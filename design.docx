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0664" w14:textId="49275F61" w:rsidR="00BA5789" w:rsidRPr="00C70AC7" w:rsidRDefault="00BA5789" w:rsidP="009C1043">
      <w:pPr>
        <w:rPr>
          <w:sz w:val="24"/>
          <w:szCs w:val="28"/>
        </w:rPr>
      </w:pPr>
    </w:p>
    <w:p w14:paraId="0682F418" w14:textId="30D35022" w:rsidR="00377BBD" w:rsidRPr="00C70AC7" w:rsidRDefault="00377BBD" w:rsidP="009C1043">
      <w:pPr>
        <w:pStyle w:val="1"/>
        <w:rPr>
          <w:sz w:val="52"/>
          <w:szCs w:val="52"/>
        </w:rPr>
      </w:pPr>
      <w:r w:rsidRPr="00C70AC7">
        <w:rPr>
          <w:sz w:val="52"/>
          <w:szCs w:val="52"/>
        </w:rPr>
        <w:t>1.设计模式与面向对象</w:t>
      </w:r>
    </w:p>
    <w:p w14:paraId="5AA7D166" w14:textId="623C92DE" w:rsidR="00377BBD" w:rsidRPr="00C70AC7" w:rsidRDefault="00377BBD" w:rsidP="009C1043">
      <w:pPr>
        <w:rPr>
          <w:sz w:val="24"/>
          <w:szCs w:val="28"/>
        </w:rPr>
      </w:pPr>
    </w:p>
    <w:p w14:paraId="4FFDD8EF" w14:textId="77777777" w:rsidR="00586A8A" w:rsidRPr="00C70AC7" w:rsidRDefault="00586A8A"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@[toc]</w:t>
      </w:r>
    </w:p>
    <w:p w14:paraId="58781B3F" w14:textId="77777777" w:rsidR="00586A8A" w:rsidRPr="00C70AC7" w:rsidRDefault="00586A8A"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1. </w:t>
      </w:r>
      <w:r w:rsidRPr="00C70AC7">
        <w:rPr>
          <w:rFonts w:ascii="Segoe UI" w:hAnsi="Segoe UI" w:cs="Segoe UI"/>
          <w:color w:val="CCCCCC"/>
          <w:sz w:val="22"/>
          <w:szCs w:val="22"/>
        </w:rPr>
        <w:t>设计模式</w:t>
      </w:r>
    </w:p>
    <w:p w14:paraId="12BA123C" w14:textId="77777777" w:rsidR="00586A8A" w:rsidRPr="00C70AC7" w:rsidRDefault="00586A8A"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设计模式是对软件设计中普遍存在或反复出向的各种问题所提出的解决方案。每一个设计模式系统地被命名、解释和评价了面向对象系统中一个重要和重复出现的设计。</w:t>
      </w:r>
    </w:p>
    <w:p w14:paraId="075A532E" w14:textId="77777777" w:rsidR="00586A8A" w:rsidRPr="00C70AC7" w:rsidRDefault="00586A8A"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2. </w:t>
      </w:r>
      <w:r w:rsidRPr="00C70AC7">
        <w:rPr>
          <w:rFonts w:ascii="Segoe UI" w:hAnsi="Segoe UI" w:cs="Segoe UI"/>
          <w:color w:val="CCCCCC"/>
          <w:sz w:val="22"/>
          <w:szCs w:val="22"/>
        </w:rPr>
        <w:t>设计模式的分类</w:t>
      </w:r>
    </w:p>
    <w:p w14:paraId="2F35B4D9" w14:textId="77777777" w:rsidR="00586A8A" w:rsidRPr="00C70AC7" w:rsidRDefault="00586A8A"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创建型模式：工厂方法模式、抽象工厂模式、创建者模式、原型模式、</w:t>
      </w:r>
      <w:proofErr w:type="gramStart"/>
      <w:r w:rsidRPr="00C70AC7">
        <w:rPr>
          <w:rFonts w:ascii="Segoe UI" w:hAnsi="Segoe UI" w:cs="Segoe UI"/>
          <w:color w:val="CCCCCC"/>
        </w:rPr>
        <w:t>单例模式</w:t>
      </w:r>
      <w:proofErr w:type="gramEnd"/>
      <w:r w:rsidRPr="00C70AC7">
        <w:rPr>
          <w:rFonts w:ascii="Segoe UI" w:hAnsi="Segoe UI" w:cs="Segoe UI"/>
          <w:color w:val="CCCCCC"/>
        </w:rPr>
        <w:t>。</w:t>
      </w:r>
      <w:r w:rsidRPr="00C70AC7">
        <w:rPr>
          <w:rStyle w:val="HTML"/>
          <w:b/>
          <w:bCs/>
          <w:color w:val="CCCCCC"/>
        </w:rPr>
        <w:t>隐藏底层模块的逻辑，关注怎么创建对象</w:t>
      </w:r>
      <w:r w:rsidRPr="00C70AC7">
        <w:rPr>
          <w:rFonts w:ascii="Segoe UI" w:hAnsi="Segoe UI" w:cs="Segoe UI"/>
          <w:color w:val="CCCCCC"/>
        </w:rPr>
        <w:t>。</w:t>
      </w:r>
    </w:p>
    <w:p w14:paraId="3A67B7F5" w14:textId="77777777" w:rsidR="00586A8A" w:rsidRPr="00C70AC7" w:rsidRDefault="00586A8A"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结构型模式：适配器模式、桥模式、组合模式、装饰模式、外观模式、</w:t>
      </w:r>
      <w:proofErr w:type="gramStart"/>
      <w:r w:rsidRPr="00C70AC7">
        <w:rPr>
          <w:rFonts w:ascii="Segoe UI" w:hAnsi="Segoe UI" w:cs="Segoe UI"/>
          <w:color w:val="CCCCCC"/>
        </w:rPr>
        <w:t>享元模式</w:t>
      </w:r>
      <w:proofErr w:type="gramEnd"/>
      <w:r w:rsidRPr="00C70AC7">
        <w:rPr>
          <w:rFonts w:ascii="Segoe UI" w:hAnsi="Segoe UI" w:cs="Segoe UI"/>
          <w:color w:val="CCCCCC"/>
        </w:rPr>
        <w:t>、代理模式。</w:t>
      </w:r>
      <w:r w:rsidRPr="00C70AC7">
        <w:rPr>
          <w:rStyle w:val="HTML"/>
          <w:b/>
          <w:bCs/>
          <w:color w:val="CCCCCC"/>
        </w:rPr>
        <w:t>类之间如何协同工作，应该组成什么结构</w:t>
      </w:r>
      <w:r w:rsidRPr="00C70AC7">
        <w:rPr>
          <w:rFonts w:ascii="Segoe UI" w:hAnsi="Segoe UI" w:cs="Segoe UI"/>
          <w:color w:val="CCCCCC"/>
        </w:rPr>
        <w:t>。</w:t>
      </w:r>
    </w:p>
    <w:p w14:paraId="380904A7" w14:textId="77777777" w:rsidR="00586A8A" w:rsidRPr="00C70AC7" w:rsidRDefault="00586A8A"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行为型模式：解释器模式、责任链模式、命令模式、迭代器模式、中介者模式、备忘录模式、观察者模式、状态模式、策略模式、访问者模式、模板方法模式。</w:t>
      </w:r>
      <w:r w:rsidRPr="00C70AC7">
        <w:rPr>
          <w:rStyle w:val="HTML"/>
          <w:b/>
          <w:bCs/>
          <w:color w:val="CCCCCC"/>
        </w:rPr>
        <w:t>关注行为，也就是方法，应该怎样某些行为</w:t>
      </w:r>
      <w:r w:rsidRPr="00C70AC7">
        <w:rPr>
          <w:rFonts w:ascii="Segoe UI" w:hAnsi="Segoe UI" w:cs="Segoe UI"/>
          <w:color w:val="CCCCCC"/>
        </w:rPr>
        <w:t>。</w:t>
      </w:r>
    </w:p>
    <w:p w14:paraId="4D043B8E" w14:textId="77777777" w:rsidR="00586A8A" w:rsidRPr="00C70AC7" w:rsidRDefault="00586A8A"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3. </w:t>
      </w:r>
      <w:r w:rsidRPr="00C70AC7">
        <w:rPr>
          <w:rFonts w:ascii="Segoe UI" w:hAnsi="Segoe UI" w:cs="Segoe UI"/>
          <w:color w:val="CCCCCC"/>
          <w:sz w:val="22"/>
          <w:szCs w:val="22"/>
        </w:rPr>
        <w:t>面向对象</w:t>
      </w:r>
    </w:p>
    <w:p w14:paraId="366D9BF7" w14:textId="77777777" w:rsidR="00586A8A" w:rsidRPr="00C70AC7" w:rsidRDefault="00586A8A"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设计模式解决的就是面向对象中的问题。需要指导面向对象的三大特性是</w:t>
      </w:r>
      <w:r w:rsidRPr="00C70AC7">
        <w:rPr>
          <w:rFonts w:ascii="Segoe UI" w:hAnsi="Segoe UI" w:cs="Segoe UI"/>
          <w:color w:val="CCCCCC"/>
        </w:rPr>
        <w:t> </w:t>
      </w:r>
      <w:r w:rsidRPr="00C70AC7">
        <w:rPr>
          <w:rStyle w:val="HTML"/>
          <w:b/>
          <w:bCs/>
          <w:color w:val="CCCCCC"/>
        </w:rPr>
        <w:t>封装、继承和多态</w:t>
      </w:r>
      <w:r w:rsidRPr="00C70AC7">
        <w:rPr>
          <w:rFonts w:ascii="Segoe UI" w:hAnsi="Segoe UI" w:cs="Segoe UI"/>
          <w:color w:val="CCCCCC"/>
        </w:rPr>
        <w:t> </w:t>
      </w:r>
      <w:r w:rsidRPr="00C70AC7">
        <w:rPr>
          <w:rFonts w:ascii="Segoe UI" w:hAnsi="Segoe UI" w:cs="Segoe UI"/>
          <w:color w:val="CCCCCC"/>
        </w:rPr>
        <w:t>，封装是把数据和方法封装到类中，继承是类之间复用代码，多态在</w:t>
      </w:r>
      <w:r w:rsidRPr="00C70AC7">
        <w:rPr>
          <w:rFonts w:ascii="Segoe UI" w:hAnsi="Segoe UI" w:cs="Segoe UI"/>
          <w:color w:val="CCCCCC"/>
        </w:rPr>
        <w:t>Python</w:t>
      </w:r>
      <w:r w:rsidRPr="00C70AC7">
        <w:rPr>
          <w:rFonts w:ascii="Segoe UI" w:hAnsi="Segoe UI" w:cs="Segoe UI"/>
          <w:color w:val="CCCCCC"/>
        </w:rPr>
        <w:t>中默认支持的，</w:t>
      </w:r>
      <w:r w:rsidRPr="00C70AC7">
        <w:rPr>
          <w:rFonts w:ascii="Segoe UI" w:hAnsi="Segoe UI" w:cs="Segoe UI"/>
          <w:color w:val="CCCCCC"/>
        </w:rPr>
        <w:t>Python</w:t>
      </w:r>
      <w:r w:rsidRPr="00C70AC7">
        <w:rPr>
          <w:rFonts w:ascii="Segoe UI" w:hAnsi="Segoe UI" w:cs="Segoe UI"/>
          <w:color w:val="CCCCCC"/>
        </w:rPr>
        <w:t>是一种多态的语言。</w:t>
      </w:r>
    </w:p>
    <w:p w14:paraId="2605235B" w14:textId="77777777" w:rsidR="00586A8A" w:rsidRPr="00C70AC7" w:rsidRDefault="00586A8A"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lastRenderedPageBreak/>
        <w:t xml:space="preserve">4. </w:t>
      </w:r>
      <w:r w:rsidRPr="00C70AC7">
        <w:rPr>
          <w:rFonts w:ascii="Segoe UI" w:hAnsi="Segoe UI" w:cs="Segoe UI"/>
          <w:color w:val="CCCCCC"/>
          <w:sz w:val="22"/>
          <w:szCs w:val="22"/>
        </w:rPr>
        <w:t>接口</w:t>
      </w:r>
    </w:p>
    <w:p w14:paraId="2E2A1E9F" w14:textId="77777777" w:rsidR="00586A8A" w:rsidRPr="00C70AC7" w:rsidRDefault="00586A8A"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Style w:val="HTML"/>
          <w:b/>
          <w:bCs/>
          <w:color w:val="FF0000"/>
        </w:rPr>
        <w:t>接口</w:t>
      </w:r>
      <w:r w:rsidRPr="00C70AC7">
        <w:rPr>
          <w:rStyle w:val="HTML"/>
          <w:b/>
          <w:bCs/>
          <w:color w:val="CCCCCC"/>
        </w:rPr>
        <w:t>是若干</w:t>
      </w:r>
      <w:r w:rsidRPr="00C70AC7">
        <w:rPr>
          <w:rStyle w:val="HTML"/>
          <w:b/>
          <w:bCs/>
          <w:color w:val="FF0000"/>
        </w:rPr>
        <w:t>抽象方法</w:t>
      </w:r>
      <w:r w:rsidRPr="00C70AC7">
        <w:rPr>
          <w:rStyle w:val="HTML"/>
          <w:b/>
          <w:bCs/>
          <w:color w:val="CCCCCC"/>
        </w:rPr>
        <w:t>的集合</w:t>
      </w:r>
      <w:r w:rsidRPr="00C70AC7">
        <w:rPr>
          <w:rFonts w:ascii="Segoe UI" w:hAnsi="Segoe UI" w:cs="Segoe UI"/>
          <w:color w:val="CCCCCC"/>
        </w:rPr>
        <w:t>。接口的作用是</w:t>
      </w:r>
      <w:r w:rsidRPr="00C70AC7">
        <w:rPr>
          <w:rStyle w:val="HTML"/>
          <w:b/>
          <w:bCs/>
          <w:color w:val="FF0000"/>
        </w:rPr>
        <w:t>限制</w:t>
      </w:r>
      <w:r w:rsidRPr="00C70AC7">
        <w:rPr>
          <w:rFonts w:ascii="Segoe UI" w:hAnsi="Segoe UI" w:cs="Segoe UI"/>
          <w:color w:val="CCCCCC"/>
        </w:rPr>
        <w:t>实现接口的类</w:t>
      </w:r>
      <w:r w:rsidRPr="00C70AC7">
        <w:rPr>
          <w:rStyle w:val="HTML"/>
          <w:b/>
          <w:bCs/>
          <w:color w:val="FF0000"/>
        </w:rPr>
        <w:t>必须</w:t>
      </w:r>
      <w:r w:rsidRPr="00C70AC7">
        <w:rPr>
          <w:rFonts w:ascii="Segoe UI" w:hAnsi="Segoe UI" w:cs="Segoe UI"/>
          <w:color w:val="CCCCCC"/>
        </w:rPr>
        <w:t>按照接口给定的调用方式实现这些方法，对高层模块隐藏了类的内部实现。下面通过一个简单的例子来加强对接口的理解：</w:t>
      </w:r>
    </w:p>
    <w:p w14:paraId="20E574F5" w14:textId="77777777" w:rsidR="00586A8A" w:rsidRPr="00C70AC7" w:rsidRDefault="00586A8A"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1DC4A184" w14:textId="77777777" w:rsidR="00586A8A" w:rsidRPr="00C70AC7" w:rsidRDefault="00586A8A" w:rsidP="009C1043">
      <w:pPr>
        <w:pStyle w:val="HTML0"/>
        <w:spacing w:line="326" w:lineRule="atLeast"/>
        <w:rPr>
          <w:rStyle w:val="HTML"/>
          <w:color w:val="CCCCCC"/>
        </w:rPr>
      </w:pPr>
    </w:p>
    <w:p w14:paraId="1B74F582" w14:textId="77777777" w:rsidR="00586A8A" w:rsidRPr="00C70AC7" w:rsidRDefault="00586A8A" w:rsidP="009C1043">
      <w:pPr>
        <w:pStyle w:val="HTML0"/>
        <w:spacing w:line="326" w:lineRule="atLeast"/>
        <w:rPr>
          <w:rStyle w:val="HTML"/>
          <w:color w:val="CCCCCC"/>
        </w:rPr>
      </w:pPr>
      <w:r w:rsidRPr="00C70AC7">
        <w:rPr>
          <w:rStyle w:val="hljs-comment"/>
          <w:i/>
          <w:iCs/>
          <w:color w:val="57A64A"/>
          <w:szCs w:val="32"/>
        </w:rPr>
        <w:t># 具有抽象方法的类就是接口类，</w:t>
      </w:r>
    </w:p>
    <w:p w14:paraId="70FB4AAC" w14:textId="77777777" w:rsidR="00586A8A" w:rsidRPr="00C70AC7" w:rsidRDefault="00586A8A"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rPr>
        <w:t>Payment</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736CAF81" w14:textId="77777777" w:rsidR="00586A8A" w:rsidRPr="00C70AC7" w:rsidRDefault="00586A8A"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2B95CDFE" w14:textId="77777777" w:rsidR="00586A8A" w:rsidRPr="00C70AC7" w:rsidRDefault="00586A8A"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2D0C52EE" w14:textId="77777777" w:rsidR="00586A8A" w:rsidRPr="00C70AC7" w:rsidRDefault="00586A8A" w:rsidP="009C1043">
      <w:pPr>
        <w:pStyle w:val="HTML0"/>
        <w:spacing w:line="326" w:lineRule="atLeast"/>
        <w:rPr>
          <w:rStyle w:val="hljs-string"/>
          <w:color w:val="D69D85"/>
        </w:rPr>
      </w:pPr>
      <w:r w:rsidRPr="00C70AC7">
        <w:rPr>
          <w:rStyle w:val="HTML"/>
          <w:color w:val="CCCCCC"/>
        </w:rPr>
        <w:t xml:space="preserve">        </w:t>
      </w:r>
      <w:r w:rsidRPr="00C70AC7">
        <w:rPr>
          <w:rStyle w:val="hljs-string"/>
          <w:color w:val="D69D85"/>
        </w:rPr>
        <w:t>"""</w:t>
      </w:r>
    </w:p>
    <w:p w14:paraId="4CD63D24" w14:textId="77777777" w:rsidR="00586A8A" w:rsidRPr="00C70AC7" w:rsidRDefault="00586A8A" w:rsidP="009C1043">
      <w:pPr>
        <w:pStyle w:val="HTML0"/>
        <w:spacing w:line="326" w:lineRule="atLeast"/>
        <w:rPr>
          <w:rStyle w:val="hljs-string"/>
          <w:color w:val="D69D85"/>
        </w:rPr>
      </w:pPr>
      <w:r w:rsidRPr="00C70AC7">
        <w:rPr>
          <w:rStyle w:val="hljs-string"/>
          <w:color w:val="D69D85"/>
        </w:rPr>
        <w:t xml:space="preserve">        抽象方法，在实现的类中必须实现的方法。限制实现接口的类必须按照接口给定的调用方式实现这些方法</w:t>
      </w:r>
    </w:p>
    <w:p w14:paraId="51F46F42" w14:textId="77777777" w:rsidR="00586A8A" w:rsidRPr="00C70AC7" w:rsidRDefault="00586A8A"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:param</w:t>
      </w:r>
      <w:proofErr w:type="gramEnd"/>
      <w:r w:rsidRPr="00C70AC7">
        <w:rPr>
          <w:rStyle w:val="hljs-string"/>
          <w:color w:val="D69D85"/>
        </w:rPr>
        <w:t xml:space="preserve"> money: </w:t>
      </w:r>
    </w:p>
    <w:p w14:paraId="295D275F" w14:textId="77777777" w:rsidR="00586A8A" w:rsidRPr="00C70AC7" w:rsidRDefault="00586A8A"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:return</w:t>
      </w:r>
      <w:proofErr w:type="gramEnd"/>
      <w:r w:rsidRPr="00C70AC7">
        <w:rPr>
          <w:rStyle w:val="hljs-string"/>
          <w:color w:val="D69D85"/>
        </w:rPr>
        <w:t xml:space="preserve">: </w:t>
      </w:r>
    </w:p>
    <w:p w14:paraId="75BC2CAB" w14:textId="77777777" w:rsidR="00586A8A" w:rsidRPr="00C70AC7" w:rsidRDefault="00586A8A" w:rsidP="009C1043">
      <w:pPr>
        <w:pStyle w:val="HTML0"/>
        <w:spacing w:line="326" w:lineRule="atLeast"/>
        <w:rPr>
          <w:rStyle w:val="HTML"/>
          <w:color w:val="CCCCCC"/>
        </w:rPr>
      </w:pPr>
      <w:r w:rsidRPr="00C70AC7">
        <w:rPr>
          <w:rStyle w:val="hljs-string"/>
          <w:color w:val="D69D85"/>
        </w:rPr>
        <w:t xml:space="preserve">        """</w:t>
      </w:r>
    </w:p>
    <w:p w14:paraId="4F0A8F0F" w14:textId="77777777" w:rsidR="00586A8A" w:rsidRPr="00C70AC7" w:rsidRDefault="00586A8A"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631F24DD" w14:textId="77777777" w:rsidR="00586A8A" w:rsidRPr="00C70AC7" w:rsidRDefault="00586A8A" w:rsidP="009C1043">
      <w:pPr>
        <w:pStyle w:val="HTML0"/>
        <w:spacing w:line="326" w:lineRule="atLeast"/>
        <w:rPr>
          <w:rStyle w:val="HTML"/>
          <w:color w:val="CCCCCC"/>
        </w:rPr>
      </w:pPr>
    </w:p>
    <w:p w14:paraId="3CD61A23" w14:textId="77777777" w:rsidR="00586A8A" w:rsidRPr="00C70AC7" w:rsidRDefault="00586A8A" w:rsidP="009C1043">
      <w:pPr>
        <w:pStyle w:val="HTML0"/>
        <w:spacing w:line="326" w:lineRule="atLeast"/>
        <w:rPr>
          <w:rStyle w:val="HTML"/>
          <w:color w:val="CCCCCC"/>
        </w:rPr>
      </w:pPr>
      <w:r w:rsidRPr="00C70AC7">
        <w:rPr>
          <w:rStyle w:val="hljs-comment"/>
          <w:i/>
          <w:iCs/>
          <w:color w:val="57A64A"/>
          <w:szCs w:val="32"/>
        </w:rPr>
        <w:t># 不能说是继承接口类，应该说是实现接口</w:t>
      </w:r>
    </w:p>
    <w:p w14:paraId="7CB5811C" w14:textId="77777777" w:rsidR="00586A8A" w:rsidRPr="00C70AC7" w:rsidRDefault="00586A8A"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rPr>
        <w:t>Alipay</w:t>
      </w:r>
      <w:r w:rsidRPr="00C70AC7">
        <w:rPr>
          <w:rStyle w:val="HTML"/>
          <w:color w:val="CCCCCC"/>
        </w:rPr>
        <w:t>(</w:t>
      </w:r>
      <w:proofErr w:type="gramEnd"/>
      <w:r w:rsidRPr="00C70AC7">
        <w:rPr>
          <w:rStyle w:val="hljs-title"/>
          <w:color w:val="DCDCDC"/>
        </w:rPr>
        <w:t>Payment</w:t>
      </w:r>
      <w:r w:rsidRPr="00C70AC7">
        <w:rPr>
          <w:rStyle w:val="HTML"/>
          <w:color w:val="CCCCCC"/>
        </w:rPr>
        <w:t>):</w:t>
      </w:r>
    </w:p>
    <w:p w14:paraId="5A270B8D" w14:textId="77777777" w:rsidR="00586A8A" w:rsidRPr="00C70AC7" w:rsidRDefault="00586A8A"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26F30E25" w14:textId="77777777" w:rsidR="00586A8A" w:rsidRPr="00C70AC7" w:rsidRDefault="00586A8A" w:rsidP="009C1043">
      <w:pPr>
        <w:pStyle w:val="HTML0"/>
        <w:spacing w:line="326" w:lineRule="atLeast"/>
        <w:rPr>
          <w:rStyle w:val="hljs-string"/>
          <w:color w:val="D69D85"/>
        </w:rPr>
      </w:pPr>
      <w:r w:rsidRPr="00C70AC7">
        <w:rPr>
          <w:rStyle w:val="HTML"/>
          <w:color w:val="CCCCCC"/>
        </w:rPr>
        <w:t xml:space="preserve">        </w:t>
      </w:r>
      <w:r w:rsidRPr="00C70AC7">
        <w:rPr>
          <w:rStyle w:val="hljs-string"/>
          <w:color w:val="D69D85"/>
        </w:rPr>
        <w:t>"""</w:t>
      </w:r>
    </w:p>
    <w:p w14:paraId="557266D3" w14:textId="77777777" w:rsidR="00586A8A" w:rsidRPr="00C70AC7" w:rsidRDefault="00586A8A" w:rsidP="009C1043">
      <w:pPr>
        <w:pStyle w:val="HTML0"/>
        <w:spacing w:line="326" w:lineRule="atLeast"/>
        <w:rPr>
          <w:rStyle w:val="hljs-string"/>
          <w:color w:val="D69D85"/>
        </w:rPr>
      </w:pPr>
      <w:r w:rsidRPr="00C70AC7">
        <w:rPr>
          <w:rStyle w:val="hljs-string"/>
          <w:color w:val="D69D85"/>
        </w:rPr>
        <w:t xml:space="preserve">        实现接口类中的必须实现的方法</w:t>
      </w:r>
    </w:p>
    <w:p w14:paraId="20DF8E23" w14:textId="77777777" w:rsidR="00586A8A" w:rsidRPr="00C70AC7" w:rsidRDefault="00586A8A"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:param</w:t>
      </w:r>
      <w:proofErr w:type="gramEnd"/>
      <w:r w:rsidRPr="00C70AC7">
        <w:rPr>
          <w:rStyle w:val="hljs-string"/>
          <w:color w:val="D69D85"/>
        </w:rPr>
        <w:t xml:space="preserve"> money:</w:t>
      </w:r>
    </w:p>
    <w:p w14:paraId="3B5C9441" w14:textId="77777777" w:rsidR="00586A8A" w:rsidRPr="00C70AC7" w:rsidRDefault="00586A8A"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:return</w:t>
      </w:r>
      <w:proofErr w:type="gramEnd"/>
      <w:r w:rsidRPr="00C70AC7">
        <w:rPr>
          <w:rStyle w:val="hljs-string"/>
          <w:color w:val="D69D85"/>
        </w:rPr>
        <w:t>:</w:t>
      </w:r>
    </w:p>
    <w:p w14:paraId="69B05CA6" w14:textId="77777777" w:rsidR="00586A8A" w:rsidRPr="00C70AC7" w:rsidRDefault="00586A8A" w:rsidP="009C1043">
      <w:pPr>
        <w:pStyle w:val="HTML0"/>
        <w:spacing w:line="326" w:lineRule="atLeast"/>
        <w:rPr>
          <w:rStyle w:val="HTML"/>
          <w:color w:val="CCCCCC"/>
        </w:rPr>
      </w:pPr>
      <w:r w:rsidRPr="00C70AC7">
        <w:rPr>
          <w:rStyle w:val="hljs-string"/>
          <w:color w:val="D69D85"/>
        </w:rPr>
        <w:t xml:space="preserve">        """</w:t>
      </w:r>
    </w:p>
    <w:p w14:paraId="2DDF40BF" w14:textId="77777777" w:rsidR="00586A8A" w:rsidRPr="00C70AC7" w:rsidRDefault="00586A8A"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"支付</w:t>
      </w:r>
      <w:proofErr w:type="gramStart"/>
      <w:r w:rsidRPr="00C70AC7">
        <w:rPr>
          <w:rStyle w:val="hljs-string"/>
          <w:color w:val="D69D85"/>
        </w:rPr>
        <w:t>宝支付</w:t>
      </w:r>
      <w:proofErr w:type="gramEnd"/>
      <w:r w:rsidRPr="00C70AC7">
        <w:rPr>
          <w:rStyle w:val="hljs-string"/>
          <w:color w:val="D69D85"/>
        </w:rPr>
        <w:t>了{0}元!"</w:t>
      </w:r>
      <w:r w:rsidRPr="00C70AC7">
        <w:rPr>
          <w:rStyle w:val="HTML"/>
          <w:color w:val="CCCCCC"/>
        </w:rPr>
        <w:t>.</w:t>
      </w:r>
      <w:r w:rsidRPr="00C70AC7">
        <w:rPr>
          <w:rStyle w:val="hljs-builtin"/>
          <w:color w:val="4EC9B0"/>
        </w:rPr>
        <w:t>format</w:t>
      </w:r>
      <w:r w:rsidRPr="00C70AC7">
        <w:rPr>
          <w:rStyle w:val="HTML"/>
          <w:color w:val="CCCCCC"/>
        </w:rPr>
        <w:t>(money))</w:t>
      </w:r>
    </w:p>
    <w:p w14:paraId="68C39D33" w14:textId="77777777" w:rsidR="00586A8A" w:rsidRPr="00C70AC7" w:rsidRDefault="00586A8A" w:rsidP="009C1043">
      <w:pPr>
        <w:pStyle w:val="HTML0"/>
        <w:spacing w:line="326" w:lineRule="atLeast"/>
        <w:rPr>
          <w:rStyle w:val="HTML"/>
          <w:color w:val="CCCCCC"/>
        </w:rPr>
      </w:pPr>
    </w:p>
    <w:p w14:paraId="3372A81C" w14:textId="77777777" w:rsidR="00586A8A" w:rsidRPr="00C70AC7" w:rsidRDefault="00586A8A"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rPr>
        <w:t>WechatPay</w:t>
      </w:r>
      <w:proofErr w:type="spellEnd"/>
      <w:r w:rsidRPr="00C70AC7">
        <w:rPr>
          <w:rStyle w:val="HTML"/>
          <w:color w:val="CCCCCC"/>
        </w:rPr>
        <w:t>(</w:t>
      </w:r>
      <w:proofErr w:type="gramEnd"/>
      <w:r w:rsidRPr="00C70AC7">
        <w:rPr>
          <w:rStyle w:val="hljs-title"/>
          <w:color w:val="DCDCDC"/>
        </w:rPr>
        <w:t>Payment</w:t>
      </w:r>
      <w:r w:rsidRPr="00C70AC7">
        <w:rPr>
          <w:rStyle w:val="HTML"/>
          <w:color w:val="CCCCCC"/>
        </w:rPr>
        <w:t>):</w:t>
      </w:r>
    </w:p>
    <w:p w14:paraId="50A81A4E" w14:textId="77777777" w:rsidR="00586A8A" w:rsidRPr="00C70AC7" w:rsidRDefault="00586A8A"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5C05FDE6" w14:textId="77777777" w:rsidR="00586A8A" w:rsidRPr="00C70AC7" w:rsidRDefault="00586A8A" w:rsidP="009C1043">
      <w:pPr>
        <w:pStyle w:val="HTML0"/>
        <w:spacing w:line="326" w:lineRule="atLeast"/>
        <w:rPr>
          <w:rStyle w:val="hljs-string"/>
          <w:color w:val="D69D85"/>
        </w:rPr>
      </w:pPr>
      <w:r w:rsidRPr="00C70AC7">
        <w:rPr>
          <w:rStyle w:val="HTML"/>
          <w:color w:val="CCCCCC"/>
        </w:rPr>
        <w:t xml:space="preserve">        </w:t>
      </w:r>
      <w:r w:rsidRPr="00C70AC7">
        <w:rPr>
          <w:rStyle w:val="hljs-string"/>
          <w:color w:val="D69D85"/>
        </w:rPr>
        <w:t>"""</w:t>
      </w:r>
    </w:p>
    <w:p w14:paraId="6CEA390B" w14:textId="77777777" w:rsidR="00586A8A" w:rsidRPr="00C70AC7" w:rsidRDefault="00586A8A" w:rsidP="009C1043">
      <w:pPr>
        <w:pStyle w:val="HTML0"/>
        <w:spacing w:line="326" w:lineRule="atLeast"/>
        <w:rPr>
          <w:rStyle w:val="hljs-string"/>
          <w:color w:val="D69D85"/>
        </w:rPr>
      </w:pPr>
      <w:r w:rsidRPr="00C70AC7">
        <w:rPr>
          <w:rStyle w:val="hljs-string"/>
          <w:color w:val="D69D85"/>
        </w:rPr>
        <w:t xml:space="preserve">        实现接口类中的必须实现的方法</w:t>
      </w:r>
    </w:p>
    <w:p w14:paraId="709B48B0" w14:textId="77777777" w:rsidR="00586A8A" w:rsidRPr="00C70AC7" w:rsidRDefault="00586A8A"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:param</w:t>
      </w:r>
      <w:proofErr w:type="gramEnd"/>
      <w:r w:rsidRPr="00C70AC7">
        <w:rPr>
          <w:rStyle w:val="hljs-string"/>
          <w:color w:val="D69D85"/>
        </w:rPr>
        <w:t xml:space="preserve"> money:</w:t>
      </w:r>
    </w:p>
    <w:p w14:paraId="10408525" w14:textId="77777777" w:rsidR="00586A8A" w:rsidRPr="00C70AC7" w:rsidRDefault="00586A8A"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:return</w:t>
      </w:r>
      <w:proofErr w:type="gramEnd"/>
      <w:r w:rsidRPr="00C70AC7">
        <w:rPr>
          <w:rStyle w:val="hljs-string"/>
          <w:color w:val="D69D85"/>
        </w:rPr>
        <w:t>:</w:t>
      </w:r>
    </w:p>
    <w:p w14:paraId="1640A400" w14:textId="77777777" w:rsidR="00586A8A" w:rsidRPr="00C70AC7" w:rsidRDefault="00586A8A" w:rsidP="009C1043">
      <w:pPr>
        <w:pStyle w:val="HTML0"/>
        <w:spacing w:line="326" w:lineRule="atLeast"/>
        <w:rPr>
          <w:rStyle w:val="HTML"/>
          <w:color w:val="CCCCCC"/>
        </w:rPr>
      </w:pPr>
      <w:r w:rsidRPr="00C70AC7">
        <w:rPr>
          <w:rStyle w:val="hljs-string"/>
          <w:color w:val="D69D85"/>
        </w:rPr>
        <w:t xml:space="preserve">        """</w:t>
      </w:r>
    </w:p>
    <w:p w14:paraId="48E05962" w14:textId="77777777" w:rsidR="00586A8A" w:rsidRPr="00C70AC7" w:rsidRDefault="00586A8A"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w:t>
      </w:r>
      <w:proofErr w:type="gramStart"/>
      <w:r w:rsidRPr="00C70AC7">
        <w:rPr>
          <w:rStyle w:val="hljs-string"/>
          <w:color w:val="D69D85"/>
        </w:rPr>
        <w:t>微信支付</w:t>
      </w:r>
      <w:proofErr w:type="gramEnd"/>
      <w:r w:rsidRPr="00C70AC7">
        <w:rPr>
          <w:rStyle w:val="hljs-string"/>
          <w:color w:val="D69D85"/>
        </w:rPr>
        <w:t>了%d元!"</w:t>
      </w:r>
      <w:r w:rsidRPr="00C70AC7">
        <w:rPr>
          <w:rStyle w:val="HTML"/>
          <w:color w:val="CCCCCC"/>
        </w:rPr>
        <w:t xml:space="preserve"> % (money))</w:t>
      </w:r>
    </w:p>
    <w:p w14:paraId="61D1E615" w14:textId="77777777" w:rsidR="00586A8A" w:rsidRPr="00C70AC7" w:rsidRDefault="00586A8A" w:rsidP="009C1043">
      <w:pPr>
        <w:pStyle w:val="HTML0"/>
        <w:spacing w:line="326" w:lineRule="atLeast"/>
        <w:rPr>
          <w:rStyle w:val="HTML"/>
          <w:color w:val="CCCCCC"/>
        </w:rPr>
      </w:pPr>
    </w:p>
    <w:p w14:paraId="4C749988" w14:textId="77777777" w:rsidR="00586A8A" w:rsidRPr="00C70AC7" w:rsidRDefault="00586A8A" w:rsidP="009C1043">
      <w:pPr>
        <w:pStyle w:val="HTML0"/>
        <w:spacing w:line="326" w:lineRule="atLeast"/>
        <w:rPr>
          <w:rStyle w:val="HTML"/>
          <w:color w:val="CCCCCC"/>
        </w:rPr>
      </w:pPr>
      <w:r w:rsidRPr="00C70AC7">
        <w:rPr>
          <w:rStyle w:val="hljs-comment"/>
          <w:i/>
          <w:iCs/>
          <w:color w:val="57A64A"/>
          <w:szCs w:val="32"/>
        </w:rPr>
        <w:t># 下面是高层代码，在调用的时候是看不到底层类的内部实现</w:t>
      </w:r>
    </w:p>
    <w:p w14:paraId="3032D172" w14:textId="77777777" w:rsidR="00586A8A" w:rsidRPr="00C70AC7" w:rsidRDefault="00586A8A" w:rsidP="009C1043">
      <w:pPr>
        <w:pStyle w:val="HTML0"/>
        <w:spacing w:line="326" w:lineRule="atLeast"/>
        <w:rPr>
          <w:rStyle w:val="HTML"/>
          <w:color w:val="CCCCCC"/>
        </w:rPr>
      </w:pPr>
      <w:r w:rsidRPr="00C70AC7">
        <w:rPr>
          <w:rStyle w:val="HTML"/>
          <w:color w:val="CCCCCC"/>
        </w:rPr>
        <w:t xml:space="preserve">a = </w:t>
      </w:r>
      <w:proofErr w:type="gramStart"/>
      <w:r w:rsidRPr="00C70AC7">
        <w:rPr>
          <w:rStyle w:val="HTML"/>
          <w:color w:val="CCCCCC"/>
        </w:rPr>
        <w:t>Alipay(</w:t>
      </w:r>
      <w:proofErr w:type="gramEnd"/>
      <w:r w:rsidRPr="00C70AC7">
        <w:rPr>
          <w:rStyle w:val="HTML"/>
          <w:color w:val="CCCCCC"/>
        </w:rPr>
        <w:t>)</w:t>
      </w:r>
    </w:p>
    <w:p w14:paraId="2899D07E" w14:textId="77777777" w:rsidR="00586A8A" w:rsidRPr="00C70AC7" w:rsidRDefault="00586A8A" w:rsidP="009C1043">
      <w:pPr>
        <w:pStyle w:val="HTML0"/>
        <w:spacing w:line="326" w:lineRule="atLeast"/>
        <w:rPr>
          <w:rStyle w:val="HTML"/>
          <w:color w:val="CCCCCC"/>
        </w:rPr>
      </w:pPr>
      <w:r w:rsidRPr="00C70AC7">
        <w:rPr>
          <w:rStyle w:val="HTML"/>
          <w:color w:val="CCCCCC"/>
        </w:rPr>
        <w:lastRenderedPageBreak/>
        <w:t xml:space="preserve">w = </w:t>
      </w:r>
      <w:proofErr w:type="spellStart"/>
      <w:proofErr w:type="gramStart"/>
      <w:r w:rsidRPr="00C70AC7">
        <w:rPr>
          <w:rStyle w:val="HTML"/>
          <w:color w:val="CCCCCC"/>
        </w:rPr>
        <w:t>WechatPay</w:t>
      </w:r>
      <w:proofErr w:type="spellEnd"/>
      <w:r w:rsidRPr="00C70AC7">
        <w:rPr>
          <w:rStyle w:val="HTML"/>
          <w:color w:val="CCCCCC"/>
        </w:rPr>
        <w:t>(</w:t>
      </w:r>
      <w:proofErr w:type="gramEnd"/>
      <w:r w:rsidRPr="00C70AC7">
        <w:rPr>
          <w:rStyle w:val="HTML"/>
          <w:color w:val="CCCCCC"/>
        </w:rPr>
        <w:t>)</w:t>
      </w:r>
    </w:p>
    <w:p w14:paraId="2FE02F97" w14:textId="77777777" w:rsidR="00586A8A" w:rsidRPr="00C70AC7" w:rsidRDefault="00586A8A" w:rsidP="009C1043">
      <w:pPr>
        <w:pStyle w:val="HTML0"/>
        <w:spacing w:line="326" w:lineRule="atLeast"/>
        <w:rPr>
          <w:rStyle w:val="HTML"/>
          <w:color w:val="CCCCCC"/>
        </w:rPr>
      </w:pPr>
      <w:proofErr w:type="spellStart"/>
      <w:proofErr w:type="gramStart"/>
      <w:r w:rsidRPr="00C70AC7">
        <w:rPr>
          <w:rStyle w:val="HTML"/>
          <w:color w:val="CCCCCC"/>
        </w:rPr>
        <w:t>a.pay</w:t>
      </w:r>
      <w:proofErr w:type="spellEnd"/>
      <w:r w:rsidRPr="00C70AC7">
        <w:rPr>
          <w:rStyle w:val="HTML"/>
          <w:color w:val="CCCCCC"/>
        </w:rPr>
        <w:t>(</w:t>
      </w:r>
      <w:proofErr w:type="gramEnd"/>
      <w:r w:rsidRPr="00C70AC7">
        <w:rPr>
          <w:rStyle w:val="hljs-number"/>
          <w:color w:val="B8D7A3"/>
        </w:rPr>
        <w:t>100</w:t>
      </w:r>
      <w:r w:rsidRPr="00C70AC7">
        <w:rPr>
          <w:rStyle w:val="HTML"/>
          <w:color w:val="CCCCCC"/>
        </w:rPr>
        <w:t>)</w:t>
      </w:r>
    </w:p>
    <w:p w14:paraId="468E8813" w14:textId="77777777" w:rsidR="00586A8A" w:rsidRPr="00C70AC7" w:rsidRDefault="00586A8A" w:rsidP="009C1043">
      <w:pPr>
        <w:pStyle w:val="HTML0"/>
        <w:rPr>
          <w:color w:val="CCCCCC"/>
        </w:rPr>
      </w:pPr>
      <w:proofErr w:type="spellStart"/>
      <w:proofErr w:type="gramStart"/>
      <w:r w:rsidRPr="00C70AC7">
        <w:rPr>
          <w:rStyle w:val="HTML"/>
          <w:color w:val="CCCCCC"/>
        </w:rPr>
        <w:t>w.pay</w:t>
      </w:r>
      <w:proofErr w:type="spellEnd"/>
      <w:r w:rsidRPr="00C70AC7">
        <w:rPr>
          <w:rStyle w:val="HTML"/>
          <w:color w:val="CCCCCC"/>
        </w:rPr>
        <w:t>(</w:t>
      </w:r>
      <w:proofErr w:type="gramEnd"/>
      <w:r w:rsidRPr="00C70AC7">
        <w:rPr>
          <w:rStyle w:val="hljs-number"/>
          <w:color w:val="B8D7A3"/>
        </w:rPr>
        <w:t>100</w:t>
      </w:r>
      <w:r w:rsidRPr="00C70AC7">
        <w:rPr>
          <w:rStyle w:val="HTML"/>
          <w:color w:val="CCCCCC"/>
        </w:rPr>
        <w:t>)</w:t>
      </w:r>
    </w:p>
    <w:p w14:paraId="48DB36A6" w14:textId="77777777" w:rsidR="00377BBD" w:rsidRPr="00C70AC7" w:rsidRDefault="00377BBD" w:rsidP="009C1043">
      <w:pPr>
        <w:rPr>
          <w:sz w:val="24"/>
          <w:szCs w:val="28"/>
        </w:rPr>
      </w:pPr>
    </w:p>
    <w:p w14:paraId="266094E3" w14:textId="35B5EFE9" w:rsidR="00377BBD" w:rsidRPr="00C70AC7" w:rsidRDefault="00377BBD" w:rsidP="009C1043">
      <w:pPr>
        <w:rPr>
          <w:sz w:val="24"/>
          <w:szCs w:val="28"/>
        </w:rPr>
      </w:pPr>
    </w:p>
    <w:p w14:paraId="1FC18308" w14:textId="5FE974F9" w:rsidR="00377BBD" w:rsidRPr="00C70AC7" w:rsidRDefault="00377BBD" w:rsidP="009C1043">
      <w:pPr>
        <w:widowControl/>
        <w:jc w:val="left"/>
        <w:rPr>
          <w:sz w:val="24"/>
          <w:szCs w:val="28"/>
        </w:rPr>
      </w:pPr>
      <w:r w:rsidRPr="00C70AC7">
        <w:rPr>
          <w:sz w:val="24"/>
          <w:szCs w:val="28"/>
        </w:rPr>
        <w:br w:type="page"/>
      </w:r>
    </w:p>
    <w:p w14:paraId="1A395AE3" w14:textId="42261A30" w:rsidR="00377BBD" w:rsidRPr="00C70AC7" w:rsidRDefault="00377BBD" w:rsidP="009C1043">
      <w:pPr>
        <w:rPr>
          <w:sz w:val="24"/>
          <w:szCs w:val="28"/>
        </w:rPr>
      </w:pPr>
    </w:p>
    <w:p w14:paraId="4AC78764" w14:textId="63CAB97A" w:rsidR="00377BBD" w:rsidRPr="00C70AC7" w:rsidRDefault="00377BBD" w:rsidP="009C1043">
      <w:pPr>
        <w:pStyle w:val="1"/>
        <w:rPr>
          <w:sz w:val="52"/>
          <w:szCs w:val="52"/>
        </w:rPr>
      </w:pPr>
      <w:r w:rsidRPr="00C70AC7">
        <w:rPr>
          <w:sz w:val="52"/>
          <w:szCs w:val="52"/>
        </w:rPr>
        <w:t>2.面向对象设计原则</w:t>
      </w:r>
    </w:p>
    <w:p w14:paraId="560E2BDC" w14:textId="77777777" w:rsidR="00377BBD" w:rsidRPr="00C70AC7" w:rsidRDefault="00377BBD" w:rsidP="009C1043">
      <w:pPr>
        <w:rPr>
          <w:sz w:val="24"/>
          <w:szCs w:val="28"/>
        </w:rPr>
      </w:pPr>
    </w:p>
    <w:p w14:paraId="2BF9EF7D" w14:textId="77777777" w:rsidR="00377BBD" w:rsidRPr="00C70AC7" w:rsidRDefault="00377BBD"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@[toc]</w:t>
      </w:r>
    </w:p>
    <w:p w14:paraId="2E6568B4" w14:textId="77777777" w:rsidR="00377BBD" w:rsidRPr="00C70AC7" w:rsidRDefault="00377BBD"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1. </w:t>
      </w:r>
      <w:r w:rsidRPr="00C70AC7">
        <w:rPr>
          <w:rFonts w:ascii="Segoe UI" w:hAnsi="Segoe UI" w:cs="Segoe UI"/>
          <w:color w:val="CCCCCC"/>
          <w:sz w:val="22"/>
          <w:szCs w:val="22"/>
        </w:rPr>
        <w:t>开放封闭原则</w:t>
      </w:r>
    </w:p>
    <w:p w14:paraId="036E8727" w14:textId="77777777" w:rsidR="00377BBD" w:rsidRPr="00C70AC7" w:rsidRDefault="00377BBD"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一个软件实体如类、模块和函数应该对扩展开放，对修改关闭。即软件实体应该在</w:t>
      </w:r>
      <w:r w:rsidRPr="00C70AC7">
        <w:rPr>
          <w:rFonts w:ascii="Segoe UI" w:hAnsi="Segoe UI" w:cs="Segoe UI"/>
          <w:color w:val="FF0000"/>
        </w:rPr>
        <w:t>不修改原代码</w:t>
      </w:r>
      <w:r w:rsidRPr="00C70AC7">
        <w:rPr>
          <w:rFonts w:ascii="Segoe UI" w:hAnsi="Segoe UI" w:cs="Segoe UI"/>
          <w:color w:val="CCCCCC"/>
        </w:rPr>
        <w:t>的情况下进行修改。</w:t>
      </w:r>
    </w:p>
    <w:p w14:paraId="42439AC4" w14:textId="77777777" w:rsidR="00377BBD" w:rsidRPr="00C70AC7" w:rsidRDefault="00377BBD"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2. </w:t>
      </w:r>
      <w:r w:rsidRPr="00C70AC7">
        <w:rPr>
          <w:rFonts w:ascii="Segoe UI" w:hAnsi="Segoe UI" w:cs="Segoe UI"/>
          <w:color w:val="CCCCCC"/>
          <w:sz w:val="22"/>
          <w:szCs w:val="22"/>
        </w:rPr>
        <w:t>里氏替换原则</w:t>
      </w:r>
    </w:p>
    <w:p w14:paraId="36952280" w14:textId="77777777" w:rsidR="00377BBD" w:rsidRPr="00C70AC7" w:rsidRDefault="00377BBD"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所有</w:t>
      </w:r>
      <w:proofErr w:type="gramStart"/>
      <w:r w:rsidRPr="00C70AC7">
        <w:rPr>
          <w:rFonts w:ascii="Segoe UI" w:hAnsi="Segoe UI" w:cs="Segoe UI"/>
          <w:color w:val="CCCCCC"/>
        </w:rPr>
        <w:t>引用父类的</w:t>
      </w:r>
      <w:proofErr w:type="gramEnd"/>
      <w:r w:rsidRPr="00C70AC7">
        <w:rPr>
          <w:rFonts w:ascii="Segoe UI" w:hAnsi="Segoe UI" w:cs="Segoe UI"/>
          <w:color w:val="CCCCCC"/>
        </w:rPr>
        <w:t>地方必须能透明地使用其子类地方必须能</w:t>
      </w:r>
      <w:r w:rsidRPr="00C70AC7">
        <w:rPr>
          <w:rFonts w:ascii="Segoe UI" w:hAnsi="Segoe UI" w:cs="Segoe UI"/>
          <w:color w:val="FF0000"/>
        </w:rPr>
        <w:t>透明</w:t>
      </w:r>
      <w:r w:rsidRPr="00C70AC7">
        <w:rPr>
          <w:rFonts w:ascii="Segoe UI" w:hAnsi="Segoe UI" w:cs="Segoe UI"/>
          <w:color w:val="CCCCCC"/>
        </w:rPr>
        <w:t>地使用其</w:t>
      </w:r>
      <w:r w:rsidRPr="00C70AC7">
        <w:rPr>
          <w:rFonts w:ascii="Segoe UI" w:hAnsi="Segoe UI" w:cs="Segoe UI"/>
          <w:color w:val="FF0000"/>
        </w:rPr>
        <w:t>子</w:t>
      </w:r>
      <w:r w:rsidRPr="00C70AC7">
        <w:rPr>
          <w:rFonts w:ascii="Segoe UI" w:hAnsi="Segoe UI" w:cs="Segoe UI"/>
          <w:color w:val="CCCCCC"/>
        </w:rPr>
        <w:t>类的对象，一个简单的例子加强理解</w:t>
      </w:r>
    </w:p>
    <w:p w14:paraId="1259656A" w14:textId="77777777" w:rsidR="00377BBD" w:rsidRPr="00C70AC7" w:rsidRDefault="00377BBD"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rPr>
        <w:t>User</w:t>
      </w:r>
      <w:r w:rsidRPr="00C70AC7">
        <w:rPr>
          <w:rStyle w:val="HTML"/>
          <w:color w:val="CCCCCC"/>
        </w:rPr>
        <w:t>(</w:t>
      </w:r>
      <w:r w:rsidRPr="00C70AC7">
        <w:rPr>
          <w:rStyle w:val="hljs-title"/>
          <w:color w:val="DCDCDC"/>
        </w:rPr>
        <w:t>object</w:t>
      </w:r>
      <w:r w:rsidRPr="00C70AC7">
        <w:rPr>
          <w:rStyle w:val="HTML"/>
          <w:color w:val="CCCCCC"/>
        </w:rPr>
        <w:t>):</w:t>
      </w:r>
    </w:p>
    <w:p w14:paraId="0A944FFB"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rPr>
        <w:t>print_name</w:t>
      </w:r>
      <w:proofErr w:type="spellEnd"/>
      <w:r w:rsidRPr="00C70AC7">
        <w:rPr>
          <w:rStyle w:val="HTML"/>
          <w:color w:val="CCCCCC"/>
        </w:rPr>
        <w:t>(</w:t>
      </w:r>
      <w:r w:rsidRPr="00C70AC7">
        <w:rPr>
          <w:rStyle w:val="hljs-params"/>
          <w:color w:val="DCDCDC"/>
          <w:szCs w:val="32"/>
        </w:rPr>
        <w:t>self</w:t>
      </w:r>
      <w:r w:rsidRPr="00C70AC7">
        <w:rPr>
          <w:rStyle w:val="HTML"/>
          <w:color w:val="CCCCCC"/>
        </w:rPr>
        <w:t>):</w:t>
      </w:r>
    </w:p>
    <w:p w14:paraId="76CCF3B2"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2FADF79D" w14:textId="77777777" w:rsidR="00377BBD" w:rsidRPr="00C70AC7" w:rsidRDefault="00377BBD" w:rsidP="009C1043">
      <w:pPr>
        <w:pStyle w:val="HTML0"/>
        <w:spacing w:line="326" w:lineRule="atLeast"/>
        <w:rPr>
          <w:rStyle w:val="HTML"/>
          <w:color w:val="CCCCCC"/>
        </w:rPr>
      </w:pPr>
    </w:p>
    <w:p w14:paraId="400116EE" w14:textId="77777777" w:rsidR="00377BBD" w:rsidRPr="00C70AC7" w:rsidRDefault="00377BBD"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rPr>
        <w:t>VipUser</w:t>
      </w:r>
      <w:proofErr w:type="spellEnd"/>
      <w:r w:rsidRPr="00C70AC7">
        <w:rPr>
          <w:rStyle w:val="HTML"/>
          <w:color w:val="CCCCCC"/>
        </w:rPr>
        <w:t>(</w:t>
      </w:r>
      <w:proofErr w:type="gramEnd"/>
      <w:r w:rsidRPr="00C70AC7">
        <w:rPr>
          <w:rStyle w:val="hljs-title"/>
          <w:color w:val="DCDCDC"/>
        </w:rPr>
        <w:t>User</w:t>
      </w:r>
      <w:r w:rsidRPr="00C70AC7">
        <w:rPr>
          <w:rStyle w:val="HTML"/>
          <w:color w:val="CCCCCC"/>
        </w:rPr>
        <w:t>):</w:t>
      </w:r>
    </w:p>
    <w:p w14:paraId="04D97A96"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rPr>
        <w:t>print_name</w:t>
      </w:r>
      <w:proofErr w:type="spellEnd"/>
      <w:r w:rsidRPr="00C70AC7">
        <w:rPr>
          <w:rStyle w:val="HTML"/>
          <w:color w:val="CCCCCC"/>
        </w:rPr>
        <w:t>(</w:t>
      </w:r>
      <w:r w:rsidRPr="00C70AC7">
        <w:rPr>
          <w:rStyle w:val="hljs-params"/>
          <w:color w:val="DCDCDC"/>
          <w:szCs w:val="32"/>
        </w:rPr>
        <w:t>self</w:t>
      </w:r>
      <w:r w:rsidRPr="00C70AC7">
        <w:rPr>
          <w:rStyle w:val="HTML"/>
          <w:color w:val="CCCCCC"/>
        </w:rPr>
        <w:t>):</w:t>
      </w:r>
    </w:p>
    <w:p w14:paraId="264082F8" w14:textId="77777777" w:rsidR="00377BBD" w:rsidRPr="00C70AC7" w:rsidRDefault="00377BBD" w:rsidP="009C1043">
      <w:pPr>
        <w:pStyle w:val="HTML0"/>
        <w:spacing w:line="326" w:lineRule="atLeast"/>
        <w:rPr>
          <w:rStyle w:val="hljs-string"/>
          <w:color w:val="D69D85"/>
        </w:rPr>
      </w:pPr>
      <w:r w:rsidRPr="00C70AC7">
        <w:rPr>
          <w:rStyle w:val="HTML"/>
          <w:color w:val="CCCCCC"/>
        </w:rPr>
        <w:t xml:space="preserve">        </w:t>
      </w:r>
      <w:r w:rsidRPr="00C70AC7">
        <w:rPr>
          <w:rStyle w:val="hljs-string"/>
          <w:color w:val="D69D85"/>
        </w:rPr>
        <w:t>"""</w:t>
      </w:r>
    </w:p>
    <w:p w14:paraId="13ED1998" w14:textId="77777777" w:rsidR="00377BBD" w:rsidRPr="00C70AC7" w:rsidRDefault="00377BBD" w:rsidP="009C1043">
      <w:pPr>
        <w:pStyle w:val="HTML0"/>
        <w:spacing w:line="326" w:lineRule="atLeast"/>
        <w:rPr>
          <w:rStyle w:val="hljs-string"/>
          <w:color w:val="D69D85"/>
        </w:rPr>
      </w:pPr>
      <w:r w:rsidRPr="00C70AC7">
        <w:rPr>
          <w:rStyle w:val="hljs-string"/>
          <w:color w:val="D69D85"/>
        </w:rPr>
        <w:t xml:space="preserve">        保证参数和返回</w:t>
      </w:r>
      <w:proofErr w:type="gramStart"/>
      <w:r w:rsidRPr="00C70AC7">
        <w:rPr>
          <w:rStyle w:val="hljs-string"/>
          <w:color w:val="D69D85"/>
        </w:rPr>
        <w:t>值类型</w:t>
      </w:r>
      <w:proofErr w:type="gramEnd"/>
      <w:r w:rsidRPr="00C70AC7">
        <w:rPr>
          <w:rStyle w:val="hljs-string"/>
          <w:color w:val="D69D85"/>
        </w:rPr>
        <w:t>需要和</w:t>
      </w:r>
      <w:proofErr w:type="gramStart"/>
      <w:r w:rsidRPr="00C70AC7">
        <w:rPr>
          <w:rStyle w:val="hljs-string"/>
          <w:color w:val="D69D85"/>
        </w:rPr>
        <w:t>父类</w:t>
      </w:r>
      <w:proofErr w:type="gramEnd"/>
      <w:r w:rsidRPr="00C70AC7">
        <w:rPr>
          <w:rStyle w:val="hljs-string"/>
          <w:color w:val="D69D85"/>
        </w:rPr>
        <w:t>一样</w:t>
      </w:r>
    </w:p>
    <w:p w14:paraId="09FBAA39" w14:textId="77777777" w:rsidR="00377BBD" w:rsidRPr="00C70AC7" w:rsidRDefault="00377BBD"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:return</w:t>
      </w:r>
      <w:proofErr w:type="gramEnd"/>
      <w:r w:rsidRPr="00C70AC7">
        <w:rPr>
          <w:rStyle w:val="hljs-string"/>
          <w:color w:val="D69D85"/>
        </w:rPr>
        <w:t>:</w:t>
      </w:r>
    </w:p>
    <w:p w14:paraId="16BE038F" w14:textId="77777777" w:rsidR="00377BBD" w:rsidRPr="00C70AC7" w:rsidRDefault="00377BBD" w:rsidP="009C1043">
      <w:pPr>
        <w:pStyle w:val="HTML0"/>
        <w:spacing w:line="326" w:lineRule="atLeast"/>
        <w:rPr>
          <w:rStyle w:val="HTML"/>
          <w:color w:val="CCCCCC"/>
        </w:rPr>
      </w:pPr>
      <w:r w:rsidRPr="00C70AC7">
        <w:rPr>
          <w:rStyle w:val="hljs-string"/>
          <w:color w:val="D69D85"/>
        </w:rPr>
        <w:t xml:space="preserve">        """</w:t>
      </w:r>
    </w:p>
    <w:p w14:paraId="129B36EE"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679701DB" w14:textId="77777777" w:rsidR="00377BBD" w:rsidRPr="00C70AC7" w:rsidRDefault="00377BBD" w:rsidP="009C1043">
      <w:pPr>
        <w:pStyle w:val="HTML0"/>
        <w:spacing w:line="326" w:lineRule="atLeast"/>
        <w:rPr>
          <w:rStyle w:val="HTML"/>
          <w:color w:val="CCCCCC"/>
        </w:rPr>
      </w:pPr>
      <w:r w:rsidRPr="00C70AC7">
        <w:rPr>
          <w:rStyle w:val="hljs-keyword"/>
          <w:color w:val="569CD6"/>
        </w:rPr>
        <w:t>def</w:t>
      </w:r>
      <w:r w:rsidRPr="00C70AC7">
        <w:rPr>
          <w:rStyle w:val="HTML"/>
          <w:color w:val="CCCCCC"/>
        </w:rPr>
        <w:t xml:space="preserve"> </w:t>
      </w:r>
      <w:proofErr w:type="spellStart"/>
      <w:r w:rsidRPr="00C70AC7">
        <w:rPr>
          <w:rStyle w:val="hljs-title"/>
          <w:color w:val="DCDCDC"/>
        </w:rPr>
        <w:t>print_name</w:t>
      </w:r>
      <w:proofErr w:type="spellEnd"/>
      <w:r w:rsidRPr="00C70AC7">
        <w:rPr>
          <w:rStyle w:val="HTML"/>
          <w:color w:val="CCCCCC"/>
        </w:rPr>
        <w:t>(</w:t>
      </w:r>
      <w:r w:rsidRPr="00C70AC7">
        <w:rPr>
          <w:rStyle w:val="hljs-params"/>
          <w:color w:val="DCDCDC"/>
          <w:szCs w:val="32"/>
        </w:rPr>
        <w:t>u</w:t>
      </w:r>
      <w:r w:rsidRPr="00C70AC7">
        <w:rPr>
          <w:rStyle w:val="HTML"/>
          <w:color w:val="CCCCCC"/>
        </w:rPr>
        <w:t>):</w:t>
      </w:r>
    </w:p>
    <w:p w14:paraId="272F0DA5" w14:textId="77777777" w:rsidR="00377BBD" w:rsidRPr="00C70AC7" w:rsidRDefault="00377BBD" w:rsidP="009C1043">
      <w:pPr>
        <w:pStyle w:val="HTML0"/>
        <w:spacing w:line="326" w:lineRule="atLeast"/>
        <w:rPr>
          <w:rStyle w:val="hljs-string"/>
          <w:color w:val="D69D85"/>
        </w:rPr>
      </w:pPr>
      <w:r w:rsidRPr="00C70AC7">
        <w:rPr>
          <w:rStyle w:val="HTML"/>
          <w:color w:val="CCCCCC"/>
        </w:rPr>
        <w:t xml:space="preserve">    </w:t>
      </w:r>
      <w:r w:rsidRPr="00C70AC7">
        <w:rPr>
          <w:rStyle w:val="hljs-string"/>
          <w:color w:val="D69D85"/>
        </w:rPr>
        <w:t>"""</w:t>
      </w:r>
    </w:p>
    <w:p w14:paraId="532B39AC" w14:textId="77777777" w:rsidR="00377BBD" w:rsidRPr="00C70AC7" w:rsidRDefault="00377BBD" w:rsidP="009C1043">
      <w:pPr>
        <w:pStyle w:val="HTML0"/>
        <w:spacing w:line="326" w:lineRule="atLeast"/>
        <w:rPr>
          <w:rStyle w:val="hljs-string"/>
          <w:color w:val="D69D85"/>
        </w:rPr>
      </w:pPr>
      <w:r w:rsidRPr="00C70AC7">
        <w:rPr>
          <w:rStyle w:val="hljs-string"/>
          <w:color w:val="D69D85"/>
        </w:rPr>
        <w:t xml:space="preserve">    不论使用User还是继承User的</w:t>
      </w:r>
      <w:proofErr w:type="spellStart"/>
      <w:r w:rsidRPr="00C70AC7">
        <w:rPr>
          <w:rStyle w:val="hljs-string"/>
          <w:color w:val="D69D85"/>
        </w:rPr>
        <w:t>VipUser</w:t>
      </w:r>
      <w:proofErr w:type="spellEnd"/>
      <w:r w:rsidRPr="00C70AC7">
        <w:rPr>
          <w:rStyle w:val="hljs-string"/>
          <w:color w:val="D69D85"/>
        </w:rPr>
        <w:t>，调用的方式是一样的。这就要求User和</w:t>
      </w:r>
      <w:proofErr w:type="spellStart"/>
      <w:r w:rsidRPr="00C70AC7">
        <w:rPr>
          <w:rStyle w:val="hljs-string"/>
          <w:color w:val="D69D85"/>
        </w:rPr>
        <w:t>VipUser</w:t>
      </w:r>
      <w:proofErr w:type="spellEnd"/>
      <w:r w:rsidRPr="00C70AC7">
        <w:rPr>
          <w:rStyle w:val="hljs-string"/>
          <w:color w:val="D69D85"/>
        </w:rPr>
        <w:t>的方法参数和返回</w:t>
      </w:r>
      <w:proofErr w:type="gramStart"/>
      <w:r w:rsidRPr="00C70AC7">
        <w:rPr>
          <w:rStyle w:val="hljs-string"/>
          <w:color w:val="D69D85"/>
        </w:rPr>
        <w:t>值类型</w:t>
      </w:r>
      <w:proofErr w:type="gramEnd"/>
      <w:r w:rsidRPr="00C70AC7">
        <w:rPr>
          <w:rStyle w:val="hljs-string"/>
          <w:color w:val="D69D85"/>
        </w:rPr>
        <w:t>是一样的</w:t>
      </w:r>
    </w:p>
    <w:p w14:paraId="3C50674F" w14:textId="77777777" w:rsidR="00377BBD" w:rsidRPr="00C70AC7" w:rsidRDefault="00377BBD"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:param</w:t>
      </w:r>
      <w:proofErr w:type="gramEnd"/>
      <w:r w:rsidRPr="00C70AC7">
        <w:rPr>
          <w:rStyle w:val="hljs-string"/>
          <w:color w:val="D69D85"/>
        </w:rPr>
        <w:t xml:space="preserve"> u:</w:t>
      </w:r>
    </w:p>
    <w:p w14:paraId="739803C8" w14:textId="77777777" w:rsidR="00377BBD" w:rsidRPr="00C70AC7" w:rsidRDefault="00377BBD"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:return</w:t>
      </w:r>
      <w:proofErr w:type="gramEnd"/>
      <w:r w:rsidRPr="00C70AC7">
        <w:rPr>
          <w:rStyle w:val="hljs-string"/>
          <w:color w:val="D69D85"/>
        </w:rPr>
        <w:t>:</w:t>
      </w:r>
    </w:p>
    <w:p w14:paraId="29D617CD" w14:textId="77777777" w:rsidR="00377BBD" w:rsidRPr="00C70AC7" w:rsidRDefault="00377BBD" w:rsidP="009C1043">
      <w:pPr>
        <w:pStyle w:val="HTML0"/>
        <w:spacing w:line="326" w:lineRule="atLeast"/>
        <w:rPr>
          <w:rStyle w:val="HTML"/>
          <w:color w:val="CCCCCC"/>
        </w:rPr>
      </w:pPr>
      <w:r w:rsidRPr="00C70AC7">
        <w:rPr>
          <w:rStyle w:val="hljs-string"/>
          <w:color w:val="D69D85"/>
        </w:rPr>
        <w:t xml:space="preserve">    """</w:t>
      </w:r>
    </w:p>
    <w:p w14:paraId="155BEEF7"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u.print_</w:t>
      </w:r>
      <w:proofErr w:type="gramStart"/>
      <w:r w:rsidRPr="00C70AC7">
        <w:rPr>
          <w:rStyle w:val="HTML"/>
          <w:color w:val="CCCCCC"/>
        </w:rPr>
        <w:t>name</w:t>
      </w:r>
      <w:proofErr w:type="spellEnd"/>
      <w:r w:rsidRPr="00C70AC7">
        <w:rPr>
          <w:rStyle w:val="HTML"/>
          <w:color w:val="CCCCCC"/>
        </w:rPr>
        <w:t>(</w:t>
      </w:r>
      <w:proofErr w:type="gramEnd"/>
      <w:r w:rsidRPr="00C70AC7">
        <w:rPr>
          <w:rStyle w:val="HTML"/>
          <w:color w:val="CCCCCC"/>
        </w:rPr>
        <w:t>)</w:t>
      </w:r>
    </w:p>
    <w:p w14:paraId="02EB24E5" w14:textId="77777777" w:rsidR="00377BBD" w:rsidRPr="00C70AC7" w:rsidRDefault="00377BBD"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lastRenderedPageBreak/>
        <w:t xml:space="preserve">3. </w:t>
      </w:r>
      <w:r w:rsidRPr="00C70AC7">
        <w:rPr>
          <w:rFonts w:ascii="Segoe UI" w:hAnsi="Segoe UI" w:cs="Segoe UI"/>
          <w:color w:val="CCCCCC"/>
          <w:sz w:val="22"/>
          <w:szCs w:val="22"/>
        </w:rPr>
        <w:t>依赖倒置原则</w:t>
      </w:r>
    </w:p>
    <w:p w14:paraId="11F30A49" w14:textId="77777777" w:rsidR="00377BBD" w:rsidRPr="00C70AC7" w:rsidRDefault="00377BBD"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高层模块不应该依赖底层模块，二者都应该</w:t>
      </w:r>
      <w:r w:rsidRPr="00C70AC7">
        <w:rPr>
          <w:rFonts w:ascii="Segoe UI" w:hAnsi="Segoe UI" w:cs="Segoe UI"/>
          <w:color w:val="FF0000"/>
        </w:rPr>
        <w:t>依赖抽象</w:t>
      </w:r>
      <w:r w:rsidRPr="00C70AC7">
        <w:rPr>
          <w:rFonts w:ascii="Segoe UI" w:hAnsi="Segoe UI" w:cs="Segoe UI"/>
          <w:color w:val="CCCCCC"/>
        </w:rPr>
        <w:t>。抽象不应该依赖细节，细节</w:t>
      </w:r>
      <w:proofErr w:type="gramStart"/>
      <w:r w:rsidRPr="00C70AC7">
        <w:rPr>
          <w:rFonts w:ascii="Segoe UI" w:hAnsi="Segoe UI" w:cs="Segoe UI"/>
          <w:color w:val="CCCCCC"/>
        </w:rPr>
        <w:t>应该应该</w:t>
      </w:r>
      <w:proofErr w:type="gramEnd"/>
      <w:r w:rsidRPr="00C70AC7">
        <w:rPr>
          <w:rFonts w:ascii="Segoe UI" w:hAnsi="Segoe UI" w:cs="Segoe UI"/>
          <w:color w:val="CCCCCC"/>
        </w:rPr>
        <w:t>依赖抽象。</w:t>
      </w:r>
      <w:r w:rsidRPr="00C70AC7">
        <w:rPr>
          <w:rStyle w:val="HTML"/>
          <w:b/>
          <w:bCs/>
          <w:color w:val="CCCCCC"/>
        </w:rPr>
        <w:t>要针对接口编程，而不是针对实现变成</w:t>
      </w:r>
      <w:r w:rsidRPr="00C70AC7">
        <w:rPr>
          <w:rFonts w:ascii="Segoe UI" w:hAnsi="Segoe UI" w:cs="Segoe UI"/>
          <w:color w:val="CCCCCC"/>
        </w:rPr>
        <w:t>。通过例子加强理解：</w:t>
      </w:r>
    </w:p>
    <w:p w14:paraId="33DE42A0" w14:textId="77777777" w:rsidR="00377BBD" w:rsidRPr="00C70AC7" w:rsidRDefault="00377BBD"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70AED621" w14:textId="77777777" w:rsidR="00377BBD" w:rsidRPr="00C70AC7" w:rsidRDefault="00377BBD" w:rsidP="009C1043">
      <w:pPr>
        <w:pStyle w:val="HTML0"/>
        <w:spacing w:line="326" w:lineRule="atLeast"/>
        <w:rPr>
          <w:rStyle w:val="HTML"/>
          <w:color w:val="CCCCCC"/>
        </w:rPr>
      </w:pPr>
    </w:p>
    <w:p w14:paraId="7E59A04D" w14:textId="77777777" w:rsidR="00377BBD" w:rsidRPr="00C70AC7" w:rsidRDefault="00377BBD" w:rsidP="009C1043">
      <w:pPr>
        <w:pStyle w:val="HTML0"/>
        <w:spacing w:line="326" w:lineRule="atLeast"/>
        <w:rPr>
          <w:rStyle w:val="HTML"/>
          <w:color w:val="CCCCCC"/>
        </w:rPr>
      </w:pPr>
      <w:r w:rsidRPr="00C70AC7">
        <w:rPr>
          <w:rStyle w:val="hljs-comment"/>
          <w:i/>
          <w:iCs/>
          <w:color w:val="57A64A"/>
        </w:rPr>
        <w:t># 接口，抽象不应该依赖细节</w:t>
      </w:r>
    </w:p>
    <w:p w14:paraId="4F67B4F7" w14:textId="77777777" w:rsidR="00377BBD" w:rsidRPr="00C70AC7" w:rsidRDefault="00377BBD"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rPr>
        <w:t>Payment</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58963F78" w14:textId="77777777" w:rsidR="00377BBD" w:rsidRPr="00C70AC7" w:rsidRDefault="00377BBD"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170DD356"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rPr>
        <w:t>pay</w:t>
      </w:r>
      <w:r w:rsidRPr="00C70AC7">
        <w:rPr>
          <w:rStyle w:val="HTML"/>
          <w:color w:val="CCCCCC"/>
        </w:rPr>
        <w:t>(</w:t>
      </w:r>
      <w:proofErr w:type="gramEnd"/>
      <w:r w:rsidRPr="00C70AC7">
        <w:rPr>
          <w:rStyle w:val="hljs-params"/>
          <w:color w:val="DCDCDC"/>
          <w:szCs w:val="32"/>
        </w:rPr>
        <w:t>self, money</w:t>
      </w:r>
      <w:r w:rsidRPr="00C70AC7">
        <w:rPr>
          <w:rStyle w:val="HTML"/>
          <w:color w:val="CCCCCC"/>
        </w:rPr>
        <w:t>):</w:t>
      </w:r>
    </w:p>
    <w:p w14:paraId="08713D92"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7B53CDC5"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p>
    <w:p w14:paraId="590A068F" w14:textId="77777777" w:rsidR="00377BBD" w:rsidRPr="00C70AC7" w:rsidRDefault="00377BBD" w:rsidP="009C1043">
      <w:pPr>
        <w:pStyle w:val="HTML0"/>
        <w:spacing w:line="326" w:lineRule="atLeast"/>
        <w:rPr>
          <w:rStyle w:val="HTML"/>
          <w:color w:val="CCCCCC"/>
        </w:rPr>
      </w:pPr>
      <w:r w:rsidRPr="00C70AC7">
        <w:rPr>
          <w:rStyle w:val="hljs-comment"/>
          <w:i/>
          <w:iCs/>
          <w:color w:val="57A64A"/>
        </w:rPr>
        <w:t># 底层代码和高层代码都是细节，细节应该依赖抽象</w:t>
      </w:r>
    </w:p>
    <w:p w14:paraId="70AA8FDC" w14:textId="77777777" w:rsidR="00377BBD" w:rsidRPr="00C70AC7" w:rsidRDefault="00377BBD" w:rsidP="009C1043">
      <w:pPr>
        <w:pStyle w:val="HTML0"/>
        <w:spacing w:line="326" w:lineRule="atLeast"/>
        <w:rPr>
          <w:rStyle w:val="HTML"/>
          <w:color w:val="CCCCCC"/>
        </w:rPr>
      </w:pPr>
      <w:r w:rsidRPr="00C70AC7">
        <w:rPr>
          <w:rStyle w:val="hljs-comment"/>
          <w:i/>
          <w:iCs/>
          <w:color w:val="57A64A"/>
        </w:rPr>
        <w:t># 底层代码</w:t>
      </w:r>
    </w:p>
    <w:p w14:paraId="5A5DEB0C" w14:textId="77777777" w:rsidR="00377BBD" w:rsidRPr="00C70AC7" w:rsidRDefault="00377BBD"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rPr>
        <w:t>Alipay</w:t>
      </w:r>
      <w:r w:rsidRPr="00C70AC7">
        <w:rPr>
          <w:rStyle w:val="HTML"/>
          <w:color w:val="CCCCCC"/>
        </w:rPr>
        <w:t>(</w:t>
      </w:r>
      <w:proofErr w:type="gramEnd"/>
      <w:r w:rsidRPr="00C70AC7">
        <w:rPr>
          <w:rStyle w:val="hljs-title"/>
          <w:color w:val="DCDCDC"/>
        </w:rPr>
        <w:t>Payment</w:t>
      </w:r>
      <w:r w:rsidRPr="00C70AC7">
        <w:rPr>
          <w:rStyle w:val="HTML"/>
          <w:color w:val="CCCCCC"/>
        </w:rPr>
        <w:t>):</w:t>
      </w:r>
    </w:p>
    <w:p w14:paraId="600F1C93"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rPr>
        <w:t>pay</w:t>
      </w:r>
      <w:r w:rsidRPr="00C70AC7">
        <w:rPr>
          <w:rStyle w:val="HTML"/>
          <w:color w:val="CCCCCC"/>
        </w:rPr>
        <w:t>(</w:t>
      </w:r>
      <w:proofErr w:type="gramEnd"/>
      <w:r w:rsidRPr="00C70AC7">
        <w:rPr>
          <w:rStyle w:val="hljs-params"/>
          <w:color w:val="DCDCDC"/>
          <w:szCs w:val="32"/>
        </w:rPr>
        <w:t>self, money</w:t>
      </w:r>
      <w:r w:rsidRPr="00C70AC7">
        <w:rPr>
          <w:rStyle w:val="HTML"/>
          <w:color w:val="CCCCCC"/>
        </w:rPr>
        <w:t>):</w:t>
      </w:r>
    </w:p>
    <w:p w14:paraId="3EC81EDA"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"支付</w:t>
      </w:r>
      <w:proofErr w:type="gramStart"/>
      <w:r w:rsidRPr="00C70AC7">
        <w:rPr>
          <w:rStyle w:val="hljs-string"/>
          <w:color w:val="D69D85"/>
        </w:rPr>
        <w:t>宝支付</w:t>
      </w:r>
      <w:proofErr w:type="gramEnd"/>
      <w:r w:rsidRPr="00C70AC7">
        <w:rPr>
          <w:rStyle w:val="hljs-string"/>
          <w:color w:val="D69D85"/>
        </w:rPr>
        <w:t>了{0}元!"</w:t>
      </w:r>
      <w:r w:rsidRPr="00C70AC7">
        <w:rPr>
          <w:rStyle w:val="HTML"/>
          <w:color w:val="CCCCCC"/>
        </w:rPr>
        <w:t>.</w:t>
      </w:r>
      <w:r w:rsidRPr="00C70AC7">
        <w:rPr>
          <w:rStyle w:val="hljs-builtin"/>
          <w:color w:val="4EC9B0"/>
        </w:rPr>
        <w:t>format</w:t>
      </w:r>
      <w:r w:rsidRPr="00C70AC7">
        <w:rPr>
          <w:rStyle w:val="HTML"/>
          <w:color w:val="CCCCCC"/>
        </w:rPr>
        <w:t>(money))</w:t>
      </w:r>
    </w:p>
    <w:p w14:paraId="1E5456CE" w14:textId="77777777" w:rsidR="00377BBD" w:rsidRPr="00C70AC7" w:rsidRDefault="00377BBD" w:rsidP="009C1043">
      <w:pPr>
        <w:pStyle w:val="HTML0"/>
        <w:spacing w:line="326" w:lineRule="atLeast"/>
        <w:rPr>
          <w:rStyle w:val="HTML"/>
          <w:color w:val="CCCCCC"/>
        </w:rPr>
      </w:pPr>
    </w:p>
    <w:p w14:paraId="2492ECDD" w14:textId="77777777" w:rsidR="00377BBD" w:rsidRPr="00C70AC7" w:rsidRDefault="00377BBD"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rPr>
        <w:t>WechatPay</w:t>
      </w:r>
      <w:proofErr w:type="spellEnd"/>
      <w:r w:rsidRPr="00C70AC7">
        <w:rPr>
          <w:rStyle w:val="HTML"/>
          <w:color w:val="CCCCCC"/>
        </w:rPr>
        <w:t>(</w:t>
      </w:r>
      <w:proofErr w:type="gramEnd"/>
      <w:r w:rsidRPr="00C70AC7">
        <w:rPr>
          <w:rStyle w:val="hljs-title"/>
          <w:color w:val="DCDCDC"/>
        </w:rPr>
        <w:t>Payment</w:t>
      </w:r>
      <w:r w:rsidRPr="00C70AC7">
        <w:rPr>
          <w:rStyle w:val="HTML"/>
          <w:color w:val="CCCCCC"/>
        </w:rPr>
        <w:t>):</w:t>
      </w:r>
    </w:p>
    <w:p w14:paraId="33958D76"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rPr>
        <w:t>pay</w:t>
      </w:r>
      <w:r w:rsidRPr="00C70AC7">
        <w:rPr>
          <w:rStyle w:val="HTML"/>
          <w:color w:val="CCCCCC"/>
        </w:rPr>
        <w:t>(</w:t>
      </w:r>
      <w:proofErr w:type="gramEnd"/>
      <w:r w:rsidRPr="00C70AC7">
        <w:rPr>
          <w:rStyle w:val="hljs-params"/>
          <w:color w:val="DCDCDC"/>
          <w:szCs w:val="32"/>
        </w:rPr>
        <w:t>self, money</w:t>
      </w:r>
      <w:r w:rsidRPr="00C70AC7">
        <w:rPr>
          <w:rStyle w:val="HTML"/>
          <w:color w:val="CCCCCC"/>
        </w:rPr>
        <w:t>):</w:t>
      </w:r>
    </w:p>
    <w:p w14:paraId="0B60C408"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w:t>
      </w:r>
      <w:proofErr w:type="gramStart"/>
      <w:r w:rsidRPr="00C70AC7">
        <w:rPr>
          <w:rStyle w:val="hljs-string"/>
          <w:color w:val="D69D85"/>
        </w:rPr>
        <w:t>微信支付</w:t>
      </w:r>
      <w:proofErr w:type="gramEnd"/>
      <w:r w:rsidRPr="00C70AC7">
        <w:rPr>
          <w:rStyle w:val="hljs-string"/>
          <w:color w:val="D69D85"/>
        </w:rPr>
        <w:t>了%d元!"</w:t>
      </w:r>
      <w:r w:rsidRPr="00C70AC7">
        <w:rPr>
          <w:rStyle w:val="HTML"/>
          <w:color w:val="CCCCCC"/>
        </w:rPr>
        <w:t xml:space="preserve"> % (money))</w:t>
      </w:r>
    </w:p>
    <w:p w14:paraId="1A4D2A6B" w14:textId="77777777" w:rsidR="00377BBD" w:rsidRPr="00C70AC7" w:rsidRDefault="00377BBD" w:rsidP="009C1043">
      <w:pPr>
        <w:pStyle w:val="HTML0"/>
        <w:spacing w:line="326" w:lineRule="atLeast"/>
        <w:rPr>
          <w:rStyle w:val="HTML"/>
          <w:color w:val="CCCCCC"/>
        </w:rPr>
      </w:pPr>
    </w:p>
    <w:p w14:paraId="1D61179A" w14:textId="77777777" w:rsidR="00377BBD" w:rsidRPr="00C70AC7" w:rsidRDefault="00377BBD" w:rsidP="009C1043">
      <w:pPr>
        <w:pStyle w:val="HTML0"/>
        <w:spacing w:line="326" w:lineRule="atLeast"/>
        <w:rPr>
          <w:rStyle w:val="HTML"/>
          <w:color w:val="CCCCCC"/>
        </w:rPr>
      </w:pPr>
      <w:r w:rsidRPr="00C70AC7">
        <w:rPr>
          <w:rStyle w:val="hljs-comment"/>
          <w:i/>
          <w:iCs/>
          <w:color w:val="57A64A"/>
        </w:rPr>
        <w:t># 高层代码，高层模块不应该依赖底层模块，二者都应该依赖抽象</w:t>
      </w:r>
    </w:p>
    <w:p w14:paraId="30D3226C"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a = </w:t>
      </w:r>
      <w:proofErr w:type="gramStart"/>
      <w:r w:rsidRPr="00C70AC7">
        <w:rPr>
          <w:rStyle w:val="HTML"/>
          <w:color w:val="CCCCCC"/>
        </w:rPr>
        <w:t>Alipay(</w:t>
      </w:r>
      <w:proofErr w:type="gramEnd"/>
      <w:r w:rsidRPr="00C70AC7">
        <w:rPr>
          <w:rStyle w:val="HTML"/>
          <w:color w:val="CCCCCC"/>
        </w:rPr>
        <w:t>)</w:t>
      </w:r>
    </w:p>
    <w:p w14:paraId="2EDC5AE8"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w = </w:t>
      </w:r>
      <w:proofErr w:type="spellStart"/>
      <w:proofErr w:type="gramStart"/>
      <w:r w:rsidRPr="00C70AC7">
        <w:rPr>
          <w:rStyle w:val="HTML"/>
          <w:color w:val="CCCCCC"/>
        </w:rPr>
        <w:t>WechatPay</w:t>
      </w:r>
      <w:proofErr w:type="spellEnd"/>
      <w:r w:rsidRPr="00C70AC7">
        <w:rPr>
          <w:rStyle w:val="HTML"/>
          <w:color w:val="CCCCCC"/>
        </w:rPr>
        <w:t>(</w:t>
      </w:r>
      <w:proofErr w:type="gramEnd"/>
      <w:r w:rsidRPr="00C70AC7">
        <w:rPr>
          <w:rStyle w:val="HTML"/>
          <w:color w:val="CCCCCC"/>
        </w:rPr>
        <w:t>)</w:t>
      </w:r>
    </w:p>
    <w:p w14:paraId="56984FAB" w14:textId="77777777" w:rsidR="00377BBD" w:rsidRPr="00C70AC7" w:rsidRDefault="00377BBD" w:rsidP="009C1043">
      <w:pPr>
        <w:pStyle w:val="HTML0"/>
        <w:spacing w:line="326" w:lineRule="atLeast"/>
        <w:rPr>
          <w:rStyle w:val="HTML"/>
          <w:color w:val="CCCCCC"/>
        </w:rPr>
      </w:pPr>
      <w:proofErr w:type="spellStart"/>
      <w:proofErr w:type="gramStart"/>
      <w:r w:rsidRPr="00C70AC7">
        <w:rPr>
          <w:rStyle w:val="HTML"/>
          <w:color w:val="CCCCCC"/>
        </w:rPr>
        <w:t>a.pay</w:t>
      </w:r>
      <w:proofErr w:type="spellEnd"/>
      <w:r w:rsidRPr="00C70AC7">
        <w:rPr>
          <w:rStyle w:val="HTML"/>
          <w:color w:val="CCCCCC"/>
        </w:rPr>
        <w:t>(</w:t>
      </w:r>
      <w:proofErr w:type="gramEnd"/>
      <w:r w:rsidRPr="00C70AC7">
        <w:rPr>
          <w:rStyle w:val="hljs-number"/>
          <w:color w:val="B8D7A3"/>
        </w:rPr>
        <w:t>100</w:t>
      </w:r>
      <w:r w:rsidRPr="00C70AC7">
        <w:rPr>
          <w:rStyle w:val="HTML"/>
          <w:color w:val="CCCCCC"/>
        </w:rPr>
        <w:t>)</w:t>
      </w:r>
    </w:p>
    <w:p w14:paraId="2C3547B6" w14:textId="77777777" w:rsidR="00377BBD" w:rsidRPr="00C70AC7" w:rsidRDefault="00377BBD" w:rsidP="009C1043">
      <w:pPr>
        <w:pStyle w:val="HTML0"/>
        <w:spacing w:line="326" w:lineRule="atLeast"/>
        <w:rPr>
          <w:rStyle w:val="HTML"/>
          <w:color w:val="CCCCCC"/>
        </w:rPr>
      </w:pPr>
      <w:proofErr w:type="spellStart"/>
      <w:proofErr w:type="gramStart"/>
      <w:r w:rsidRPr="00C70AC7">
        <w:rPr>
          <w:rStyle w:val="HTML"/>
          <w:color w:val="CCCCCC"/>
        </w:rPr>
        <w:t>w.pay</w:t>
      </w:r>
      <w:proofErr w:type="spellEnd"/>
      <w:r w:rsidRPr="00C70AC7">
        <w:rPr>
          <w:rStyle w:val="HTML"/>
          <w:color w:val="CCCCCC"/>
        </w:rPr>
        <w:t>(</w:t>
      </w:r>
      <w:proofErr w:type="gramEnd"/>
      <w:r w:rsidRPr="00C70AC7">
        <w:rPr>
          <w:rStyle w:val="hljs-number"/>
          <w:color w:val="B8D7A3"/>
        </w:rPr>
        <w:t>100</w:t>
      </w:r>
      <w:r w:rsidRPr="00C70AC7">
        <w:rPr>
          <w:rStyle w:val="HTML"/>
          <w:color w:val="CCCCCC"/>
        </w:rPr>
        <w:t>)</w:t>
      </w:r>
    </w:p>
    <w:p w14:paraId="130CDCDF" w14:textId="77777777" w:rsidR="00377BBD" w:rsidRPr="00C70AC7" w:rsidRDefault="00377BBD"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4. </w:t>
      </w:r>
      <w:r w:rsidRPr="00C70AC7">
        <w:rPr>
          <w:rFonts w:ascii="Segoe UI" w:hAnsi="Segoe UI" w:cs="Segoe UI"/>
          <w:color w:val="CCCCCC"/>
          <w:sz w:val="22"/>
          <w:szCs w:val="22"/>
        </w:rPr>
        <w:t>接口隔离原则</w:t>
      </w:r>
    </w:p>
    <w:p w14:paraId="6F8222FD" w14:textId="77777777" w:rsidR="00377BBD" w:rsidRPr="00C70AC7" w:rsidRDefault="00377BBD"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使用多个专门的接口，而不使用单一的总结口，高层的代码不应该依赖那些它不需要的接口。通过例子加强理解：</w:t>
      </w:r>
    </w:p>
    <w:p w14:paraId="6E8524CA" w14:textId="77777777" w:rsidR="00377BBD" w:rsidRPr="00C70AC7" w:rsidRDefault="00377BBD"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04E15458" w14:textId="77777777" w:rsidR="00377BBD" w:rsidRPr="00C70AC7" w:rsidRDefault="00377BBD" w:rsidP="009C1043">
      <w:pPr>
        <w:pStyle w:val="HTML0"/>
        <w:spacing w:line="326" w:lineRule="atLeast"/>
        <w:rPr>
          <w:rStyle w:val="HTML"/>
          <w:color w:val="CCCCCC"/>
        </w:rPr>
      </w:pPr>
    </w:p>
    <w:p w14:paraId="536D6A4A" w14:textId="77777777" w:rsidR="00377BBD" w:rsidRPr="00C70AC7" w:rsidRDefault="00377BBD"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r w:rsidRPr="00C70AC7">
        <w:rPr>
          <w:rStyle w:val="hljs-title"/>
          <w:color w:val="DCDCDC"/>
        </w:rPr>
        <w:t>LandAnimal</w:t>
      </w:r>
      <w:proofErr w:type="spellEnd"/>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27938D2C" w14:textId="77777777" w:rsidR="00377BBD" w:rsidRPr="00C70AC7" w:rsidRDefault="00377BBD"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629BA73A"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rPr>
        <w:t>walk</w:t>
      </w:r>
      <w:r w:rsidRPr="00C70AC7">
        <w:rPr>
          <w:rStyle w:val="HTML"/>
          <w:color w:val="CCCCCC"/>
        </w:rPr>
        <w:t>(</w:t>
      </w:r>
      <w:r w:rsidRPr="00C70AC7">
        <w:rPr>
          <w:rStyle w:val="hljs-params"/>
          <w:color w:val="DCDCDC"/>
          <w:szCs w:val="32"/>
        </w:rPr>
        <w:t>self</w:t>
      </w:r>
      <w:r w:rsidRPr="00C70AC7">
        <w:rPr>
          <w:rStyle w:val="HTML"/>
          <w:color w:val="CCCCCC"/>
        </w:rPr>
        <w:t>):</w:t>
      </w:r>
    </w:p>
    <w:p w14:paraId="086B3889"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146498CB" w14:textId="77777777" w:rsidR="00377BBD" w:rsidRPr="00C70AC7" w:rsidRDefault="00377BBD" w:rsidP="009C1043">
      <w:pPr>
        <w:pStyle w:val="HTML0"/>
        <w:spacing w:line="326" w:lineRule="atLeast"/>
        <w:rPr>
          <w:rStyle w:val="HTML"/>
          <w:color w:val="CCCCCC"/>
        </w:rPr>
      </w:pPr>
    </w:p>
    <w:p w14:paraId="72465FFC" w14:textId="77777777" w:rsidR="00377BBD" w:rsidRPr="00C70AC7" w:rsidRDefault="00377BBD" w:rsidP="009C1043">
      <w:pPr>
        <w:pStyle w:val="HTML0"/>
        <w:spacing w:line="326" w:lineRule="atLeast"/>
        <w:rPr>
          <w:rStyle w:val="HTML"/>
          <w:color w:val="CCCCCC"/>
        </w:rPr>
      </w:pPr>
      <w:r w:rsidRPr="00C70AC7">
        <w:rPr>
          <w:rStyle w:val="hljs-keyword"/>
          <w:color w:val="569CD6"/>
        </w:rPr>
        <w:lastRenderedPageBreak/>
        <w:t>class</w:t>
      </w:r>
      <w:r w:rsidRPr="00C70AC7">
        <w:rPr>
          <w:rStyle w:val="HTML"/>
          <w:color w:val="CCCCCC"/>
        </w:rPr>
        <w:t xml:space="preserve"> </w:t>
      </w:r>
      <w:proofErr w:type="spellStart"/>
      <w:r w:rsidRPr="00C70AC7">
        <w:rPr>
          <w:rStyle w:val="hljs-title"/>
          <w:color w:val="DCDCDC"/>
        </w:rPr>
        <w:t>WaterAnimal</w:t>
      </w:r>
      <w:proofErr w:type="spellEnd"/>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10DD4840" w14:textId="77777777" w:rsidR="00377BBD" w:rsidRPr="00C70AC7" w:rsidRDefault="00377BBD"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142982EA"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rPr>
        <w:t>swim</w:t>
      </w:r>
      <w:r w:rsidRPr="00C70AC7">
        <w:rPr>
          <w:rStyle w:val="HTML"/>
          <w:color w:val="CCCCCC"/>
        </w:rPr>
        <w:t>(</w:t>
      </w:r>
      <w:r w:rsidRPr="00C70AC7">
        <w:rPr>
          <w:rStyle w:val="hljs-params"/>
          <w:color w:val="DCDCDC"/>
          <w:szCs w:val="32"/>
        </w:rPr>
        <w:t>self</w:t>
      </w:r>
      <w:r w:rsidRPr="00C70AC7">
        <w:rPr>
          <w:rStyle w:val="HTML"/>
          <w:color w:val="CCCCCC"/>
        </w:rPr>
        <w:t>):</w:t>
      </w:r>
    </w:p>
    <w:p w14:paraId="178FFF50"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0A424B4D" w14:textId="77777777" w:rsidR="00377BBD" w:rsidRPr="00C70AC7" w:rsidRDefault="00377BBD" w:rsidP="009C1043">
      <w:pPr>
        <w:pStyle w:val="HTML0"/>
        <w:spacing w:line="326" w:lineRule="atLeast"/>
        <w:rPr>
          <w:rStyle w:val="HTML"/>
          <w:color w:val="CCCCCC"/>
        </w:rPr>
      </w:pPr>
    </w:p>
    <w:p w14:paraId="2C4F7508" w14:textId="77777777" w:rsidR="00377BBD" w:rsidRPr="00C70AC7" w:rsidRDefault="00377BBD"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r w:rsidRPr="00C70AC7">
        <w:rPr>
          <w:rStyle w:val="hljs-title"/>
          <w:color w:val="DCDCDC"/>
        </w:rPr>
        <w:t>SkyAnimal</w:t>
      </w:r>
      <w:proofErr w:type="spellEnd"/>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7F498640" w14:textId="77777777" w:rsidR="00377BBD" w:rsidRPr="00C70AC7" w:rsidRDefault="00377BBD"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42B036FE"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rPr>
        <w:t>fly</w:t>
      </w:r>
      <w:r w:rsidRPr="00C70AC7">
        <w:rPr>
          <w:rStyle w:val="HTML"/>
          <w:color w:val="CCCCCC"/>
        </w:rPr>
        <w:t>(</w:t>
      </w:r>
      <w:r w:rsidRPr="00C70AC7">
        <w:rPr>
          <w:rStyle w:val="hljs-params"/>
          <w:color w:val="DCDCDC"/>
          <w:szCs w:val="32"/>
        </w:rPr>
        <w:t>self</w:t>
      </w:r>
      <w:r w:rsidRPr="00C70AC7">
        <w:rPr>
          <w:rStyle w:val="HTML"/>
          <w:color w:val="CCCCCC"/>
        </w:rPr>
        <w:t>):</w:t>
      </w:r>
    </w:p>
    <w:p w14:paraId="7D3A7DEB"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47FDA3CC" w14:textId="77777777" w:rsidR="00377BBD" w:rsidRPr="00C70AC7" w:rsidRDefault="00377BBD" w:rsidP="009C1043">
      <w:pPr>
        <w:pStyle w:val="HTML0"/>
        <w:spacing w:line="326" w:lineRule="atLeast"/>
        <w:rPr>
          <w:rStyle w:val="HTML"/>
          <w:color w:val="CCCCCC"/>
        </w:rPr>
      </w:pPr>
    </w:p>
    <w:p w14:paraId="688193A9" w14:textId="77777777" w:rsidR="00377BBD" w:rsidRPr="00C70AC7" w:rsidRDefault="00377BBD" w:rsidP="009C1043">
      <w:pPr>
        <w:pStyle w:val="HTML0"/>
        <w:spacing w:line="326" w:lineRule="atLeast"/>
        <w:rPr>
          <w:rStyle w:val="HTML"/>
          <w:color w:val="CCCCCC"/>
        </w:rPr>
      </w:pPr>
      <w:r w:rsidRPr="00C70AC7">
        <w:rPr>
          <w:rStyle w:val="hljs-comment"/>
          <w:i/>
          <w:iCs/>
          <w:color w:val="57A64A"/>
        </w:rPr>
        <w:t># 高层的代码不应该依赖那些它不需要的接口</w:t>
      </w:r>
    </w:p>
    <w:p w14:paraId="4E0AB055" w14:textId="77777777" w:rsidR="00377BBD" w:rsidRPr="00C70AC7" w:rsidRDefault="00377BBD"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rPr>
        <w:t>Tiger</w:t>
      </w:r>
      <w:r w:rsidRPr="00C70AC7">
        <w:rPr>
          <w:rStyle w:val="HTML"/>
          <w:color w:val="CCCCCC"/>
        </w:rPr>
        <w:t>(</w:t>
      </w:r>
      <w:proofErr w:type="spellStart"/>
      <w:proofErr w:type="gramEnd"/>
      <w:r w:rsidRPr="00C70AC7">
        <w:rPr>
          <w:rStyle w:val="hljs-title"/>
          <w:color w:val="DCDCDC"/>
        </w:rPr>
        <w:t>LandAnimal</w:t>
      </w:r>
      <w:proofErr w:type="spellEnd"/>
      <w:r w:rsidRPr="00C70AC7">
        <w:rPr>
          <w:rStyle w:val="HTML"/>
          <w:color w:val="CCCCCC"/>
        </w:rPr>
        <w:t>):</w:t>
      </w:r>
    </w:p>
    <w:p w14:paraId="0B1B82FA"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rPr>
        <w:t>walk</w:t>
      </w:r>
      <w:r w:rsidRPr="00C70AC7">
        <w:rPr>
          <w:rStyle w:val="HTML"/>
          <w:color w:val="CCCCCC"/>
        </w:rPr>
        <w:t>(</w:t>
      </w:r>
      <w:r w:rsidRPr="00C70AC7">
        <w:rPr>
          <w:rStyle w:val="hljs-params"/>
          <w:color w:val="DCDCDC"/>
          <w:szCs w:val="32"/>
        </w:rPr>
        <w:t>self</w:t>
      </w:r>
      <w:r w:rsidRPr="00C70AC7">
        <w:rPr>
          <w:rStyle w:val="HTML"/>
          <w:color w:val="CCCCCC"/>
        </w:rPr>
        <w:t>):</w:t>
      </w:r>
    </w:p>
    <w:p w14:paraId="397C58FC"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726E7CCF" w14:textId="77777777" w:rsidR="00377BBD" w:rsidRPr="00C70AC7" w:rsidRDefault="00377BBD" w:rsidP="009C1043">
      <w:pPr>
        <w:pStyle w:val="HTML0"/>
        <w:spacing w:line="326" w:lineRule="atLeast"/>
        <w:rPr>
          <w:rStyle w:val="HTML"/>
          <w:color w:val="CCCCCC"/>
        </w:rPr>
      </w:pPr>
    </w:p>
    <w:p w14:paraId="13B6F30F" w14:textId="77777777" w:rsidR="00377BBD" w:rsidRPr="00C70AC7" w:rsidRDefault="00377BBD" w:rsidP="009C1043">
      <w:pPr>
        <w:pStyle w:val="HTML0"/>
        <w:spacing w:line="326" w:lineRule="atLeast"/>
        <w:rPr>
          <w:rStyle w:val="HTML"/>
          <w:color w:val="CCCCCC"/>
        </w:rPr>
      </w:pPr>
      <w:r w:rsidRPr="00C70AC7">
        <w:rPr>
          <w:rStyle w:val="hljs-comment"/>
          <w:i/>
          <w:iCs/>
          <w:color w:val="57A64A"/>
        </w:rPr>
        <w:t># 高层的代码不应该依赖那些它不需要的接口</w:t>
      </w:r>
    </w:p>
    <w:p w14:paraId="6C97429D" w14:textId="77777777" w:rsidR="00377BBD" w:rsidRPr="00C70AC7" w:rsidRDefault="00377BBD"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rPr>
        <w:t>Frog</w:t>
      </w:r>
      <w:r w:rsidRPr="00C70AC7">
        <w:rPr>
          <w:rStyle w:val="HTML"/>
          <w:color w:val="CCCCCC"/>
        </w:rPr>
        <w:t>(</w:t>
      </w:r>
      <w:proofErr w:type="spellStart"/>
      <w:proofErr w:type="gramEnd"/>
      <w:r w:rsidRPr="00C70AC7">
        <w:rPr>
          <w:rStyle w:val="HTML"/>
          <w:color w:val="CCCCCC"/>
        </w:rPr>
        <w:t>LandAnimal</w:t>
      </w:r>
      <w:proofErr w:type="spellEnd"/>
      <w:r w:rsidRPr="00C70AC7">
        <w:rPr>
          <w:rStyle w:val="HTML"/>
          <w:color w:val="CCCCCC"/>
        </w:rPr>
        <w:t xml:space="preserve">, </w:t>
      </w:r>
      <w:proofErr w:type="spellStart"/>
      <w:r w:rsidRPr="00C70AC7">
        <w:rPr>
          <w:rStyle w:val="HTML"/>
          <w:color w:val="CCCCCC"/>
        </w:rPr>
        <w:t>WaterAnimal</w:t>
      </w:r>
      <w:proofErr w:type="spellEnd"/>
      <w:r w:rsidRPr="00C70AC7">
        <w:rPr>
          <w:rStyle w:val="HTML"/>
          <w:color w:val="CCCCCC"/>
        </w:rPr>
        <w:t>):</w:t>
      </w:r>
    </w:p>
    <w:p w14:paraId="01E37BC6"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rPr>
        <w:t>walk</w:t>
      </w:r>
      <w:r w:rsidRPr="00C70AC7">
        <w:rPr>
          <w:rStyle w:val="HTML"/>
          <w:color w:val="CCCCCC"/>
        </w:rPr>
        <w:t>(</w:t>
      </w:r>
      <w:r w:rsidRPr="00C70AC7">
        <w:rPr>
          <w:rStyle w:val="hljs-params"/>
          <w:color w:val="DCDCDC"/>
          <w:szCs w:val="32"/>
        </w:rPr>
        <w:t>self</w:t>
      </w:r>
      <w:r w:rsidRPr="00C70AC7">
        <w:rPr>
          <w:rStyle w:val="HTML"/>
          <w:color w:val="CCCCCC"/>
        </w:rPr>
        <w:t>):</w:t>
      </w:r>
    </w:p>
    <w:p w14:paraId="0F0FFC6D" w14:textId="77777777" w:rsidR="00377BBD" w:rsidRPr="00C70AC7" w:rsidRDefault="00377BBD"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73539C7E" w14:textId="77777777" w:rsidR="00377BBD" w:rsidRPr="00C70AC7" w:rsidRDefault="00377BBD"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5. </w:t>
      </w:r>
      <w:r w:rsidRPr="00C70AC7">
        <w:rPr>
          <w:rFonts w:ascii="Segoe UI" w:hAnsi="Segoe UI" w:cs="Segoe UI"/>
          <w:color w:val="CCCCCC"/>
          <w:sz w:val="22"/>
          <w:szCs w:val="22"/>
        </w:rPr>
        <w:t>单一职责原则</w:t>
      </w:r>
    </w:p>
    <w:p w14:paraId="69A775C6" w14:textId="77777777" w:rsidR="00377BBD" w:rsidRPr="00C70AC7" w:rsidRDefault="00377BBD"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不要存在多于一个导致类变更的原因，一个类只负责一项职责，一个类只做一件事。</w:t>
      </w:r>
      <w:r w:rsidRPr="00C70AC7">
        <w:rPr>
          <w:rStyle w:val="HTML"/>
          <w:b/>
          <w:bCs/>
          <w:color w:val="CCCCCC"/>
        </w:rPr>
        <w:t>把面向过程的代码放到类中，虽然用到了类，但不是面向对象</w:t>
      </w:r>
      <w:r w:rsidRPr="00C70AC7">
        <w:rPr>
          <w:rFonts w:ascii="Segoe UI" w:hAnsi="Segoe UI" w:cs="Segoe UI"/>
          <w:color w:val="CCCCCC"/>
        </w:rPr>
        <w:t>。</w:t>
      </w:r>
    </w:p>
    <w:p w14:paraId="008AA02E" w14:textId="61231FFD" w:rsidR="00377BBD" w:rsidRPr="00C70AC7" w:rsidRDefault="00377BBD" w:rsidP="009C1043">
      <w:pPr>
        <w:rPr>
          <w:sz w:val="24"/>
          <w:szCs w:val="28"/>
        </w:rPr>
      </w:pPr>
    </w:p>
    <w:p w14:paraId="1B8F119E" w14:textId="5AA392AB" w:rsidR="00377BBD" w:rsidRPr="00C70AC7" w:rsidRDefault="00377BBD" w:rsidP="009C1043">
      <w:pPr>
        <w:rPr>
          <w:sz w:val="24"/>
          <w:szCs w:val="28"/>
        </w:rPr>
      </w:pPr>
    </w:p>
    <w:p w14:paraId="503E93C5" w14:textId="0BB7CAC1" w:rsidR="00377BBD" w:rsidRPr="00C70AC7" w:rsidRDefault="00377BBD" w:rsidP="009C1043">
      <w:pPr>
        <w:widowControl/>
        <w:jc w:val="left"/>
        <w:rPr>
          <w:sz w:val="24"/>
          <w:szCs w:val="28"/>
        </w:rPr>
      </w:pPr>
      <w:r w:rsidRPr="00C70AC7">
        <w:rPr>
          <w:sz w:val="24"/>
          <w:szCs w:val="28"/>
        </w:rPr>
        <w:br w:type="page"/>
      </w:r>
    </w:p>
    <w:p w14:paraId="24EA0DF4" w14:textId="1B3DD200" w:rsidR="00377BBD" w:rsidRPr="00C70AC7" w:rsidRDefault="00377BBD" w:rsidP="009C1043">
      <w:pPr>
        <w:rPr>
          <w:sz w:val="24"/>
          <w:szCs w:val="28"/>
        </w:rPr>
      </w:pPr>
    </w:p>
    <w:p w14:paraId="2DADFB9B" w14:textId="1E84AE71" w:rsidR="00472BB1" w:rsidRPr="00C70AC7" w:rsidRDefault="00472BB1" w:rsidP="009C1043">
      <w:pPr>
        <w:pStyle w:val="1"/>
        <w:rPr>
          <w:sz w:val="52"/>
          <w:szCs w:val="52"/>
        </w:rPr>
      </w:pPr>
      <w:r w:rsidRPr="00C70AC7">
        <w:rPr>
          <w:sz w:val="52"/>
          <w:szCs w:val="52"/>
        </w:rPr>
        <w:t>3.创建型模式</w:t>
      </w:r>
    </w:p>
    <w:p w14:paraId="62B94C65" w14:textId="6324E50A" w:rsidR="00472BB1" w:rsidRPr="00C70AC7" w:rsidRDefault="00472BB1" w:rsidP="009C1043">
      <w:pPr>
        <w:rPr>
          <w:sz w:val="24"/>
          <w:szCs w:val="28"/>
        </w:rPr>
      </w:pPr>
    </w:p>
    <w:p w14:paraId="1AD4A9C0" w14:textId="77777777" w:rsidR="00472BB1" w:rsidRPr="00C70AC7" w:rsidRDefault="00472BB1"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@[toc]</w:t>
      </w:r>
    </w:p>
    <w:p w14:paraId="6B80DC80" w14:textId="77777777" w:rsidR="00472BB1" w:rsidRPr="00C70AC7" w:rsidRDefault="00472BB1"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1. </w:t>
      </w:r>
      <w:r w:rsidRPr="00C70AC7">
        <w:rPr>
          <w:rFonts w:ascii="Segoe UI" w:hAnsi="Segoe UI" w:cs="Segoe UI"/>
          <w:color w:val="CCCCCC"/>
          <w:sz w:val="22"/>
          <w:szCs w:val="22"/>
        </w:rPr>
        <w:t>简单工厂模式</w:t>
      </w:r>
    </w:p>
    <w:p w14:paraId="49980BB7" w14:textId="77777777" w:rsidR="00472BB1" w:rsidRPr="00C70AC7" w:rsidRDefault="00472BB1"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简单工厂模式不是</w:t>
      </w:r>
      <w:r w:rsidRPr="00C70AC7">
        <w:rPr>
          <w:rFonts w:ascii="Segoe UI" w:hAnsi="Segoe UI" w:cs="Segoe UI"/>
          <w:color w:val="CCCCCC"/>
        </w:rPr>
        <w:t>23</w:t>
      </w:r>
      <w:r w:rsidRPr="00C70AC7">
        <w:rPr>
          <w:rFonts w:ascii="Segoe UI" w:hAnsi="Segoe UI" w:cs="Segoe UI"/>
          <w:color w:val="CCCCCC"/>
        </w:rPr>
        <w:t>中设计模式中的，但是必须要知道。简单工厂模式</w:t>
      </w:r>
      <w:r w:rsidRPr="00817885">
        <w:rPr>
          <w:rFonts w:ascii="Segoe UI" w:hAnsi="Segoe UI" w:cs="Segoe UI"/>
          <w:color w:val="FF0000"/>
        </w:rPr>
        <w:t>不</w:t>
      </w:r>
      <w:r w:rsidRPr="00C70AC7">
        <w:rPr>
          <w:rFonts w:ascii="Segoe UI" w:hAnsi="Segoe UI" w:cs="Segoe UI"/>
          <w:color w:val="CCCCCC"/>
        </w:rPr>
        <w:t>直接向客户端</w:t>
      </w:r>
      <w:r w:rsidRPr="00817885">
        <w:rPr>
          <w:rFonts w:ascii="Segoe UI" w:hAnsi="Segoe UI" w:cs="Segoe UI"/>
          <w:color w:val="FF0000"/>
        </w:rPr>
        <w:t>暴露</w:t>
      </w:r>
      <w:r w:rsidRPr="00C70AC7">
        <w:rPr>
          <w:rFonts w:ascii="Segoe UI" w:hAnsi="Segoe UI" w:cs="Segoe UI"/>
          <w:color w:val="CCCCCC"/>
        </w:rPr>
        <w:t>对象创建的细节，而是通过一个工厂类来负责创建产品类的实例。简单工程模式的角色有：</w:t>
      </w:r>
      <w:r w:rsidRPr="00D360A2">
        <w:rPr>
          <w:rFonts w:ascii="Segoe UI" w:hAnsi="Segoe UI" w:cs="Segoe UI"/>
          <w:color w:val="FF0000"/>
        </w:rPr>
        <w:t>工厂</w:t>
      </w:r>
      <w:r w:rsidRPr="00C70AC7">
        <w:rPr>
          <w:rFonts w:ascii="Segoe UI" w:hAnsi="Segoe UI" w:cs="Segoe UI"/>
          <w:color w:val="CCCCCC"/>
        </w:rPr>
        <w:t>角色、</w:t>
      </w:r>
      <w:r w:rsidRPr="000C1F36">
        <w:rPr>
          <w:rFonts w:ascii="Segoe UI" w:hAnsi="Segoe UI" w:cs="Segoe UI"/>
          <w:color w:val="FF0000"/>
        </w:rPr>
        <w:t>抽象</w:t>
      </w:r>
      <w:r w:rsidRPr="00C70AC7">
        <w:rPr>
          <w:rFonts w:ascii="Segoe UI" w:hAnsi="Segoe UI" w:cs="Segoe UI"/>
          <w:color w:val="CCCCCC"/>
        </w:rPr>
        <w:t>产品角色、</w:t>
      </w:r>
      <w:r w:rsidRPr="000C1F36">
        <w:rPr>
          <w:rFonts w:ascii="Segoe UI" w:hAnsi="Segoe UI" w:cs="Segoe UI"/>
          <w:color w:val="FF0000"/>
        </w:rPr>
        <w:t>具体</w:t>
      </w:r>
      <w:r w:rsidRPr="00C70AC7">
        <w:rPr>
          <w:rFonts w:ascii="Segoe UI" w:hAnsi="Segoe UI" w:cs="Segoe UI"/>
          <w:color w:val="CCCCCC"/>
        </w:rPr>
        <w:t>产品角色，通过例子来加深理解：</w:t>
      </w:r>
    </w:p>
    <w:p w14:paraId="69065700" w14:textId="77777777" w:rsidR="00472BB1" w:rsidRPr="00C70AC7" w:rsidRDefault="00472BB1"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33448DF1" w14:textId="77777777" w:rsidR="00472BB1" w:rsidRPr="00C70AC7" w:rsidRDefault="00472BB1" w:rsidP="009C1043">
      <w:pPr>
        <w:pStyle w:val="HTML0"/>
        <w:spacing w:line="326" w:lineRule="atLeast"/>
        <w:rPr>
          <w:rStyle w:val="HTML"/>
          <w:color w:val="CCCCCC"/>
        </w:rPr>
      </w:pPr>
    </w:p>
    <w:p w14:paraId="68062273" w14:textId="77777777" w:rsidR="00472BB1" w:rsidRPr="00C70AC7" w:rsidRDefault="00472BB1" w:rsidP="009C1043">
      <w:pPr>
        <w:pStyle w:val="HTML0"/>
        <w:spacing w:line="326" w:lineRule="atLeast"/>
        <w:rPr>
          <w:rStyle w:val="HTML"/>
          <w:color w:val="CCCCCC"/>
        </w:rPr>
      </w:pPr>
    </w:p>
    <w:p w14:paraId="4E64960E" w14:textId="77777777" w:rsidR="00472BB1" w:rsidRPr="00C70AC7" w:rsidRDefault="00472BB1" w:rsidP="009C1043">
      <w:pPr>
        <w:pStyle w:val="HTML0"/>
        <w:spacing w:line="326" w:lineRule="atLeast"/>
        <w:rPr>
          <w:rStyle w:val="HTML"/>
          <w:color w:val="CCCCCC"/>
        </w:rPr>
      </w:pPr>
      <w:r w:rsidRPr="00C70AC7">
        <w:rPr>
          <w:rStyle w:val="hljs-comment"/>
          <w:i/>
          <w:iCs/>
          <w:color w:val="57A64A"/>
        </w:rPr>
        <w:t># 抽象产品角色，以什么样的表现去使用</w:t>
      </w:r>
    </w:p>
    <w:p w14:paraId="03DD6FBB"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Payment</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611407D6" w14:textId="77777777" w:rsidR="00472BB1" w:rsidRPr="00C70AC7" w:rsidRDefault="00472BB1"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587D91B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644B94FC"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429F6548" w14:textId="77777777" w:rsidR="00472BB1" w:rsidRPr="00C70AC7" w:rsidRDefault="00472BB1" w:rsidP="009C1043">
      <w:pPr>
        <w:pStyle w:val="HTML0"/>
        <w:spacing w:line="326" w:lineRule="atLeast"/>
        <w:rPr>
          <w:rStyle w:val="HTML"/>
          <w:color w:val="CCCCCC"/>
        </w:rPr>
      </w:pPr>
    </w:p>
    <w:p w14:paraId="77FD5DE9" w14:textId="77777777" w:rsidR="00472BB1" w:rsidRPr="00C70AC7" w:rsidRDefault="00472BB1" w:rsidP="009C1043">
      <w:pPr>
        <w:pStyle w:val="HTML0"/>
        <w:spacing w:line="326" w:lineRule="atLeast"/>
        <w:rPr>
          <w:rStyle w:val="HTML"/>
          <w:color w:val="CCCCCC"/>
        </w:rPr>
      </w:pPr>
      <w:r w:rsidRPr="00C70AC7">
        <w:rPr>
          <w:rStyle w:val="hljs-comment"/>
          <w:i/>
          <w:iCs/>
          <w:color w:val="57A64A"/>
        </w:rPr>
        <w:t># 产品角色</w:t>
      </w:r>
    </w:p>
    <w:p w14:paraId="4E089CEB"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Alipay</w:t>
      </w:r>
      <w:r w:rsidRPr="00C70AC7">
        <w:rPr>
          <w:rStyle w:val="HTML"/>
          <w:color w:val="CCCCCC"/>
        </w:rPr>
        <w:t>(</w:t>
      </w:r>
      <w:proofErr w:type="gramEnd"/>
      <w:r w:rsidRPr="00C70AC7">
        <w:rPr>
          <w:rStyle w:val="hljs-title"/>
          <w:color w:val="DCDCDC"/>
          <w:szCs w:val="32"/>
        </w:rPr>
        <w:t>Payment</w:t>
      </w:r>
      <w:r w:rsidRPr="00C70AC7">
        <w:rPr>
          <w:rStyle w:val="HTML"/>
          <w:color w:val="CCCCCC"/>
        </w:rPr>
        <w:t>):</w:t>
      </w:r>
    </w:p>
    <w:p w14:paraId="3B78C527"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 xml:space="preserve">self, </w:t>
      </w:r>
      <w:proofErr w:type="spellStart"/>
      <w:r w:rsidRPr="00C70AC7">
        <w:rPr>
          <w:rStyle w:val="hljs-params"/>
          <w:color w:val="DCDCDC"/>
        </w:rPr>
        <w:t>use_huabei</w:t>
      </w:r>
      <w:proofErr w:type="spellEnd"/>
      <w:r w:rsidRPr="00C70AC7">
        <w:rPr>
          <w:rStyle w:val="hljs-params"/>
          <w:color w:val="DCDCDC"/>
        </w:rPr>
        <w:t>=</w:t>
      </w:r>
      <w:r w:rsidRPr="00C70AC7">
        <w:rPr>
          <w:rStyle w:val="hljs-literal"/>
          <w:color w:val="569CD6"/>
        </w:rPr>
        <w:t>False</w:t>
      </w:r>
      <w:r w:rsidRPr="00C70AC7">
        <w:rPr>
          <w:rStyle w:val="HTML"/>
          <w:color w:val="CCCCCC"/>
        </w:rPr>
        <w:t>):</w:t>
      </w:r>
    </w:p>
    <w:p w14:paraId="23304495"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self.use_huabei</w:t>
      </w:r>
      <w:proofErr w:type="spellEnd"/>
      <w:r w:rsidRPr="00C70AC7">
        <w:rPr>
          <w:rStyle w:val="HTML"/>
          <w:color w:val="CCCCCC"/>
        </w:rPr>
        <w:t xml:space="preserve"> = </w:t>
      </w:r>
      <w:proofErr w:type="spellStart"/>
      <w:r w:rsidRPr="00C70AC7">
        <w:rPr>
          <w:rStyle w:val="HTML"/>
          <w:color w:val="CCCCCC"/>
        </w:rPr>
        <w:t>use_huabei</w:t>
      </w:r>
      <w:proofErr w:type="spellEnd"/>
    </w:p>
    <w:p w14:paraId="0DC3D2B0" w14:textId="77777777" w:rsidR="00472BB1" w:rsidRPr="00C70AC7" w:rsidRDefault="00472BB1" w:rsidP="009C1043">
      <w:pPr>
        <w:pStyle w:val="HTML0"/>
        <w:spacing w:line="326" w:lineRule="atLeast"/>
        <w:rPr>
          <w:rStyle w:val="HTML"/>
          <w:color w:val="CCCCCC"/>
        </w:rPr>
      </w:pPr>
    </w:p>
    <w:p w14:paraId="2C765326"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5260AEE6"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if</w:t>
      </w:r>
      <w:r w:rsidRPr="00C70AC7">
        <w:rPr>
          <w:rStyle w:val="HTML"/>
          <w:color w:val="CCCCCC"/>
        </w:rPr>
        <w:t xml:space="preserve"> </w:t>
      </w:r>
      <w:proofErr w:type="spellStart"/>
      <w:r w:rsidRPr="00C70AC7">
        <w:rPr>
          <w:rStyle w:val="HTML"/>
          <w:color w:val="CCCCCC"/>
        </w:rPr>
        <w:t>self.use_huabei</w:t>
      </w:r>
      <w:proofErr w:type="spellEnd"/>
      <w:r w:rsidRPr="00C70AC7">
        <w:rPr>
          <w:rStyle w:val="HTML"/>
          <w:color w:val="CCCCCC"/>
        </w:rPr>
        <w:t xml:space="preserve"> == </w:t>
      </w:r>
      <w:r w:rsidRPr="00C70AC7">
        <w:rPr>
          <w:rStyle w:val="hljs-literal"/>
          <w:color w:val="569CD6"/>
        </w:rPr>
        <w:t>True</w:t>
      </w:r>
      <w:r w:rsidRPr="00C70AC7">
        <w:rPr>
          <w:rStyle w:val="HTML"/>
          <w:color w:val="CCCCCC"/>
        </w:rPr>
        <w:t>:</w:t>
      </w:r>
    </w:p>
    <w:p w14:paraId="62227C1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w:t>
      </w:r>
      <w:proofErr w:type="gramStart"/>
      <w:r w:rsidRPr="00C70AC7">
        <w:rPr>
          <w:rStyle w:val="hljs-string"/>
          <w:color w:val="D69D85"/>
        </w:rPr>
        <w:t>花呗支付</w:t>
      </w:r>
      <w:proofErr w:type="gramEnd"/>
      <w:r w:rsidRPr="00C70AC7">
        <w:rPr>
          <w:rStyle w:val="hljs-string"/>
          <w:color w:val="D69D85"/>
        </w:rPr>
        <w:t>了{0}元!"</w:t>
      </w:r>
      <w:r w:rsidRPr="00C70AC7">
        <w:rPr>
          <w:rStyle w:val="HTML"/>
          <w:color w:val="CCCCCC"/>
        </w:rPr>
        <w:t>.</w:t>
      </w:r>
      <w:r w:rsidRPr="00C70AC7">
        <w:rPr>
          <w:rStyle w:val="hljs-builtin"/>
          <w:color w:val="4EC9B0"/>
        </w:rPr>
        <w:t>format</w:t>
      </w:r>
      <w:r w:rsidRPr="00C70AC7">
        <w:rPr>
          <w:rStyle w:val="HTML"/>
          <w:color w:val="CCCCCC"/>
        </w:rPr>
        <w:t>(money))</w:t>
      </w:r>
    </w:p>
    <w:p w14:paraId="5FFEF2E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else</w:t>
      </w:r>
      <w:r w:rsidRPr="00C70AC7">
        <w:rPr>
          <w:rStyle w:val="HTML"/>
          <w:color w:val="CCCCCC"/>
        </w:rPr>
        <w:t>:</w:t>
      </w:r>
    </w:p>
    <w:p w14:paraId="52B8F6A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"支付宝余额支付了{0}元!"</w:t>
      </w:r>
      <w:r w:rsidRPr="00C70AC7">
        <w:rPr>
          <w:rStyle w:val="HTML"/>
          <w:color w:val="CCCCCC"/>
        </w:rPr>
        <w:t>.</w:t>
      </w:r>
      <w:r w:rsidRPr="00C70AC7">
        <w:rPr>
          <w:rStyle w:val="hljs-builtin"/>
          <w:color w:val="4EC9B0"/>
        </w:rPr>
        <w:t>format</w:t>
      </w:r>
      <w:r w:rsidRPr="00C70AC7">
        <w:rPr>
          <w:rStyle w:val="HTML"/>
          <w:color w:val="CCCCCC"/>
        </w:rPr>
        <w:t>(money))</w:t>
      </w:r>
    </w:p>
    <w:p w14:paraId="1CDC79F5" w14:textId="77777777" w:rsidR="00472BB1" w:rsidRPr="00C70AC7" w:rsidRDefault="00472BB1" w:rsidP="009C1043">
      <w:pPr>
        <w:pStyle w:val="HTML0"/>
        <w:spacing w:line="326" w:lineRule="atLeast"/>
        <w:rPr>
          <w:rStyle w:val="HTML"/>
          <w:color w:val="CCCCCC"/>
        </w:rPr>
      </w:pPr>
    </w:p>
    <w:p w14:paraId="513F7270" w14:textId="77777777" w:rsidR="00472BB1" w:rsidRPr="00C70AC7" w:rsidRDefault="00472BB1" w:rsidP="009C1043">
      <w:pPr>
        <w:pStyle w:val="HTML0"/>
        <w:spacing w:line="326" w:lineRule="atLeast"/>
        <w:rPr>
          <w:rStyle w:val="HTML"/>
          <w:color w:val="CCCCCC"/>
        </w:rPr>
      </w:pPr>
      <w:r w:rsidRPr="00C70AC7">
        <w:rPr>
          <w:rStyle w:val="hljs-comment"/>
          <w:i/>
          <w:iCs/>
          <w:color w:val="57A64A"/>
        </w:rPr>
        <w:t># 产品角色</w:t>
      </w:r>
    </w:p>
    <w:p w14:paraId="0A1602A4"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WechatPay</w:t>
      </w:r>
      <w:proofErr w:type="spellEnd"/>
      <w:r w:rsidRPr="00C70AC7">
        <w:rPr>
          <w:rStyle w:val="HTML"/>
          <w:color w:val="CCCCCC"/>
        </w:rPr>
        <w:t>(</w:t>
      </w:r>
      <w:proofErr w:type="gramEnd"/>
      <w:r w:rsidRPr="00C70AC7">
        <w:rPr>
          <w:rStyle w:val="hljs-title"/>
          <w:color w:val="DCDCDC"/>
          <w:szCs w:val="32"/>
        </w:rPr>
        <w:t>Payment</w:t>
      </w:r>
      <w:r w:rsidRPr="00C70AC7">
        <w:rPr>
          <w:rStyle w:val="HTML"/>
          <w:color w:val="CCCCCC"/>
        </w:rPr>
        <w:t>):</w:t>
      </w:r>
    </w:p>
    <w:p w14:paraId="096FF9CA" w14:textId="77777777" w:rsidR="00472BB1" w:rsidRPr="00C70AC7" w:rsidRDefault="00472BB1" w:rsidP="009C1043">
      <w:pPr>
        <w:pStyle w:val="HTML0"/>
        <w:spacing w:line="326" w:lineRule="atLeast"/>
        <w:rPr>
          <w:rStyle w:val="HTML"/>
          <w:color w:val="CCCCCC"/>
        </w:rPr>
      </w:pPr>
      <w:r w:rsidRPr="00C70AC7">
        <w:rPr>
          <w:rStyle w:val="HTML"/>
          <w:color w:val="CCCCCC"/>
        </w:rPr>
        <w:lastRenderedPageBreak/>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27CE744E"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w:t>
      </w:r>
      <w:proofErr w:type="gramStart"/>
      <w:r w:rsidRPr="00C70AC7">
        <w:rPr>
          <w:rStyle w:val="hljs-string"/>
          <w:color w:val="D69D85"/>
        </w:rPr>
        <w:t>微信支付</w:t>
      </w:r>
      <w:proofErr w:type="gramEnd"/>
      <w:r w:rsidRPr="00C70AC7">
        <w:rPr>
          <w:rStyle w:val="hljs-string"/>
          <w:color w:val="D69D85"/>
        </w:rPr>
        <w:t>了%d元!"</w:t>
      </w:r>
      <w:r w:rsidRPr="00C70AC7">
        <w:rPr>
          <w:rStyle w:val="HTML"/>
          <w:color w:val="CCCCCC"/>
        </w:rPr>
        <w:t xml:space="preserve"> % (money))</w:t>
      </w:r>
    </w:p>
    <w:p w14:paraId="36509779" w14:textId="77777777" w:rsidR="00472BB1" w:rsidRPr="00C70AC7" w:rsidRDefault="00472BB1" w:rsidP="009C1043">
      <w:pPr>
        <w:pStyle w:val="HTML0"/>
        <w:spacing w:line="326" w:lineRule="atLeast"/>
        <w:rPr>
          <w:rStyle w:val="HTML"/>
          <w:color w:val="CCCCCC"/>
        </w:rPr>
      </w:pPr>
    </w:p>
    <w:p w14:paraId="4CCFCD34" w14:textId="77777777" w:rsidR="00472BB1" w:rsidRPr="00C70AC7" w:rsidRDefault="00472BB1" w:rsidP="009C1043">
      <w:pPr>
        <w:pStyle w:val="HTML0"/>
        <w:spacing w:line="326" w:lineRule="atLeast"/>
        <w:rPr>
          <w:rStyle w:val="HTML"/>
          <w:color w:val="CCCCCC"/>
        </w:rPr>
      </w:pPr>
      <w:r w:rsidRPr="00C70AC7">
        <w:rPr>
          <w:rStyle w:val="hljs-comment"/>
          <w:i/>
          <w:iCs/>
          <w:color w:val="57A64A"/>
        </w:rPr>
        <w:t># 工厂类角色</w:t>
      </w:r>
    </w:p>
    <w:p w14:paraId="5B003255"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r w:rsidRPr="00C70AC7">
        <w:rPr>
          <w:rStyle w:val="hljs-title"/>
          <w:color w:val="DCDCDC"/>
          <w:szCs w:val="32"/>
        </w:rPr>
        <w:t>PaymentFactory</w:t>
      </w:r>
      <w:proofErr w:type="spellEnd"/>
      <w:r w:rsidRPr="00C70AC7">
        <w:rPr>
          <w:rStyle w:val="HTML"/>
          <w:color w:val="CCCCCC"/>
        </w:rPr>
        <w:t>:</w:t>
      </w:r>
    </w:p>
    <w:p w14:paraId="3197DD0B"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ctreate_</w:t>
      </w:r>
      <w:proofErr w:type="gramStart"/>
      <w:r w:rsidRPr="00C70AC7">
        <w:rPr>
          <w:rStyle w:val="hljs-title"/>
          <w:color w:val="DCDCDC"/>
          <w:szCs w:val="32"/>
        </w:rPr>
        <w:t>payment</w:t>
      </w:r>
      <w:proofErr w:type="spellEnd"/>
      <w:r w:rsidRPr="00C70AC7">
        <w:rPr>
          <w:rStyle w:val="HTML"/>
          <w:color w:val="CCCCCC"/>
        </w:rPr>
        <w:t>(</w:t>
      </w:r>
      <w:proofErr w:type="gramEnd"/>
      <w:r w:rsidRPr="00C70AC7">
        <w:rPr>
          <w:rStyle w:val="hljs-params"/>
          <w:color w:val="DCDCDC"/>
        </w:rPr>
        <w:t>self, method</w:t>
      </w:r>
      <w:r w:rsidRPr="00C70AC7">
        <w:rPr>
          <w:rStyle w:val="HTML"/>
          <w:color w:val="CCCCCC"/>
        </w:rPr>
        <w:t>):</w:t>
      </w:r>
    </w:p>
    <w:p w14:paraId="2A07B3A2"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if</w:t>
      </w:r>
      <w:r w:rsidRPr="00C70AC7">
        <w:rPr>
          <w:rStyle w:val="HTML"/>
          <w:color w:val="CCCCCC"/>
        </w:rPr>
        <w:t xml:space="preserve"> method == </w:t>
      </w:r>
      <w:r w:rsidRPr="00C70AC7">
        <w:rPr>
          <w:rStyle w:val="hljs-string"/>
          <w:color w:val="D69D85"/>
        </w:rPr>
        <w:t>'Alipay'</w:t>
      </w:r>
      <w:r w:rsidRPr="00C70AC7">
        <w:rPr>
          <w:rStyle w:val="HTML"/>
          <w:color w:val="CCCCCC"/>
        </w:rPr>
        <w:t>:</w:t>
      </w:r>
    </w:p>
    <w:p w14:paraId="0483100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gramStart"/>
      <w:r w:rsidRPr="00C70AC7">
        <w:rPr>
          <w:rStyle w:val="HTML"/>
          <w:color w:val="CCCCCC"/>
        </w:rPr>
        <w:t>Alipay(</w:t>
      </w:r>
      <w:proofErr w:type="gramEnd"/>
      <w:r w:rsidRPr="00C70AC7">
        <w:rPr>
          <w:rStyle w:val="HTML"/>
          <w:color w:val="CCCCCC"/>
        </w:rPr>
        <w:t>)</w:t>
      </w:r>
    </w:p>
    <w:p w14:paraId="330A2BD7"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ljs-keyword"/>
          <w:color w:val="569CD6"/>
        </w:rPr>
        <w:t>elif</w:t>
      </w:r>
      <w:proofErr w:type="spellEnd"/>
      <w:r w:rsidRPr="00C70AC7">
        <w:rPr>
          <w:rStyle w:val="HTML"/>
          <w:color w:val="CCCCCC"/>
        </w:rPr>
        <w:t xml:space="preserve"> method == </w:t>
      </w:r>
      <w:r w:rsidRPr="00C70AC7">
        <w:rPr>
          <w:rStyle w:val="hljs-string"/>
          <w:color w:val="D69D85"/>
        </w:rPr>
        <w:t>'</w:t>
      </w:r>
      <w:proofErr w:type="spellStart"/>
      <w:r w:rsidRPr="00C70AC7">
        <w:rPr>
          <w:rStyle w:val="hljs-string"/>
          <w:color w:val="D69D85"/>
        </w:rPr>
        <w:t>WechatPay</w:t>
      </w:r>
      <w:proofErr w:type="spellEnd"/>
      <w:r w:rsidRPr="00C70AC7">
        <w:rPr>
          <w:rStyle w:val="hljs-string"/>
          <w:color w:val="D69D85"/>
        </w:rPr>
        <w:t>'</w:t>
      </w:r>
      <w:r w:rsidRPr="00C70AC7">
        <w:rPr>
          <w:rStyle w:val="HTML"/>
          <w:color w:val="CCCCCC"/>
        </w:rPr>
        <w:t>:</w:t>
      </w:r>
    </w:p>
    <w:p w14:paraId="2840AE66"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proofErr w:type="gramStart"/>
      <w:r w:rsidRPr="00C70AC7">
        <w:rPr>
          <w:rStyle w:val="HTML"/>
          <w:color w:val="CCCCCC"/>
        </w:rPr>
        <w:t>WechatPay</w:t>
      </w:r>
      <w:proofErr w:type="spellEnd"/>
      <w:r w:rsidRPr="00C70AC7">
        <w:rPr>
          <w:rStyle w:val="HTML"/>
          <w:color w:val="CCCCCC"/>
        </w:rPr>
        <w:t>(</w:t>
      </w:r>
      <w:proofErr w:type="gramEnd"/>
      <w:r w:rsidRPr="00C70AC7">
        <w:rPr>
          <w:rStyle w:val="HTML"/>
          <w:color w:val="CCCCCC"/>
        </w:rPr>
        <w:t>)</w:t>
      </w:r>
    </w:p>
    <w:p w14:paraId="546F49FB"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ljs-keyword"/>
          <w:color w:val="569CD6"/>
        </w:rPr>
        <w:t>elif</w:t>
      </w:r>
      <w:proofErr w:type="spellEnd"/>
      <w:r w:rsidRPr="00C70AC7">
        <w:rPr>
          <w:rStyle w:val="HTML"/>
          <w:color w:val="CCCCCC"/>
        </w:rPr>
        <w:t xml:space="preserve"> method == </w:t>
      </w:r>
      <w:r w:rsidRPr="00C70AC7">
        <w:rPr>
          <w:rStyle w:val="hljs-string"/>
          <w:color w:val="D69D85"/>
        </w:rPr>
        <w:t>'</w:t>
      </w:r>
      <w:proofErr w:type="spellStart"/>
      <w:r w:rsidRPr="00C70AC7">
        <w:rPr>
          <w:rStyle w:val="hljs-string"/>
          <w:color w:val="D69D85"/>
        </w:rPr>
        <w:t>HuabeiPay</w:t>
      </w:r>
      <w:proofErr w:type="spellEnd"/>
      <w:r w:rsidRPr="00C70AC7">
        <w:rPr>
          <w:rStyle w:val="hljs-string"/>
          <w:color w:val="D69D85"/>
        </w:rPr>
        <w:t>'</w:t>
      </w:r>
      <w:r w:rsidRPr="00C70AC7">
        <w:rPr>
          <w:rStyle w:val="HTML"/>
          <w:color w:val="CCCCCC"/>
        </w:rPr>
        <w:t>:</w:t>
      </w:r>
    </w:p>
    <w:p w14:paraId="4C76149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Alipay(</w:t>
      </w:r>
      <w:proofErr w:type="spellStart"/>
      <w:r w:rsidRPr="00C70AC7">
        <w:rPr>
          <w:rStyle w:val="HTML"/>
          <w:color w:val="CCCCCC"/>
        </w:rPr>
        <w:t>use_huabei</w:t>
      </w:r>
      <w:proofErr w:type="spellEnd"/>
      <w:r w:rsidRPr="00C70AC7">
        <w:rPr>
          <w:rStyle w:val="HTML"/>
          <w:color w:val="CCCCCC"/>
        </w:rPr>
        <w:t>=</w:t>
      </w:r>
      <w:r w:rsidRPr="00C70AC7">
        <w:rPr>
          <w:rStyle w:val="hljs-literal"/>
          <w:color w:val="569CD6"/>
        </w:rPr>
        <w:t>True</w:t>
      </w:r>
      <w:r w:rsidRPr="00C70AC7">
        <w:rPr>
          <w:rStyle w:val="HTML"/>
          <w:color w:val="CCCCCC"/>
        </w:rPr>
        <w:t>)</w:t>
      </w:r>
    </w:p>
    <w:p w14:paraId="6901196E"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else</w:t>
      </w:r>
      <w:r w:rsidRPr="00C70AC7">
        <w:rPr>
          <w:rStyle w:val="HTML"/>
          <w:color w:val="CCCCCC"/>
        </w:rPr>
        <w:t>:</w:t>
      </w:r>
    </w:p>
    <w:p w14:paraId="6A3987B8"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raise</w:t>
      </w:r>
      <w:r w:rsidRPr="00C70AC7">
        <w:rPr>
          <w:rStyle w:val="HTML"/>
          <w:color w:val="CCCCCC"/>
        </w:rPr>
        <w:t xml:space="preserve"> </w:t>
      </w:r>
      <w:proofErr w:type="spellStart"/>
      <w:proofErr w:type="gramStart"/>
      <w:r w:rsidRPr="00C70AC7">
        <w:rPr>
          <w:rStyle w:val="HTML"/>
          <w:color w:val="CCCCCC"/>
        </w:rPr>
        <w:t>TypeError</w:t>
      </w:r>
      <w:proofErr w:type="spellEnd"/>
      <w:r w:rsidRPr="00C70AC7">
        <w:rPr>
          <w:rStyle w:val="HTML"/>
          <w:color w:val="CCCCCC"/>
        </w:rPr>
        <w:t>(</w:t>
      </w:r>
      <w:proofErr w:type="gramEnd"/>
      <w:r w:rsidRPr="00C70AC7">
        <w:rPr>
          <w:rStyle w:val="hljs-string"/>
          <w:color w:val="D69D85"/>
        </w:rPr>
        <w:t>'No such payment named %s'</w:t>
      </w:r>
      <w:r w:rsidRPr="00C70AC7">
        <w:rPr>
          <w:rStyle w:val="HTML"/>
          <w:color w:val="CCCCCC"/>
        </w:rPr>
        <w:t xml:space="preserve"> % method)</w:t>
      </w:r>
    </w:p>
    <w:p w14:paraId="3C189A3A" w14:textId="77777777" w:rsidR="00472BB1" w:rsidRPr="00C70AC7" w:rsidRDefault="00472BB1" w:rsidP="009C1043">
      <w:pPr>
        <w:pStyle w:val="HTML0"/>
        <w:spacing w:line="326" w:lineRule="atLeast"/>
        <w:rPr>
          <w:rStyle w:val="HTML"/>
          <w:color w:val="CCCCCC"/>
        </w:rPr>
      </w:pPr>
    </w:p>
    <w:p w14:paraId="16E16AA1" w14:textId="77777777" w:rsidR="00472BB1" w:rsidRPr="00C70AC7" w:rsidRDefault="00472BB1" w:rsidP="009C1043">
      <w:pPr>
        <w:pStyle w:val="HTML0"/>
        <w:spacing w:line="326" w:lineRule="atLeast"/>
        <w:rPr>
          <w:rStyle w:val="HTML"/>
          <w:color w:val="CCCCCC"/>
        </w:rPr>
      </w:pPr>
      <w:r w:rsidRPr="00C70AC7">
        <w:rPr>
          <w:rStyle w:val="hljs-comment"/>
          <w:i/>
          <w:iCs/>
          <w:color w:val="57A64A"/>
        </w:rPr>
        <w:t># 客户端调用。不直接向客户端暴露对象创建的实现细节，而是通过一个工厂类来负责创建产品类的实例</w:t>
      </w:r>
    </w:p>
    <w:p w14:paraId="60C467D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pf = </w:t>
      </w:r>
      <w:proofErr w:type="spellStart"/>
      <w:proofErr w:type="gramStart"/>
      <w:r w:rsidRPr="00C70AC7">
        <w:rPr>
          <w:rStyle w:val="HTML"/>
          <w:color w:val="CCCCCC"/>
        </w:rPr>
        <w:t>PaymentFactory</w:t>
      </w:r>
      <w:proofErr w:type="spellEnd"/>
      <w:r w:rsidRPr="00C70AC7">
        <w:rPr>
          <w:rStyle w:val="HTML"/>
          <w:color w:val="CCCCCC"/>
        </w:rPr>
        <w:t>(</w:t>
      </w:r>
      <w:proofErr w:type="gramEnd"/>
      <w:r w:rsidRPr="00C70AC7">
        <w:rPr>
          <w:rStyle w:val="HTML"/>
          <w:color w:val="CCCCCC"/>
        </w:rPr>
        <w:t>)</w:t>
      </w:r>
    </w:p>
    <w:p w14:paraId="69D1B77E"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p = </w:t>
      </w:r>
      <w:proofErr w:type="spellStart"/>
      <w:proofErr w:type="gramStart"/>
      <w:r w:rsidRPr="00C70AC7">
        <w:rPr>
          <w:rStyle w:val="HTML"/>
          <w:color w:val="CCCCCC"/>
        </w:rPr>
        <w:t>pf.ctreate</w:t>
      </w:r>
      <w:proofErr w:type="gramEnd"/>
      <w:r w:rsidRPr="00C70AC7">
        <w:rPr>
          <w:rStyle w:val="HTML"/>
          <w:color w:val="CCCCCC"/>
        </w:rPr>
        <w:t>_payment</w:t>
      </w:r>
      <w:proofErr w:type="spellEnd"/>
      <w:r w:rsidRPr="00C70AC7">
        <w:rPr>
          <w:rStyle w:val="HTML"/>
          <w:color w:val="CCCCCC"/>
        </w:rPr>
        <w:t>(</w:t>
      </w:r>
      <w:r w:rsidRPr="00C70AC7">
        <w:rPr>
          <w:rStyle w:val="hljs-string"/>
          <w:color w:val="D69D85"/>
        </w:rPr>
        <w:t>'</w:t>
      </w:r>
      <w:proofErr w:type="spellStart"/>
      <w:r w:rsidRPr="00C70AC7">
        <w:rPr>
          <w:rStyle w:val="hljs-string"/>
          <w:color w:val="D69D85"/>
        </w:rPr>
        <w:t>HuabeiPay</w:t>
      </w:r>
      <w:proofErr w:type="spellEnd"/>
      <w:r w:rsidRPr="00C70AC7">
        <w:rPr>
          <w:rStyle w:val="hljs-string"/>
          <w:color w:val="D69D85"/>
        </w:rPr>
        <w:t>'</w:t>
      </w:r>
      <w:r w:rsidRPr="00C70AC7">
        <w:rPr>
          <w:rStyle w:val="HTML"/>
          <w:color w:val="CCCCCC"/>
        </w:rPr>
        <w:t>)</w:t>
      </w:r>
    </w:p>
    <w:p w14:paraId="2D7942AD" w14:textId="77777777" w:rsidR="00472BB1" w:rsidRPr="00C70AC7" w:rsidRDefault="00472BB1" w:rsidP="009C1043">
      <w:pPr>
        <w:pStyle w:val="HTML0"/>
        <w:spacing w:line="326" w:lineRule="atLeast"/>
        <w:rPr>
          <w:rStyle w:val="HTML"/>
          <w:color w:val="CCCCCC"/>
        </w:rPr>
      </w:pPr>
      <w:proofErr w:type="spellStart"/>
      <w:proofErr w:type="gramStart"/>
      <w:r w:rsidRPr="00C70AC7">
        <w:rPr>
          <w:rStyle w:val="HTML"/>
          <w:color w:val="CCCCCC"/>
        </w:rPr>
        <w:t>p.pay</w:t>
      </w:r>
      <w:proofErr w:type="spellEnd"/>
      <w:r w:rsidRPr="00C70AC7">
        <w:rPr>
          <w:rStyle w:val="HTML"/>
          <w:color w:val="CCCCCC"/>
        </w:rPr>
        <w:t>(</w:t>
      </w:r>
      <w:proofErr w:type="gramEnd"/>
      <w:r w:rsidRPr="00C70AC7">
        <w:rPr>
          <w:rStyle w:val="hljs-number"/>
          <w:color w:val="B8D7A3"/>
        </w:rPr>
        <w:t>100</w:t>
      </w:r>
      <w:r w:rsidRPr="00C70AC7">
        <w:rPr>
          <w:rStyle w:val="HTML"/>
          <w:color w:val="CCCCCC"/>
        </w:rPr>
        <w:t>)</w:t>
      </w:r>
    </w:p>
    <w:p w14:paraId="1FFFC1E3" w14:textId="77777777" w:rsidR="00472BB1" w:rsidRPr="00C70AC7" w:rsidRDefault="00472BB1"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2. </w:t>
      </w:r>
      <w:r w:rsidRPr="00C70AC7">
        <w:rPr>
          <w:rFonts w:ascii="Segoe UI" w:hAnsi="Segoe UI" w:cs="Segoe UI"/>
          <w:color w:val="CCCCCC"/>
          <w:sz w:val="22"/>
          <w:szCs w:val="22"/>
        </w:rPr>
        <w:t>工厂方法模式</w:t>
      </w:r>
    </w:p>
    <w:p w14:paraId="6387B843" w14:textId="77777777" w:rsidR="00ED7007" w:rsidRDefault="00472BB1"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简单工厂模式</w:t>
      </w:r>
      <w:proofErr w:type="gramStart"/>
      <w:r w:rsidRPr="00C70AC7">
        <w:rPr>
          <w:rFonts w:ascii="Segoe UI" w:hAnsi="Segoe UI" w:cs="Segoe UI"/>
          <w:color w:val="CCCCCC"/>
        </w:rPr>
        <w:t>只创建</w:t>
      </w:r>
      <w:proofErr w:type="gramEnd"/>
      <w:r w:rsidRPr="00C70AC7">
        <w:rPr>
          <w:rFonts w:ascii="Segoe UI" w:hAnsi="Segoe UI" w:cs="Segoe UI"/>
          <w:color w:val="CCCCCC"/>
        </w:rPr>
        <w:t>一个工厂类，当有新的产品时，需要修改工厂类代码。而</w:t>
      </w:r>
      <w:r w:rsidRPr="00C70AC7">
        <w:rPr>
          <w:rFonts w:ascii="Segoe UI" w:hAnsi="Segoe UI" w:cs="Segoe UI"/>
          <w:color w:val="CCCCCC"/>
        </w:rPr>
        <w:t> </w:t>
      </w:r>
      <w:r w:rsidRPr="00C70AC7">
        <w:rPr>
          <w:rStyle w:val="HTML"/>
          <w:b/>
          <w:bCs/>
          <w:color w:val="CCCCCC"/>
        </w:rPr>
        <w:t>工厂</w:t>
      </w:r>
      <w:r w:rsidRPr="000346CD">
        <w:rPr>
          <w:rStyle w:val="HTML"/>
          <w:b/>
          <w:bCs/>
          <w:color w:val="FF0000"/>
        </w:rPr>
        <w:t>方法</w:t>
      </w:r>
      <w:r w:rsidRPr="00C70AC7">
        <w:rPr>
          <w:rStyle w:val="HTML"/>
          <w:b/>
          <w:bCs/>
          <w:color w:val="CCCCCC"/>
        </w:rPr>
        <w:t>模式的每个具体产品对应一个具体的工厂类，不需要修改工厂类代码，并且同时也能满足隐藏对象创建的细节</w:t>
      </w:r>
      <w:r w:rsidRPr="00C70AC7">
        <w:rPr>
          <w:rFonts w:ascii="Segoe UI" w:hAnsi="Segoe UI" w:cs="Segoe UI"/>
          <w:color w:val="CCCCCC"/>
        </w:rPr>
        <w:t>。但是工厂方法模式也是有缺点的，就是</w:t>
      </w:r>
      <w:r w:rsidRPr="00C70AC7">
        <w:rPr>
          <w:rFonts w:ascii="Segoe UI" w:hAnsi="Segoe UI" w:cs="Segoe UI"/>
          <w:color w:val="CCCCCC"/>
        </w:rPr>
        <w:t> </w:t>
      </w:r>
      <w:r w:rsidRPr="00C70AC7">
        <w:rPr>
          <w:rStyle w:val="HTML"/>
          <w:b/>
          <w:bCs/>
          <w:color w:val="CCCCCC"/>
        </w:rPr>
        <w:t>每增加一个具体产品类，就必须增加一个相应的具体方</w:t>
      </w:r>
      <w:r w:rsidRPr="00C70AC7">
        <w:rPr>
          <w:rFonts w:ascii="Segoe UI" w:hAnsi="Segoe UI" w:cs="Segoe UI"/>
          <w:color w:val="CCCCCC"/>
        </w:rPr>
        <w:t>。</w:t>
      </w:r>
      <w:r w:rsidRPr="00C70AC7">
        <w:rPr>
          <w:rFonts w:ascii="Segoe UI" w:hAnsi="Segoe UI" w:cs="Segoe UI"/>
          <w:color w:val="CCCCCC"/>
        </w:rPr>
        <w:t xml:space="preserve">        </w:t>
      </w:r>
    </w:p>
    <w:p w14:paraId="31BDEF8B" w14:textId="2C736F75" w:rsidR="00472BB1" w:rsidRPr="00C70AC7" w:rsidRDefault="00472BB1" w:rsidP="00ED7007">
      <w:pPr>
        <w:pStyle w:val="code-line"/>
        <w:spacing w:before="0" w:beforeAutospacing="0" w:after="240" w:afterAutospacing="0"/>
        <w:ind w:firstLine="420"/>
        <w:rPr>
          <w:rFonts w:ascii="Segoe UI" w:hAnsi="Segoe UI" w:cs="Segoe UI"/>
          <w:color w:val="CCCCCC"/>
        </w:rPr>
      </w:pPr>
      <w:r w:rsidRPr="00C70AC7">
        <w:rPr>
          <w:rFonts w:ascii="Segoe UI" w:hAnsi="Segoe UI" w:cs="Segoe UI"/>
          <w:color w:val="CCCCCC"/>
        </w:rPr>
        <w:t>工厂模式方法模式的概念是定义了一个用于创建对象的接口</w:t>
      </w:r>
      <w:r w:rsidRPr="00C70AC7">
        <w:rPr>
          <w:rFonts w:ascii="Segoe UI" w:hAnsi="Segoe UI" w:cs="Segoe UI"/>
          <w:color w:val="CCCCCC"/>
        </w:rPr>
        <w:t>(</w:t>
      </w:r>
      <w:r w:rsidRPr="00C70AC7">
        <w:rPr>
          <w:rFonts w:ascii="Segoe UI" w:hAnsi="Segoe UI" w:cs="Segoe UI"/>
          <w:color w:val="CCCCCC"/>
        </w:rPr>
        <w:t>工厂接口</w:t>
      </w:r>
      <w:r w:rsidRPr="00C70AC7">
        <w:rPr>
          <w:rFonts w:ascii="Segoe UI" w:hAnsi="Segoe UI" w:cs="Segoe UI"/>
          <w:color w:val="CCCCCC"/>
        </w:rPr>
        <w:t>)</w:t>
      </w:r>
      <w:r w:rsidRPr="00C70AC7">
        <w:rPr>
          <w:rFonts w:ascii="Segoe UI" w:hAnsi="Segoe UI" w:cs="Segoe UI"/>
          <w:color w:val="CCCCCC"/>
        </w:rPr>
        <w:t>，让子类决定实例化那一个产品类。角色有</w:t>
      </w:r>
      <w:r w:rsidRPr="000346CD">
        <w:rPr>
          <w:rStyle w:val="HTML"/>
          <w:b/>
          <w:bCs/>
          <w:color w:val="FF0000"/>
        </w:rPr>
        <w:t>抽象</w:t>
      </w:r>
      <w:r w:rsidRPr="00C70AC7">
        <w:rPr>
          <w:rFonts w:ascii="Segoe UI" w:hAnsi="Segoe UI" w:cs="Segoe UI"/>
          <w:color w:val="CCCCCC"/>
        </w:rPr>
        <w:t>工厂角色、</w:t>
      </w:r>
      <w:r w:rsidRPr="000346CD">
        <w:rPr>
          <w:rStyle w:val="HTML"/>
          <w:b/>
          <w:bCs/>
          <w:color w:val="FF0000"/>
        </w:rPr>
        <w:t>具体</w:t>
      </w:r>
      <w:r w:rsidRPr="00C70AC7">
        <w:rPr>
          <w:rFonts w:ascii="Segoe UI" w:hAnsi="Segoe UI" w:cs="Segoe UI"/>
          <w:color w:val="CCCCCC"/>
        </w:rPr>
        <w:t>工厂角色、</w:t>
      </w:r>
      <w:r w:rsidRPr="000346CD">
        <w:rPr>
          <w:rStyle w:val="HTML"/>
          <w:b/>
          <w:bCs/>
          <w:color w:val="FF0000"/>
        </w:rPr>
        <w:t>抽象</w:t>
      </w:r>
      <w:r w:rsidRPr="00C70AC7">
        <w:rPr>
          <w:rFonts w:ascii="Segoe UI" w:hAnsi="Segoe UI" w:cs="Segoe UI"/>
          <w:color w:val="CCCCCC"/>
        </w:rPr>
        <w:t>产品角色和</w:t>
      </w:r>
      <w:r w:rsidRPr="000346CD">
        <w:rPr>
          <w:rStyle w:val="HTML"/>
          <w:b/>
          <w:bCs/>
          <w:color w:val="FF0000"/>
        </w:rPr>
        <w:t>具体</w:t>
      </w:r>
      <w:r w:rsidRPr="00C70AC7">
        <w:rPr>
          <w:rFonts w:ascii="Segoe UI" w:hAnsi="Segoe UI" w:cs="Segoe UI"/>
          <w:color w:val="CCCCCC"/>
        </w:rPr>
        <w:t>产品角色。通过例子来加深理解，每个具体产品对应一个具体的工厂类：</w:t>
      </w:r>
    </w:p>
    <w:p w14:paraId="5E9B654F" w14:textId="77777777" w:rsidR="00472BB1" w:rsidRPr="00C70AC7" w:rsidRDefault="00472BB1"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0A8A8249" w14:textId="77777777" w:rsidR="00472BB1" w:rsidRPr="00C70AC7" w:rsidRDefault="00472BB1" w:rsidP="009C1043">
      <w:pPr>
        <w:pStyle w:val="HTML0"/>
        <w:spacing w:line="326" w:lineRule="atLeast"/>
        <w:rPr>
          <w:rStyle w:val="HTML"/>
          <w:color w:val="CCCCCC"/>
        </w:rPr>
      </w:pPr>
    </w:p>
    <w:p w14:paraId="7EB4E449" w14:textId="77777777" w:rsidR="00472BB1" w:rsidRPr="00C70AC7" w:rsidRDefault="00472BB1" w:rsidP="009C1043">
      <w:pPr>
        <w:pStyle w:val="HTML0"/>
        <w:spacing w:line="326" w:lineRule="atLeast"/>
        <w:rPr>
          <w:rStyle w:val="HTML"/>
          <w:color w:val="CCCCCC"/>
        </w:rPr>
      </w:pPr>
      <w:r w:rsidRPr="00C70AC7">
        <w:rPr>
          <w:rStyle w:val="hljs-comment"/>
          <w:i/>
          <w:iCs/>
          <w:color w:val="57A64A"/>
        </w:rPr>
        <w:t># 抽象产品角色</w:t>
      </w:r>
    </w:p>
    <w:p w14:paraId="7CA6C671"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Payment</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2517DC0E" w14:textId="77777777" w:rsidR="00472BB1" w:rsidRPr="00C70AC7" w:rsidRDefault="00472BB1"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1F61DA6E"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08058388" w14:textId="77777777" w:rsidR="00472BB1" w:rsidRPr="00C70AC7" w:rsidRDefault="00472BB1" w:rsidP="009C1043">
      <w:pPr>
        <w:pStyle w:val="HTML0"/>
        <w:spacing w:line="326" w:lineRule="atLeast"/>
        <w:rPr>
          <w:rStyle w:val="HTML"/>
          <w:color w:val="CCCCCC"/>
        </w:rPr>
      </w:pPr>
      <w:r w:rsidRPr="00C70AC7">
        <w:rPr>
          <w:rStyle w:val="HTML"/>
          <w:color w:val="CCCCCC"/>
        </w:rPr>
        <w:lastRenderedPageBreak/>
        <w:t xml:space="preserve">        </w:t>
      </w:r>
      <w:r w:rsidRPr="00C70AC7">
        <w:rPr>
          <w:rStyle w:val="hljs-keyword"/>
          <w:color w:val="569CD6"/>
        </w:rPr>
        <w:t>pass</w:t>
      </w:r>
    </w:p>
    <w:p w14:paraId="5693BC84" w14:textId="77777777" w:rsidR="00472BB1" w:rsidRPr="00C70AC7" w:rsidRDefault="00472BB1" w:rsidP="009C1043">
      <w:pPr>
        <w:pStyle w:val="HTML0"/>
        <w:spacing w:line="326" w:lineRule="atLeast"/>
        <w:rPr>
          <w:rStyle w:val="HTML"/>
          <w:color w:val="CCCCCC"/>
        </w:rPr>
      </w:pPr>
    </w:p>
    <w:p w14:paraId="7CB3F20F" w14:textId="77777777" w:rsidR="00472BB1" w:rsidRPr="00C70AC7" w:rsidRDefault="00472BB1" w:rsidP="009C1043">
      <w:pPr>
        <w:pStyle w:val="HTML0"/>
        <w:spacing w:line="326" w:lineRule="atLeast"/>
        <w:rPr>
          <w:rStyle w:val="HTML"/>
          <w:color w:val="CCCCCC"/>
        </w:rPr>
      </w:pPr>
      <w:r w:rsidRPr="00C70AC7">
        <w:rPr>
          <w:rStyle w:val="hljs-comment"/>
          <w:i/>
          <w:iCs/>
          <w:color w:val="57A64A"/>
        </w:rPr>
        <w:t># 具体产品角色</w:t>
      </w:r>
    </w:p>
    <w:p w14:paraId="1E5A2F0C"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Alipay</w:t>
      </w:r>
      <w:r w:rsidRPr="00C70AC7">
        <w:rPr>
          <w:rStyle w:val="HTML"/>
          <w:color w:val="CCCCCC"/>
        </w:rPr>
        <w:t>(</w:t>
      </w:r>
      <w:proofErr w:type="gramEnd"/>
      <w:r w:rsidRPr="00C70AC7">
        <w:rPr>
          <w:rStyle w:val="hljs-title"/>
          <w:color w:val="DCDCDC"/>
          <w:szCs w:val="32"/>
        </w:rPr>
        <w:t>Payment</w:t>
      </w:r>
      <w:r w:rsidRPr="00C70AC7">
        <w:rPr>
          <w:rStyle w:val="HTML"/>
          <w:color w:val="CCCCCC"/>
        </w:rPr>
        <w:t>):</w:t>
      </w:r>
    </w:p>
    <w:p w14:paraId="04CBB41B"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 xml:space="preserve">self, </w:t>
      </w:r>
      <w:proofErr w:type="spellStart"/>
      <w:r w:rsidRPr="00C70AC7">
        <w:rPr>
          <w:rStyle w:val="hljs-params"/>
          <w:color w:val="DCDCDC"/>
        </w:rPr>
        <w:t>use_huabei</w:t>
      </w:r>
      <w:proofErr w:type="spellEnd"/>
      <w:r w:rsidRPr="00C70AC7">
        <w:rPr>
          <w:rStyle w:val="hljs-params"/>
          <w:color w:val="DCDCDC"/>
        </w:rPr>
        <w:t>=</w:t>
      </w:r>
      <w:r w:rsidRPr="00C70AC7">
        <w:rPr>
          <w:rStyle w:val="hljs-literal"/>
          <w:color w:val="569CD6"/>
        </w:rPr>
        <w:t>False</w:t>
      </w:r>
      <w:r w:rsidRPr="00C70AC7">
        <w:rPr>
          <w:rStyle w:val="HTML"/>
          <w:color w:val="CCCCCC"/>
        </w:rPr>
        <w:t>):</w:t>
      </w:r>
    </w:p>
    <w:p w14:paraId="15C933F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self.use_huabei</w:t>
      </w:r>
      <w:proofErr w:type="spellEnd"/>
      <w:r w:rsidRPr="00C70AC7">
        <w:rPr>
          <w:rStyle w:val="HTML"/>
          <w:color w:val="CCCCCC"/>
        </w:rPr>
        <w:t xml:space="preserve"> = </w:t>
      </w:r>
      <w:proofErr w:type="spellStart"/>
      <w:r w:rsidRPr="00C70AC7">
        <w:rPr>
          <w:rStyle w:val="HTML"/>
          <w:color w:val="CCCCCC"/>
        </w:rPr>
        <w:t>use_huabei</w:t>
      </w:r>
      <w:proofErr w:type="spellEnd"/>
    </w:p>
    <w:p w14:paraId="62DC7C5A" w14:textId="77777777" w:rsidR="00472BB1" w:rsidRPr="00C70AC7" w:rsidRDefault="00472BB1" w:rsidP="009C1043">
      <w:pPr>
        <w:pStyle w:val="HTML0"/>
        <w:spacing w:line="326" w:lineRule="atLeast"/>
        <w:rPr>
          <w:rStyle w:val="HTML"/>
          <w:color w:val="CCCCCC"/>
        </w:rPr>
      </w:pPr>
    </w:p>
    <w:p w14:paraId="3F9B63C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4750D13E"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if</w:t>
      </w:r>
      <w:r w:rsidRPr="00C70AC7">
        <w:rPr>
          <w:rStyle w:val="HTML"/>
          <w:color w:val="CCCCCC"/>
        </w:rPr>
        <w:t xml:space="preserve"> </w:t>
      </w:r>
      <w:proofErr w:type="spellStart"/>
      <w:r w:rsidRPr="00C70AC7">
        <w:rPr>
          <w:rStyle w:val="HTML"/>
          <w:color w:val="CCCCCC"/>
        </w:rPr>
        <w:t>self.use_huabei</w:t>
      </w:r>
      <w:proofErr w:type="spellEnd"/>
      <w:r w:rsidRPr="00C70AC7">
        <w:rPr>
          <w:rStyle w:val="HTML"/>
          <w:color w:val="CCCCCC"/>
        </w:rPr>
        <w:t xml:space="preserve"> == </w:t>
      </w:r>
      <w:r w:rsidRPr="00C70AC7">
        <w:rPr>
          <w:rStyle w:val="hljs-literal"/>
          <w:color w:val="569CD6"/>
        </w:rPr>
        <w:t>True</w:t>
      </w:r>
      <w:r w:rsidRPr="00C70AC7">
        <w:rPr>
          <w:rStyle w:val="HTML"/>
          <w:color w:val="CCCCCC"/>
        </w:rPr>
        <w:t>:</w:t>
      </w:r>
    </w:p>
    <w:p w14:paraId="02781796"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w:t>
      </w:r>
      <w:proofErr w:type="gramStart"/>
      <w:r w:rsidRPr="00C70AC7">
        <w:rPr>
          <w:rStyle w:val="hljs-string"/>
          <w:color w:val="D69D85"/>
        </w:rPr>
        <w:t>花呗支付</w:t>
      </w:r>
      <w:proofErr w:type="gramEnd"/>
      <w:r w:rsidRPr="00C70AC7">
        <w:rPr>
          <w:rStyle w:val="hljs-string"/>
          <w:color w:val="D69D85"/>
        </w:rPr>
        <w:t>了{0}元!"</w:t>
      </w:r>
      <w:r w:rsidRPr="00C70AC7">
        <w:rPr>
          <w:rStyle w:val="HTML"/>
          <w:color w:val="CCCCCC"/>
        </w:rPr>
        <w:t>.</w:t>
      </w:r>
      <w:r w:rsidRPr="00C70AC7">
        <w:rPr>
          <w:rStyle w:val="hljs-builtin"/>
          <w:color w:val="4EC9B0"/>
        </w:rPr>
        <w:t>format</w:t>
      </w:r>
      <w:r w:rsidRPr="00C70AC7">
        <w:rPr>
          <w:rStyle w:val="HTML"/>
          <w:color w:val="CCCCCC"/>
        </w:rPr>
        <w:t>(money))</w:t>
      </w:r>
    </w:p>
    <w:p w14:paraId="542D83B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else</w:t>
      </w:r>
      <w:r w:rsidRPr="00C70AC7">
        <w:rPr>
          <w:rStyle w:val="HTML"/>
          <w:color w:val="CCCCCC"/>
        </w:rPr>
        <w:t>:</w:t>
      </w:r>
    </w:p>
    <w:p w14:paraId="71232CD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"支付宝余额支付了{0}元!"</w:t>
      </w:r>
      <w:r w:rsidRPr="00C70AC7">
        <w:rPr>
          <w:rStyle w:val="HTML"/>
          <w:color w:val="CCCCCC"/>
        </w:rPr>
        <w:t>.</w:t>
      </w:r>
      <w:r w:rsidRPr="00C70AC7">
        <w:rPr>
          <w:rStyle w:val="hljs-builtin"/>
          <w:color w:val="4EC9B0"/>
        </w:rPr>
        <w:t>format</w:t>
      </w:r>
      <w:r w:rsidRPr="00C70AC7">
        <w:rPr>
          <w:rStyle w:val="HTML"/>
          <w:color w:val="CCCCCC"/>
        </w:rPr>
        <w:t>(money))</w:t>
      </w:r>
    </w:p>
    <w:p w14:paraId="6D7B523F" w14:textId="77777777" w:rsidR="00472BB1" w:rsidRPr="00C70AC7" w:rsidRDefault="00472BB1" w:rsidP="009C1043">
      <w:pPr>
        <w:pStyle w:val="HTML0"/>
        <w:spacing w:line="326" w:lineRule="atLeast"/>
        <w:rPr>
          <w:rStyle w:val="HTML"/>
          <w:color w:val="CCCCCC"/>
        </w:rPr>
      </w:pPr>
    </w:p>
    <w:p w14:paraId="2F0F32B3"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WechatPay</w:t>
      </w:r>
      <w:proofErr w:type="spellEnd"/>
      <w:r w:rsidRPr="00C70AC7">
        <w:rPr>
          <w:rStyle w:val="HTML"/>
          <w:color w:val="CCCCCC"/>
        </w:rPr>
        <w:t>(</w:t>
      </w:r>
      <w:proofErr w:type="gramEnd"/>
      <w:r w:rsidRPr="00C70AC7">
        <w:rPr>
          <w:rStyle w:val="hljs-title"/>
          <w:color w:val="DCDCDC"/>
          <w:szCs w:val="32"/>
        </w:rPr>
        <w:t>Payment</w:t>
      </w:r>
      <w:r w:rsidRPr="00C70AC7">
        <w:rPr>
          <w:rStyle w:val="HTML"/>
          <w:color w:val="CCCCCC"/>
        </w:rPr>
        <w:t>):</w:t>
      </w:r>
    </w:p>
    <w:p w14:paraId="7518C195"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51C7790C"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w:t>
      </w:r>
      <w:proofErr w:type="gramStart"/>
      <w:r w:rsidRPr="00C70AC7">
        <w:rPr>
          <w:rStyle w:val="hljs-string"/>
          <w:color w:val="D69D85"/>
        </w:rPr>
        <w:t>微信支付</w:t>
      </w:r>
      <w:proofErr w:type="gramEnd"/>
      <w:r w:rsidRPr="00C70AC7">
        <w:rPr>
          <w:rStyle w:val="hljs-string"/>
          <w:color w:val="D69D85"/>
        </w:rPr>
        <w:t>了%d元!"</w:t>
      </w:r>
      <w:r w:rsidRPr="00C70AC7">
        <w:rPr>
          <w:rStyle w:val="HTML"/>
          <w:color w:val="CCCCCC"/>
        </w:rPr>
        <w:t xml:space="preserve"> % (money))</w:t>
      </w:r>
    </w:p>
    <w:p w14:paraId="6C7BAE61" w14:textId="77777777" w:rsidR="00472BB1" w:rsidRPr="00C70AC7" w:rsidRDefault="00472BB1" w:rsidP="009C1043">
      <w:pPr>
        <w:pStyle w:val="HTML0"/>
        <w:spacing w:line="326" w:lineRule="atLeast"/>
        <w:rPr>
          <w:rStyle w:val="HTML"/>
          <w:color w:val="CCCCCC"/>
        </w:rPr>
      </w:pPr>
    </w:p>
    <w:p w14:paraId="5FDDA417" w14:textId="77777777" w:rsidR="00472BB1" w:rsidRPr="00C70AC7" w:rsidRDefault="00472BB1" w:rsidP="009C1043">
      <w:pPr>
        <w:pStyle w:val="HTML0"/>
        <w:spacing w:line="326" w:lineRule="atLeast"/>
        <w:rPr>
          <w:rStyle w:val="HTML"/>
          <w:color w:val="CCCCCC"/>
        </w:rPr>
      </w:pPr>
      <w:r w:rsidRPr="00C70AC7">
        <w:rPr>
          <w:rStyle w:val="hljs-comment"/>
          <w:i/>
          <w:iCs/>
          <w:color w:val="57A64A"/>
        </w:rPr>
        <w:t># 抽象工厂角色</w:t>
      </w:r>
    </w:p>
    <w:p w14:paraId="54ECF313"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r w:rsidRPr="00C70AC7">
        <w:rPr>
          <w:rStyle w:val="hljs-title"/>
          <w:color w:val="DCDCDC"/>
          <w:szCs w:val="32"/>
        </w:rPr>
        <w:t>PaymentFactory</w:t>
      </w:r>
      <w:proofErr w:type="spellEnd"/>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21360F3F" w14:textId="77777777" w:rsidR="00472BB1" w:rsidRPr="00C70AC7" w:rsidRDefault="00472BB1"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31F3BA9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create_payment</w:t>
      </w:r>
      <w:proofErr w:type="spellEnd"/>
      <w:r w:rsidRPr="00C70AC7">
        <w:rPr>
          <w:rStyle w:val="HTML"/>
          <w:color w:val="CCCCCC"/>
        </w:rPr>
        <w:t>(</w:t>
      </w:r>
      <w:r w:rsidRPr="00C70AC7">
        <w:rPr>
          <w:rStyle w:val="hljs-params"/>
          <w:color w:val="DCDCDC"/>
        </w:rPr>
        <w:t>self</w:t>
      </w:r>
      <w:r w:rsidRPr="00C70AC7">
        <w:rPr>
          <w:rStyle w:val="HTML"/>
          <w:color w:val="CCCCCC"/>
        </w:rPr>
        <w:t>):</w:t>
      </w:r>
    </w:p>
    <w:p w14:paraId="6E499FAC"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197F7682" w14:textId="77777777" w:rsidR="00472BB1" w:rsidRPr="00C70AC7" w:rsidRDefault="00472BB1" w:rsidP="009C1043">
      <w:pPr>
        <w:pStyle w:val="HTML0"/>
        <w:spacing w:line="326" w:lineRule="atLeast"/>
        <w:rPr>
          <w:rStyle w:val="HTML"/>
          <w:color w:val="CCCCCC"/>
        </w:rPr>
      </w:pPr>
    </w:p>
    <w:p w14:paraId="49F217CB" w14:textId="77777777" w:rsidR="00472BB1" w:rsidRPr="00C70AC7" w:rsidRDefault="00472BB1" w:rsidP="009C1043">
      <w:pPr>
        <w:pStyle w:val="HTML0"/>
        <w:spacing w:line="326" w:lineRule="atLeast"/>
        <w:rPr>
          <w:rStyle w:val="HTML"/>
          <w:color w:val="CCCCCC"/>
        </w:rPr>
      </w:pPr>
      <w:r w:rsidRPr="00C70AC7">
        <w:rPr>
          <w:rStyle w:val="hljs-comment"/>
          <w:i/>
          <w:iCs/>
          <w:color w:val="57A64A"/>
        </w:rPr>
        <w:t># 具体工厂角色</w:t>
      </w:r>
    </w:p>
    <w:p w14:paraId="678793EC"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AlipayFactory</w:t>
      </w:r>
      <w:proofErr w:type="spellEnd"/>
      <w:r w:rsidRPr="00C70AC7">
        <w:rPr>
          <w:rStyle w:val="HTML"/>
          <w:color w:val="CCCCCC"/>
        </w:rPr>
        <w:t>(</w:t>
      </w:r>
      <w:proofErr w:type="spellStart"/>
      <w:proofErr w:type="gramEnd"/>
      <w:r w:rsidRPr="00C70AC7">
        <w:rPr>
          <w:rStyle w:val="hljs-title"/>
          <w:color w:val="DCDCDC"/>
          <w:szCs w:val="32"/>
        </w:rPr>
        <w:t>PaymentFactory</w:t>
      </w:r>
      <w:proofErr w:type="spellEnd"/>
      <w:r w:rsidRPr="00C70AC7">
        <w:rPr>
          <w:rStyle w:val="HTML"/>
          <w:color w:val="CCCCCC"/>
        </w:rPr>
        <w:t>):</w:t>
      </w:r>
    </w:p>
    <w:p w14:paraId="5742A205"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create_payment</w:t>
      </w:r>
      <w:proofErr w:type="spellEnd"/>
      <w:r w:rsidRPr="00C70AC7">
        <w:rPr>
          <w:rStyle w:val="HTML"/>
          <w:color w:val="CCCCCC"/>
        </w:rPr>
        <w:t>(</w:t>
      </w:r>
      <w:r w:rsidRPr="00C70AC7">
        <w:rPr>
          <w:rStyle w:val="hljs-params"/>
          <w:color w:val="DCDCDC"/>
        </w:rPr>
        <w:t>self</w:t>
      </w:r>
      <w:r w:rsidRPr="00C70AC7">
        <w:rPr>
          <w:rStyle w:val="HTML"/>
          <w:color w:val="CCCCCC"/>
        </w:rPr>
        <w:t>):</w:t>
      </w:r>
    </w:p>
    <w:p w14:paraId="324E7920"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gramStart"/>
      <w:r w:rsidRPr="00C70AC7">
        <w:rPr>
          <w:rStyle w:val="HTML"/>
          <w:color w:val="CCCCCC"/>
        </w:rPr>
        <w:t>Alipay(</w:t>
      </w:r>
      <w:proofErr w:type="gramEnd"/>
      <w:r w:rsidRPr="00C70AC7">
        <w:rPr>
          <w:rStyle w:val="HTML"/>
          <w:color w:val="CCCCCC"/>
        </w:rPr>
        <w:t>)</w:t>
      </w:r>
    </w:p>
    <w:p w14:paraId="07899C44" w14:textId="77777777" w:rsidR="00472BB1" w:rsidRPr="00C70AC7" w:rsidRDefault="00472BB1" w:rsidP="009C1043">
      <w:pPr>
        <w:pStyle w:val="HTML0"/>
        <w:spacing w:line="326" w:lineRule="atLeast"/>
        <w:rPr>
          <w:rStyle w:val="HTML"/>
          <w:color w:val="CCCCCC"/>
        </w:rPr>
      </w:pPr>
    </w:p>
    <w:p w14:paraId="453C95CC"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WechatPayFactory</w:t>
      </w:r>
      <w:proofErr w:type="spellEnd"/>
      <w:r w:rsidRPr="00C70AC7">
        <w:rPr>
          <w:rStyle w:val="HTML"/>
          <w:color w:val="CCCCCC"/>
        </w:rPr>
        <w:t>(</w:t>
      </w:r>
      <w:proofErr w:type="spellStart"/>
      <w:proofErr w:type="gramEnd"/>
      <w:r w:rsidRPr="00C70AC7">
        <w:rPr>
          <w:rStyle w:val="hljs-title"/>
          <w:color w:val="DCDCDC"/>
          <w:szCs w:val="32"/>
        </w:rPr>
        <w:t>PaymentFactory</w:t>
      </w:r>
      <w:proofErr w:type="spellEnd"/>
      <w:r w:rsidRPr="00C70AC7">
        <w:rPr>
          <w:rStyle w:val="HTML"/>
          <w:color w:val="CCCCCC"/>
        </w:rPr>
        <w:t>):</w:t>
      </w:r>
    </w:p>
    <w:p w14:paraId="404B9CA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create_payment</w:t>
      </w:r>
      <w:proofErr w:type="spellEnd"/>
      <w:r w:rsidRPr="00C70AC7">
        <w:rPr>
          <w:rStyle w:val="HTML"/>
          <w:color w:val="CCCCCC"/>
        </w:rPr>
        <w:t>(</w:t>
      </w:r>
      <w:r w:rsidRPr="00C70AC7">
        <w:rPr>
          <w:rStyle w:val="hljs-params"/>
          <w:color w:val="DCDCDC"/>
        </w:rPr>
        <w:t>self</w:t>
      </w:r>
      <w:r w:rsidRPr="00C70AC7">
        <w:rPr>
          <w:rStyle w:val="HTML"/>
          <w:color w:val="CCCCCC"/>
        </w:rPr>
        <w:t>):</w:t>
      </w:r>
    </w:p>
    <w:p w14:paraId="2FC6BCCB"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gramStart"/>
      <w:r w:rsidRPr="00C70AC7">
        <w:rPr>
          <w:rStyle w:val="HTML"/>
          <w:color w:val="CCCCCC"/>
        </w:rPr>
        <w:t>Alipay(</w:t>
      </w:r>
      <w:proofErr w:type="gramEnd"/>
      <w:r w:rsidRPr="00C70AC7">
        <w:rPr>
          <w:rStyle w:val="HTML"/>
          <w:color w:val="CCCCCC"/>
        </w:rPr>
        <w:t>)</w:t>
      </w:r>
    </w:p>
    <w:p w14:paraId="76457BB4" w14:textId="77777777" w:rsidR="00472BB1" w:rsidRPr="00C70AC7" w:rsidRDefault="00472BB1" w:rsidP="009C1043">
      <w:pPr>
        <w:pStyle w:val="HTML0"/>
        <w:spacing w:line="326" w:lineRule="atLeast"/>
        <w:rPr>
          <w:rStyle w:val="HTML"/>
          <w:color w:val="CCCCCC"/>
        </w:rPr>
      </w:pPr>
    </w:p>
    <w:p w14:paraId="62A79EED"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HuabeiFactory</w:t>
      </w:r>
      <w:proofErr w:type="spellEnd"/>
      <w:r w:rsidRPr="00C70AC7">
        <w:rPr>
          <w:rStyle w:val="HTML"/>
          <w:color w:val="CCCCCC"/>
        </w:rPr>
        <w:t>(</w:t>
      </w:r>
      <w:proofErr w:type="spellStart"/>
      <w:proofErr w:type="gramEnd"/>
      <w:r w:rsidRPr="00C70AC7">
        <w:rPr>
          <w:rStyle w:val="hljs-title"/>
          <w:color w:val="DCDCDC"/>
          <w:szCs w:val="32"/>
        </w:rPr>
        <w:t>PaymentFactory</w:t>
      </w:r>
      <w:proofErr w:type="spellEnd"/>
      <w:r w:rsidRPr="00C70AC7">
        <w:rPr>
          <w:rStyle w:val="HTML"/>
          <w:color w:val="CCCCCC"/>
        </w:rPr>
        <w:t>):</w:t>
      </w:r>
    </w:p>
    <w:p w14:paraId="5388D1B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create_payment</w:t>
      </w:r>
      <w:proofErr w:type="spellEnd"/>
      <w:r w:rsidRPr="00C70AC7">
        <w:rPr>
          <w:rStyle w:val="HTML"/>
          <w:color w:val="CCCCCC"/>
        </w:rPr>
        <w:t>(</w:t>
      </w:r>
      <w:r w:rsidRPr="00C70AC7">
        <w:rPr>
          <w:rStyle w:val="hljs-params"/>
          <w:color w:val="DCDCDC"/>
        </w:rPr>
        <w:t>self</w:t>
      </w:r>
      <w:r w:rsidRPr="00C70AC7">
        <w:rPr>
          <w:rStyle w:val="HTML"/>
          <w:color w:val="CCCCCC"/>
        </w:rPr>
        <w:t>):</w:t>
      </w:r>
    </w:p>
    <w:p w14:paraId="42E28810"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Alipay(</w:t>
      </w:r>
      <w:proofErr w:type="spellStart"/>
      <w:r w:rsidRPr="00C70AC7">
        <w:rPr>
          <w:rStyle w:val="HTML"/>
          <w:color w:val="CCCCCC"/>
        </w:rPr>
        <w:t>use_huabei</w:t>
      </w:r>
      <w:proofErr w:type="spellEnd"/>
      <w:r w:rsidRPr="00C70AC7">
        <w:rPr>
          <w:rStyle w:val="HTML"/>
          <w:color w:val="CCCCCC"/>
        </w:rPr>
        <w:t>=</w:t>
      </w:r>
      <w:r w:rsidRPr="00C70AC7">
        <w:rPr>
          <w:rStyle w:val="hljs-literal"/>
          <w:color w:val="569CD6"/>
        </w:rPr>
        <w:t>True</w:t>
      </w:r>
      <w:r w:rsidRPr="00C70AC7">
        <w:rPr>
          <w:rStyle w:val="HTML"/>
          <w:color w:val="CCCCCC"/>
        </w:rPr>
        <w:t>)</w:t>
      </w:r>
    </w:p>
    <w:p w14:paraId="078AB032" w14:textId="77777777" w:rsidR="00472BB1" w:rsidRPr="00C70AC7" w:rsidRDefault="00472BB1" w:rsidP="009C1043">
      <w:pPr>
        <w:pStyle w:val="HTML0"/>
        <w:spacing w:line="326" w:lineRule="atLeast"/>
        <w:rPr>
          <w:rStyle w:val="HTML"/>
          <w:color w:val="CCCCCC"/>
        </w:rPr>
      </w:pPr>
    </w:p>
    <w:p w14:paraId="6E963498" w14:textId="77777777" w:rsidR="00472BB1" w:rsidRPr="00C70AC7" w:rsidRDefault="00472BB1" w:rsidP="009C1043">
      <w:pPr>
        <w:pStyle w:val="HTML0"/>
        <w:spacing w:line="326" w:lineRule="atLeast"/>
        <w:rPr>
          <w:rStyle w:val="HTML"/>
          <w:color w:val="CCCCCC"/>
        </w:rPr>
      </w:pPr>
      <w:proofErr w:type="spellStart"/>
      <w:r w:rsidRPr="00C70AC7">
        <w:rPr>
          <w:rStyle w:val="HTML"/>
          <w:color w:val="CCCCCC"/>
        </w:rPr>
        <w:t>hfp</w:t>
      </w:r>
      <w:proofErr w:type="spellEnd"/>
      <w:r w:rsidRPr="00C70AC7">
        <w:rPr>
          <w:rStyle w:val="HTML"/>
          <w:color w:val="CCCCCC"/>
        </w:rPr>
        <w:t xml:space="preserve"> = </w:t>
      </w:r>
      <w:proofErr w:type="spellStart"/>
      <w:r w:rsidRPr="00C70AC7">
        <w:rPr>
          <w:rStyle w:val="HTML"/>
          <w:color w:val="CCCCCC"/>
        </w:rPr>
        <w:t>HuabeiFactory</w:t>
      </w:r>
      <w:proofErr w:type="spellEnd"/>
      <w:r w:rsidRPr="00C70AC7">
        <w:rPr>
          <w:rStyle w:val="HTML"/>
          <w:color w:val="CCCCCC"/>
        </w:rPr>
        <w:t>(</w:t>
      </w:r>
      <w:proofErr w:type="gramStart"/>
      <w:r w:rsidRPr="00C70AC7">
        <w:rPr>
          <w:rStyle w:val="HTML"/>
          <w:color w:val="CCCCCC"/>
        </w:rPr>
        <w:t>).</w:t>
      </w:r>
      <w:proofErr w:type="spellStart"/>
      <w:r w:rsidRPr="00C70AC7">
        <w:rPr>
          <w:rStyle w:val="HTML"/>
          <w:color w:val="CCCCCC"/>
        </w:rPr>
        <w:t>create</w:t>
      </w:r>
      <w:proofErr w:type="gramEnd"/>
      <w:r w:rsidRPr="00C70AC7">
        <w:rPr>
          <w:rStyle w:val="HTML"/>
          <w:color w:val="CCCCCC"/>
        </w:rPr>
        <w:t>_payment</w:t>
      </w:r>
      <w:proofErr w:type="spellEnd"/>
      <w:r w:rsidRPr="00C70AC7">
        <w:rPr>
          <w:rStyle w:val="HTML"/>
          <w:color w:val="CCCCCC"/>
        </w:rPr>
        <w:t>()</w:t>
      </w:r>
    </w:p>
    <w:p w14:paraId="136CA189" w14:textId="77777777" w:rsidR="00472BB1" w:rsidRPr="00C70AC7" w:rsidRDefault="00472BB1" w:rsidP="009C1043">
      <w:pPr>
        <w:pStyle w:val="HTML0"/>
        <w:spacing w:line="326" w:lineRule="atLeast"/>
        <w:rPr>
          <w:rStyle w:val="HTML"/>
          <w:color w:val="CCCCCC"/>
        </w:rPr>
      </w:pPr>
      <w:proofErr w:type="spellStart"/>
      <w:r w:rsidRPr="00C70AC7">
        <w:rPr>
          <w:rStyle w:val="HTML"/>
          <w:color w:val="CCCCCC"/>
        </w:rPr>
        <w:t>hfp.pay</w:t>
      </w:r>
      <w:proofErr w:type="spellEnd"/>
      <w:r w:rsidRPr="00C70AC7">
        <w:rPr>
          <w:rStyle w:val="HTML"/>
          <w:color w:val="CCCCCC"/>
        </w:rPr>
        <w:t>(</w:t>
      </w:r>
      <w:r w:rsidRPr="00C70AC7">
        <w:rPr>
          <w:rStyle w:val="hljs-number"/>
          <w:color w:val="B8D7A3"/>
        </w:rPr>
        <w:t>100</w:t>
      </w:r>
      <w:r w:rsidRPr="00C70AC7">
        <w:rPr>
          <w:rStyle w:val="HTML"/>
          <w:color w:val="CCCCCC"/>
        </w:rPr>
        <w:t xml:space="preserve">)  </w:t>
      </w:r>
      <w:r w:rsidRPr="00C70AC7">
        <w:rPr>
          <w:rStyle w:val="hljs-comment"/>
          <w:i/>
          <w:iCs/>
          <w:color w:val="57A64A"/>
        </w:rPr>
        <w:t xml:space="preserve"># </w:t>
      </w:r>
      <w:proofErr w:type="gramStart"/>
      <w:r w:rsidRPr="00C70AC7">
        <w:rPr>
          <w:rStyle w:val="hljs-comment"/>
          <w:i/>
          <w:iCs/>
          <w:color w:val="57A64A"/>
        </w:rPr>
        <w:t>花呗支付</w:t>
      </w:r>
      <w:proofErr w:type="gramEnd"/>
      <w:r w:rsidRPr="00C70AC7">
        <w:rPr>
          <w:rStyle w:val="hljs-comment"/>
          <w:i/>
          <w:iCs/>
          <w:color w:val="57A64A"/>
        </w:rPr>
        <w:t>了100元!</w:t>
      </w:r>
    </w:p>
    <w:p w14:paraId="497DB10D" w14:textId="77777777" w:rsidR="00472BB1" w:rsidRPr="00C70AC7" w:rsidRDefault="00472BB1"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缺点是每增加一个具体产品类，就必须增加一个相应的具体方法：</w:t>
      </w:r>
    </w:p>
    <w:p w14:paraId="75FE26F9" w14:textId="77777777" w:rsidR="00472BB1" w:rsidRPr="00C70AC7" w:rsidRDefault="00472BB1"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322A03D6" w14:textId="77777777" w:rsidR="00472BB1" w:rsidRPr="00C70AC7" w:rsidRDefault="00472BB1" w:rsidP="009C1043">
      <w:pPr>
        <w:pStyle w:val="HTML0"/>
        <w:spacing w:line="326" w:lineRule="atLeast"/>
        <w:rPr>
          <w:rStyle w:val="HTML"/>
          <w:color w:val="CCCCCC"/>
        </w:rPr>
      </w:pPr>
    </w:p>
    <w:p w14:paraId="10E1F971"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Payment</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482B2F94" w14:textId="77777777" w:rsidR="00472BB1" w:rsidRPr="00C70AC7" w:rsidRDefault="00472BB1" w:rsidP="009C1043">
      <w:pPr>
        <w:pStyle w:val="HTML0"/>
        <w:spacing w:line="326" w:lineRule="atLeast"/>
        <w:rPr>
          <w:rStyle w:val="HTML"/>
          <w:color w:val="CCCCCC"/>
        </w:rPr>
      </w:pPr>
      <w:r w:rsidRPr="00C70AC7">
        <w:rPr>
          <w:rStyle w:val="hljs-meta"/>
          <w:color w:val="9B9B9B"/>
        </w:rPr>
        <w:lastRenderedPageBreak/>
        <w:t xml:space="preserve">    @</w:t>
      </w:r>
      <w:proofErr w:type="gramStart"/>
      <w:r w:rsidRPr="00C70AC7">
        <w:rPr>
          <w:rStyle w:val="hljs-meta"/>
          <w:color w:val="9B9B9B"/>
        </w:rPr>
        <w:t>abstractmethod</w:t>
      </w:r>
      <w:proofErr w:type="gramEnd"/>
    </w:p>
    <w:p w14:paraId="3BCD1E3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470C77C6"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445BBA53" w14:textId="77777777" w:rsidR="00472BB1" w:rsidRPr="00C70AC7" w:rsidRDefault="00472BB1" w:rsidP="009C1043">
      <w:pPr>
        <w:pStyle w:val="HTML0"/>
        <w:spacing w:line="326" w:lineRule="atLeast"/>
        <w:rPr>
          <w:rStyle w:val="HTML"/>
          <w:color w:val="CCCCCC"/>
        </w:rPr>
      </w:pPr>
    </w:p>
    <w:p w14:paraId="0E07E25D"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Alipay</w:t>
      </w:r>
      <w:r w:rsidRPr="00C70AC7">
        <w:rPr>
          <w:rStyle w:val="HTML"/>
          <w:color w:val="CCCCCC"/>
        </w:rPr>
        <w:t>(</w:t>
      </w:r>
      <w:proofErr w:type="gramEnd"/>
      <w:r w:rsidRPr="00C70AC7">
        <w:rPr>
          <w:rStyle w:val="hljs-title"/>
          <w:color w:val="DCDCDC"/>
          <w:szCs w:val="32"/>
        </w:rPr>
        <w:t>Payment</w:t>
      </w:r>
      <w:r w:rsidRPr="00C70AC7">
        <w:rPr>
          <w:rStyle w:val="HTML"/>
          <w:color w:val="CCCCCC"/>
        </w:rPr>
        <w:t>):</w:t>
      </w:r>
    </w:p>
    <w:p w14:paraId="5F83C5F3"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 xml:space="preserve">self, </w:t>
      </w:r>
      <w:proofErr w:type="spellStart"/>
      <w:r w:rsidRPr="00C70AC7">
        <w:rPr>
          <w:rStyle w:val="hljs-params"/>
          <w:color w:val="DCDCDC"/>
        </w:rPr>
        <w:t>use_huabei</w:t>
      </w:r>
      <w:proofErr w:type="spellEnd"/>
      <w:r w:rsidRPr="00C70AC7">
        <w:rPr>
          <w:rStyle w:val="hljs-params"/>
          <w:color w:val="DCDCDC"/>
        </w:rPr>
        <w:t>=</w:t>
      </w:r>
      <w:r w:rsidRPr="00C70AC7">
        <w:rPr>
          <w:rStyle w:val="hljs-literal"/>
          <w:color w:val="569CD6"/>
        </w:rPr>
        <w:t>False</w:t>
      </w:r>
      <w:r w:rsidRPr="00C70AC7">
        <w:rPr>
          <w:rStyle w:val="HTML"/>
          <w:color w:val="CCCCCC"/>
        </w:rPr>
        <w:t>):</w:t>
      </w:r>
    </w:p>
    <w:p w14:paraId="5D4DF602"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self.use_huabei</w:t>
      </w:r>
      <w:proofErr w:type="spellEnd"/>
      <w:r w:rsidRPr="00C70AC7">
        <w:rPr>
          <w:rStyle w:val="HTML"/>
          <w:color w:val="CCCCCC"/>
        </w:rPr>
        <w:t xml:space="preserve"> = </w:t>
      </w:r>
      <w:proofErr w:type="spellStart"/>
      <w:r w:rsidRPr="00C70AC7">
        <w:rPr>
          <w:rStyle w:val="HTML"/>
          <w:color w:val="CCCCCC"/>
        </w:rPr>
        <w:t>use_huabei</w:t>
      </w:r>
      <w:proofErr w:type="spellEnd"/>
    </w:p>
    <w:p w14:paraId="12E398CD" w14:textId="77777777" w:rsidR="00472BB1" w:rsidRPr="00C70AC7" w:rsidRDefault="00472BB1" w:rsidP="009C1043">
      <w:pPr>
        <w:pStyle w:val="HTML0"/>
        <w:spacing w:line="326" w:lineRule="atLeast"/>
        <w:rPr>
          <w:rStyle w:val="HTML"/>
          <w:color w:val="CCCCCC"/>
        </w:rPr>
      </w:pPr>
    </w:p>
    <w:p w14:paraId="40699D6E"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2EC95E3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if</w:t>
      </w:r>
      <w:r w:rsidRPr="00C70AC7">
        <w:rPr>
          <w:rStyle w:val="HTML"/>
          <w:color w:val="CCCCCC"/>
        </w:rPr>
        <w:t xml:space="preserve"> </w:t>
      </w:r>
      <w:proofErr w:type="spellStart"/>
      <w:r w:rsidRPr="00C70AC7">
        <w:rPr>
          <w:rStyle w:val="HTML"/>
          <w:color w:val="CCCCCC"/>
        </w:rPr>
        <w:t>self.use_huabei</w:t>
      </w:r>
      <w:proofErr w:type="spellEnd"/>
      <w:r w:rsidRPr="00C70AC7">
        <w:rPr>
          <w:rStyle w:val="HTML"/>
          <w:color w:val="CCCCCC"/>
        </w:rPr>
        <w:t xml:space="preserve"> == </w:t>
      </w:r>
      <w:r w:rsidRPr="00C70AC7">
        <w:rPr>
          <w:rStyle w:val="hljs-literal"/>
          <w:color w:val="569CD6"/>
        </w:rPr>
        <w:t>True</w:t>
      </w:r>
      <w:r w:rsidRPr="00C70AC7">
        <w:rPr>
          <w:rStyle w:val="HTML"/>
          <w:color w:val="CCCCCC"/>
        </w:rPr>
        <w:t>:</w:t>
      </w:r>
    </w:p>
    <w:p w14:paraId="7E2FB12D"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w:t>
      </w:r>
      <w:proofErr w:type="gramStart"/>
      <w:r w:rsidRPr="00C70AC7">
        <w:rPr>
          <w:rStyle w:val="hljs-string"/>
          <w:color w:val="D69D85"/>
        </w:rPr>
        <w:t>花呗支付</w:t>
      </w:r>
      <w:proofErr w:type="gramEnd"/>
      <w:r w:rsidRPr="00C70AC7">
        <w:rPr>
          <w:rStyle w:val="hljs-string"/>
          <w:color w:val="D69D85"/>
        </w:rPr>
        <w:t>了{0}元!"</w:t>
      </w:r>
      <w:r w:rsidRPr="00C70AC7">
        <w:rPr>
          <w:rStyle w:val="HTML"/>
          <w:color w:val="CCCCCC"/>
        </w:rPr>
        <w:t>.</w:t>
      </w:r>
      <w:r w:rsidRPr="00C70AC7">
        <w:rPr>
          <w:rStyle w:val="hljs-builtin"/>
          <w:color w:val="4EC9B0"/>
        </w:rPr>
        <w:t>format</w:t>
      </w:r>
      <w:r w:rsidRPr="00C70AC7">
        <w:rPr>
          <w:rStyle w:val="HTML"/>
          <w:color w:val="CCCCCC"/>
        </w:rPr>
        <w:t>(money))</w:t>
      </w:r>
    </w:p>
    <w:p w14:paraId="06AD05B6"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else</w:t>
      </w:r>
      <w:r w:rsidRPr="00C70AC7">
        <w:rPr>
          <w:rStyle w:val="HTML"/>
          <w:color w:val="CCCCCC"/>
        </w:rPr>
        <w:t>:</w:t>
      </w:r>
    </w:p>
    <w:p w14:paraId="36C0BC0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"支付宝余额支付了{0}元!"</w:t>
      </w:r>
      <w:r w:rsidRPr="00C70AC7">
        <w:rPr>
          <w:rStyle w:val="HTML"/>
          <w:color w:val="CCCCCC"/>
        </w:rPr>
        <w:t>.</w:t>
      </w:r>
      <w:r w:rsidRPr="00C70AC7">
        <w:rPr>
          <w:rStyle w:val="hljs-builtin"/>
          <w:color w:val="4EC9B0"/>
        </w:rPr>
        <w:t>format</w:t>
      </w:r>
      <w:r w:rsidRPr="00C70AC7">
        <w:rPr>
          <w:rStyle w:val="HTML"/>
          <w:color w:val="CCCCCC"/>
        </w:rPr>
        <w:t>(money))</w:t>
      </w:r>
    </w:p>
    <w:p w14:paraId="1AFB53FB" w14:textId="77777777" w:rsidR="00472BB1" w:rsidRPr="00C70AC7" w:rsidRDefault="00472BB1" w:rsidP="009C1043">
      <w:pPr>
        <w:pStyle w:val="HTML0"/>
        <w:spacing w:line="326" w:lineRule="atLeast"/>
        <w:rPr>
          <w:rStyle w:val="HTML"/>
          <w:color w:val="CCCCCC"/>
        </w:rPr>
      </w:pPr>
    </w:p>
    <w:p w14:paraId="36D1976E"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WechatPay</w:t>
      </w:r>
      <w:proofErr w:type="spellEnd"/>
      <w:r w:rsidRPr="00C70AC7">
        <w:rPr>
          <w:rStyle w:val="HTML"/>
          <w:color w:val="CCCCCC"/>
        </w:rPr>
        <w:t>(</w:t>
      </w:r>
      <w:proofErr w:type="gramEnd"/>
      <w:r w:rsidRPr="00C70AC7">
        <w:rPr>
          <w:rStyle w:val="hljs-title"/>
          <w:color w:val="DCDCDC"/>
          <w:szCs w:val="32"/>
        </w:rPr>
        <w:t>Payment</w:t>
      </w:r>
      <w:r w:rsidRPr="00C70AC7">
        <w:rPr>
          <w:rStyle w:val="HTML"/>
          <w:color w:val="CCCCCC"/>
        </w:rPr>
        <w:t>):</w:t>
      </w:r>
    </w:p>
    <w:p w14:paraId="21AB293C"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3E59A735"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w:t>
      </w:r>
      <w:proofErr w:type="gramStart"/>
      <w:r w:rsidRPr="00C70AC7">
        <w:rPr>
          <w:rStyle w:val="hljs-string"/>
          <w:color w:val="D69D85"/>
        </w:rPr>
        <w:t>微信支付</w:t>
      </w:r>
      <w:proofErr w:type="gramEnd"/>
      <w:r w:rsidRPr="00C70AC7">
        <w:rPr>
          <w:rStyle w:val="hljs-string"/>
          <w:color w:val="D69D85"/>
        </w:rPr>
        <w:t>了%d元!"</w:t>
      </w:r>
      <w:r w:rsidRPr="00C70AC7">
        <w:rPr>
          <w:rStyle w:val="HTML"/>
          <w:color w:val="CCCCCC"/>
        </w:rPr>
        <w:t xml:space="preserve"> % (money))</w:t>
      </w:r>
    </w:p>
    <w:p w14:paraId="10706FE1" w14:textId="77777777" w:rsidR="00472BB1" w:rsidRPr="00C70AC7" w:rsidRDefault="00472BB1" w:rsidP="009C1043">
      <w:pPr>
        <w:pStyle w:val="HTML0"/>
        <w:spacing w:line="326" w:lineRule="atLeast"/>
        <w:rPr>
          <w:rStyle w:val="HTML"/>
          <w:color w:val="CCCCCC"/>
        </w:rPr>
      </w:pPr>
    </w:p>
    <w:p w14:paraId="4480B320"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BankPay</w:t>
      </w:r>
      <w:proofErr w:type="spellEnd"/>
      <w:r w:rsidRPr="00C70AC7">
        <w:rPr>
          <w:rStyle w:val="HTML"/>
          <w:color w:val="CCCCCC"/>
        </w:rPr>
        <w:t>(</w:t>
      </w:r>
      <w:proofErr w:type="gramEnd"/>
      <w:r w:rsidRPr="00C70AC7">
        <w:rPr>
          <w:rStyle w:val="hljs-title"/>
          <w:color w:val="DCDCDC"/>
          <w:szCs w:val="32"/>
        </w:rPr>
        <w:t>Payment</w:t>
      </w:r>
      <w:r w:rsidRPr="00C70AC7">
        <w:rPr>
          <w:rStyle w:val="HTML"/>
          <w:color w:val="CCCCCC"/>
        </w:rPr>
        <w:t>):</w:t>
      </w:r>
    </w:p>
    <w:p w14:paraId="1864A8CC"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68AC493D"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"银行支付了%d元!"</w:t>
      </w:r>
      <w:r w:rsidRPr="00C70AC7">
        <w:rPr>
          <w:rStyle w:val="HTML"/>
          <w:color w:val="CCCCCC"/>
        </w:rPr>
        <w:t xml:space="preserve"> % (money))</w:t>
      </w:r>
    </w:p>
    <w:p w14:paraId="34828CAA" w14:textId="77777777" w:rsidR="00472BB1" w:rsidRPr="00C70AC7" w:rsidRDefault="00472BB1" w:rsidP="009C1043">
      <w:pPr>
        <w:pStyle w:val="HTML0"/>
        <w:spacing w:line="326" w:lineRule="atLeast"/>
        <w:rPr>
          <w:rStyle w:val="HTML"/>
          <w:color w:val="CCCCCC"/>
        </w:rPr>
      </w:pPr>
    </w:p>
    <w:p w14:paraId="0F5B37FE" w14:textId="77777777" w:rsidR="00472BB1" w:rsidRPr="00C70AC7" w:rsidRDefault="00472BB1" w:rsidP="009C1043">
      <w:pPr>
        <w:pStyle w:val="HTML0"/>
        <w:spacing w:line="326" w:lineRule="atLeast"/>
        <w:rPr>
          <w:rStyle w:val="HTML"/>
          <w:color w:val="CCCCCC"/>
        </w:rPr>
      </w:pPr>
      <w:r w:rsidRPr="00C70AC7">
        <w:rPr>
          <w:rStyle w:val="hljs-comment"/>
          <w:i/>
          <w:iCs/>
          <w:color w:val="57A64A"/>
        </w:rPr>
        <w:t># 创建产品的工厂类的接口</w:t>
      </w:r>
    </w:p>
    <w:p w14:paraId="397FC3C5"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r w:rsidRPr="00C70AC7">
        <w:rPr>
          <w:rStyle w:val="hljs-title"/>
          <w:color w:val="DCDCDC"/>
          <w:szCs w:val="32"/>
        </w:rPr>
        <w:t>PaymentFactory</w:t>
      </w:r>
      <w:proofErr w:type="spellEnd"/>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758634C1" w14:textId="77777777" w:rsidR="00472BB1" w:rsidRPr="00C70AC7" w:rsidRDefault="00472BB1"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38A2C84D"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create_payment</w:t>
      </w:r>
      <w:proofErr w:type="spellEnd"/>
      <w:r w:rsidRPr="00C70AC7">
        <w:rPr>
          <w:rStyle w:val="HTML"/>
          <w:color w:val="CCCCCC"/>
        </w:rPr>
        <w:t>(</w:t>
      </w:r>
      <w:r w:rsidRPr="00C70AC7">
        <w:rPr>
          <w:rStyle w:val="hljs-params"/>
          <w:color w:val="DCDCDC"/>
        </w:rPr>
        <w:t>self</w:t>
      </w:r>
      <w:r w:rsidRPr="00C70AC7">
        <w:rPr>
          <w:rStyle w:val="HTML"/>
          <w:color w:val="CCCCCC"/>
        </w:rPr>
        <w:t>):</w:t>
      </w:r>
    </w:p>
    <w:p w14:paraId="57EAF2E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6B76A72B" w14:textId="77777777" w:rsidR="00472BB1" w:rsidRPr="00C70AC7" w:rsidRDefault="00472BB1" w:rsidP="009C1043">
      <w:pPr>
        <w:pStyle w:val="HTML0"/>
        <w:spacing w:line="326" w:lineRule="atLeast"/>
        <w:rPr>
          <w:rStyle w:val="HTML"/>
          <w:color w:val="CCCCCC"/>
        </w:rPr>
      </w:pPr>
    </w:p>
    <w:p w14:paraId="41F80F7D" w14:textId="77777777" w:rsidR="00472BB1" w:rsidRPr="00C70AC7" w:rsidRDefault="00472BB1" w:rsidP="009C1043">
      <w:pPr>
        <w:pStyle w:val="HTML0"/>
        <w:spacing w:line="326" w:lineRule="atLeast"/>
        <w:rPr>
          <w:rStyle w:val="HTML"/>
          <w:color w:val="CCCCCC"/>
        </w:rPr>
      </w:pPr>
      <w:r w:rsidRPr="00C70AC7">
        <w:rPr>
          <w:rStyle w:val="hljs-comment"/>
          <w:i/>
          <w:iCs/>
          <w:color w:val="57A64A"/>
        </w:rPr>
        <w:t># 工厂类</w:t>
      </w:r>
    </w:p>
    <w:p w14:paraId="6476F36B"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AlipayFactory</w:t>
      </w:r>
      <w:proofErr w:type="spellEnd"/>
      <w:r w:rsidRPr="00C70AC7">
        <w:rPr>
          <w:rStyle w:val="HTML"/>
          <w:color w:val="CCCCCC"/>
        </w:rPr>
        <w:t>(</w:t>
      </w:r>
      <w:proofErr w:type="spellStart"/>
      <w:proofErr w:type="gramEnd"/>
      <w:r w:rsidRPr="00C70AC7">
        <w:rPr>
          <w:rStyle w:val="hljs-title"/>
          <w:color w:val="DCDCDC"/>
          <w:szCs w:val="32"/>
        </w:rPr>
        <w:t>PaymentFactory</w:t>
      </w:r>
      <w:proofErr w:type="spellEnd"/>
      <w:r w:rsidRPr="00C70AC7">
        <w:rPr>
          <w:rStyle w:val="HTML"/>
          <w:color w:val="CCCCCC"/>
        </w:rPr>
        <w:t>):</w:t>
      </w:r>
    </w:p>
    <w:p w14:paraId="426534E0"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create_payment</w:t>
      </w:r>
      <w:proofErr w:type="spellEnd"/>
      <w:r w:rsidRPr="00C70AC7">
        <w:rPr>
          <w:rStyle w:val="HTML"/>
          <w:color w:val="CCCCCC"/>
        </w:rPr>
        <w:t>(</w:t>
      </w:r>
      <w:r w:rsidRPr="00C70AC7">
        <w:rPr>
          <w:rStyle w:val="hljs-params"/>
          <w:color w:val="DCDCDC"/>
        </w:rPr>
        <w:t>self</w:t>
      </w:r>
      <w:r w:rsidRPr="00C70AC7">
        <w:rPr>
          <w:rStyle w:val="HTML"/>
          <w:color w:val="CCCCCC"/>
        </w:rPr>
        <w:t>):</w:t>
      </w:r>
    </w:p>
    <w:p w14:paraId="3FAA4985"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gramStart"/>
      <w:r w:rsidRPr="00C70AC7">
        <w:rPr>
          <w:rStyle w:val="HTML"/>
          <w:color w:val="CCCCCC"/>
        </w:rPr>
        <w:t>Alipay(</w:t>
      </w:r>
      <w:proofErr w:type="gramEnd"/>
      <w:r w:rsidRPr="00C70AC7">
        <w:rPr>
          <w:rStyle w:val="HTML"/>
          <w:color w:val="CCCCCC"/>
        </w:rPr>
        <w:t>)</w:t>
      </w:r>
    </w:p>
    <w:p w14:paraId="02D34C7C" w14:textId="77777777" w:rsidR="00472BB1" w:rsidRPr="00C70AC7" w:rsidRDefault="00472BB1" w:rsidP="009C1043">
      <w:pPr>
        <w:pStyle w:val="HTML0"/>
        <w:spacing w:line="326" w:lineRule="atLeast"/>
        <w:rPr>
          <w:rStyle w:val="HTML"/>
          <w:color w:val="CCCCCC"/>
        </w:rPr>
      </w:pPr>
    </w:p>
    <w:p w14:paraId="7F29EA5D" w14:textId="77777777" w:rsidR="00472BB1" w:rsidRPr="00C70AC7" w:rsidRDefault="00472BB1" w:rsidP="009C1043">
      <w:pPr>
        <w:pStyle w:val="HTML0"/>
        <w:spacing w:line="326" w:lineRule="atLeast"/>
        <w:rPr>
          <w:rStyle w:val="HTML"/>
          <w:color w:val="CCCCCC"/>
        </w:rPr>
      </w:pPr>
      <w:r w:rsidRPr="00C70AC7">
        <w:rPr>
          <w:rStyle w:val="hljs-comment"/>
          <w:i/>
          <w:iCs/>
          <w:color w:val="57A64A"/>
        </w:rPr>
        <w:t># 工厂类</w:t>
      </w:r>
    </w:p>
    <w:p w14:paraId="0610F045"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WechatPayPayFactory</w:t>
      </w:r>
      <w:proofErr w:type="spellEnd"/>
      <w:r w:rsidRPr="00C70AC7">
        <w:rPr>
          <w:rStyle w:val="HTML"/>
          <w:color w:val="CCCCCC"/>
        </w:rPr>
        <w:t>(</w:t>
      </w:r>
      <w:proofErr w:type="spellStart"/>
      <w:proofErr w:type="gramEnd"/>
      <w:r w:rsidRPr="00C70AC7">
        <w:rPr>
          <w:rStyle w:val="hljs-title"/>
          <w:color w:val="DCDCDC"/>
          <w:szCs w:val="32"/>
        </w:rPr>
        <w:t>PaymentFactory</w:t>
      </w:r>
      <w:proofErr w:type="spellEnd"/>
      <w:r w:rsidRPr="00C70AC7">
        <w:rPr>
          <w:rStyle w:val="HTML"/>
          <w:color w:val="CCCCCC"/>
        </w:rPr>
        <w:t>):</w:t>
      </w:r>
    </w:p>
    <w:p w14:paraId="52DE42A2"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create_payment</w:t>
      </w:r>
      <w:proofErr w:type="spellEnd"/>
      <w:r w:rsidRPr="00C70AC7">
        <w:rPr>
          <w:rStyle w:val="HTML"/>
          <w:color w:val="CCCCCC"/>
        </w:rPr>
        <w:t>(</w:t>
      </w:r>
      <w:r w:rsidRPr="00C70AC7">
        <w:rPr>
          <w:rStyle w:val="hljs-params"/>
          <w:color w:val="DCDCDC"/>
        </w:rPr>
        <w:t>self</w:t>
      </w:r>
      <w:r w:rsidRPr="00C70AC7">
        <w:rPr>
          <w:rStyle w:val="HTML"/>
          <w:color w:val="CCCCCC"/>
        </w:rPr>
        <w:t>):</w:t>
      </w:r>
    </w:p>
    <w:p w14:paraId="33AF2A3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gramStart"/>
      <w:r w:rsidRPr="00C70AC7">
        <w:rPr>
          <w:rStyle w:val="HTML"/>
          <w:color w:val="CCCCCC"/>
        </w:rPr>
        <w:t>Alipay(</w:t>
      </w:r>
      <w:proofErr w:type="gramEnd"/>
      <w:r w:rsidRPr="00C70AC7">
        <w:rPr>
          <w:rStyle w:val="HTML"/>
          <w:color w:val="CCCCCC"/>
        </w:rPr>
        <w:t>)</w:t>
      </w:r>
    </w:p>
    <w:p w14:paraId="61F2CF33" w14:textId="77777777" w:rsidR="00472BB1" w:rsidRPr="00C70AC7" w:rsidRDefault="00472BB1" w:rsidP="009C1043">
      <w:pPr>
        <w:pStyle w:val="HTML0"/>
        <w:spacing w:line="326" w:lineRule="atLeast"/>
        <w:rPr>
          <w:rStyle w:val="HTML"/>
          <w:color w:val="CCCCCC"/>
        </w:rPr>
      </w:pPr>
    </w:p>
    <w:p w14:paraId="3B03CE37" w14:textId="77777777" w:rsidR="00472BB1" w:rsidRPr="00C70AC7" w:rsidRDefault="00472BB1" w:rsidP="009C1043">
      <w:pPr>
        <w:pStyle w:val="HTML0"/>
        <w:spacing w:line="326" w:lineRule="atLeast"/>
        <w:rPr>
          <w:rStyle w:val="HTML"/>
          <w:color w:val="CCCCCC"/>
        </w:rPr>
      </w:pPr>
      <w:r w:rsidRPr="00C70AC7">
        <w:rPr>
          <w:rStyle w:val="hljs-comment"/>
          <w:i/>
          <w:iCs/>
          <w:color w:val="57A64A"/>
        </w:rPr>
        <w:t># 工厂类</w:t>
      </w:r>
    </w:p>
    <w:p w14:paraId="1C0AE308"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HuabeiPayFactory</w:t>
      </w:r>
      <w:proofErr w:type="spellEnd"/>
      <w:r w:rsidRPr="00C70AC7">
        <w:rPr>
          <w:rStyle w:val="HTML"/>
          <w:color w:val="CCCCCC"/>
        </w:rPr>
        <w:t>(</w:t>
      </w:r>
      <w:proofErr w:type="spellStart"/>
      <w:proofErr w:type="gramEnd"/>
      <w:r w:rsidRPr="00C70AC7">
        <w:rPr>
          <w:rStyle w:val="hljs-title"/>
          <w:color w:val="DCDCDC"/>
          <w:szCs w:val="32"/>
        </w:rPr>
        <w:t>PaymentFactory</w:t>
      </w:r>
      <w:proofErr w:type="spellEnd"/>
      <w:r w:rsidRPr="00C70AC7">
        <w:rPr>
          <w:rStyle w:val="HTML"/>
          <w:color w:val="CCCCCC"/>
        </w:rPr>
        <w:t>):</w:t>
      </w:r>
    </w:p>
    <w:p w14:paraId="68B47595"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create_payment</w:t>
      </w:r>
      <w:proofErr w:type="spellEnd"/>
      <w:r w:rsidRPr="00C70AC7">
        <w:rPr>
          <w:rStyle w:val="HTML"/>
          <w:color w:val="CCCCCC"/>
        </w:rPr>
        <w:t>(</w:t>
      </w:r>
      <w:r w:rsidRPr="00C70AC7">
        <w:rPr>
          <w:rStyle w:val="hljs-params"/>
          <w:color w:val="DCDCDC"/>
        </w:rPr>
        <w:t>self</w:t>
      </w:r>
      <w:r w:rsidRPr="00C70AC7">
        <w:rPr>
          <w:rStyle w:val="HTML"/>
          <w:color w:val="CCCCCC"/>
        </w:rPr>
        <w:t>):</w:t>
      </w:r>
    </w:p>
    <w:p w14:paraId="6E0FC080"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Alipay(</w:t>
      </w:r>
      <w:proofErr w:type="spellStart"/>
      <w:r w:rsidRPr="00C70AC7">
        <w:rPr>
          <w:rStyle w:val="HTML"/>
          <w:color w:val="CCCCCC"/>
        </w:rPr>
        <w:t>use_huabei</w:t>
      </w:r>
      <w:proofErr w:type="spellEnd"/>
      <w:r w:rsidRPr="00C70AC7">
        <w:rPr>
          <w:rStyle w:val="HTML"/>
          <w:color w:val="CCCCCC"/>
        </w:rPr>
        <w:t>=</w:t>
      </w:r>
      <w:r w:rsidRPr="00C70AC7">
        <w:rPr>
          <w:rStyle w:val="hljs-literal"/>
          <w:color w:val="569CD6"/>
        </w:rPr>
        <w:t>True</w:t>
      </w:r>
      <w:r w:rsidRPr="00C70AC7">
        <w:rPr>
          <w:rStyle w:val="HTML"/>
          <w:color w:val="CCCCCC"/>
        </w:rPr>
        <w:t>)</w:t>
      </w:r>
    </w:p>
    <w:p w14:paraId="6D58D380" w14:textId="77777777" w:rsidR="00472BB1" w:rsidRPr="00C70AC7" w:rsidRDefault="00472BB1" w:rsidP="009C1043">
      <w:pPr>
        <w:pStyle w:val="HTML0"/>
        <w:spacing w:line="326" w:lineRule="atLeast"/>
        <w:rPr>
          <w:rStyle w:val="HTML"/>
          <w:color w:val="CCCCCC"/>
        </w:rPr>
      </w:pPr>
    </w:p>
    <w:p w14:paraId="03B6D003" w14:textId="77777777" w:rsidR="00472BB1" w:rsidRPr="00C70AC7" w:rsidRDefault="00472BB1" w:rsidP="009C1043">
      <w:pPr>
        <w:pStyle w:val="HTML0"/>
        <w:spacing w:line="326" w:lineRule="atLeast"/>
        <w:rPr>
          <w:rStyle w:val="HTML"/>
          <w:color w:val="CCCCCC"/>
        </w:rPr>
      </w:pPr>
      <w:r w:rsidRPr="00C70AC7">
        <w:rPr>
          <w:rStyle w:val="hljs-comment"/>
          <w:i/>
          <w:iCs/>
          <w:color w:val="57A64A"/>
        </w:rPr>
        <w:t># 新增加银行支付的工厂类</w:t>
      </w:r>
    </w:p>
    <w:p w14:paraId="1756B5F8"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BankPayFactory</w:t>
      </w:r>
      <w:proofErr w:type="spellEnd"/>
      <w:r w:rsidRPr="00C70AC7">
        <w:rPr>
          <w:rStyle w:val="HTML"/>
          <w:color w:val="CCCCCC"/>
        </w:rPr>
        <w:t>(</w:t>
      </w:r>
      <w:proofErr w:type="spellStart"/>
      <w:proofErr w:type="gramEnd"/>
      <w:r w:rsidRPr="00C70AC7">
        <w:rPr>
          <w:rStyle w:val="hljs-title"/>
          <w:color w:val="DCDCDC"/>
          <w:szCs w:val="32"/>
        </w:rPr>
        <w:t>PaymentFactory</w:t>
      </w:r>
      <w:proofErr w:type="spellEnd"/>
      <w:r w:rsidRPr="00C70AC7">
        <w:rPr>
          <w:rStyle w:val="HTML"/>
          <w:color w:val="CCCCCC"/>
        </w:rPr>
        <w:t>):</w:t>
      </w:r>
    </w:p>
    <w:p w14:paraId="748FAB6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create_payment</w:t>
      </w:r>
      <w:proofErr w:type="spellEnd"/>
      <w:r w:rsidRPr="00C70AC7">
        <w:rPr>
          <w:rStyle w:val="HTML"/>
          <w:color w:val="CCCCCC"/>
        </w:rPr>
        <w:t>(</w:t>
      </w:r>
      <w:r w:rsidRPr="00C70AC7">
        <w:rPr>
          <w:rStyle w:val="hljs-params"/>
          <w:color w:val="DCDCDC"/>
        </w:rPr>
        <w:t>self</w:t>
      </w:r>
      <w:r w:rsidRPr="00C70AC7">
        <w:rPr>
          <w:rStyle w:val="HTML"/>
          <w:color w:val="CCCCCC"/>
        </w:rPr>
        <w:t>):</w:t>
      </w:r>
    </w:p>
    <w:p w14:paraId="46AEA29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proofErr w:type="gramStart"/>
      <w:r w:rsidRPr="00C70AC7">
        <w:rPr>
          <w:rStyle w:val="HTML"/>
          <w:color w:val="CCCCCC"/>
        </w:rPr>
        <w:t>BankPay</w:t>
      </w:r>
      <w:proofErr w:type="spellEnd"/>
      <w:r w:rsidRPr="00C70AC7">
        <w:rPr>
          <w:rStyle w:val="HTML"/>
          <w:color w:val="CCCCCC"/>
        </w:rPr>
        <w:t>(</w:t>
      </w:r>
      <w:proofErr w:type="gramEnd"/>
      <w:r w:rsidRPr="00C70AC7">
        <w:rPr>
          <w:rStyle w:val="HTML"/>
          <w:color w:val="CCCCCC"/>
        </w:rPr>
        <w:t>)</w:t>
      </w:r>
    </w:p>
    <w:p w14:paraId="34A092E3" w14:textId="77777777" w:rsidR="00472BB1" w:rsidRPr="00C70AC7" w:rsidRDefault="00472BB1" w:rsidP="009C1043">
      <w:pPr>
        <w:pStyle w:val="HTML0"/>
        <w:spacing w:line="326" w:lineRule="atLeast"/>
        <w:rPr>
          <w:rStyle w:val="HTML"/>
          <w:color w:val="CCCCCC"/>
        </w:rPr>
      </w:pPr>
    </w:p>
    <w:p w14:paraId="0F2FD700" w14:textId="77777777" w:rsidR="00472BB1" w:rsidRPr="00C70AC7" w:rsidRDefault="00472BB1" w:rsidP="009C1043">
      <w:pPr>
        <w:pStyle w:val="HTML0"/>
        <w:spacing w:line="326" w:lineRule="atLeast"/>
        <w:rPr>
          <w:rStyle w:val="HTML"/>
          <w:color w:val="CCCCCC"/>
        </w:rPr>
      </w:pPr>
      <w:proofErr w:type="spellStart"/>
      <w:r w:rsidRPr="00C70AC7">
        <w:rPr>
          <w:rStyle w:val="HTML"/>
          <w:color w:val="CCCCCC"/>
        </w:rPr>
        <w:t>bfp</w:t>
      </w:r>
      <w:proofErr w:type="spellEnd"/>
      <w:r w:rsidRPr="00C70AC7">
        <w:rPr>
          <w:rStyle w:val="HTML"/>
          <w:color w:val="CCCCCC"/>
        </w:rPr>
        <w:t xml:space="preserve"> = </w:t>
      </w:r>
      <w:proofErr w:type="spellStart"/>
      <w:r w:rsidRPr="00C70AC7">
        <w:rPr>
          <w:rStyle w:val="HTML"/>
          <w:color w:val="CCCCCC"/>
        </w:rPr>
        <w:t>BankPayFactory</w:t>
      </w:r>
      <w:proofErr w:type="spellEnd"/>
      <w:r w:rsidRPr="00C70AC7">
        <w:rPr>
          <w:rStyle w:val="HTML"/>
          <w:color w:val="CCCCCC"/>
        </w:rPr>
        <w:t>(</w:t>
      </w:r>
      <w:proofErr w:type="gramStart"/>
      <w:r w:rsidRPr="00C70AC7">
        <w:rPr>
          <w:rStyle w:val="HTML"/>
          <w:color w:val="CCCCCC"/>
        </w:rPr>
        <w:t>).</w:t>
      </w:r>
      <w:proofErr w:type="spellStart"/>
      <w:r w:rsidRPr="00C70AC7">
        <w:rPr>
          <w:rStyle w:val="HTML"/>
          <w:color w:val="CCCCCC"/>
        </w:rPr>
        <w:t>create</w:t>
      </w:r>
      <w:proofErr w:type="gramEnd"/>
      <w:r w:rsidRPr="00C70AC7">
        <w:rPr>
          <w:rStyle w:val="HTML"/>
          <w:color w:val="CCCCCC"/>
        </w:rPr>
        <w:t>_payment</w:t>
      </w:r>
      <w:proofErr w:type="spellEnd"/>
      <w:r w:rsidRPr="00C70AC7">
        <w:rPr>
          <w:rStyle w:val="HTML"/>
          <w:color w:val="CCCCCC"/>
        </w:rPr>
        <w:t>()</w:t>
      </w:r>
    </w:p>
    <w:p w14:paraId="3957C7E2" w14:textId="77777777" w:rsidR="00472BB1" w:rsidRPr="00C70AC7" w:rsidRDefault="00472BB1" w:rsidP="009C1043">
      <w:pPr>
        <w:pStyle w:val="HTML0"/>
        <w:spacing w:line="326" w:lineRule="atLeast"/>
        <w:rPr>
          <w:rStyle w:val="HTML"/>
          <w:color w:val="CCCCCC"/>
        </w:rPr>
      </w:pPr>
      <w:proofErr w:type="spellStart"/>
      <w:r w:rsidRPr="00C70AC7">
        <w:rPr>
          <w:rStyle w:val="HTML"/>
          <w:color w:val="CCCCCC"/>
        </w:rPr>
        <w:t>bfp.pay</w:t>
      </w:r>
      <w:proofErr w:type="spellEnd"/>
      <w:r w:rsidRPr="00C70AC7">
        <w:rPr>
          <w:rStyle w:val="HTML"/>
          <w:color w:val="CCCCCC"/>
        </w:rPr>
        <w:t>(</w:t>
      </w:r>
      <w:r w:rsidRPr="00C70AC7">
        <w:rPr>
          <w:rStyle w:val="hljs-number"/>
          <w:color w:val="B8D7A3"/>
        </w:rPr>
        <w:t>100</w:t>
      </w:r>
      <w:r w:rsidRPr="00C70AC7">
        <w:rPr>
          <w:rStyle w:val="HTML"/>
          <w:color w:val="CCCCCC"/>
        </w:rPr>
        <w:t xml:space="preserve">)  </w:t>
      </w:r>
      <w:r w:rsidRPr="00C70AC7">
        <w:rPr>
          <w:rStyle w:val="hljs-comment"/>
          <w:i/>
          <w:iCs/>
          <w:color w:val="57A64A"/>
        </w:rPr>
        <w:t># 银行支付了100元!</w:t>
      </w:r>
    </w:p>
    <w:p w14:paraId="779BFB5F" w14:textId="77777777" w:rsidR="00472BB1" w:rsidRPr="00C70AC7" w:rsidRDefault="00472BB1"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3. </w:t>
      </w:r>
      <w:r w:rsidRPr="00C70AC7">
        <w:rPr>
          <w:rFonts w:ascii="Segoe UI" w:hAnsi="Segoe UI" w:cs="Segoe UI"/>
          <w:color w:val="CCCCCC"/>
          <w:sz w:val="22"/>
          <w:szCs w:val="22"/>
        </w:rPr>
        <w:t>抽象工厂模式</w:t>
      </w:r>
    </w:p>
    <w:p w14:paraId="36075649" w14:textId="77777777" w:rsidR="00472BB1" w:rsidRPr="00C70AC7" w:rsidRDefault="00472BB1"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抽象工厂模式：</w:t>
      </w:r>
      <w:r w:rsidRPr="00C70AC7">
        <w:rPr>
          <w:rStyle w:val="HTML"/>
          <w:b/>
          <w:bCs/>
          <w:color w:val="CCCCCC"/>
        </w:rPr>
        <w:t>定义一个工厂类的接口让工厂子类来创建一系列相关或者相互依赖的对象</w:t>
      </w:r>
      <w:r w:rsidRPr="00C70AC7">
        <w:rPr>
          <w:rFonts w:ascii="Segoe UI" w:hAnsi="Segoe UI" w:cs="Segoe UI"/>
          <w:color w:val="CCCCCC"/>
        </w:rPr>
        <w:t>。相比工厂方法模式，</w:t>
      </w:r>
      <w:r w:rsidRPr="00C70AC7">
        <w:rPr>
          <w:rStyle w:val="HTML"/>
          <w:b/>
          <w:bCs/>
          <w:color w:val="CCCCCC"/>
        </w:rPr>
        <w:t>抽象工厂模式中的每一个具体工厂都生产</w:t>
      </w:r>
      <w:r w:rsidRPr="006A6F7A">
        <w:rPr>
          <w:rStyle w:val="HTML"/>
          <w:b/>
          <w:bCs/>
          <w:color w:val="FF0000"/>
        </w:rPr>
        <w:t>一套产品</w:t>
      </w:r>
      <w:r w:rsidRPr="00C70AC7">
        <w:rPr>
          <w:rFonts w:ascii="Segoe UI" w:hAnsi="Segoe UI" w:cs="Segoe UI"/>
          <w:color w:val="CCCCCC"/>
        </w:rPr>
        <w:t>。下面是生产厂商生产一部手机的例子：生产一部手机如果说只需要手机壳、</w:t>
      </w:r>
      <w:r w:rsidRPr="00C70AC7">
        <w:rPr>
          <w:rFonts w:ascii="Segoe UI" w:hAnsi="Segoe UI" w:cs="Segoe UI"/>
          <w:color w:val="CCCCCC"/>
        </w:rPr>
        <w:t>CPU</w:t>
      </w:r>
      <w:r w:rsidRPr="00C70AC7">
        <w:rPr>
          <w:rFonts w:ascii="Segoe UI" w:hAnsi="Segoe UI" w:cs="Segoe UI"/>
          <w:color w:val="CCCCCC"/>
        </w:rPr>
        <w:t>和操作系统这三个类对象，其中每个</w:t>
      </w:r>
      <w:proofErr w:type="gramStart"/>
      <w:r w:rsidRPr="00C70AC7">
        <w:rPr>
          <w:rFonts w:ascii="Segoe UI" w:hAnsi="Segoe UI" w:cs="Segoe UI"/>
          <w:color w:val="CCCCCC"/>
        </w:rPr>
        <w:t>类对象</w:t>
      </w:r>
      <w:proofErr w:type="gramEnd"/>
      <w:r w:rsidRPr="00C70AC7">
        <w:rPr>
          <w:rFonts w:ascii="Segoe UI" w:hAnsi="Segoe UI" w:cs="Segoe UI"/>
          <w:color w:val="CCCCCC"/>
        </w:rPr>
        <w:t>都有不同的种类。对每个具体工厂，分别生产一部手机需要的三个对象。通过例子来加深理解：</w:t>
      </w:r>
    </w:p>
    <w:p w14:paraId="52860237" w14:textId="77777777" w:rsidR="00472BB1" w:rsidRPr="00C70AC7" w:rsidRDefault="00472BB1"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7A0FCDB2" w14:textId="77777777" w:rsidR="00472BB1" w:rsidRPr="00C70AC7" w:rsidRDefault="00472BB1" w:rsidP="009C1043">
      <w:pPr>
        <w:pStyle w:val="HTML0"/>
        <w:spacing w:line="326" w:lineRule="atLeast"/>
        <w:rPr>
          <w:rStyle w:val="HTML"/>
          <w:color w:val="CCCCCC"/>
        </w:rPr>
      </w:pPr>
    </w:p>
    <w:p w14:paraId="4B531E13" w14:textId="77777777" w:rsidR="00472BB1" w:rsidRPr="00C70AC7" w:rsidRDefault="00472BB1" w:rsidP="009C1043">
      <w:pPr>
        <w:pStyle w:val="HTML0"/>
        <w:spacing w:line="326" w:lineRule="atLeast"/>
        <w:rPr>
          <w:rStyle w:val="HTML"/>
          <w:color w:val="CCCCCC"/>
        </w:rPr>
      </w:pPr>
      <w:r w:rsidRPr="00C70AC7">
        <w:rPr>
          <w:rStyle w:val="hljs-comment"/>
          <w:i/>
          <w:iCs/>
          <w:color w:val="57A64A"/>
        </w:rPr>
        <w:t># ------抽象的产品------</w:t>
      </w:r>
    </w:p>
    <w:p w14:paraId="4EB594D8"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r w:rsidRPr="00C70AC7">
        <w:rPr>
          <w:rStyle w:val="hljs-title"/>
          <w:color w:val="DCDCDC"/>
          <w:szCs w:val="32"/>
        </w:rPr>
        <w:t>PhoneShell</w:t>
      </w:r>
      <w:proofErr w:type="spellEnd"/>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271C096C" w14:textId="77777777" w:rsidR="00472BB1" w:rsidRPr="00C70AC7" w:rsidRDefault="00472BB1"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79A23DBC"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show_shell</w:t>
      </w:r>
      <w:proofErr w:type="spellEnd"/>
      <w:r w:rsidRPr="00C70AC7">
        <w:rPr>
          <w:rStyle w:val="HTML"/>
          <w:color w:val="CCCCCC"/>
        </w:rPr>
        <w:t>(</w:t>
      </w:r>
      <w:r w:rsidRPr="00C70AC7">
        <w:rPr>
          <w:rStyle w:val="hljs-params"/>
          <w:color w:val="DCDCDC"/>
        </w:rPr>
        <w:t>self</w:t>
      </w:r>
      <w:r w:rsidRPr="00C70AC7">
        <w:rPr>
          <w:rStyle w:val="HTML"/>
          <w:color w:val="CCCCCC"/>
        </w:rPr>
        <w:t>):</w:t>
      </w:r>
    </w:p>
    <w:p w14:paraId="60275CC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611EB4A0" w14:textId="77777777" w:rsidR="00472BB1" w:rsidRPr="00C70AC7" w:rsidRDefault="00472BB1" w:rsidP="009C1043">
      <w:pPr>
        <w:pStyle w:val="HTML0"/>
        <w:spacing w:line="326" w:lineRule="atLeast"/>
        <w:rPr>
          <w:rStyle w:val="HTML"/>
          <w:color w:val="CCCCCC"/>
        </w:rPr>
      </w:pPr>
    </w:p>
    <w:p w14:paraId="72044DC4"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r w:rsidRPr="00C70AC7">
        <w:rPr>
          <w:rStyle w:val="hljs-title"/>
          <w:color w:val="DCDCDC"/>
          <w:szCs w:val="32"/>
        </w:rPr>
        <w:t>PhoneCPU</w:t>
      </w:r>
      <w:proofErr w:type="spellEnd"/>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2A284AC5" w14:textId="77777777" w:rsidR="00472BB1" w:rsidRPr="00C70AC7" w:rsidRDefault="00472BB1"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66C93710"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show_cpu</w:t>
      </w:r>
      <w:proofErr w:type="spellEnd"/>
      <w:r w:rsidRPr="00C70AC7">
        <w:rPr>
          <w:rStyle w:val="HTML"/>
          <w:color w:val="CCCCCC"/>
        </w:rPr>
        <w:t>(</w:t>
      </w:r>
      <w:r w:rsidRPr="00C70AC7">
        <w:rPr>
          <w:rStyle w:val="hljs-params"/>
          <w:color w:val="DCDCDC"/>
        </w:rPr>
        <w:t>self</w:t>
      </w:r>
      <w:r w:rsidRPr="00C70AC7">
        <w:rPr>
          <w:rStyle w:val="HTML"/>
          <w:color w:val="CCCCCC"/>
        </w:rPr>
        <w:t>):</w:t>
      </w:r>
    </w:p>
    <w:p w14:paraId="5052564D"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01C59A9F" w14:textId="77777777" w:rsidR="00472BB1" w:rsidRPr="00C70AC7" w:rsidRDefault="00472BB1" w:rsidP="009C1043">
      <w:pPr>
        <w:pStyle w:val="HTML0"/>
        <w:spacing w:line="326" w:lineRule="atLeast"/>
        <w:rPr>
          <w:rStyle w:val="HTML"/>
          <w:color w:val="CCCCCC"/>
        </w:rPr>
      </w:pPr>
    </w:p>
    <w:p w14:paraId="14C986A7"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r w:rsidRPr="00C70AC7">
        <w:rPr>
          <w:rStyle w:val="hljs-title"/>
          <w:color w:val="DCDCDC"/>
          <w:szCs w:val="32"/>
        </w:rPr>
        <w:t>PhoneOS</w:t>
      </w:r>
      <w:proofErr w:type="spellEnd"/>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123F73B0" w14:textId="77777777" w:rsidR="00472BB1" w:rsidRPr="00C70AC7" w:rsidRDefault="00472BB1"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2745E83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show_os</w:t>
      </w:r>
      <w:proofErr w:type="spellEnd"/>
      <w:r w:rsidRPr="00C70AC7">
        <w:rPr>
          <w:rStyle w:val="HTML"/>
          <w:color w:val="CCCCCC"/>
        </w:rPr>
        <w:t>(</w:t>
      </w:r>
      <w:r w:rsidRPr="00C70AC7">
        <w:rPr>
          <w:rStyle w:val="hljs-params"/>
          <w:color w:val="DCDCDC"/>
        </w:rPr>
        <w:t>self</w:t>
      </w:r>
      <w:r w:rsidRPr="00C70AC7">
        <w:rPr>
          <w:rStyle w:val="HTML"/>
          <w:color w:val="CCCCCC"/>
        </w:rPr>
        <w:t>):</w:t>
      </w:r>
    </w:p>
    <w:p w14:paraId="3FE9CE62"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079F67FC"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
    <w:p w14:paraId="0964F4FC" w14:textId="77777777" w:rsidR="00472BB1" w:rsidRPr="00C70AC7" w:rsidRDefault="00472BB1" w:rsidP="009C1043">
      <w:pPr>
        <w:pStyle w:val="HTML0"/>
        <w:spacing w:line="326" w:lineRule="atLeast"/>
        <w:rPr>
          <w:rStyle w:val="HTML"/>
          <w:color w:val="CCCCCC"/>
        </w:rPr>
      </w:pPr>
      <w:r w:rsidRPr="00C70AC7">
        <w:rPr>
          <w:rStyle w:val="hljs-comment"/>
          <w:i/>
          <w:iCs/>
          <w:color w:val="57A64A"/>
        </w:rPr>
        <w:t># ------具体的产品------</w:t>
      </w:r>
    </w:p>
    <w:p w14:paraId="01171123"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SmallShell</w:t>
      </w:r>
      <w:proofErr w:type="spellEnd"/>
      <w:r w:rsidRPr="00C70AC7">
        <w:rPr>
          <w:rStyle w:val="HTML"/>
          <w:color w:val="CCCCCC"/>
        </w:rPr>
        <w:t>(</w:t>
      </w:r>
      <w:proofErr w:type="spellStart"/>
      <w:proofErr w:type="gramEnd"/>
      <w:r w:rsidRPr="00C70AC7">
        <w:rPr>
          <w:rStyle w:val="hljs-title"/>
          <w:color w:val="DCDCDC"/>
          <w:szCs w:val="32"/>
        </w:rPr>
        <w:t>PhoneShell</w:t>
      </w:r>
      <w:proofErr w:type="spellEnd"/>
      <w:r w:rsidRPr="00C70AC7">
        <w:rPr>
          <w:rStyle w:val="HTML"/>
          <w:color w:val="CCCCCC"/>
        </w:rPr>
        <w:t>):</w:t>
      </w:r>
    </w:p>
    <w:p w14:paraId="6CF917EC"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show_shell</w:t>
      </w:r>
      <w:proofErr w:type="spellEnd"/>
      <w:r w:rsidRPr="00C70AC7">
        <w:rPr>
          <w:rStyle w:val="HTML"/>
          <w:color w:val="CCCCCC"/>
        </w:rPr>
        <w:t>(</w:t>
      </w:r>
      <w:r w:rsidRPr="00C70AC7">
        <w:rPr>
          <w:rStyle w:val="hljs-params"/>
          <w:color w:val="DCDCDC"/>
        </w:rPr>
        <w:t>self</w:t>
      </w:r>
      <w:r w:rsidRPr="00C70AC7">
        <w:rPr>
          <w:rStyle w:val="HTML"/>
          <w:color w:val="CCCCCC"/>
        </w:rPr>
        <w:t>):</w:t>
      </w:r>
    </w:p>
    <w:p w14:paraId="2B179905"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'普通手机小手机壳'</w:t>
      </w:r>
      <w:r w:rsidRPr="00C70AC7">
        <w:rPr>
          <w:rStyle w:val="HTML"/>
          <w:color w:val="CCCCCC"/>
        </w:rPr>
        <w:t>)</w:t>
      </w:r>
    </w:p>
    <w:p w14:paraId="43562391" w14:textId="77777777" w:rsidR="00472BB1" w:rsidRPr="00C70AC7" w:rsidRDefault="00472BB1" w:rsidP="009C1043">
      <w:pPr>
        <w:pStyle w:val="HTML0"/>
        <w:spacing w:line="326" w:lineRule="atLeast"/>
        <w:rPr>
          <w:rStyle w:val="HTML"/>
          <w:color w:val="CCCCCC"/>
        </w:rPr>
      </w:pPr>
    </w:p>
    <w:p w14:paraId="5A9F47D8" w14:textId="77777777" w:rsidR="00472BB1" w:rsidRPr="00C70AC7" w:rsidRDefault="00472BB1" w:rsidP="009C1043">
      <w:pPr>
        <w:pStyle w:val="HTML0"/>
        <w:spacing w:line="326" w:lineRule="atLeast"/>
        <w:rPr>
          <w:rStyle w:val="HTML"/>
          <w:color w:val="CCCCCC"/>
        </w:rPr>
      </w:pPr>
      <w:r w:rsidRPr="00C70AC7">
        <w:rPr>
          <w:rStyle w:val="hljs-keyword"/>
          <w:color w:val="569CD6"/>
        </w:rPr>
        <w:lastRenderedPageBreak/>
        <w:t>class</w:t>
      </w:r>
      <w:r w:rsidRPr="00C70AC7">
        <w:rPr>
          <w:rStyle w:val="HTML"/>
          <w:color w:val="CCCCCC"/>
        </w:rPr>
        <w:t xml:space="preserve"> </w:t>
      </w:r>
      <w:proofErr w:type="spellStart"/>
      <w:proofErr w:type="gramStart"/>
      <w:r w:rsidRPr="00C70AC7">
        <w:rPr>
          <w:rStyle w:val="hljs-title"/>
          <w:color w:val="DCDCDC"/>
          <w:szCs w:val="32"/>
        </w:rPr>
        <w:t>BigShell</w:t>
      </w:r>
      <w:proofErr w:type="spellEnd"/>
      <w:r w:rsidRPr="00C70AC7">
        <w:rPr>
          <w:rStyle w:val="HTML"/>
          <w:color w:val="CCCCCC"/>
        </w:rPr>
        <w:t>(</w:t>
      </w:r>
      <w:proofErr w:type="spellStart"/>
      <w:proofErr w:type="gramEnd"/>
      <w:r w:rsidRPr="00C70AC7">
        <w:rPr>
          <w:rStyle w:val="hljs-title"/>
          <w:color w:val="DCDCDC"/>
          <w:szCs w:val="32"/>
        </w:rPr>
        <w:t>PhoneShell</w:t>
      </w:r>
      <w:proofErr w:type="spellEnd"/>
      <w:r w:rsidRPr="00C70AC7">
        <w:rPr>
          <w:rStyle w:val="HTML"/>
          <w:color w:val="CCCCCC"/>
        </w:rPr>
        <w:t>):</w:t>
      </w:r>
    </w:p>
    <w:p w14:paraId="2B93FEF7"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show_shell</w:t>
      </w:r>
      <w:proofErr w:type="spellEnd"/>
      <w:r w:rsidRPr="00C70AC7">
        <w:rPr>
          <w:rStyle w:val="HTML"/>
          <w:color w:val="CCCCCC"/>
        </w:rPr>
        <w:t>(</w:t>
      </w:r>
      <w:r w:rsidRPr="00C70AC7">
        <w:rPr>
          <w:rStyle w:val="hljs-params"/>
          <w:color w:val="DCDCDC"/>
        </w:rPr>
        <w:t>self</w:t>
      </w:r>
      <w:r w:rsidRPr="00C70AC7">
        <w:rPr>
          <w:rStyle w:val="HTML"/>
          <w:color w:val="CCCCCC"/>
        </w:rPr>
        <w:t>):</w:t>
      </w:r>
    </w:p>
    <w:p w14:paraId="67A906D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'普通手机大手机壳'</w:t>
      </w:r>
      <w:r w:rsidRPr="00C70AC7">
        <w:rPr>
          <w:rStyle w:val="HTML"/>
          <w:color w:val="CCCCCC"/>
        </w:rPr>
        <w:t>)</w:t>
      </w:r>
    </w:p>
    <w:p w14:paraId="5A797B3E" w14:textId="77777777" w:rsidR="00472BB1" w:rsidRPr="00C70AC7" w:rsidRDefault="00472BB1" w:rsidP="009C1043">
      <w:pPr>
        <w:pStyle w:val="HTML0"/>
        <w:spacing w:line="326" w:lineRule="atLeast"/>
        <w:rPr>
          <w:rStyle w:val="HTML"/>
          <w:color w:val="CCCCCC"/>
        </w:rPr>
      </w:pPr>
    </w:p>
    <w:p w14:paraId="0179D863"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AppleShell</w:t>
      </w:r>
      <w:proofErr w:type="spellEnd"/>
      <w:r w:rsidRPr="00C70AC7">
        <w:rPr>
          <w:rStyle w:val="HTML"/>
          <w:color w:val="CCCCCC"/>
        </w:rPr>
        <w:t>(</w:t>
      </w:r>
      <w:proofErr w:type="spellStart"/>
      <w:proofErr w:type="gramEnd"/>
      <w:r w:rsidRPr="00C70AC7">
        <w:rPr>
          <w:rStyle w:val="hljs-title"/>
          <w:color w:val="DCDCDC"/>
          <w:szCs w:val="32"/>
        </w:rPr>
        <w:t>PhoneShell</w:t>
      </w:r>
      <w:proofErr w:type="spellEnd"/>
      <w:r w:rsidRPr="00C70AC7">
        <w:rPr>
          <w:rStyle w:val="HTML"/>
          <w:color w:val="CCCCCC"/>
        </w:rPr>
        <w:t>):</w:t>
      </w:r>
    </w:p>
    <w:p w14:paraId="3A6EFFCB"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show_shell</w:t>
      </w:r>
      <w:proofErr w:type="spellEnd"/>
      <w:r w:rsidRPr="00C70AC7">
        <w:rPr>
          <w:rStyle w:val="HTML"/>
          <w:color w:val="CCCCCC"/>
        </w:rPr>
        <w:t>(</w:t>
      </w:r>
      <w:r w:rsidRPr="00C70AC7">
        <w:rPr>
          <w:rStyle w:val="hljs-params"/>
          <w:color w:val="DCDCDC"/>
        </w:rPr>
        <w:t>self</w:t>
      </w:r>
      <w:r w:rsidRPr="00C70AC7">
        <w:rPr>
          <w:rStyle w:val="HTML"/>
          <w:color w:val="CCCCCC"/>
        </w:rPr>
        <w:t>):</w:t>
      </w:r>
    </w:p>
    <w:p w14:paraId="4F57E09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'苹果手机壳'</w:t>
      </w:r>
      <w:r w:rsidRPr="00C70AC7">
        <w:rPr>
          <w:rStyle w:val="HTML"/>
          <w:color w:val="CCCCCC"/>
        </w:rPr>
        <w:t>)</w:t>
      </w:r>
    </w:p>
    <w:p w14:paraId="794F0D76" w14:textId="77777777" w:rsidR="00472BB1" w:rsidRPr="00C70AC7" w:rsidRDefault="00472BB1" w:rsidP="009C1043">
      <w:pPr>
        <w:pStyle w:val="HTML0"/>
        <w:spacing w:line="326" w:lineRule="atLeast"/>
        <w:rPr>
          <w:rStyle w:val="HTML"/>
          <w:color w:val="CCCCCC"/>
        </w:rPr>
      </w:pPr>
    </w:p>
    <w:p w14:paraId="68C4728F"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SnapDragonCPU</w:t>
      </w:r>
      <w:proofErr w:type="spellEnd"/>
      <w:r w:rsidRPr="00C70AC7">
        <w:rPr>
          <w:rStyle w:val="HTML"/>
          <w:color w:val="CCCCCC"/>
        </w:rPr>
        <w:t>(</w:t>
      </w:r>
      <w:proofErr w:type="spellStart"/>
      <w:proofErr w:type="gramEnd"/>
      <w:r w:rsidRPr="00C70AC7">
        <w:rPr>
          <w:rStyle w:val="hljs-title"/>
          <w:color w:val="DCDCDC"/>
          <w:szCs w:val="32"/>
        </w:rPr>
        <w:t>PhoneCPU</w:t>
      </w:r>
      <w:proofErr w:type="spellEnd"/>
      <w:r w:rsidRPr="00C70AC7">
        <w:rPr>
          <w:rStyle w:val="HTML"/>
          <w:color w:val="CCCCCC"/>
        </w:rPr>
        <w:t>):</w:t>
      </w:r>
    </w:p>
    <w:p w14:paraId="536BBA2E"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show_cpu</w:t>
      </w:r>
      <w:proofErr w:type="spellEnd"/>
      <w:r w:rsidRPr="00C70AC7">
        <w:rPr>
          <w:rStyle w:val="HTML"/>
          <w:color w:val="CCCCCC"/>
        </w:rPr>
        <w:t>(</w:t>
      </w:r>
      <w:r w:rsidRPr="00C70AC7">
        <w:rPr>
          <w:rStyle w:val="hljs-params"/>
          <w:color w:val="DCDCDC"/>
        </w:rPr>
        <w:t>self</w:t>
      </w:r>
      <w:r w:rsidRPr="00C70AC7">
        <w:rPr>
          <w:rStyle w:val="HTML"/>
          <w:color w:val="CCCCCC"/>
        </w:rPr>
        <w:t>):</w:t>
      </w:r>
    </w:p>
    <w:p w14:paraId="66D2559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w:t>
      </w:r>
      <w:proofErr w:type="gramStart"/>
      <w:r w:rsidRPr="00C70AC7">
        <w:rPr>
          <w:rStyle w:val="hljs-string"/>
          <w:color w:val="D69D85"/>
        </w:rPr>
        <w:t>骁</w:t>
      </w:r>
      <w:proofErr w:type="gramEnd"/>
      <w:r w:rsidRPr="00C70AC7">
        <w:rPr>
          <w:rStyle w:val="hljs-string"/>
          <w:color w:val="D69D85"/>
        </w:rPr>
        <w:t>龙CPU'</w:t>
      </w:r>
      <w:r w:rsidRPr="00C70AC7">
        <w:rPr>
          <w:rStyle w:val="HTML"/>
          <w:color w:val="CCCCCC"/>
        </w:rPr>
        <w:t>)</w:t>
      </w:r>
    </w:p>
    <w:p w14:paraId="2E299A3B" w14:textId="77777777" w:rsidR="00472BB1" w:rsidRPr="00C70AC7" w:rsidRDefault="00472BB1" w:rsidP="009C1043">
      <w:pPr>
        <w:pStyle w:val="HTML0"/>
        <w:spacing w:line="326" w:lineRule="atLeast"/>
        <w:rPr>
          <w:rStyle w:val="HTML"/>
          <w:color w:val="CCCCCC"/>
        </w:rPr>
      </w:pPr>
    </w:p>
    <w:p w14:paraId="0D0E9B42"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HuaweiCPU</w:t>
      </w:r>
      <w:proofErr w:type="spellEnd"/>
      <w:r w:rsidRPr="00C70AC7">
        <w:rPr>
          <w:rStyle w:val="HTML"/>
          <w:color w:val="CCCCCC"/>
        </w:rPr>
        <w:t>(</w:t>
      </w:r>
      <w:proofErr w:type="spellStart"/>
      <w:proofErr w:type="gramEnd"/>
      <w:r w:rsidRPr="00C70AC7">
        <w:rPr>
          <w:rStyle w:val="hljs-title"/>
          <w:color w:val="DCDCDC"/>
          <w:szCs w:val="32"/>
        </w:rPr>
        <w:t>PhoneCPU</w:t>
      </w:r>
      <w:proofErr w:type="spellEnd"/>
      <w:r w:rsidRPr="00C70AC7">
        <w:rPr>
          <w:rStyle w:val="HTML"/>
          <w:color w:val="CCCCCC"/>
        </w:rPr>
        <w:t>):</w:t>
      </w:r>
    </w:p>
    <w:p w14:paraId="0466F3F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show_cpu</w:t>
      </w:r>
      <w:proofErr w:type="spellEnd"/>
      <w:r w:rsidRPr="00C70AC7">
        <w:rPr>
          <w:rStyle w:val="HTML"/>
          <w:color w:val="CCCCCC"/>
        </w:rPr>
        <w:t>(</w:t>
      </w:r>
      <w:r w:rsidRPr="00C70AC7">
        <w:rPr>
          <w:rStyle w:val="hljs-params"/>
          <w:color w:val="DCDCDC"/>
        </w:rPr>
        <w:t>self</w:t>
      </w:r>
      <w:r w:rsidRPr="00C70AC7">
        <w:rPr>
          <w:rStyle w:val="HTML"/>
          <w:color w:val="CCCCCC"/>
        </w:rPr>
        <w:t>):</w:t>
      </w:r>
    </w:p>
    <w:p w14:paraId="7CA92A88"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'化为CPU'</w:t>
      </w:r>
      <w:r w:rsidRPr="00C70AC7">
        <w:rPr>
          <w:rStyle w:val="HTML"/>
          <w:color w:val="CCCCCC"/>
        </w:rPr>
        <w:t>)</w:t>
      </w:r>
    </w:p>
    <w:p w14:paraId="00D19647" w14:textId="77777777" w:rsidR="00472BB1" w:rsidRPr="00C70AC7" w:rsidRDefault="00472BB1" w:rsidP="009C1043">
      <w:pPr>
        <w:pStyle w:val="HTML0"/>
        <w:spacing w:line="326" w:lineRule="atLeast"/>
        <w:rPr>
          <w:rStyle w:val="HTML"/>
          <w:color w:val="CCCCCC"/>
        </w:rPr>
      </w:pPr>
    </w:p>
    <w:p w14:paraId="037EC071"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AppleCPU</w:t>
      </w:r>
      <w:proofErr w:type="spellEnd"/>
      <w:r w:rsidRPr="00C70AC7">
        <w:rPr>
          <w:rStyle w:val="HTML"/>
          <w:color w:val="CCCCCC"/>
        </w:rPr>
        <w:t>(</w:t>
      </w:r>
      <w:proofErr w:type="spellStart"/>
      <w:proofErr w:type="gramEnd"/>
      <w:r w:rsidRPr="00C70AC7">
        <w:rPr>
          <w:rStyle w:val="hljs-title"/>
          <w:color w:val="DCDCDC"/>
          <w:szCs w:val="32"/>
        </w:rPr>
        <w:t>PhoneCPU</w:t>
      </w:r>
      <w:proofErr w:type="spellEnd"/>
      <w:r w:rsidRPr="00C70AC7">
        <w:rPr>
          <w:rStyle w:val="HTML"/>
          <w:color w:val="CCCCCC"/>
        </w:rPr>
        <w:t>):</w:t>
      </w:r>
    </w:p>
    <w:p w14:paraId="30A96DB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show_cpu</w:t>
      </w:r>
      <w:proofErr w:type="spellEnd"/>
      <w:r w:rsidRPr="00C70AC7">
        <w:rPr>
          <w:rStyle w:val="HTML"/>
          <w:color w:val="CCCCCC"/>
        </w:rPr>
        <w:t>(</w:t>
      </w:r>
      <w:r w:rsidRPr="00C70AC7">
        <w:rPr>
          <w:rStyle w:val="hljs-params"/>
          <w:color w:val="DCDCDC"/>
        </w:rPr>
        <w:t>self</w:t>
      </w:r>
      <w:r w:rsidRPr="00C70AC7">
        <w:rPr>
          <w:rStyle w:val="HTML"/>
          <w:color w:val="CCCCCC"/>
        </w:rPr>
        <w:t>):</w:t>
      </w:r>
    </w:p>
    <w:p w14:paraId="6EE1FEF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'苹果CPU'</w:t>
      </w:r>
      <w:r w:rsidRPr="00C70AC7">
        <w:rPr>
          <w:rStyle w:val="HTML"/>
          <w:color w:val="CCCCCC"/>
        </w:rPr>
        <w:t>)</w:t>
      </w:r>
    </w:p>
    <w:p w14:paraId="6EFE43B8" w14:textId="77777777" w:rsidR="00472BB1" w:rsidRPr="00C70AC7" w:rsidRDefault="00472BB1" w:rsidP="009C1043">
      <w:pPr>
        <w:pStyle w:val="HTML0"/>
        <w:spacing w:line="326" w:lineRule="atLeast"/>
        <w:rPr>
          <w:rStyle w:val="HTML"/>
          <w:color w:val="CCCCCC"/>
        </w:rPr>
      </w:pPr>
    </w:p>
    <w:p w14:paraId="2B78DC1C"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AndroidOS</w:t>
      </w:r>
      <w:proofErr w:type="spellEnd"/>
      <w:r w:rsidRPr="00C70AC7">
        <w:rPr>
          <w:rStyle w:val="HTML"/>
          <w:color w:val="CCCCCC"/>
        </w:rPr>
        <w:t>(</w:t>
      </w:r>
      <w:proofErr w:type="spellStart"/>
      <w:proofErr w:type="gramEnd"/>
      <w:r w:rsidRPr="00C70AC7">
        <w:rPr>
          <w:rStyle w:val="hljs-title"/>
          <w:color w:val="DCDCDC"/>
          <w:szCs w:val="32"/>
        </w:rPr>
        <w:t>PhoneOS</w:t>
      </w:r>
      <w:proofErr w:type="spellEnd"/>
      <w:r w:rsidRPr="00C70AC7">
        <w:rPr>
          <w:rStyle w:val="HTML"/>
          <w:color w:val="CCCCCC"/>
        </w:rPr>
        <w:t>):</w:t>
      </w:r>
    </w:p>
    <w:p w14:paraId="56A0F82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show_os</w:t>
      </w:r>
      <w:proofErr w:type="spellEnd"/>
      <w:r w:rsidRPr="00C70AC7">
        <w:rPr>
          <w:rStyle w:val="HTML"/>
          <w:color w:val="CCCCCC"/>
        </w:rPr>
        <w:t>(</w:t>
      </w:r>
      <w:r w:rsidRPr="00C70AC7">
        <w:rPr>
          <w:rStyle w:val="hljs-params"/>
          <w:color w:val="DCDCDC"/>
        </w:rPr>
        <w:t>self</w:t>
      </w:r>
      <w:r w:rsidRPr="00C70AC7">
        <w:rPr>
          <w:rStyle w:val="HTML"/>
          <w:color w:val="CCCCCC"/>
        </w:rPr>
        <w:t>):</w:t>
      </w:r>
    </w:p>
    <w:p w14:paraId="785D1C80"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'IOS系统'</w:t>
      </w:r>
      <w:r w:rsidRPr="00C70AC7">
        <w:rPr>
          <w:rStyle w:val="HTML"/>
          <w:color w:val="CCCCCC"/>
        </w:rPr>
        <w:t>)</w:t>
      </w:r>
    </w:p>
    <w:p w14:paraId="271B5203" w14:textId="77777777" w:rsidR="00472BB1" w:rsidRPr="00C70AC7" w:rsidRDefault="00472BB1" w:rsidP="009C1043">
      <w:pPr>
        <w:pStyle w:val="HTML0"/>
        <w:spacing w:line="326" w:lineRule="atLeast"/>
        <w:rPr>
          <w:rStyle w:val="HTML"/>
          <w:color w:val="CCCCCC"/>
        </w:rPr>
      </w:pPr>
    </w:p>
    <w:p w14:paraId="5E260C23"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AppleOS</w:t>
      </w:r>
      <w:proofErr w:type="spellEnd"/>
      <w:r w:rsidRPr="00C70AC7">
        <w:rPr>
          <w:rStyle w:val="HTML"/>
          <w:color w:val="CCCCCC"/>
        </w:rPr>
        <w:t>(</w:t>
      </w:r>
      <w:proofErr w:type="spellStart"/>
      <w:proofErr w:type="gramEnd"/>
      <w:r w:rsidRPr="00C70AC7">
        <w:rPr>
          <w:rStyle w:val="hljs-title"/>
          <w:color w:val="DCDCDC"/>
          <w:szCs w:val="32"/>
        </w:rPr>
        <w:t>PhoneOS</w:t>
      </w:r>
      <w:proofErr w:type="spellEnd"/>
      <w:r w:rsidRPr="00C70AC7">
        <w:rPr>
          <w:rStyle w:val="HTML"/>
          <w:color w:val="CCCCCC"/>
        </w:rPr>
        <w:t>):</w:t>
      </w:r>
    </w:p>
    <w:p w14:paraId="74AC8CC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show_os</w:t>
      </w:r>
      <w:proofErr w:type="spellEnd"/>
      <w:r w:rsidRPr="00C70AC7">
        <w:rPr>
          <w:rStyle w:val="HTML"/>
          <w:color w:val="CCCCCC"/>
        </w:rPr>
        <w:t>(</w:t>
      </w:r>
      <w:r w:rsidRPr="00C70AC7">
        <w:rPr>
          <w:rStyle w:val="hljs-params"/>
          <w:color w:val="DCDCDC"/>
        </w:rPr>
        <w:t>self</w:t>
      </w:r>
      <w:r w:rsidRPr="00C70AC7">
        <w:rPr>
          <w:rStyle w:val="HTML"/>
          <w:color w:val="CCCCCC"/>
        </w:rPr>
        <w:t>):</w:t>
      </w:r>
    </w:p>
    <w:p w14:paraId="1AA0B37D"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w:t>
      </w:r>
      <w:proofErr w:type="gramStart"/>
      <w:r w:rsidRPr="00C70AC7">
        <w:rPr>
          <w:rStyle w:val="hljs-string"/>
          <w:color w:val="D69D85"/>
        </w:rPr>
        <w:t>安卓系统</w:t>
      </w:r>
      <w:proofErr w:type="gramEnd"/>
      <w:r w:rsidRPr="00C70AC7">
        <w:rPr>
          <w:rStyle w:val="hljs-string"/>
          <w:color w:val="D69D85"/>
        </w:rPr>
        <w:t>'</w:t>
      </w:r>
      <w:r w:rsidRPr="00C70AC7">
        <w:rPr>
          <w:rStyle w:val="HTML"/>
          <w:color w:val="CCCCCC"/>
        </w:rPr>
        <w:t>)</w:t>
      </w:r>
    </w:p>
    <w:p w14:paraId="22128121" w14:textId="77777777" w:rsidR="00472BB1" w:rsidRPr="00C70AC7" w:rsidRDefault="00472BB1" w:rsidP="009C1043">
      <w:pPr>
        <w:pStyle w:val="HTML0"/>
        <w:spacing w:line="326" w:lineRule="atLeast"/>
        <w:rPr>
          <w:rStyle w:val="HTML"/>
          <w:color w:val="CCCCCC"/>
        </w:rPr>
      </w:pPr>
    </w:p>
    <w:p w14:paraId="3AF083BD" w14:textId="77777777" w:rsidR="00472BB1" w:rsidRPr="00C70AC7" w:rsidRDefault="00472BB1" w:rsidP="009C1043">
      <w:pPr>
        <w:pStyle w:val="HTML0"/>
        <w:spacing w:line="326" w:lineRule="atLeast"/>
        <w:rPr>
          <w:rStyle w:val="HTML"/>
          <w:color w:val="CCCCCC"/>
        </w:rPr>
      </w:pPr>
      <w:r w:rsidRPr="00C70AC7">
        <w:rPr>
          <w:rStyle w:val="hljs-comment"/>
          <w:i/>
          <w:iCs/>
          <w:color w:val="57A64A"/>
        </w:rPr>
        <w:t># ------抽象的工厂------</w:t>
      </w:r>
    </w:p>
    <w:p w14:paraId="37FABEB4"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r w:rsidRPr="00C70AC7">
        <w:rPr>
          <w:rStyle w:val="hljs-title"/>
          <w:color w:val="DCDCDC"/>
          <w:szCs w:val="32"/>
        </w:rPr>
        <w:t>PhoneFactory</w:t>
      </w:r>
      <w:proofErr w:type="spellEnd"/>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2972DF73" w14:textId="77777777" w:rsidR="00472BB1" w:rsidRPr="00C70AC7" w:rsidRDefault="00472BB1"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36F3135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make_shell</w:t>
      </w:r>
      <w:proofErr w:type="spellEnd"/>
      <w:r w:rsidRPr="00C70AC7">
        <w:rPr>
          <w:rStyle w:val="HTML"/>
          <w:color w:val="CCCCCC"/>
        </w:rPr>
        <w:t>(</w:t>
      </w:r>
      <w:r w:rsidRPr="00C70AC7">
        <w:rPr>
          <w:rStyle w:val="hljs-params"/>
          <w:color w:val="DCDCDC"/>
        </w:rPr>
        <w:t>self</w:t>
      </w:r>
      <w:r w:rsidRPr="00C70AC7">
        <w:rPr>
          <w:rStyle w:val="HTML"/>
          <w:color w:val="CCCCCC"/>
        </w:rPr>
        <w:t>):</w:t>
      </w:r>
    </w:p>
    <w:p w14:paraId="263B0020"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40809295" w14:textId="77777777" w:rsidR="00472BB1" w:rsidRPr="00C70AC7" w:rsidRDefault="00472BB1" w:rsidP="009C1043">
      <w:pPr>
        <w:pStyle w:val="HTML0"/>
        <w:spacing w:line="326" w:lineRule="atLeast"/>
        <w:rPr>
          <w:rStyle w:val="HTML"/>
          <w:color w:val="CCCCCC"/>
        </w:rPr>
      </w:pPr>
    </w:p>
    <w:p w14:paraId="1F84387F" w14:textId="77777777" w:rsidR="00472BB1" w:rsidRPr="00C70AC7" w:rsidRDefault="00472BB1"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2E7815DD"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make_cpu</w:t>
      </w:r>
      <w:proofErr w:type="spellEnd"/>
      <w:r w:rsidRPr="00C70AC7">
        <w:rPr>
          <w:rStyle w:val="HTML"/>
          <w:color w:val="CCCCCC"/>
        </w:rPr>
        <w:t>(</w:t>
      </w:r>
      <w:r w:rsidRPr="00C70AC7">
        <w:rPr>
          <w:rStyle w:val="hljs-params"/>
          <w:color w:val="DCDCDC"/>
        </w:rPr>
        <w:t>self</w:t>
      </w:r>
      <w:r w:rsidRPr="00C70AC7">
        <w:rPr>
          <w:rStyle w:val="HTML"/>
          <w:color w:val="CCCCCC"/>
        </w:rPr>
        <w:t>):</w:t>
      </w:r>
    </w:p>
    <w:p w14:paraId="4FEB7BD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17FA44DE" w14:textId="77777777" w:rsidR="00472BB1" w:rsidRPr="00C70AC7" w:rsidRDefault="00472BB1" w:rsidP="009C1043">
      <w:pPr>
        <w:pStyle w:val="HTML0"/>
        <w:spacing w:line="326" w:lineRule="atLeast"/>
        <w:rPr>
          <w:rStyle w:val="HTML"/>
          <w:color w:val="CCCCCC"/>
        </w:rPr>
      </w:pPr>
    </w:p>
    <w:p w14:paraId="7730ABBF" w14:textId="77777777" w:rsidR="00472BB1" w:rsidRPr="00C70AC7" w:rsidRDefault="00472BB1"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2139B9F2"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make_os</w:t>
      </w:r>
      <w:proofErr w:type="spellEnd"/>
      <w:r w:rsidRPr="00C70AC7">
        <w:rPr>
          <w:rStyle w:val="HTML"/>
          <w:color w:val="CCCCCC"/>
        </w:rPr>
        <w:t>(</w:t>
      </w:r>
      <w:r w:rsidRPr="00C70AC7">
        <w:rPr>
          <w:rStyle w:val="hljs-params"/>
          <w:color w:val="DCDCDC"/>
        </w:rPr>
        <w:t>self</w:t>
      </w:r>
      <w:r w:rsidRPr="00C70AC7">
        <w:rPr>
          <w:rStyle w:val="HTML"/>
          <w:color w:val="CCCCCC"/>
        </w:rPr>
        <w:t>):</w:t>
      </w:r>
    </w:p>
    <w:p w14:paraId="3E9F409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7E7EE714" w14:textId="77777777" w:rsidR="00472BB1" w:rsidRPr="00C70AC7" w:rsidRDefault="00472BB1" w:rsidP="009C1043">
      <w:pPr>
        <w:pStyle w:val="HTML0"/>
        <w:spacing w:line="326" w:lineRule="atLeast"/>
        <w:rPr>
          <w:rStyle w:val="HTML"/>
          <w:color w:val="CCCCCC"/>
        </w:rPr>
      </w:pPr>
    </w:p>
    <w:p w14:paraId="6573E9DE" w14:textId="77777777" w:rsidR="00472BB1" w:rsidRPr="00C70AC7" w:rsidRDefault="00472BB1" w:rsidP="009C1043">
      <w:pPr>
        <w:pStyle w:val="HTML0"/>
        <w:spacing w:line="326" w:lineRule="atLeast"/>
        <w:rPr>
          <w:rStyle w:val="HTML"/>
          <w:color w:val="CCCCCC"/>
        </w:rPr>
      </w:pPr>
      <w:r w:rsidRPr="00C70AC7">
        <w:rPr>
          <w:rStyle w:val="hljs-comment"/>
          <w:i/>
          <w:iCs/>
          <w:color w:val="57A64A"/>
        </w:rPr>
        <w:lastRenderedPageBreak/>
        <w:t># ------具体的工厂------</w:t>
      </w:r>
    </w:p>
    <w:p w14:paraId="2ADFD060"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HuaweiFactory</w:t>
      </w:r>
      <w:proofErr w:type="spellEnd"/>
      <w:r w:rsidRPr="00C70AC7">
        <w:rPr>
          <w:rStyle w:val="HTML"/>
          <w:color w:val="CCCCCC"/>
        </w:rPr>
        <w:t>(</w:t>
      </w:r>
      <w:proofErr w:type="spellStart"/>
      <w:proofErr w:type="gramEnd"/>
      <w:r w:rsidRPr="00C70AC7">
        <w:rPr>
          <w:rStyle w:val="hljs-title"/>
          <w:color w:val="DCDCDC"/>
          <w:szCs w:val="32"/>
        </w:rPr>
        <w:t>PhoneFactory</w:t>
      </w:r>
      <w:proofErr w:type="spellEnd"/>
      <w:r w:rsidRPr="00C70AC7">
        <w:rPr>
          <w:rStyle w:val="HTML"/>
          <w:color w:val="CCCCCC"/>
        </w:rPr>
        <w:t>):</w:t>
      </w:r>
    </w:p>
    <w:p w14:paraId="6749CDD6"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make_shell</w:t>
      </w:r>
      <w:proofErr w:type="spellEnd"/>
      <w:r w:rsidRPr="00C70AC7">
        <w:rPr>
          <w:rStyle w:val="HTML"/>
          <w:color w:val="CCCCCC"/>
        </w:rPr>
        <w:t>(</w:t>
      </w:r>
      <w:r w:rsidRPr="00C70AC7">
        <w:rPr>
          <w:rStyle w:val="hljs-params"/>
          <w:color w:val="DCDCDC"/>
        </w:rPr>
        <w:t>self</w:t>
      </w:r>
      <w:r w:rsidRPr="00C70AC7">
        <w:rPr>
          <w:rStyle w:val="HTML"/>
          <w:color w:val="CCCCCC"/>
        </w:rPr>
        <w:t>):</w:t>
      </w:r>
    </w:p>
    <w:p w14:paraId="156A7837"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proofErr w:type="gramStart"/>
      <w:r w:rsidRPr="00C70AC7">
        <w:rPr>
          <w:rStyle w:val="HTML"/>
          <w:color w:val="CCCCCC"/>
        </w:rPr>
        <w:t>SmallShell</w:t>
      </w:r>
      <w:proofErr w:type="spellEnd"/>
      <w:r w:rsidRPr="00C70AC7">
        <w:rPr>
          <w:rStyle w:val="HTML"/>
          <w:color w:val="CCCCCC"/>
        </w:rPr>
        <w:t>(</w:t>
      </w:r>
      <w:proofErr w:type="gramEnd"/>
      <w:r w:rsidRPr="00C70AC7">
        <w:rPr>
          <w:rStyle w:val="HTML"/>
          <w:color w:val="CCCCCC"/>
        </w:rPr>
        <w:t>)</w:t>
      </w:r>
    </w:p>
    <w:p w14:paraId="309297EB" w14:textId="77777777" w:rsidR="00472BB1" w:rsidRPr="00C70AC7" w:rsidRDefault="00472BB1" w:rsidP="009C1043">
      <w:pPr>
        <w:pStyle w:val="HTML0"/>
        <w:spacing w:line="326" w:lineRule="atLeast"/>
        <w:rPr>
          <w:rStyle w:val="HTML"/>
          <w:color w:val="CCCCCC"/>
        </w:rPr>
      </w:pPr>
    </w:p>
    <w:p w14:paraId="02DAE638"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make_cpu</w:t>
      </w:r>
      <w:proofErr w:type="spellEnd"/>
      <w:r w:rsidRPr="00C70AC7">
        <w:rPr>
          <w:rStyle w:val="HTML"/>
          <w:color w:val="CCCCCC"/>
        </w:rPr>
        <w:t>(</w:t>
      </w:r>
      <w:r w:rsidRPr="00C70AC7">
        <w:rPr>
          <w:rStyle w:val="hljs-params"/>
          <w:color w:val="DCDCDC"/>
        </w:rPr>
        <w:t>self</w:t>
      </w:r>
      <w:r w:rsidRPr="00C70AC7">
        <w:rPr>
          <w:rStyle w:val="HTML"/>
          <w:color w:val="CCCCCC"/>
        </w:rPr>
        <w:t>):</w:t>
      </w:r>
    </w:p>
    <w:p w14:paraId="22BEAFA3"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proofErr w:type="gramStart"/>
      <w:r w:rsidRPr="00C70AC7">
        <w:rPr>
          <w:rStyle w:val="HTML"/>
          <w:color w:val="CCCCCC"/>
        </w:rPr>
        <w:t>HuaweiCPU</w:t>
      </w:r>
      <w:proofErr w:type="spellEnd"/>
      <w:r w:rsidRPr="00C70AC7">
        <w:rPr>
          <w:rStyle w:val="HTML"/>
          <w:color w:val="CCCCCC"/>
        </w:rPr>
        <w:t>(</w:t>
      </w:r>
      <w:proofErr w:type="gramEnd"/>
      <w:r w:rsidRPr="00C70AC7">
        <w:rPr>
          <w:rStyle w:val="HTML"/>
          <w:color w:val="CCCCCC"/>
        </w:rPr>
        <w:t>)</w:t>
      </w:r>
    </w:p>
    <w:p w14:paraId="0864CA06" w14:textId="77777777" w:rsidR="00472BB1" w:rsidRPr="00C70AC7" w:rsidRDefault="00472BB1" w:rsidP="009C1043">
      <w:pPr>
        <w:pStyle w:val="HTML0"/>
        <w:spacing w:line="326" w:lineRule="atLeast"/>
        <w:rPr>
          <w:rStyle w:val="HTML"/>
          <w:color w:val="CCCCCC"/>
        </w:rPr>
      </w:pPr>
    </w:p>
    <w:p w14:paraId="1DA70F70"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make_os</w:t>
      </w:r>
      <w:proofErr w:type="spellEnd"/>
      <w:r w:rsidRPr="00C70AC7">
        <w:rPr>
          <w:rStyle w:val="HTML"/>
          <w:color w:val="CCCCCC"/>
        </w:rPr>
        <w:t>(</w:t>
      </w:r>
      <w:r w:rsidRPr="00C70AC7">
        <w:rPr>
          <w:rStyle w:val="hljs-params"/>
          <w:color w:val="DCDCDC"/>
        </w:rPr>
        <w:t>self</w:t>
      </w:r>
      <w:r w:rsidRPr="00C70AC7">
        <w:rPr>
          <w:rStyle w:val="HTML"/>
          <w:color w:val="CCCCCC"/>
        </w:rPr>
        <w:t>):</w:t>
      </w:r>
    </w:p>
    <w:p w14:paraId="2D080B90"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proofErr w:type="gramStart"/>
      <w:r w:rsidRPr="00C70AC7">
        <w:rPr>
          <w:rStyle w:val="HTML"/>
          <w:color w:val="CCCCCC"/>
        </w:rPr>
        <w:t>AndroidOS</w:t>
      </w:r>
      <w:proofErr w:type="spellEnd"/>
      <w:r w:rsidRPr="00C70AC7">
        <w:rPr>
          <w:rStyle w:val="HTML"/>
          <w:color w:val="CCCCCC"/>
        </w:rPr>
        <w:t>(</w:t>
      </w:r>
      <w:proofErr w:type="gramEnd"/>
      <w:r w:rsidRPr="00C70AC7">
        <w:rPr>
          <w:rStyle w:val="HTML"/>
          <w:color w:val="CCCCCC"/>
        </w:rPr>
        <w:t>)</w:t>
      </w:r>
    </w:p>
    <w:p w14:paraId="28B05EEB" w14:textId="77777777" w:rsidR="00472BB1" w:rsidRPr="00C70AC7" w:rsidRDefault="00472BB1" w:rsidP="009C1043">
      <w:pPr>
        <w:pStyle w:val="HTML0"/>
        <w:spacing w:line="326" w:lineRule="atLeast"/>
        <w:rPr>
          <w:rStyle w:val="HTML"/>
          <w:color w:val="CCCCCC"/>
        </w:rPr>
      </w:pPr>
    </w:p>
    <w:p w14:paraId="11361B6A"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AppleFactory</w:t>
      </w:r>
      <w:proofErr w:type="spellEnd"/>
      <w:r w:rsidRPr="00C70AC7">
        <w:rPr>
          <w:rStyle w:val="HTML"/>
          <w:color w:val="CCCCCC"/>
        </w:rPr>
        <w:t>(</w:t>
      </w:r>
      <w:proofErr w:type="spellStart"/>
      <w:proofErr w:type="gramEnd"/>
      <w:r w:rsidRPr="00C70AC7">
        <w:rPr>
          <w:rStyle w:val="hljs-title"/>
          <w:color w:val="DCDCDC"/>
          <w:szCs w:val="32"/>
        </w:rPr>
        <w:t>PhoneFactory</w:t>
      </w:r>
      <w:proofErr w:type="spellEnd"/>
      <w:r w:rsidRPr="00C70AC7">
        <w:rPr>
          <w:rStyle w:val="HTML"/>
          <w:color w:val="CCCCCC"/>
        </w:rPr>
        <w:t>):</w:t>
      </w:r>
    </w:p>
    <w:p w14:paraId="63C6744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make_shell</w:t>
      </w:r>
      <w:proofErr w:type="spellEnd"/>
      <w:r w:rsidRPr="00C70AC7">
        <w:rPr>
          <w:rStyle w:val="HTML"/>
          <w:color w:val="CCCCCC"/>
        </w:rPr>
        <w:t>(</w:t>
      </w:r>
      <w:r w:rsidRPr="00C70AC7">
        <w:rPr>
          <w:rStyle w:val="hljs-params"/>
          <w:color w:val="DCDCDC"/>
        </w:rPr>
        <w:t>self</w:t>
      </w:r>
      <w:r w:rsidRPr="00C70AC7">
        <w:rPr>
          <w:rStyle w:val="HTML"/>
          <w:color w:val="CCCCCC"/>
        </w:rPr>
        <w:t>):</w:t>
      </w:r>
    </w:p>
    <w:p w14:paraId="4F674ED6"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proofErr w:type="gramStart"/>
      <w:r w:rsidRPr="00C70AC7">
        <w:rPr>
          <w:rStyle w:val="HTML"/>
          <w:color w:val="CCCCCC"/>
        </w:rPr>
        <w:t>AppleShell</w:t>
      </w:r>
      <w:proofErr w:type="spellEnd"/>
      <w:r w:rsidRPr="00C70AC7">
        <w:rPr>
          <w:rStyle w:val="HTML"/>
          <w:color w:val="CCCCCC"/>
        </w:rPr>
        <w:t>(</w:t>
      </w:r>
      <w:proofErr w:type="gramEnd"/>
      <w:r w:rsidRPr="00C70AC7">
        <w:rPr>
          <w:rStyle w:val="HTML"/>
          <w:color w:val="CCCCCC"/>
        </w:rPr>
        <w:t>)</w:t>
      </w:r>
    </w:p>
    <w:p w14:paraId="4948446E" w14:textId="77777777" w:rsidR="00472BB1" w:rsidRPr="00C70AC7" w:rsidRDefault="00472BB1" w:rsidP="009C1043">
      <w:pPr>
        <w:pStyle w:val="HTML0"/>
        <w:spacing w:line="326" w:lineRule="atLeast"/>
        <w:rPr>
          <w:rStyle w:val="HTML"/>
          <w:color w:val="CCCCCC"/>
        </w:rPr>
      </w:pPr>
    </w:p>
    <w:p w14:paraId="7475FDE2"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make_cpu</w:t>
      </w:r>
      <w:proofErr w:type="spellEnd"/>
      <w:r w:rsidRPr="00C70AC7">
        <w:rPr>
          <w:rStyle w:val="HTML"/>
          <w:color w:val="CCCCCC"/>
        </w:rPr>
        <w:t>(</w:t>
      </w:r>
      <w:r w:rsidRPr="00C70AC7">
        <w:rPr>
          <w:rStyle w:val="hljs-params"/>
          <w:color w:val="DCDCDC"/>
        </w:rPr>
        <w:t>self</w:t>
      </w:r>
      <w:r w:rsidRPr="00C70AC7">
        <w:rPr>
          <w:rStyle w:val="HTML"/>
          <w:color w:val="CCCCCC"/>
        </w:rPr>
        <w:t>):</w:t>
      </w:r>
    </w:p>
    <w:p w14:paraId="6D99C3B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proofErr w:type="gramStart"/>
      <w:r w:rsidRPr="00C70AC7">
        <w:rPr>
          <w:rStyle w:val="HTML"/>
          <w:color w:val="CCCCCC"/>
        </w:rPr>
        <w:t>AppleCPU</w:t>
      </w:r>
      <w:proofErr w:type="spellEnd"/>
      <w:r w:rsidRPr="00C70AC7">
        <w:rPr>
          <w:rStyle w:val="HTML"/>
          <w:color w:val="CCCCCC"/>
        </w:rPr>
        <w:t>(</w:t>
      </w:r>
      <w:proofErr w:type="gramEnd"/>
      <w:r w:rsidRPr="00C70AC7">
        <w:rPr>
          <w:rStyle w:val="HTML"/>
          <w:color w:val="CCCCCC"/>
        </w:rPr>
        <w:t>)</w:t>
      </w:r>
    </w:p>
    <w:p w14:paraId="3EF5D34A" w14:textId="77777777" w:rsidR="00472BB1" w:rsidRPr="00C70AC7" w:rsidRDefault="00472BB1" w:rsidP="009C1043">
      <w:pPr>
        <w:pStyle w:val="HTML0"/>
        <w:spacing w:line="326" w:lineRule="atLeast"/>
        <w:rPr>
          <w:rStyle w:val="HTML"/>
          <w:color w:val="CCCCCC"/>
        </w:rPr>
      </w:pPr>
    </w:p>
    <w:p w14:paraId="77B7A44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make_os</w:t>
      </w:r>
      <w:proofErr w:type="spellEnd"/>
      <w:r w:rsidRPr="00C70AC7">
        <w:rPr>
          <w:rStyle w:val="HTML"/>
          <w:color w:val="CCCCCC"/>
        </w:rPr>
        <w:t>(</w:t>
      </w:r>
      <w:r w:rsidRPr="00C70AC7">
        <w:rPr>
          <w:rStyle w:val="hljs-params"/>
          <w:color w:val="DCDCDC"/>
        </w:rPr>
        <w:t>self</w:t>
      </w:r>
      <w:r w:rsidRPr="00C70AC7">
        <w:rPr>
          <w:rStyle w:val="HTML"/>
          <w:color w:val="CCCCCC"/>
        </w:rPr>
        <w:t>):</w:t>
      </w:r>
    </w:p>
    <w:p w14:paraId="5B275027"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proofErr w:type="gramStart"/>
      <w:r w:rsidRPr="00C70AC7">
        <w:rPr>
          <w:rStyle w:val="HTML"/>
          <w:color w:val="CCCCCC"/>
        </w:rPr>
        <w:t>AppleOS</w:t>
      </w:r>
      <w:proofErr w:type="spellEnd"/>
      <w:r w:rsidRPr="00C70AC7">
        <w:rPr>
          <w:rStyle w:val="HTML"/>
          <w:color w:val="CCCCCC"/>
        </w:rPr>
        <w:t>(</w:t>
      </w:r>
      <w:proofErr w:type="gramEnd"/>
      <w:r w:rsidRPr="00C70AC7">
        <w:rPr>
          <w:rStyle w:val="HTML"/>
          <w:color w:val="CCCCCC"/>
        </w:rPr>
        <w:t>)</w:t>
      </w:r>
    </w:p>
    <w:p w14:paraId="0E3ABFEA" w14:textId="77777777" w:rsidR="00472BB1" w:rsidRPr="00C70AC7" w:rsidRDefault="00472BB1" w:rsidP="009C1043">
      <w:pPr>
        <w:pStyle w:val="HTML0"/>
        <w:spacing w:line="326" w:lineRule="atLeast"/>
        <w:rPr>
          <w:rStyle w:val="HTML"/>
          <w:color w:val="CCCCCC"/>
        </w:rPr>
      </w:pPr>
    </w:p>
    <w:p w14:paraId="7EE11C04" w14:textId="77777777" w:rsidR="00472BB1" w:rsidRPr="00C70AC7" w:rsidRDefault="00472BB1" w:rsidP="009C1043">
      <w:pPr>
        <w:pStyle w:val="HTML0"/>
        <w:spacing w:line="326" w:lineRule="atLeast"/>
        <w:rPr>
          <w:rStyle w:val="HTML"/>
          <w:color w:val="CCCCCC"/>
        </w:rPr>
      </w:pPr>
      <w:r w:rsidRPr="00C70AC7">
        <w:rPr>
          <w:rStyle w:val="hljs-comment"/>
          <w:i/>
          <w:iCs/>
          <w:color w:val="57A64A"/>
        </w:rPr>
        <w:t># ------客户端------</w:t>
      </w:r>
    </w:p>
    <w:p w14:paraId="1CFCC582"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Phone</w:t>
      </w:r>
      <w:r w:rsidRPr="00C70AC7">
        <w:rPr>
          <w:rStyle w:val="HTML"/>
          <w:color w:val="CCCCCC"/>
        </w:rPr>
        <w:t>:</w:t>
      </w:r>
    </w:p>
    <w:p w14:paraId="2831D00A"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 xml:space="preserve">self, shell, </w:t>
      </w:r>
      <w:proofErr w:type="spellStart"/>
      <w:r w:rsidRPr="00C70AC7">
        <w:rPr>
          <w:rStyle w:val="hljs-params"/>
          <w:color w:val="DCDCDC"/>
        </w:rPr>
        <w:t>cpu</w:t>
      </w:r>
      <w:proofErr w:type="spellEnd"/>
      <w:r w:rsidRPr="00C70AC7">
        <w:rPr>
          <w:rStyle w:val="hljs-params"/>
          <w:color w:val="DCDCDC"/>
        </w:rPr>
        <w:t xml:space="preserve">, </w:t>
      </w:r>
      <w:proofErr w:type="spellStart"/>
      <w:r w:rsidRPr="00C70AC7">
        <w:rPr>
          <w:rStyle w:val="hljs-params"/>
          <w:color w:val="DCDCDC"/>
        </w:rPr>
        <w:t>os</w:t>
      </w:r>
      <w:proofErr w:type="spellEnd"/>
      <w:r w:rsidRPr="00C70AC7">
        <w:rPr>
          <w:rStyle w:val="HTML"/>
          <w:color w:val="CCCCCC"/>
        </w:rPr>
        <w:t>):</w:t>
      </w:r>
    </w:p>
    <w:p w14:paraId="1A06D1D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self.shell</w:t>
      </w:r>
      <w:proofErr w:type="spellEnd"/>
      <w:proofErr w:type="gramEnd"/>
      <w:r w:rsidRPr="00C70AC7">
        <w:rPr>
          <w:rStyle w:val="HTML"/>
          <w:color w:val="CCCCCC"/>
        </w:rPr>
        <w:t xml:space="preserve"> = shell</w:t>
      </w:r>
    </w:p>
    <w:p w14:paraId="12AE215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self.cpu</w:t>
      </w:r>
      <w:proofErr w:type="spellEnd"/>
      <w:r w:rsidRPr="00C70AC7">
        <w:rPr>
          <w:rStyle w:val="HTML"/>
          <w:color w:val="CCCCCC"/>
        </w:rPr>
        <w:t xml:space="preserve"> = </w:t>
      </w:r>
      <w:proofErr w:type="spellStart"/>
      <w:r w:rsidRPr="00C70AC7">
        <w:rPr>
          <w:rStyle w:val="HTML"/>
          <w:color w:val="CCCCCC"/>
        </w:rPr>
        <w:t>cpu</w:t>
      </w:r>
      <w:proofErr w:type="spellEnd"/>
    </w:p>
    <w:p w14:paraId="3D42E652"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self.os</w:t>
      </w:r>
      <w:proofErr w:type="spellEnd"/>
      <w:proofErr w:type="gramEnd"/>
      <w:r w:rsidRPr="00C70AC7">
        <w:rPr>
          <w:rStyle w:val="HTML"/>
          <w:color w:val="CCCCCC"/>
        </w:rPr>
        <w:t xml:space="preserve"> = </w:t>
      </w:r>
      <w:proofErr w:type="spellStart"/>
      <w:r w:rsidRPr="00C70AC7">
        <w:rPr>
          <w:rStyle w:val="HTML"/>
          <w:color w:val="CCCCCC"/>
        </w:rPr>
        <w:t>os</w:t>
      </w:r>
      <w:proofErr w:type="spellEnd"/>
    </w:p>
    <w:p w14:paraId="4A8AA317" w14:textId="77777777" w:rsidR="00472BB1" w:rsidRPr="00C70AC7" w:rsidRDefault="00472BB1" w:rsidP="009C1043">
      <w:pPr>
        <w:pStyle w:val="HTML0"/>
        <w:spacing w:line="326" w:lineRule="atLeast"/>
        <w:rPr>
          <w:rStyle w:val="HTML"/>
          <w:color w:val="CCCCCC"/>
        </w:rPr>
      </w:pPr>
    </w:p>
    <w:p w14:paraId="439F9840"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show_info</w:t>
      </w:r>
      <w:proofErr w:type="spellEnd"/>
      <w:r w:rsidRPr="00C70AC7">
        <w:rPr>
          <w:rStyle w:val="HTML"/>
          <w:color w:val="CCCCCC"/>
        </w:rPr>
        <w:t>(</w:t>
      </w:r>
      <w:r w:rsidRPr="00C70AC7">
        <w:rPr>
          <w:rStyle w:val="hljs-params"/>
          <w:color w:val="DCDCDC"/>
        </w:rPr>
        <w:t>self</w:t>
      </w:r>
      <w:r w:rsidRPr="00C70AC7">
        <w:rPr>
          <w:rStyle w:val="HTML"/>
          <w:color w:val="CCCCCC"/>
        </w:rPr>
        <w:t>):</w:t>
      </w:r>
    </w:p>
    <w:p w14:paraId="5CA0A27E"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'手机信息：'</w:t>
      </w:r>
      <w:r w:rsidRPr="00C70AC7">
        <w:rPr>
          <w:rStyle w:val="HTML"/>
          <w:color w:val="CCCCCC"/>
        </w:rPr>
        <w:t>)</w:t>
      </w:r>
    </w:p>
    <w:p w14:paraId="1986B46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self.shell</w:t>
      </w:r>
      <w:proofErr w:type="gramEnd"/>
      <w:r w:rsidRPr="00C70AC7">
        <w:rPr>
          <w:rStyle w:val="HTML"/>
          <w:color w:val="CCCCCC"/>
        </w:rPr>
        <w:t>.show_shell</w:t>
      </w:r>
      <w:proofErr w:type="spellEnd"/>
      <w:r w:rsidRPr="00C70AC7">
        <w:rPr>
          <w:rStyle w:val="HTML"/>
          <w:color w:val="CCCCCC"/>
        </w:rPr>
        <w:t>()</w:t>
      </w:r>
    </w:p>
    <w:p w14:paraId="5FC3E48D"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self.cpu.show</w:t>
      </w:r>
      <w:proofErr w:type="gramEnd"/>
      <w:r w:rsidRPr="00C70AC7">
        <w:rPr>
          <w:rStyle w:val="HTML"/>
          <w:color w:val="CCCCCC"/>
        </w:rPr>
        <w:t>_cpu</w:t>
      </w:r>
      <w:proofErr w:type="spellEnd"/>
      <w:r w:rsidRPr="00C70AC7">
        <w:rPr>
          <w:rStyle w:val="HTML"/>
          <w:color w:val="CCCCCC"/>
        </w:rPr>
        <w:t>()</w:t>
      </w:r>
    </w:p>
    <w:p w14:paraId="7923EF3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w:t>
      </w:r>
      <w:proofErr w:type="gramStart"/>
      <w:r w:rsidRPr="00C70AC7">
        <w:rPr>
          <w:rStyle w:val="HTML"/>
          <w:color w:val="CCCCCC"/>
        </w:rPr>
        <w:t>os.show</w:t>
      </w:r>
      <w:proofErr w:type="gramEnd"/>
      <w:r w:rsidRPr="00C70AC7">
        <w:rPr>
          <w:rStyle w:val="HTML"/>
          <w:color w:val="CCCCCC"/>
        </w:rPr>
        <w:t>_os</w:t>
      </w:r>
      <w:proofErr w:type="spellEnd"/>
      <w:r w:rsidRPr="00C70AC7">
        <w:rPr>
          <w:rStyle w:val="HTML"/>
          <w:color w:val="CCCCCC"/>
        </w:rPr>
        <w:t>()</w:t>
      </w:r>
    </w:p>
    <w:p w14:paraId="729C9300" w14:textId="77777777" w:rsidR="00472BB1" w:rsidRPr="00C70AC7" w:rsidRDefault="00472BB1" w:rsidP="009C1043">
      <w:pPr>
        <w:pStyle w:val="HTML0"/>
        <w:spacing w:line="326" w:lineRule="atLeast"/>
        <w:rPr>
          <w:rStyle w:val="HTML"/>
          <w:color w:val="CCCCCC"/>
        </w:rPr>
      </w:pPr>
    </w:p>
    <w:p w14:paraId="7BC0639A" w14:textId="77777777" w:rsidR="00472BB1" w:rsidRPr="00C70AC7" w:rsidRDefault="00472BB1" w:rsidP="009C1043">
      <w:pPr>
        <w:pStyle w:val="HTML0"/>
        <w:spacing w:line="326" w:lineRule="atLeast"/>
        <w:rPr>
          <w:rStyle w:val="HTML"/>
          <w:color w:val="CCCCCC"/>
        </w:rPr>
      </w:pP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make_phone</w:t>
      </w:r>
      <w:proofErr w:type="spellEnd"/>
      <w:r w:rsidRPr="00C70AC7">
        <w:rPr>
          <w:rStyle w:val="HTML"/>
          <w:color w:val="CCCCCC"/>
        </w:rPr>
        <w:t>(</w:t>
      </w:r>
      <w:r w:rsidRPr="00C70AC7">
        <w:rPr>
          <w:rStyle w:val="hljs-params"/>
          <w:color w:val="DCDCDC"/>
        </w:rPr>
        <w:t>factory</w:t>
      </w:r>
      <w:r w:rsidRPr="00C70AC7">
        <w:rPr>
          <w:rStyle w:val="HTML"/>
          <w:color w:val="CCCCCC"/>
        </w:rPr>
        <w:t>):</w:t>
      </w:r>
    </w:p>
    <w:p w14:paraId="1EBA0DD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shell = </w:t>
      </w:r>
      <w:proofErr w:type="spellStart"/>
      <w:proofErr w:type="gramStart"/>
      <w:r w:rsidRPr="00C70AC7">
        <w:rPr>
          <w:rStyle w:val="HTML"/>
          <w:color w:val="CCCCCC"/>
        </w:rPr>
        <w:t>factory.make</w:t>
      </w:r>
      <w:proofErr w:type="gramEnd"/>
      <w:r w:rsidRPr="00C70AC7">
        <w:rPr>
          <w:rStyle w:val="HTML"/>
          <w:color w:val="CCCCCC"/>
        </w:rPr>
        <w:t>_shell</w:t>
      </w:r>
      <w:proofErr w:type="spellEnd"/>
      <w:r w:rsidRPr="00C70AC7">
        <w:rPr>
          <w:rStyle w:val="HTML"/>
          <w:color w:val="CCCCCC"/>
        </w:rPr>
        <w:t>()</w:t>
      </w:r>
    </w:p>
    <w:p w14:paraId="62B1FDE5"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cpu</w:t>
      </w:r>
      <w:proofErr w:type="spellEnd"/>
      <w:r w:rsidRPr="00C70AC7">
        <w:rPr>
          <w:rStyle w:val="HTML"/>
          <w:color w:val="CCCCCC"/>
        </w:rPr>
        <w:t xml:space="preserve"> = </w:t>
      </w:r>
      <w:proofErr w:type="spellStart"/>
      <w:proofErr w:type="gramStart"/>
      <w:r w:rsidRPr="00C70AC7">
        <w:rPr>
          <w:rStyle w:val="HTML"/>
          <w:color w:val="CCCCCC"/>
        </w:rPr>
        <w:t>factory.make</w:t>
      </w:r>
      <w:proofErr w:type="gramEnd"/>
      <w:r w:rsidRPr="00C70AC7">
        <w:rPr>
          <w:rStyle w:val="HTML"/>
          <w:color w:val="CCCCCC"/>
        </w:rPr>
        <w:t>_cpu</w:t>
      </w:r>
      <w:proofErr w:type="spellEnd"/>
      <w:r w:rsidRPr="00C70AC7">
        <w:rPr>
          <w:rStyle w:val="HTML"/>
          <w:color w:val="CCCCCC"/>
        </w:rPr>
        <w:t>()</w:t>
      </w:r>
    </w:p>
    <w:p w14:paraId="61661FA5"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os</w:t>
      </w:r>
      <w:proofErr w:type="spellEnd"/>
      <w:r w:rsidRPr="00C70AC7">
        <w:rPr>
          <w:rStyle w:val="HTML"/>
          <w:color w:val="CCCCCC"/>
        </w:rPr>
        <w:t xml:space="preserve"> = </w:t>
      </w:r>
      <w:proofErr w:type="spellStart"/>
      <w:proofErr w:type="gramStart"/>
      <w:r w:rsidRPr="00C70AC7">
        <w:rPr>
          <w:rStyle w:val="HTML"/>
          <w:color w:val="CCCCCC"/>
        </w:rPr>
        <w:t>factory.make</w:t>
      </w:r>
      <w:proofErr w:type="gramEnd"/>
      <w:r w:rsidRPr="00C70AC7">
        <w:rPr>
          <w:rStyle w:val="HTML"/>
          <w:color w:val="CCCCCC"/>
        </w:rPr>
        <w:t>_os</w:t>
      </w:r>
      <w:proofErr w:type="spellEnd"/>
      <w:r w:rsidRPr="00C70AC7">
        <w:rPr>
          <w:rStyle w:val="HTML"/>
          <w:color w:val="CCCCCC"/>
        </w:rPr>
        <w:t>()</w:t>
      </w:r>
    </w:p>
    <w:p w14:paraId="25D8D48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gramStart"/>
      <w:r w:rsidRPr="00C70AC7">
        <w:rPr>
          <w:rStyle w:val="HTML"/>
          <w:color w:val="CCCCCC"/>
        </w:rPr>
        <w:t>Phone(</w:t>
      </w:r>
      <w:proofErr w:type="gramEnd"/>
      <w:r w:rsidRPr="00C70AC7">
        <w:rPr>
          <w:rStyle w:val="HTML"/>
          <w:color w:val="CCCCCC"/>
        </w:rPr>
        <w:t xml:space="preserve">shell, </w:t>
      </w:r>
      <w:proofErr w:type="spellStart"/>
      <w:r w:rsidRPr="00C70AC7">
        <w:rPr>
          <w:rStyle w:val="HTML"/>
          <w:color w:val="CCCCCC"/>
        </w:rPr>
        <w:t>cpu</w:t>
      </w:r>
      <w:proofErr w:type="spellEnd"/>
      <w:r w:rsidRPr="00C70AC7">
        <w:rPr>
          <w:rStyle w:val="HTML"/>
          <w:color w:val="CCCCCC"/>
        </w:rPr>
        <w:t xml:space="preserve">, </w:t>
      </w:r>
      <w:proofErr w:type="spellStart"/>
      <w:r w:rsidRPr="00C70AC7">
        <w:rPr>
          <w:rStyle w:val="HTML"/>
          <w:color w:val="CCCCCC"/>
        </w:rPr>
        <w:t>os</w:t>
      </w:r>
      <w:proofErr w:type="spellEnd"/>
      <w:r w:rsidRPr="00C70AC7">
        <w:rPr>
          <w:rStyle w:val="HTML"/>
          <w:color w:val="CCCCCC"/>
        </w:rPr>
        <w:t>)</w:t>
      </w:r>
    </w:p>
    <w:p w14:paraId="0A5E4C36" w14:textId="77777777" w:rsidR="00472BB1" w:rsidRPr="00C70AC7" w:rsidRDefault="00472BB1" w:rsidP="009C1043">
      <w:pPr>
        <w:pStyle w:val="HTML0"/>
        <w:spacing w:line="326" w:lineRule="atLeast"/>
        <w:rPr>
          <w:rStyle w:val="HTML"/>
          <w:color w:val="CCCCCC"/>
        </w:rPr>
      </w:pPr>
    </w:p>
    <w:p w14:paraId="5E9E6F2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p = </w:t>
      </w:r>
      <w:proofErr w:type="spellStart"/>
      <w:r w:rsidRPr="00C70AC7">
        <w:rPr>
          <w:rStyle w:val="HTML"/>
          <w:color w:val="CCCCCC"/>
        </w:rPr>
        <w:t>make_</w:t>
      </w:r>
      <w:proofErr w:type="gramStart"/>
      <w:r w:rsidRPr="00C70AC7">
        <w:rPr>
          <w:rStyle w:val="HTML"/>
          <w:color w:val="CCCCCC"/>
        </w:rPr>
        <w:t>phone</w:t>
      </w:r>
      <w:proofErr w:type="spellEnd"/>
      <w:r w:rsidRPr="00C70AC7">
        <w:rPr>
          <w:rStyle w:val="HTML"/>
          <w:color w:val="CCCCCC"/>
        </w:rPr>
        <w:t>(</w:t>
      </w:r>
      <w:proofErr w:type="spellStart"/>
      <w:proofErr w:type="gramEnd"/>
      <w:r w:rsidRPr="00C70AC7">
        <w:rPr>
          <w:rStyle w:val="HTML"/>
          <w:color w:val="CCCCCC"/>
        </w:rPr>
        <w:t>HuaweiFactory</w:t>
      </w:r>
      <w:proofErr w:type="spellEnd"/>
      <w:r w:rsidRPr="00C70AC7">
        <w:rPr>
          <w:rStyle w:val="HTML"/>
          <w:color w:val="CCCCCC"/>
        </w:rPr>
        <w:t>())</w:t>
      </w:r>
    </w:p>
    <w:p w14:paraId="7F1C476B" w14:textId="77777777" w:rsidR="00472BB1" w:rsidRPr="00C70AC7" w:rsidRDefault="00472BB1" w:rsidP="009C1043">
      <w:pPr>
        <w:pStyle w:val="HTML0"/>
        <w:spacing w:line="326" w:lineRule="atLeast"/>
        <w:rPr>
          <w:rStyle w:val="HTML"/>
          <w:color w:val="CCCCCC"/>
        </w:rPr>
      </w:pPr>
      <w:proofErr w:type="spellStart"/>
      <w:proofErr w:type="gramStart"/>
      <w:r w:rsidRPr="00C70AC7">
        <w:rPr>
          <w:rStyle w:val="HTML"/>
          <w:color w:val="CCCCCC"/>
        </w:rPr>
        <w:t>p.show</w:t>
      </w:r>
      <w:proofErr w:type="gramEnd"/>
      <w:r w:rsidRPr="00C70AC7">
        <w:rPr>
          <w:rStyle w:val="HTML"/>
          <w:color w:val="CCCCCC"/>
        </w:rPr>
        <w:t>_info</w:t>
      </w:r>
      <w:proofErr w:type="spellEnd"/>
      <w:r w:rsidRPr="00C70AC7">
        <w:rPr>
          <w:rStyle w:val="HTML"/>
          <w:color w:val="CCCCCC"/>
        </w:rPr>
        <w:t>()</w:t>
      </w:r>
    </w:p>
    <w:p w14:paraId="7AECE2E8" w14:textId="77777777" w:rsidR="00472BB1" w:rsidRPr="00C70AC7" w:rsidRDefault="00472BB1" w:rsidP="009C1043">
      <w:pPr>
        <w:pStyle w:val="HTML0"/>
        <w:spacing w:line="326" w:lineRule="atLeast"/>
        <w:rPr>
          <w:rStyle w:val="hljs-string"/>
          <w:color w:val="D69D85"/>
        </w:rPr>
      </w:pPr>
      <w:r w:rsidRPr="00C70AC7">
        <w:rPr>
          <w:rStyle w:val="hljs-string"/>
          <w:color w:val="D69D85"/>
        </w:rPr>
        <w:lastRenderedPageBreak/>
        <w:t>"""</w:t>
      </w:r>
    </w:p>
    <w:p w14:paraId="6CC9D50A" w14:textId="77777777" w:rsidR="00472BB1" w:rsidRPr="00C70AC7" w:rsidRDefault="00472BB1" w:rsidP="009C1043">
      <w:pPr>
        <w:pStyle w:val="HTML0"/>
        <w:spacing w:line="326" w:lineRule="atLeast"/>
        <w:rPr>
          <w:rStyle w:val="hljs-string"/>
          <w:color w:val="D69D85"/>
        </w:rPr>
      </w:pPr>
      <w:r w:rsidRPr="00C70AC7">
        <w:rPr>
          <w:rStyle w:val="hljs-string"/>
          <w:color w:val="D69D85"/>
        </w:rPr>
        <w:t>手机信息：</w:t>
      </w:r>
    </w:p>
    <w:p w14:paraId="15FEDD17" w14:textId="77777777" w:rsidR="00472BB1" w:rsidRPr="00C70AC7" w:rsidRDefault="00472BB1" w:rsidP="009C1043">
      <w:pPr>
        <w:pStyle w:val="HTML0"/>
        <w:spacing w:line="326" w:lineRule="atLeast"/>
        <w:rPr>
          <w:rStyle w:val="hljs-string"/>
          <w:color w:val="D69D85"/>
        </w:rPr>
      </w:pPr>
      <w:r w:rsidRPr="00C70AC7">
        <w:rPr>
          <w:rStyle w:val="hljs-string"/>
          <w:color w:val="D69D85"/>
        </w:rPr>
        <w:t>普通手机小手机壳</w:t>
      </w:r>
    </w:p>
    <w:p w14:paraId="6D7489F4" w14:textId="77777777" w:rsidR="00472BB1" w:rsidRPr="00C70AC7" w:rsidRDefault="00472BB1" w:rsidP="009C1043">
      <w:pPr>
        <w:pStyle w:val="HTML0"/>
        <w:spacing w:line="326" w:lineRule="atLeast"/>
        <w:rPr>
          <w:rStyle w:val="hljs-string"/>
          <w:color w:val="D69D85"/>
        </w:rPr>
      </w:pPr>
      <w:r w:rsidRPr="00C70AC7">
        <w:rPr>
          <w:rStyle w:val="hljs-string"/>
          <w:color w:val="D69D85"/>
        </w:rPr>
        <w:t>化为CPU</w:t>
      </w:r>
    </w:p>
    <w:p w14:paraId="2ADD443D" w14:textId="77777777" w:rsidR="00472BB1" w:rsidRPr="00C70AC7" w:rsidRDefault="00472BB1" w:rsidP="009C1043">
      <w:pPr>
        <w:pStyle w:val="HTML0"/>
        <w:spacing w:line="326" w:lineRule="atLeast"/>
        <w:rPr>
          <w:rStyle w:val="hljs-string"/>
          <w:color w:val="D69D85"/>
        </w:rPr>
      </w:pPr>
      <w:r w:rsidRPr="00C70AC7">
        <w:rPr>
          <w:rStyle w:val="hljs-string"/>
          <w:color w:val="D69D85"/>
        </w:rPr>
        <w:t>IOS系统</w:t>
      </w:r>
    </w:p>
    <w:p w14:paraId="058F8F89" w14:textId="77777777" w:rsidR="00472BB1" w:rsidRPr="00C70AC7" w:rsidRDefault="00472BB1" w:rsidP="009C1043">
      <w:pPr>
        <w:pStyle w:val="HTML0"/>
        <w:spacing w:line="326" w:lineRule="atLeast"/>
        <w:rPr>
          <w:rStyle w:val="HTML"/>
          <w:color w:val="CCCCCC"/>
        </w:rPr>
      </w:pPr>
      <w:r w:rsidRPr="00C70AC7">
        <w:rPr>
          <w:rStyle w:val="hljs-string"/>
          <w:color w:val="D69D85"/>
        </w:rPr>
        <w:t>"""</w:t>
      </w:r>
    </w:p>
    <w:p w14:paraId="6F823729" w14:textId="77777777" w:rsidR="00472BB1" w:rsidRPr="00C70AC7" w:rsidRDefault="00472BB1"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抽象工厂模式的角色有：抽象工厂角色、具体工厂角色、抽象产品角色、具体产品角色和客户端。抽象工厂模式的优点是：将客户端和类的具体实现相分离；</w:t>
      </w:r>
      <w:r w:rsidRPr="00C70AC7">
        <w:rPr>
          <w:rStyle w:val="HTML"/>
          <w:b/>
          <w:bCs/>
          <w:color w:val="CCCCCC"/>
        </w:rPr>
        <w:t>每个工厂创建了一个完整的产品系列</w:t>
      </w:r>
      <w:r w:rsidRPr="00C70AC7">
        <w:rPr>
          <w:rFonts w:ascii="Segoe UI" w:hAnsi="Segoe UI" w:cs="Segoe UI"/>
          <w:color w:val="CCCCCC"/>
        </w:rPr>
        <w:t>，使得易于交换产品系列；有利于产品的一致性，即产品之间的约束关系。缺点是：</w:t>
      </w:r>
      <w:r w:rsidRPr="00C70AC7">
        <w:rPr>
          <w:rStyle w:val="HTML"/>
          <w:b/>
          <w:bCs/>
          <w:color w:val="CCCCCC"/>
        </w:rPr>
        <w:t>难以支持新种类抽象产品</w:t>
      </w:r>
      <w:r w:rsidRPr="00C70AC7">
        <w:rPr>
          <w:rFonts w:ascii="Segoe UI" w:hAnsi="Segoe UI" w:cs="Segoe UI"/>
          <w:color w:val="CCCCCC"/>
        </w:rPr>
        <w:t>。</w:t>
      </w:r>
    </w:p>
    <w:p w14:paraId="718B092B" w14:textId="77777777" w:rsidR="00472BB1" w:rsidRPr="00C70AC7" w:rsidRDefault="00472BB1"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4. </w:t>
      </w:r>
      <w:r w:rsidRPr="00C70AC7">
        <w:rPr>
          <w:rFonts w:ascii="Segoe UI" w:hAnsi="Segoe UI" w:cs="Segoe UI"/>
          <w:color w:val="CCCCCC"/>
          <w:sz w:val="22"/>
          <w:szCs w:val="22"/>
        </w:rPr>
        <w:t>建造者模式</w:t>
      </w:r>
    </w:p>
    <w:p w14:paraId="7DEB9866" w14:textId="77777777" w:rsidR="00472BB1" w:rsidRPr="00C70AC7" w:rsidRDefault="00472BB1"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建造</w:t>
      </w:r>
      <w:proofErr w:type="gramStart"/>
      <w:r w:rsidRPr="00C70AC7">
        <w:rPr>
          <w:rFonts w:ascii="Segoe UI" w:hAnsi="Segoe UI" w:cs="Segoe UI"/>
          <w:color w:val="CCCCCC"/>
        </w:rPr>
        <w:t>者模式</w:t>
      </w:r>
      <w:proofErr w:type="gramEnd"/>
      <w:r w:rsidRPr="00C70AC7">
        <w:rPr>
          <w:rFonts w:ascii="Segoe UI" w:hAnsi="Segoe UI" w:cs="Segoe UI"/>
          <w:color w:val="CCCCCC"/>
        </w:rPr>
        <w:t>是将一个复杂对象的构建与它的表示分离，使得同样的构建过程可以创建不同的表示。角色有</w:t>
      </w:r>
      <w:r w:rsidRPr="00A71596">
        <w:rPr>
          <w:rFonts w:ascii="Segoe UI" w:hAnsi="Segoe UI" w:cs="Segoe UI"/>
          <w:color w:val="FF0000"/>
        </w:rPr>
        <w:t>抽象</w:t>
      </w:r>
      <w:r w:rsidRPr="00C70AC7">
        <w:rPr>
          <w:rFonts w:ascii="Segoe UI" w:hAnsi="Segoe UI" w:cs="Segoe UI"/>
          <w:color w:val="CCCCCC"/>
        </w:rPr>
        <w:t>创建者、</w:t>
      </w:r>
      <w:r w:rsidRPr="00A71596">
        <w:rPr>
          <w:rFonts w:ascii="Segoe UI" w:hAnsi="Segoe UI" w:cs="Segoe UI"/>
          <w:color w:val="FF0000"/>
        </w:rPr>
        <w:t>具体</w:t>
      </w:r>
      <w:r w:rsidRPr="00C70AC7">
        <w:rPr>
          <w:rFonts w:ascii="Segoe UI" w:hAnsi="Segoe UI" w:cs="Segoe UI"/>
          <w:color w:val="CCCCCC"/>
        </w:rPr>
        <w:t>创建者、</w:t>
      </w:r>
      <w:r w:rsidRPr="00A71596">
        <w:rPr>
          <w:rFonts w:ascii="Segoe UI" w:hAnsi="Segoe UI" w:cs="Segoe UI"/>
          <w:color w:val="FF0000"/>
        </w:rPr>
        <w:t>指挥者</w:t>
      </w:r>
      <w:r w:rsidRPr="00C70AC7">
        <w:rPr>
          <w:rFonts w:ascii="Segoe UI" w:hAnsi="Segoe UI" w:cs="Segoe UI"/>
          <w:color w:val="CCCCCC"/>
        </w:rPr>
        <w:t>和</w:t>
      </w:r>
      <w:r w:rsidRPr="00A71596">
        <w:rPr>
          <w:rFonts w:ascii="Segoe UI" w:hAnsi="Segoe UI" w:cs="Segoe UI"/>
          <w:color w:val="FF0000"/>
        </w:rPr>
        <w:t>产品</w:t>
      </w:r>
      <w:r w:rsidRPr="00C70AC7">
        <w:rPr>
          <w:rFonts w:ascii="Segoe UI" w:hAnsi="Segoe UI" w:cs="Segoe UI"/>
          <w:color w:val="CCCCCC"/>
        </w:rPr>
        <w:t>。</w:t>
      </w:r>
      <w:r w:rsidRPr="00886DC6">
        <w:rPr>
          <w:rFonts w:ascii="Segoe UI" w:hAnsi="Segoe UI" w:cs="Segoe UI"/>
          <w:color w:val="FF0000"/>
        </w:rPr>
        <w:t>建造</w:t>
      </w:r>
      <w:proofErr w:type="gramStart"/>
      <w:r w:rsidRPr="00C70AC7">
        <w:rPr>
          <w:rFonts w:ascii="Segoe UI" w:hAnsi="Segoe UI" w:cs="Segoe UI"/>
          <w:color w:val="CCCCCC"/>
        </w:rPr>
        <w:t>者模式</w:t>
      </w:r>
      <w:proofErr w:type="gramEnd"/>
      <w:r w:rsidRPr="00C70AC7">
        <w:rPr>
          <w:rFonts w:ascii="Segoe UI" w:hAnsi="Segoe UI" w:cs="Segoe UI"/>
          <w:color w:val="CCCCCC"/>
        </w:rPr>
        <w:t>与</w:t>
      </w:r>
      <w:r w:rsidRPr="0071384A">
        <w:rPr>
          <w:rFonts w:ascii="Segoe UI" w:hAnsi="Segoe UI" w:cs="Segoe UI"/>
          <w:color w:val="FF0000"/>
        </w:rPr>
        <w:t>抽象</w:t>
      </w:r>
      <w:r w:rsidRPr="00C70AC7">
        <w:rPr>
          <w:rFonts w:ascii="Segoe UI" w:hAnsi="Segoe UI" w:cs="Segoe UI"/>
          <w:color w:val="CCCCCC"/>
        </w:rPr>
        <w:t>工厂模式</w:t>
      </w:r>
      <w:r w:rsidRPr="0071384A">
        <w:rPr>
          <w:rFonts w:ascii="Segoe UI" w:hAnsi="Segoe UI" w:cs="Segoe UI"/>
          <w:color w:val="FF0000"/>
        </w:rPr>
        <w:t>相似</w:t>
      </w:r>
      <w:r w:rsidRPr="00C70AC7">
        <w:rPr>
          <w:rFonts w:ascii="Segoe UI" w:hAnsi="Segoe UI" w:cs="Segoe UI"/>
          <w:color w:val="CCCCCC"/>
        </w:rPr>
        <w:t>，也用来创建复杂的对象。主要区别是</w:t>
      </w:r>
      <w:r w:rsidRPr="00C70AC7">
        <w:rPr>
          <w:rFonts w:ascii="Segoe UI" w:hAnsi="Segoe UI" w:cs="Segoe UI"/>
          <w:color w:val="CCCCCC"/>
        </w:rPr>
        <w:t> </w:t>
      </w:r>
      <w:r w:rsidRPr="00886DC6">
        <w:rPr>
          <w:rFonts w:ascii="Segoe UI" w:hAnsi="Segoe UI" w:cs="Segoe UI"/>
          <w:color w:val="FF0000"/>
        </w:rPr>
        <w:t>建造</w:t>
      </w:r>
      <w:proofErr w:type="gramStart"/>
      <w:r w:rsidRPr="00C70AC7">
        <w:rPr>
          <w:rStyle w:val="HTML"/>
          <w:b/>
          <w:bCs/>
          <w:color w:val="CCCCCC"/>
        </w:rPr>
        <w:t>者模式</w:t>
      </w:r>
      <w:proofErr w:type="gramEnd"/>
      <w:r w:rsidRPr="00C70AC7">
        <w:rPr>
          <w:rStyle w:val="HTML"/>
          <w:b/>
          <w:bCs/>
          <w:color w:val="CCCCCC"/>
        </w:rPr>
        <w:t>着重</w:t>
      </w:r>
      <w:proofErr w:type="gramStart"/>
      <w:r w:rsidRPr="00C70AC7">
        <w:rPr>
          <w:rStyle w:val="HTML"/>
          <w:b/>
          <w:bCs/>
          <w:color w:val="CCCCCC"/>
        </w:rPr>
        <w:t>一</w:t>
      </w:r>
      <w:proofErr w:type="gramEnd"/>
      <w:r w:rsidRPr="00C70AC7">
        <w:rPr>
          <w:rStyle w:val="HTML"/>
          <w:b/>
          <w:bCs/>
          <w:color w:val="CCCCCC"/>
        </w:rPr>
        <w:t>步步构造一个复杂对象(</w:t>
      </w:r>
      <w:r w:rsidRPr="00BF5120">
        <w:rPr>
          <w:rFonts w:ascii="Segoe UI" w:hAnsi="Segoe UI" w:cs="Segoe UI"/>
          <w:color w:val="FF0000"/>
        </w:rPr>
        <w:t>控制顺序</w:t>
      </w:r>
      <w:r w:rsidRPr="00C70AC7">
        <w:rPr>
          <w:rStyle w:val="HTML"/>
          <w:b/>
          <w:bCs/>
          <w:color w:val="CCCCCC"/>
        </w:rPr>
        <w:t>)。而抽象工厂模式着重于多个系列的产品对象</w:t>
      </w:r>
      <w:r w:rsidRPr="00C70AC7">
        <w:rPr>
          <w:rFonts w:ascii="Segoe UI" w:hAnsi="Segoe UI" w:cs="Segoe UI"/>
          <w:color w:val="CCCCCC"/>
        </w:rPr>
        <w:t>，写个例子来加强理解：</w:t>
      </w:r>
    </w:p>
    <w:p w14:paraId="524282E8" w14:textId="77777777" w:rsidR="00472BB1" w:rsidRPr="00C70AC7" w:rsidRDefault="00472BB1"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5CA4CFE0" w14:textId="77777777" w:rsidR="00472BB1" w:rsidRPr="00C70AC7" w:rsidRDefault="00472BB1" w:rsidP="009C1043">
      <w:pPr>
        <w:pStyle w:val="HTML0"/>
        <w:spacing w:line="326" w:lineRule="atLeast"/>
        <w:rPr>
          <w:rStyle w:val="HTML"/>
          <w:color w:val="CCCCCC"/>
        </w:rPr>
      </w:pPr>
    </w:p>
    <w:p w14:paraId="39C7BD29" w14:textId="77777777" w:rsidR="00472BB1" w:rsidRPr="00C70AC7" w:rsidRDefault="00472BB1" w:rsidP="009C1043">
      <w:pPr>
        <w:pStyle w:val="HTML0"/>
        <w:spacing w:line="326" w:lineRule="atLeast"/>
        <w:rPr>
          <w:rStyle w:val="HTML"/>
          <w:color w:val="CCCCCC"/>
        </w:rPr>
      </w:pPr>
      <w:r w:rsidRPr="00C70AC7">
        <w:rPr>
          <w:rStyle w:val="hljs-comment"/>
          <w:i/>
          <w:iCs/>
          <w:color w:val="57A64A"/>
        </w:rPr>
        <w:t># ------产品------</w:t>
      </w:r>
    </w:p>
    <w:p w14:paraId="3EB0A03E"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Player</w:t>
      </w:r>
      <w:r w:rsidRPr="00C70AC7">
        <w:rPr>
          <w:rStyle w:val="HTML"/>
          <w:color w:val="CCCCCC"/>
        </w:rPr>
        <w:t>:</w:t>
      </w:r>
    </w:p>
    <w:p w14:paraId="190035E7"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self, face=</w:t>
      </w:r>
      <w:r w:rsidRPr="00C70AC7">
        <w:rPr>
          <w:rStyle w:val="hljs-literal"/>
          <w:color w:val="569CD6"/>
        </w:rPr>
        <w:t>None</w:t>
      </w:r>
      <w:r w:rsidRPr="00C70AC7">
        <w:rPr>
          <w:rStyle w:val="hljs-params"/>
          <w:color w:val="DCDCDC"/>
        </w:rPr>
        <w:t>, body=</w:t>
      </w:r>
      <w:r w:rsidRPr="00C70AC7">
        <w:rPr>
          <w:rStyle w:val="hljs-literal"/>
          <w:color w:val="569CD6"/>
        </w:rPr>
        <w:t>None</w:t>
      </w:r>
      <w:r w:rsidRPr="00C70AC7">
        <w:rPr>
          <w:rStyle w:val="hljs-params"/>
          <w:color w:val="DCDCDC"/>
        </w:rPr>
        <w:t>, arms=</w:t>
      </w:r>
      <w:r w:rsidRPr="00C70AC7">
        <w:rPr>
          <w:rStyle w:val="hljs-literal"/>
          <w:color w:val="569CD6"/>
        </w:rPr>
        <w:t>None</w:t>
      </w:r>
      <w:r w:rsidRPr="00C70AC7">
        <w:rPr>
          <w:rStyle w:val="hljs-params"/>
          <w:color w:val="DCDCDC"/>
        </w:rPr>
        <w:t>, legs=</w:t>
      </w:r>
      <w:r w:rsidRPr="00C70AC7">
        <w:rPr>
          <w:rStyle w:val="hljs-literal"/>
          <w:color w:val="569CD6"/>
        </w:rPr>
        <w:t>None</w:t>
      </w:r>
      <w:r w:rsidRPr="00C70AC7">
        <w:rPr>
          <w:rStyle w:val="HTML"/>
          <w:color w:val="CCCCCC"/>
        </w:rPr>
        <w:t>):</w:t>
      </w:r>
    </w:p>
    <w:p w14:paraId="3820AE6B"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self.face</w:t>
      </w:r>
      <w:proofErr w:type="spellEnd"/>
      <w:proofErr w:type="gramEnd"/>
      <w:r w:rsidRPr="00C70AC7">
        <w:rPr>
          <w:rStyle w:val="HTML"/>
          <w:color w:val="CCCCCC"/>
        </w:rPr>
        <w:t xml:space="preserve"> = face</w:t>
      </w:r>
    </w:p>
    <w:p w14:paraId="58D00DF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self.body</w:t>
      </w:r>
      <w:proofErr w:type="spellEnd"/>
      <w:proofErr w:type="gramEnd"/>
      <w:r w:rsidRPr="00C70AC7">
        <w:rPr>
          <w:rStyle w:val="HTML"/>
          <w:color w:val="CCCCCC"/>
        </w:rPr>
        <w:t xml:space="preserve"> = body</w:t>
      </w:r>
    </w:p>
    <w:p w14:paraId="40B5C248"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self.arms</w:t>
      </w:r>
      <w:proofErr w:type="spellEnd"/>
      <w:proofErr w:type="gramEnd"/>
      <w:r w:rsidRPr="00C70AC7">
        <w:rPr>
          <w:rStyle w:val="HTML"/>
          <w:color w:val="CCCCCC"/>
        </w:rPr>
        <w:t xml:space="preserve"> = arms</w:t>
      </w:r>
    </w:p>
    <w:p w14:paraId="17EB2B6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self.legs</w:t>
      </w:r>
      <w:proofErr w:type="spellEnd"/>
      <w:proofErr w:type="gramEnd"/>
      <w:r w:rsidRPr="00C70AC7">
        <w:rPr>
          <w:rStyle w:val="HTML"/>
          <w:color w:val="CCCCCC"/>
        </w:rPr>
        <w:t xml:space="preserve"> = legs</w:t>
      </w:r>
    </w:p>
    <w:p w14:paraId="33ED1A29" w14:textId="77777777" w:rsidR="00472BB1" w:rsidRPr="00C70AC7" w:rsidRDefault="00472BB1" w:rsidP="009C1043">
      <w:pPr>
        <w:pStyle w:val="HTML0"/>
        <w:spacing w:line="326" w:lineRule="atLeast"/>
        <w:rPr>
          <w:rStyle w:val="HTML"/>
          <w:color w:val="CCCCCC"/>
        </w:rPr>
      </w:pPr>
    </w:p>
    <w:p w14:paraId="2A116785"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__str__</w:t>
      </w:r>
      <w:r w:rsidRPr="00C70AC7">
        <w:rPr>
          <w:rStyle w:val="HTML"/>
          <w:color w:val="CCCCCC"/>
        </w:rPr>
        <w:t>(</w:t>
      </w:r>
      <w:r w:rsidRPr="00C70AC7">
        <w:rPr>
          <w:rStyle w:val="hljs-params"/>
          <w:color w:val="DCDCDC"/>
        </w:rPr>
        <w:t>self</w:t>
      </w:r>
      <w:r w:rsidRPr="00C70AC7">
        <w:rPr>
          <w:rStyle w:val="HTML"/>
          <w:color w:val="CCCCCC"/>
        </w:rPr>
        <w:t>):</w:t>
      </w:r>
    </w:p>
    <w:p w14:paraId="78BD1DD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r w:rsidRPr="00C70AC7">
        <w:rPr>
          <w:rStyle w:val="hljs-string"/>
          <w:color w:val="D69D85"/>
        </w:rPr>
        <w:t>'%</w:t>
      </w:r>
      <w:proofErr w:type="spellStart"/>
      <w:proofErr w:type="gramStart"/>
      <w:r w:rsidRPr="00C70AC7">
        <w:rPr>
          <w:rStyle w:val="hljs-string"/>
          <w:color w:val="D69D85"/>
        </w:rPr>
        <w:t>s,%</w:t>
      </w:r>
      <w:proofErr w:type="gramEnd"/>
      <w:r w:rsidRPr="00C70AC7">
        <w:rPr>
          <w:rStyle w:val="hljs-string"/>
          <w:color w:val="D69D85"/>
        </w:rPr>
        <w:t>s,%s,%s</w:t>
      </w:r>
      <w:proofErr w:type="spellEnd"/>
      <w:r w:rsidRPr="00C70AC7">
        <w:rPr>
          <w:rStyle w:val="hljs-string"/>
          <w:color w:val="D69D85"/>
        </w:rPr>
        <w:t>'</w:t>
      </w:r>
      <w:r w:rsidRPr="00C70AC7">
        <w:rPr>
          <w:rStyle w:val="HTML"/>
          <w:color w:val="CCCCCC"/>
        </w:rPr>
        <w:t xml:space="preserve"> % (</w:t>
      </w:r>
      <w:proofErr w:type="spellStart"/>
      <w:r w:rsidRPr="00C70AC7">
        <w:rPr>
          <w:rStyle w:val="HTML"/>
          <w:color w:val="CCCCCC"/>
        </w:rPr>
        <w:t>self.face</w:t>
      </w:r>
      <w:proofErr w:type="spellEnd"/>
      <w:r w:rsidRPr="00C70AC7">
        <w:rPr>
          <w:rStyle w:val="HTML"/>
          <w:color w:val="CCCCCC"/>
        </w:rPr>
        <w:t xml:space="preserve">, </w:t>
      </w:r>
      <w:proofErr w:type="spellStart"/>
      <w:r w:rsidRPr="00C70AC7">
        <w:rPr>
          <w:rStyle w:val="HTML"/>
          <w:color w:val="CCCCCC"/>
        </w:rPr>
        <w:t>self.body</w:t>
      </w:r>
      <w:proofErr w:type="spellEnd"/>
      <w:r w:rsidRPr="00C70AC7">
        <w:rPr>
          <w:rStyle w:val="HTML"/>
          <w:color w:val="CCCCCC"/>
        </w:rPr>
        <w:t xml:space="preserve">, </w:t>
      </w:r>
      <w:proofErr w:type="spellStart"/>
      <w:r w:rsidRPr="00C70AC7">
        <w:rPr>
          <w:rStyle w:val="HTML"/>
          <w:color w:val="CCCCCC"/>
        </w:rPr>
        <w:t>self.arms</w:t>
      </w:r>
      <w:proofErr w:type="spellEnd"/>
      <w:r w:rsidRPr="00C70AC7">
        <w:rPr>
          <w:rStyle w:val="HTML"/>
          <w:color w:val="CCCCCC"/>
        </w:rPr>
        <w:t xml:space="preserve">, </w:t>
      </w:r>
      <w:proofErr w:type="spellStart"/>
      <w:r w:rsidRPr="00C70AC7">
        <w:rPr>
          <w:rStyle w:val="HTML"/>
          <w:color w:val="CCCCCC"/>
        </w:rPr>
        <w:t>self.legs</w:t>
      </w:r>
      <w:proofErr w:type="spellEnd"/>
      <w:r w:rsidRPr="00C70AC7">
        <w:rPr>
          <w:rStyle w:val="HTML"/>
          <w:color w:val="CCCCCC"/>
        </w:rPr>
        <w:t>)</w:t>
      </w:r>
    </w:p>
    <w:p w14:paraId="0A2FFBEF" w14:textId="77777777" w:rsidR="00472BB1" w:rsidRPr="00C70AC7" w:rsidRDefault="00472BB1" w:rsidP="009C1043">
      <w:pPr>
        <w:pStyle w:val="HTML0"/>
        <w:spacing w:line="326" w:lineRule="atLeast"/>
        <w:rPr>
          <w:rStyle w:val="HTML"/>
          <w:color w:val="CCCCCC"/>
        </w:rPr>
      </w:pPr>
    </w:p>
    <w:p w14:paraId="6DE0C67B" w14:textId="77777777" w:rsidR="00472BB1" w:rsidRPr="00C70AC7" w:rsidRDefault="00472BB1" w:rsidP="009C1043">
      <w:pPr>
        <w:pStyle w:val="HTML0"/>
        <w:spacing w:line="326" w:lineRule="atLeast"/>
        <w:rPr>
          <w:rStyle w:val="HTML"/>
          <w:color w:val="CCCCCC"/>
        </w:rPr>
      </w:pPr>
      <w:r w:rsidRPr="00C70AC7">
        <w:rPr>
          <w:rStyle w:val="hljs-comment"/>
          <w:i/>
          <w:iCs/>
          <w:color w:val="57A64A"/>
        </w:rPr>
        <w:t># ------抽象建造者------</w:t>
      </w:r>
    </w:p>
    <w:p w14:paraId="632B4189"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r w:rsidRPr="00C70AC7">
        <w:rPr>
          <w:rStyle w:val="hljs-title"/>
          <w:color w:val="DCDCDC"/>
          <w:szCs w:val="32"/>
        </w:rPr>
        <w:t>PlayerBuilder</w:t>
      </w:r>
      <w:proofErr w:type="spellEnd"/>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0D7E117E" w14:textId="77777777" w:rsidR="00472BB1" w:rsidRPr="00C70AC7" w:rsidRDefault="00472BB1"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3871D7C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build_face</w:t>
      </w:r>
      <w:proofErr w:type="spellEnd"/>
      <w:r w:rsidRPr="00C70AC7">
        <w:rPr>
          <w:rStyle w:val="HTML"/>
          <w:color w:val="CCCCCC"/>
        </w:rPr>
        <w:t>(</w:t>
      </w:r>
      <w:r w:rsidRPr="00C70AC7">
        <w:rPr>
          <w:rStyle w:val="hljs-params"/>
          <w:color w:val="DCDCDC"/>
        </w:rPr>
        <w:t>self</w:t>
      </w:r>
      <w:r w:rsidRPr="00C70AC7">
        <w:rPr>
          <w:rStyle w:val="HTML"/>
          <w:color w:val="CCCCCC"/>
        </w:rPr>
        <w:t>):</w:t>
      </w:r>
    </w:p>
    <w:p w14:paraId="026EDDC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724007BE" w14:textId="77777777" w:rsidR="00472BB1" w:rsidRPr="00C70AC7" w:rsidRDefault="00472BB1" w:rsidP="009C1043">
      <w:pPr>
        <w:pStyle w:val="HTML0"/>
        <w:spacing w:line="326" w:lineRule="atLeast"/>
        <w:rPr>
          <w:rStyle w:val="HTML"/>
          <w:color w:val="CCCCCC"/>
        </w:rPr>
      </w:pPr>
    </w:p>
    <w:p w14:paraId="1D75F10D" w14:textId="77777777" w:rsidR="00472BB1" w:rsidRPr="00C70AC7" w:rsidRDefault="00472BB1" w:rsidP="009C1043">
      <w:pPr>
        <w:pStyle w:val="HTML0"/>
        <w:spacing w:line="326" w:lineRule="atLeast"/>
        <w:rPr>
          <w:rStyle w:val="HTML"/>
          <w:color w:val="CCCCCC"/>
        </w:rPr>
      </w:pPr>
      <w:r w:rsidRPr="00C70AC7">
        <w:rPr>
          <w:rStyle w:val="hljs-meta"/>
          <w:color w:val="9B9B9B"/>
        </w:rPr>
        <w:lastRenderedPageBreak/>
        <w:t xml:space="preserve">    @</w:t>
      </w:r>
      <w:proofErr w:type="gramStart"/>
      <w:r w:rsidRPr="00C70AC7">
        <w:rPr>
          <w:rStyle w:val="hljs-meta"/>
          <w:color w:val="9B9B9B"/>
        </w:rPr>
        <w:t>abstractmethod</w:t>
      </w:r>
      <w:proofErr w:type="gramEnd"/>
    </w:p>
    <w:p w14:paraId="50AD2EDA"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build_body</w:t>
      </w:r>
      <w:proofErr w:type="spellEnd"/>
      <w:r w:rsidRPr="00C70AC7">
        <w:rPr>
          <w:rStyle w:val="HTML"/>
          <w:color w:val="CCCCCC"/>
        </w:rPr>
        <w:t>(</w:t>
      </w:r>
      <w:r w:rsidRPr="00C70AC7">
        <w:rPr>
          <w:rStyle w:val="hljs-params"/>
          <w:color w:val="DCDCDC"/>
        </w:rPr>
        <w:t>self</w:t>
      </w:r>
      <w:r w:rsidRPr="00C70AC7">
        <w:rPr>
          <w:rStyle w:val="HTML"/>
          <w:color w:val="CCCCCC"/>
        </w:rPr>
        <w:t>):</w:t>
      </w:r>
    </w:p>
    <w:p w14:paraId="1EEB44B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42B76942" w14:textId="77777777" w:rsidR="00472BB1" w:rsidRPr="00C70AC7" w:rsidRDefault="00472BB1" w:rsidP="009C1043">
      <w:pPr>
        <w:pStyle w:val="HTML0"/>
        <w:spacing w:line="326" w:lineRule="atLeast"/>
        <w:rPr>
          <w:rStyle w:val="HTML"/>
          <w:color w:val="CCCCCC"/>
        </w:rPr>
      </w:pPr>
    </w:p>
    <w:p w14:paraId="114DE7D7" w14:textId="77777777" w:rsidR="00472BB1" w:rsidRPr="00C70AC7" w:rsidRDefault="00472BB1"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74C3D4EE"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build_arms</w:t>
      </w:r>
      <w:proofErr w:type="spellEnd"/>
      <w:r w:rsidRPr="00C70AC7">
        <w:rPr>
          <w:rStyle w:val="HTML"/>
          <w:color w:val="CCCCCC"/>
        </w:rPr>
        <w:t>(</w:t>
      </w:r>
      <w:r w:rsidRPr="00C70AC7">
        <w:rPr>
          <w:rStyle w:val="hljs-params"/>
          <w:color w:val="DCDCDC"/>
        </w:rPr>
        <w:t>self</w:t>
      </w:r>
      <w:r w:rsidRPr="00C70AC7">
        <w:rPr>
          <w:rStyle w:val="HTML"/>
          <w:color w:val="CCCCCC"/>
        </w:rPr>
        <w:t>):</w:t>
      </w:r>
    </w:p>
    <w:p w14:paraId="17CCA6A6"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2121EF45" w14:textId="77777777" w:rsidR="00472BB1" w:rsidRPr="00C70AC7" w:rsidRDefault="00472BB1" w:rsidP="009C1043">
      <w:pPr>
        <w:pStyle w:val="HTML0"/>
        <w:spacing w:line="326" w:lineRule="atLeast"/>
        <w:rPr>
          <w:rStyle w:val="HTML"/>
          <w:color w:val="CCCCCC"/>
        </w:rPr>
      </w:pPr>
    </w:p>
    <w:p w14:paraId="2DE4F00D" w14:textId="77777777" w:rsidR="00472BB1" w:rsidRPr="00C70AC7" w:rsidRDefault="00472BB1"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42D9EF3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build_legs</w:t>
      </w:r>
      <w:proofErr w:type="spellEnd"/>
      <w:r w:rsidRPr="00C70AC7">
        <w:rPr>
          <w:rStyle w:val="HTML"/>
          <w:color w:val="CCCCCC"/>
        </w:rPr>
        <w:t>(</w:t>
      </w:r>
      <w:r w:rsidRPr="00C70AC7">
        <w:rPr>
          <w:rStyle w:val="hljs-params"/>
          <w:color w:val="DCDCDC"/>
        </w:rPr>
        <w:t>self</w:t>
      </w:r>
      <w:r w:rsidRPr="00C70AC7">
        <w:rPr>
          <w:rStyle w:val="HTML"/>
          <w:color w:val="CCCCCC"/>
        </w:rPr>
        <w:t>):</w:t>
      </w:r>
    </w:p>
    <w:p w14:paraId="3DBB490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54EC8966" w14:textId="77777777" w:rsidR="00472BB1" w:rsidRPr="00C70AC7" w:rsidRDefault="00472BB1" w:rsidP="009C1043">
      <w:pPr>
        <w:pStyle w:val="HTML0"/>
        <w:spacing w:line="326" w:lineRule="atLeast"/>
        <w:rPr>
          <w:rStyle w:val="HTML"/>
          <w:color w:val="CCCCCC"/>
        </w:rPr>
      </w:pPr>
    </w:p>
    <w:p w14:paraId="115FE653" w14:textId="77777777" w:rsidR="00472BB1" w:rsidRPr="00C70AC7" w:rsidRDefault="00472BB1" w:rsidP="009C1043">
      <w:pPr>
        <w:pStyle w:val="HTML0"/>
        <w:spacing w:line="326" w:lineRule="atLeast"/>
        <w:rPr>
          <w:rStyle w:val="HTML"/>
          <w:color w:val="CCCCCC"/>
        </w:rPr>
      </w:pPr>
      <w:r w:rsidRPr="00C70AC7">
        <w:rPr>
          <w:rStyle w:val="hljs-comment"/>
          <w:i/>
          <w:iCs/>
          <w:color w:val="57A64A"/>
        </w:rPr>
        <w:t># ------具体建造者,隐藏了一个产品的内部结构------</w:t>
      </w:r>
    </w:p>
    <w:p w14:paraId="2713B095"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GirlBuilder</w:t>
      </w:r>
      <w:proofErr w:type="spellEnd"/>
      <w:r w:rsidRPr="00C70AC7">
        <w:rPr>
          <w:rStyle w:val="HTML"/>
          <w:color w:val="CCCCCC"/>
        </w:rPr>
        <w:t>(</w:t>
      </w:r>
      <w:proofErr w:type="spellStart"/>
      <w:proofErr w:type="gramEnd"/>
      <w:r w:rsidRPr="00C70AC7">
        <w:rPr>
          <w:rStyle w:val="hljs-title"/>
          <w:color w:val="DCDCDC"/>
          <w:szCs w:val="32"/>
        </w:rPr>
        <w:t>PlayerBuilder</w:t>
      </w:r>
      <w:proofErr w:type="spellEnd"/>
      <w:r w:rsidRPr="00C70AC7">
        <w:rPr>
          <w:rStyle w:val="HTML"/>
          <w:color w:val="CCCCCC"/>
        </w:rPr>
        <w:t>):</w:t>
      </w:r>
    </w:p>
    <w:p w14:paraId="396A00F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__</w:t>
      </w:r>
      <w:r w:rsidRPr="00C70AC7">
        <w:rPr>
          <w:rStyle w:val="HTML"/>
          <w:color w:val="CCCCCC"/>
        </w:rPr>
        <w:t>(</w:t>
      </w:r>
      <w:r w:rsidRPr="00C70AC7">
        <w:rPr>
          <w:rStyle w:val="hljs-params"/>
          <w:color w:val="DCDCDC"/>
        </w:rPr>
        <w:t>self</w:t>
      </w:r>
      <w:r w:rsidRPr="00C70AC7">
        <w:rPr>
          <w:rStyle w:val="HTML"/>
          <w:color w:val="CCCCCC"/>
        </w:rPr>
        <w:t>):</w:t>
      </w:r>
    </w:p>
    <w:p w14:paraId="32B416D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self.player</w:t>
      </w:r>
      <w:proofErr w:type="spellEnd"/>
      <w:proofErr w:type="gramEnd"/>
      <w:r w:rsidRPr="00C70AC7">
        <w:rPr>
          <w:rStyle w:val="HTML"/>
          <w:color w:val="CCCCCC"/>
        </w:rPr>
        <w:t xml:space="preserve"> = Player()</w:t>
      </w:r>
    </w:p>
    <w:p w14:paraId="41DC18E8" w14:textId="77777777" w:rsidR="00472BB1" w:rsidRPr="00C70AC7" w:rsidRDefault="00472BB1" w:rsidP="009C1043">
      <w:pPr>
        <w:pStyle w:val="HTML0"/>
        <w:spacing w:line="326" w:lineRule="atLeast"/>
        <w:rPr>
          <w:rStyle w:val="HTML"/>
          <w:color w:val="CCCCCC"/>
        </w:rPr>
      </w:pPr>
    </w:p>
    <w:p w14:paraId="33B452F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build_face</w:t>
      </w:r>
      <w:proofErr w:type="spellEnd"/>
      <w:r w:rsidRPr="00C70AC7">
        <w:rPr>
          <w:rStyle w:val="HTML"/>
          <w:color w:val="CCCCCC"/>
        </w:rPr>
        <w:t>(</w:t>
      </w:r>
      <w:r w:rsidRPr="00C70AC7">
        <w:rPr>
          <w:rStyle w:val="hljs-params"/>
          <w:color w:val="DCDCDC"/>
        </w:rPr>
        <w:t>self</w:t>
      </w:r>
      <w:r w:rsidRPr="00C70AC7">
        <w:rPr>
          <w:rStyle w:val="HTML"/>
          <w:color w:val="CCCCCC"/>
        </w:rPr>
        <w:t>):</w:t>
      </w:r>
    </w:p>
    <w:p w14:paraId="27DFFA5E"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self.player.face</w:t>
      </w:r>
      <w:proofErr w:type="spellEnd"/>
      <w:r w:rsidRPr="00C70AC7">
        <w:rPr>
          <w:rStyle w:val="HTML"/>
          <w:color w:val="CCCCCC"/>
        </w:rPr>
        <w:t xml:space="preserve"> = </w:t>
      </w:r>
      <w:r w:rsidRPr="00C70AC7">
        <w:rPr>
          <w:rStyle w:val="hljs-string"/>
          <w:color w:val="D69D85"/>
        </w:rPr>
        <w:t>'漂亮的脸蛋'</w:t>
      </w:r>
    </w:p>
    <w:p w14:paraId="5694AECE" w14:textId="77777777" w:rsidR="00472BB1" w:rsidRPr="00C70AC7" w:rsidRDefault="00472BB1" w:rsidP="009C1043">
      <w:pPr>
        <w:pStyle w:val="HTML0"/>
        <w:spacing w:line="326" w:lineRule="atLeast"/>
        <w:rPr>
          <w:rStyle w:val="HTML"/>
          <w:color w:val="CCCCCC"/>
        </w:rPr>
      </w:pPr>
    </w:p>
    <w:p w14:paraId="2102F9B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build_body</w:t>
      </w:r>
      <w:proofErr w:type="spellEnd"/>
      <w:r w:rsidRPr="00C70AC7">
        <w:rPr>
          <w:rStyle w:val="HTML"/>
          <w:color w:val="CCCCCC"/>
        </w:rPr>
        <w:t>(</w:t>
      </w:r>
      <w:r w:rsidRPr="00C70AC7">
        <w:rPr>
          <w:rStyle w:val="hljs-params"/>
          <w:color w:val="DCDCDC"/>
        </w:rPr>
        <w:t>self</w:t>
      </w:r>
      <w:r w:rsidRPr="00C70AC7">
        <w:rPr>
          <w:rStyle w:val="HTML"/>
          <w:color w:val="CCCCCC"/>
        </w:rPr>
        <w:t>):</w:t>
      </w:r>
    </w:p>
    <w:p w14:paraId="0A31C183"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self.player.body</w:t>
      </w:r>
      <w:proofErr w:type="spellEnd"/>
      <w:r w:rsidRPr="00C70AC7">
        <w:rPr>
          <w:rStyle w:val="HTML"/>
          <w:color w:val="CCCCCC"/>
        </w:rPr>
        <w:t xml:space="preserve"> = </w:t>
      </w:r>
      <w:r w:rsidRPr="00C70AC7">
        <w:rPr>
          <w:rStyle w:val="hljs-string"/>
          <w:color w:val="D69D85"/>
        </w:rPr>
        <w:t>'苗条的身材'</w:t>
      </w:r>
    </w:p>
    <w:p w14:paraId="31D979A2" w14:textId="77777777" w:rsidR="00472BB1" w:rsidRPr="00C70AC7" w:rsidRDefault="00472BB1" w:rsidP="009C1043">
      <w:pPr>
        <w:pStyle w:val="HTML0"/>
        <w:spacing w:line="326" w:lineRule="atLeast"/>
        <w:rPr>
          <w:rStyle w:val="HTML"/>
          <w:color w:val="CCCCCC"/>
        </w:rPr>
      </w:pPr>
    </w:p>
    <w:p w14:paraId="7F1C1AC8"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build_arms</w:t>
      </w:r>
      <w:proofErr w:type="spellEnd"/>
      <w:r w:rsidRPr="00C70AC7">
        <w:rPr>
          <w:rStyle w:val="HTML"/>
          <w:color w:val="CCCCCC"/>
        </w:rPr>
        <w:t>(</w:t>
      </w:r>
      <w:r w:rsidRPr="00C70AC7">
        <w:rPr>
          <w:rStyle w:val="hljs-params"/>
          <w:color w:val="DCDCDC"/>
        </w:rPr>
        <w:t>self</w:t>
      </w:r>
      <w:r w:rsidRPr="00C70AC7">
        <w:rPr>
          <w:rStyle w:val="HTML"/>
          <w:color w:val="CCCCCC"/>
        </w:rPr>
        <w:t>):</w:t>
      </w:r>
    </w:p>
    <w:p w14:paraId="743C702D"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self.player.arms</w:t>
      </w:r>
      <w:proofErr w:type="spellEnd"/>
      <w:r w:rsidRPr="00C70AC7">
        <w:rPr>
          <w:rStyle w:val="HTML"/>
          <w:color w:val="CCCCCC"/>
        </w:rPr>
        <w:t xml:space="preserve"> = </w:t>
      </w:r>
      <w:r w:rsidRPr="00C70AC7">
        <w:rPr>
          <w:rStyle w:val="hljs-string"/>
          <w:color w:val="D69D85"/>
        </w:rPr>
        <w:t>'细细的胳膊'</w:t>
      </w:r>
    </w:p>
    <w:p w14:paraId="4DA86290" w14:textId="77777777" w:rsidR="00472BB1" w:rsidRPr="00C70AC7" w:rsidRDefault="00472BB1" w:rsidP="009C1043">
      <w:pPr>
        <w:pStyle w:val="HTML0"/>
        <w:spacing w:line="326" w:lineRule="atLeast"/>
        <w:rPr>
          <w:rStyle w:val="HTML"/>
          <w:color w:val="CCCCCC"/>
        </w:rPr>
      </w:pPr>
    </w:p>
    <w:p w14:paraId="4FD9FDA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build_legs</w:t>
      </w:r>
      <w:proofErr w:type="spellEnd"/>
      <w:r w:rsidRPr="00C70AC7">
        <w:rPr>
          <w:rStyle w:val="HTML"/>
          <w:color w:val="CCCCCC"/>
        </w:rPr>
        <w:t>(</w:t>
      </w:r>
      <w:r w:rsidRPr="00C70AC7">
        <w:rPr>
          <w:rStyle w:val="hljs-params"/>
          <w:color w:val="DCDCDC"/>
        </w:rPr>
        <w:t>self</w:t>
      </w:r>
      <w:r w:rsidRPr="00C70AC7">
        <w:rPr>
          <w:rStyle w:val="HTML"/>
          <w:color w:val="CCCCCC"/>
        </w:rPr>
        <w:t>):</w:t>
      </w:r>
    </w:p>
    <w:p w14:paraId="78E523F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self.player.legs</w:t>
      </w:r>
      <w:proofErr w:type="spellEnd"/>
      <w:r w:rsidRPr="00C70AC7">
        <w:rPr>
          <w:rStyle w:val="HTML"/>
          <w:color w:val="CCCCCC"/>
        </w:rPr>
        <w:t xml:space="preserve"> = </w:t>
      </w:r>
      <w:r w:rsidRPr="00C70AC7">
        <w:rPr>
          <w:rStyle w:val="hljs-string"/>
          <w:color w:val="D69D85"/>
        </w:rPr>
        <w:t>'大长腿'</w:t>
      </w:r>
    </w:p>
    <w:p w14:paraId="09A0D5CE" w14:textId="77777777" w:rsidR="00472BB1" w:rsidRPr="00C70AC7" w:rsidRDefault="00472BB1" w:rsidP="009C1043">
      <w:pPr>
        <w:pStyle w:val="HTML0"/>
        <w:spacing w:line="326" w:lineRule="atLeast"/>
        <w:rPr>
          <w:rStyle w:val="HTML"/>
          <w:color w:val="CCCCCC"/>
        </w:rPr>
      </w:pPr>
    </w:p>
    <w:p w14:paraId="7A37000C" w14:textId="77777777" w:rsidR="00472BB1" w:rsidRPr="00C70AC7" w:rsidRDefault="00472BB1" w:rsidP="009C1043">
      <w:pPr>
        <w:pStyle w:val="HTML0"/>
        <w:spacing w:line="326" w:lineRule="atLeast"/>
        <w:rPr>
          <w:rStyle w:val="HTML"/>
          <w:color w:val="CCCCCC"/>
        </w:rPr>
      </w:pPr>
      <w:r w:rsidRPr="00C70AC7">
        <w:rPr>
          <w:rStyle w:val="hljs-comment"/>
          <w:i/>
          <w:iCs/>
          <w:color w:val="57A64A"/>
        </w:rPr>
        <w:t># ------具体建造者，表示代码------</w:t>
      </w:r>
    </w:p>
    <w:p w14:paraId="2B09BFC0"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MonsterBuilder</w:t>
      </w:r>
      <w:proofErr w:type="spellEnd"/>
      <w:r w:rsidRPr="00C70AC7">
        <w:rPr>
          <w:rStyle w:val="HTML"/>
          <w:color w:val="CCCCCC"/>
        </w:rPr>
        <w:t>(</w:t>
      </w:r>
      <w:proofErr w:type="spellStart"/>
      <w:proofErr w:type="gramEnd"/>
      <w:r w:rsidRPr="00C70AC7">
        <w:rPr>
          <w:rStyle w:val="hljs-title"/>
          <w:color w:val="DCDCDC"/>
          <w:szCs w:val="32"/>
        </w:rPr>
        <w:t>PlayerBuilder</w:t>
      </w:r>
      <w:proofErr w:type="spellEnd"/>
      <w:r w:rsidRPr="00C70AC7">
        <w:rPr>
          <w:rStyle w:val="HTML"/>
          <w:color w:val="CCCCCC"/>
        </w:rPr>
        <w:t>):</w:t>
      </w:r>
    </w:p>
    <w:p w14:paraId="300DF81A"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__</w:t>
      </w:r>
      <w:r w:rsidRPr="00C70AC7">
        <w:rPr>
          <w:rStyle w:val="HTML"/>
          <w:color w:val="CCCCCC"/>
        </w:rPr>
        <w:t>(</w:t>
      </w:r>
      <w:r w:rsidRPr="00C70AC7">
        <w:rPr>
          <w:rStyle w:val="hljs-params"/>
          <w:color w:val="DCDCDC"/>
        </w:rPr>
        <w:t>self</w:t>
      </w:r>
      <w:r w:rsidRPr="00C70AC7">
        <w:rPr>
          <w:rStyle w:val="HTML"/>
          <w:color w:val="CCCCCC"/>
        </w:rPr>
        <w:t>):</w:t>
      </w:r>
    </w:p>
    <w:p w14:paraId="22F3BEA3"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self.player</w:t>
      </w:r>
      <w:proofErr w:type="spellEnd"/>
      <w:proofErr w:type="gramEnd"/>
      <w:r w:rsidRPr="00C70AC7">
        <w:rPr>
          <w:rStyle w:val="HTML"/>
          <w:color w:val="CCCCCC"/>
        </w:rPr>
        <w:t xml:space="preserve"> = Player()</w:t>
      </w:r>
    </w:p>
    <w:p w14:paraId="7BE527BC" w14:textId="77777777" w:rsidR="00472BB1" w:rsidRPr="00C70AC7" w:rsidRDefault="00472BB1" w:rsidP="009C1043">
      <w:pPr>
        <w:pStyle w:val="HTML0"/>
        <w:spacing w:line="326" w:lineRule="atLeast"/>
        <w:rPr>
          <w:rStyle w:val="HTML"/>
          <w:color w:val="CCCCCC"/>
        </w:rPr>
      </w:pPr>
    </w:p>
    <w:p w14:paraId="2132642A"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build_face</w:t>
      </w:r>
      <w:proofErr w:type="spellEnd"/>
      <w:r w:rsidRPr="00C70AC7">
        <w:rPr>
          <w:rStyle w:val="HTML"/>
          <w:color w:val="CCCCCC"/>
        </w:rPr>
        <w:t>(</w:t>
      </w:r>
      <w:r w:rsidRPr="00C70AC7">
        <w:rPr>
          <w:rStyle w:val="hljs-params"/>
          <w:color w:val="DCDCDC"/>
        </w:rPr>
        <w:t>self</w:t>
      </w:r>
      <w:r w:rsidRPr="00C70AC7">
        <w:rPr>
          <w:rStyle w:val="HTML"/>
          <w:color w:val="CCCCCC"/>
        </w:rPr>
        <w:t>):</w:t>
      </w:r>
    </w:p>
    <w:p w14:paraId="2539655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self.player.face</w:t>
      </w:r>
      <w:proofErr w:type="spellEnd"/>
      <w:r w:rsidRPr="00C70AC7">
        <w:rPr>
          <w:rStyle w:val="HTML"/>
          <w:color w:val="CCCCCC"/>
        </w:rPr>
        <w:t xml:space="preserve"> = </w:t>
      </w:r>
      <w:r w:rsidRPr="00C70AC7">
        <w:rPr>
          <w:rStyle w:val="hljs-string"/>
          <w:color w:val="D69D85"/>
        </w:rPr>
        <w:t>'绿脸'</w:t>
      </w:r>
    </w:p>
    <w:p w14:paraId="25F0A7E6" w14:textId="77777777" w:rsidR="00472BB1" w:rsidRPr="00C70AC7" w:rsidRDefault="00472BB1" w:rsidP="009C1043">
      <w:pPr>
        <w:pStyle w:val="HTML0"/>
        <w:spacing w:line="326" w:lineRule="atLeast"/>
        <w:rPr>
          <w:rStyle w:val="HTML"/>
          <w:color w:val="CCCCCC"/>
        </w:rPr>
      </w:pPr>
    </w:p>
    <w:p w14:paraId="1C65E35F"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build_body</w:t>
      </w:r>
      <w:proofErr w:type="spellEnd"/>
      <w:r w:rsidRPr="00C70AC7">
        <w:rPr>
          <w:rStyle w:val="HTML"/>
          <w:color w:val="CCCCCC"/>
        </w:rPr>
        <w:t>(</w:t>
      </w:r>
      <w:r w:rsidRPr="00C70AC7">
        <w:rPr>
          <w:rStyle w:val="hljs-params"/>
          <w:color w:val="DCDCDC"/>
        </w:rPr>
        <w:t>self</w:t>
      </w:r>
      <w:r w:rsidRPr="00C70AC7">
        <w:rPr>
          <w:rStyle w:val="HTML"/>
          <w:color w:val="CCCCCC"/>
        </w:rPr>
        <w:t>):</w:t>
      </w:r>
    </w:p>
    <w:p w14:paraId="0BD06B90"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self.player.body</w:t>
      </w:r>
      <w:proofErr w:type="spellEnd"/>
      <w:r w:rsidRPr="00C70AC7">
        <w:rPr>
          <w:rStyle w:val="HTML"/>
          <w:color w:val="CCCCCC"/>
        </w:rPr>
        <w:t xml:space="preserve"> = </w:t>
      </w:r>
      <w:r w:rsidRPr="00C70AC7">
        <w:rPr>
          <w:rStyle w:val="hljs-string"/>
          <w:color w:val="D69D85"/>
        </w:rPr>
        <w:t>'魁梧的身体'</w:t>
      </w:r>
    </w:p>
    <w:p w14:paraId="55BB21B1" w14:textId="77777777" w:rsidR="00472BB1" w:rsidRPr="00C70AC7" w:rsidRDefault="00472BB1" w:rsidP="009C1043">
      <w:pPr>
        <w:pStyle w:val="HTML0"/>
        <w:spacing w:line="326" w:lineRule="atLeast"/>
        <w:rPr>
          <w:rStyle w:val="HTML"/>
          <w:color w:val="CCCCCC"/>
        </w:rPr>
      </w:pPr>
    </w:p>
    <w:p w14:paraId="07086DDA"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build_arms</w:t>
      </w:r>
      <w:proofErr w:type="spellEnd"/>
      <w:r w:rsidRPr="00C70AC7">
        <w:rPr>
          <w:rStyle w:val="HTML"/>
          <w:color w:val="CCCCCC"/>
        </w:rPr>
        <w:t>(</w:t>
      </w:r>
      <w:r w:rsidRPr="00C70AC7">
        <w:rPr>
          <w:rStyle w:val="hljs-params"/>
          <w:color w:val="DCDCDC"/>
        </w:rPr>
        <w:t>self</w:t>
      </w:r>
      <w:r w:rsidRPr="00C70AC7">
        <w:rPr>
          <w:rStyle w:val="HTML"/>
          <w:color w:val="CCCCCC"/>
        </w:rPr>
        <w:t>):</w:t>
      </w:r>
    </w:p>
    <w:p w14:paraId="696B02E8"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self.player.arms</w:t>
      </w:r>
      <w:proofErr w:type="spellEnd"/>
      <w:r w:rsidRPr="00C70AC7">
        <w:rPr>
          <w:rStyle w:val="HTML"/>
          <w:color w:val="CCCCCC"/>
        </w:rPr>
        <w:t xml:space="preserve"> = </w:t>
      </w:r>
      <w:r w:rsidRPr="00C70AC7">
        <w:rPr>
          <w:rStyle w:val="hljs-string"/>
          <w:color w:val="D69D85"/>
        </w:rPr>
        <w:t>'粗壮的胳膊'</w:t>
      </w:r>
    </w:p>
    <w:p w14:paraId="495B7FC2" w14:textId="77777777" w:rsidR="00472BB1" w:rsidRPr="00C70AC7" w:rsidRDefault="00472BB1" w:rsidP="009C1043">
      <w:pPr>
        <w:pStyle w:val="HTML0"/>
        <w:spacing w:line="326" w:lineRule="atLeast"/>
        <w:rPr>
          <w:rStyle w:val="HTML"/>
          <w:color w:val="CCCCCC"/>
        </w:rPr>
      </w:pPr>
    </w:p>
    <w:p w14:paraId="56410A85"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build_legs</w:t>
      </w:r>
      <w:proofErr w:type="spellEnd"/>
      <w:r w:rsidRPr="00C70AC7">
        <w:rPr>
          <w:rStyle w:val="HTML"/>
          <w:color w:val="CCCCCC"/>
        </w:rPr>
        <w:t>(</w:t>
      </w:r>
      <w:r w:rsidRPr="00C70AC7">
        <w:rPr>
          <w:rStyle w:val="hljs-params"/>
          <w:color w:val="DCDCDC"/>
        </w:rPr>
        <w:t>self</w:t>
      </w:r>
      <w:r w:rsidRPr="00C70AC7">
        <w:rPr>
          <w:rStyle w:val="HTML"/>
          <w:color w:val="CCCCCC"/>
        </w:rPr>
        <w:t>):</w:t>
      </w:r>
    </w:p>
    <w:p w14:paraId="183D7061"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self.player.legs</w:t>
      </w:r>
      <w:proofErr w:type="spellEnd"/>
      <w:r w:rsidRPr="00C70AC7">
        <w:rPr>
          <w:rStyle w:val="HTML"/>
          <w:color w:val="CCCCCC"/>
        </w:rPr>
        <w:t xml:space="preserve"> = </w:t>
      </w:r>
      <w:r w:rsidRPr="00C70AC7">
        <w:rPr>
          <w:rStyle w:val="hljs-string"/>
          <w:color w:val="D69D85"/>
        </w:rPr>
        <w:t>'粗壮的大腿'</w:t>
      </w:r>
    </w:p>
    <w:p w14:paraId="080CE779" w14:textId="77777777" w:rsidR="00472BB1" w:rsidRPr="00C70AC7" w:rsidRDefault="00472BB1" w:rsidP="009C1043">
      <w:pPr>
        <w:pStyle w:val="HTML0"/>
        <w:spacing w:line="326" w:lineRule="atLeast"/>
        <w:rPr>
          <w:rStyle w:val="HTML"/>
          <w:color w:val="CCCCCC"/>
        </w:rPr>
      </w:pPr>
    </w:p>
    <w:p w14:paraId="7218C334" w14:textId="77777777" w:rsidR="00472BB1" w:rsidRPr="00C70AC7" w:rsidRDefault="00472BB1" w:rsidP="009C1043">
      <w:pPr>
        <w:pStyle w:val="HTML0"/>
        <w:spacing w:line="326" w:lineRule="atLeast"/>
        <w:rPr>
          <w:rStyle w:val="HTML"/>
          <w:color w:val="CCCCCC"/>
        </w:rPr>
      </w:pPr>
      <w:r w:rsidRPr="00C70AC7">
        <w:rPr>
          <w:rStyle w:val="hljs-comment"/>
          <w:i/>
          <w:iCs/>
          <w:color w:val="57A64A"/>
        </w:rPr>
        <w:t># ------指挥者，构造代码(构造代码和表示代码分开)，可以对构造过程进行更加精细地控制------</w:t>
      </w:r>
    </w:p>
    <w:p w14:paraId="3B058F36"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PlayerDirectory</w:t>
      </w:r>
      <w:proofErr w:type="spellEnd"/>
      <w:r w:rsidRPr="00C70AC7">
        <w:rPr>
          <w:rStyle w:val="HTML"/>
          <w:color w:val="CCCCCC"/>
        </w:rPr>
        <w:t>(</w:t>
      </w:r>
      <w:proofErr w:type="gramEnd"/>
      <w:r w:rsidRPr="00C70AC7">
        <w:rPr>
          <w:rStyle w:val="HTML"/>
          <w:color w:val="CCCCCC"/>
        </w:rPr>
        <w:t>):</w:t>
      </w:r>
    </w:p>
    <w:p w14:paraId="5F53E50E"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builder_</w:t>
      </w:r>
      <w:proofErr w:type="gramStart"/>
      <w:r w:rsidRPr="00C70AC7">
        <w:rPr>
          <w:rStyle w:val="hljs-title"/>
          <w:color w:val="DCDCDC"/>
          <w:szCs w:val="32"/>
        </w:rPr>
        <w:t>player</w:t>
      </w:r>
      <w:proofErr w:type="spellEnd"/>
      <w:r w:rsidRPr="00C70AC7">
        <w:rPr>
          <w:rStyle w:val="HTML"/>
          <w:color w:val="CCCCCC"/>
        </w:rPr>
        <w:t>(</w:t>
      </w:r>
      <w:proofErr w:type="gramEnd"/>
      <w:r w:rsidRPr="00C70AC7">
        <w:rPr>
          <w:rStyle w:val="hljs-params"/>
          <w:color w:val="DCDCDC"/>
        </w:rPr>
        <w:t>self, builder</w:t>
      </w:r>
      <w:r w:rsidRPr="00C70AC7">
        <w:rPr>
          <w:rStyle w:val="HTML"/>
          <w:color w:val="CCCCCC"/>
        </w:rPr>
        <w:t>):</w:t>
      </w:r>
    </w:p>
    <w:p w14:paraId="30872D24" w14:textId="77777777" w:rsidR="00472BB1" w:rsidRPr="00C70AC7" w:rsidRDefault="00472BB1" w:rsidP="009C1043">
      <w:pPr>
        <w:pStyle w:val="HTML0"/>
        <w:spacing w:line="326" w:lineRule="atLeast"/>
        <w:rPr>
          <w:rStyle w:val="hljs-string"/>
          <w:color w:val="D69D85"/>
        </w:rPr>
      </w:pPr>
      <w:r w:rsidRPr="00C70AC7">
        <w:rPr>
          <w:rStyle w:val="HTML"/>
          <w:color w:val="CCCCCC"/>
        </w:rPr>
        <w:t xml:space="preserve">        </w:t>
      </w:r>
      <w:r w:rsidRPr="00C70AC7">
        <w:rPr>
          <w:rStyle w:val="hljs-string"/>
          <w:color w:val="D69D85"/>
        </w:rPr>
        <w:t>"""</w:t>
      </w:r>
    </w:p>
    <w:p w14:paraId="4CDB9CDD" w14:textId="77777777" w:rsidR="00472BB1" w:rsidRPr="00C70AC7" w:rsidRDefault="00472BB1" w:rsidP="009C1043">
      <w:pPr>
        <w:pStyle w:val="HTML0"/>
        <w:spacing w:line="326" w:lineRule="atLeast"/>
        <w:rPr>
          <w:rStyle w:val="hljs-string"/>
          <w:color w:val="D69D85"/>
        </w:rPr>
      </w:pPr>
      <w:r w:rsidRPr="00C70AC7">
        <w:rPr>
          <w:rStyle w:val="hljs-string"/>
          <w:color w:val="D69D85"/>
        </w:rPr>
        <w:t xml:space="preserve">        隐藏了装配过程</w:t>
      </w:r>
    </w:p>
    <w:p w14:paraId="201D9B82" w14:textId="77777777" w:rsidR="00472BB1" w:rsidRPr="00C70AC7" w:rsidRDefault="00472BB1"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:param</w:t>
      </w:r>
      <w:proofErr w:type="gramEnd"/>
      <w:r w:rsidRPr="00C70AC7">
        <w:rPr>
          <w:rStyle w:val="hljs-string"/>
          <w:color w:val="D69D85"/>
        </w:rPr>
        <w:t xml:space="preserve"> builder:</w:t>
      </w:r>
    </w:p>
    <w:p w14:paraId="2AE3A02C" w14:textId="77777777" w:rsidR="00472BB1" w:rsidRPr="00C70AC7" w:rsidRDefault="00472BB1"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:return</w:t>
      </w:r>
      <w:proofErr w:type="gramEnd"/>
      <w:r w:rsidRPr="00C70AC7">
        <w:rPr>
          <w:rStyle w:val="hljs-string"/>
          <w:color w:val="D69D85"/>
        </w:rPr>
        <w:t>:</w:t>
      </w:r>
    </w:p>
    <w:p w14:paraId="79847892" w14:textId="77777777" w:rsidR="00472BB1" w:rsidRPr="00C70AC7" w:rsidRDefault="00472BB1" w:rsidP="009C1043">
      <w:pPr>
        <w:pStyle w:val="HTML0"/>
        <w:spacing w:line="326" w:lineRule="atLeast"/>
        <w:rPr>
          <w:rStyle w:val="HTML"/>
          <w:color w:val="CCCCCC"/>
        </w:rPr>
      </w:pPr>
      <w:r w:rsidRPr="00C70AC7">
        <w:rPr>
          <w:rStyle w:val="hljs-string"/>
          <w:color w:val="D69D85"/>
        </w:rPr>
        <w:t xml:space="preserve">        """</w:t>
      </w:r>
    </w:p>
    <w:p w14:paraId="6A1268E8"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builder.build</w:t>
      </w:r>
      <w:proofErr w:type="gramEnd"/>
      <w:r w:rsidRPr="00C70AC7">
        <w:rPr>
          <w:rStyle w:val="HTML"/>
          <w:color w:val="CCCCCC"/>
        </w:rPr>
        <w:t>_face</w:t>
      </w:r>
      <w:proofErr w:type="spellEnd"/>
      <w:r w:rsidRPr="00C70AC7">
        <w:rPr>
          <w:rStyle w:val="HTML"/>
          <w:color w:val="CCCCCC"/>
        </w:rPr>
        <w:t>()</w:t>
      </w:r>
    </w:p>
    <w:p w14:paraId="5F4F6D76"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builder.build</w:t>
      </w:r>
      <w:proofErr w:type="gramEnd"/>
      <w:r w:rsidRPr="00C70AC7">
        <w:rPr>
          <w:rStyle w:val="HTML"/>
          <w:color w:val="CCCCCC"/>
        </w:rPr>
        <w:t>_body</w:t>
      </w:r>
      <w:proofErr w:type="spellEnd"/>
      <w:r w:rsidRPr="00C70AC7">
        <w:rPr>
          <w:rStyle w:val="HTML"/>
          <w:color w:val="CCCCCC"/>
        </w:rPr>
        <w:t>()</w:t>
      </w:r>
    </w:p>
    <w:p w14:paraId="05273843"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builder.build</w:t>
      </w:r>
      <w:proofErr w:type="gramEnd"/>
      <w:r w:rsidRPr="00C70AC7">
        <w:rPr>
          <w:rStyle w:val="HTML"/>
          <w:color w:val="CCCCCC"/>
        </w:rPr>
        <w:t>_arms</w:t>
      </w:r>
      <w:proofErr w:type="spellEnd"/>
      <w:r w:rsidRPr="00C70AC7">
        <w:rPr>
          <w:rStyle w:val="HTML"/>
          <w:color w:val="CCCCCC"/>
        </w:rPr>
        <w:t>()</w:t>
      </w:r>
    </w:p>
    <w:p w14:paraId="4CA62780"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builder.build</w:t>
      </w:r>
      <w:proofErr w:type="gramEnd"/>
      <w:r w:rsidRPr="00C70AC7">
        <w:rPr>
          <w:rStyle w:val="HTML"/>
          <w:color w:val="CCCCCC"/>
        </w:rPr>
        <w:t>_legs</w:t>
      </w:r>
      <w:proofErr w:type="spellEnd"/>
      <w:r w:rsidRPr="00C70AC7">
        <w:rPr>
          <w:rStyle w:val="HTML"/>
          <w:color w:val="CCCCCC"/>
        </w:rPr>
        <w:t>()</w:t>
      </w:r>
    </w:p>
    <w:p w14:paraId="1D46261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proofErr w:type="gramStart"/>
      <w:r w:rsidRPr="00C70AC7">
        <w:rPr>
          <w:rStyle w:val="HTML"/>
          <w:color w:val="CCCCCC"/>
        </w:rPr>
        <w:t>builder.player</w:t>
      </w:r>
      <w:proofErr w:type="spellEnd"/>
      <w:proofErr w:type="gramEnd"/>
    </w:p>
    <w:p w14:paraId="272F992B" w14:textId="77777777" w:rsidR="00472BB1" w:rsidRPr="00C70AC7" w:rsidRDefault="00472BB1" w:rsidP="009C1043">
      <w:pPr>
        <w:pStyle w:val="HTML0"/>
        <w:spacing w:line="326" w:lineRule="atLeast"/>
        <w:rPr>
          <w:rStyle w:val="HTML"/>
          <w:color w:val="CCCCCC"/>
        </w:rPr>
      </w:pPr>
    </w:p>
    <w:p w14:paraId="6813E088" w14:textId="77777777" w:rsidR="00472BB1" w:rsidRPr="00C70AC7" w:rsidRDefault="00472BB1" w:rsidP="009C1043">
      <w:pPr>
        <w:pStyle w:val="HTML0"/>
        <w:spacing w:line="326" w:lineRule="atLeast"/>
        <w:rPr>
          <w:rStyle w:val="HTML"/>
          <w:color w:val="CCCCCC"/>
        </w:rPr>
      </w:pPr>
      <w:r w:rsidRPr="00C70AC7">
        <w:rPr>
          <w:rStyle w:val="hljs-comment"/>
          <w:i/>
          <w:iCs/>
          <w:color w:val="57A64A"/>
        </w:rPr>
        <w:t># ------客户端------</w:t>
      </w:r>
    </w:p>
    <w:p w14:paraId="5D99C06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builder = </w:t>
      </w:r>
      <w:proofErr w:type="spellStart"/>
      <w:proofErr w:type="gramStart"/>
      <w:r w:rsidRPr="00C70AC7">
        <w:rPr>
          <w:rStyle w:val="HTML"/>
          <w:color w:val="CCCCCC"/>
        </w:rPr>
        <w:t>GirlBuilder</w:t>
      </w:r>
      <w:proofErr w:type="spellEnd"/>
      <w:r w:rsidRPr="00C70AC7">
        <w:rPr>
          <w:rStyle w:val="HTML"/>
          <w:color w:val="CCCCCC"/>
        </w:rPr>
        <w:t>(</w:t>
      </w:r>
      <w:proofErr w:type="gramEnd"/>
      <w:r w:rsidRPr="00C70AC7">
        <w:rPr>
          <w:rStyle w:val="HTML"/>
          <w:color w:val="CCCCCC"/>
        </w:rPr>
        <w:t>)</w:t>
      </w:r>
    </w:p>
    <w:p w14:paraId="6E77516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director = </w:t>
      </w:r>
      <w:proofErr w:type="spellStart"/>
      <w:proofErr w:type="gramStart"/>
      <w:r w:rsidRPr="00C70AC7">
        <w:rPr>
          <w:rStyle w:val="HTML"/>
          <w:color w:val="CCCCCC"/>
        </w:rPr>
        <w:t>PlayerDirectory</w:t>
      </w:r>
      <w:proofErr w:type="spellEnd"/>
      <w:r w:rsidRPr="00C70AC7">
        <w:rPr>
          <w:rStyle w:val="HTML"/>
          <w:color w:val="CCCCCC"/>
        </w:rPr>
        <w:t>(</w:t>
      </w:r>
      <w:proofErr w:type="gramEnd"/>
      <w:r w:rsidRPr="00C70AC7">
        <w:rPr>
          <w:rStyle w:val="HTML"/>
          <w:color w:val="CCCCCC"/>
        </w:rPr>
        <w:t>)</w:t>
      </w:r>
    </w:p>
    <w:p w14:paraId="727B1E1B"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p = </w:t>
      </w:r>
      <w:proofErr w:type="spellStart"/>
      <w:proofErr w:type="gramStart"/>
      <w:r w:rsidRPr="00C70AC7">
        <w:rPr>
          <w:rStyle w:val="HTML"/>
          <w:color w:val="CCCCCC"/>
        </w:rPr>
        <w:t>director.builder</w:t>
      </w:r>
      <w:proofErr w:type="gramEnd"/>
      <w:r w:rsidRPr="00C70AC7">
        <w:rPr>
          <w:rStyle w:val="HTML"/>
          <w:color w:val="CCCCCC"/>
        </w:rPr>
        <w:t>_player</w:t>
      </w:r>
      <w:proofErr w:type="spellEnd"/>
      <w:r w:rsidRPr="00C70AC7">
        <w:rPr>
          <w:rStyle w:val="HTML"/>
          <w:color w:val="CCCCCC"/>
        </w:rPr>
        <w:t>(builder)</w:t>
      </w:r>
    </w:p>
    <w:p w14:paraId="783EE079" w14:textId="77777777" w:rsidR="00472BB1" w:rsidRPr="00C70AC7" w:rsidRDefault="00472BB1" w:rsidP="009C1043">
      <w:pPr>
        <w:pStyle w:val="HTML0"/>
        <w:spacing w:line="326" w:lineRule="atLeast"/>
        <w:rPr>
          <w:rStyle w:val="HTML"/>
          <w:color w:val="CCCCCC"/>
        </w:rPr>
      </w:pPr>
      <w:r w:rsidRPr="00C70AC7">
        <w:rPr>
          <w:rStyle w:val="hljs-builtin"/>
          <w:color w:val="4EC9B0"/>
        </w:rPr>
        <w:t>print</w:t>
      </w:r>
      <w:r w:rsidRPr="00C70AC7">
        <w:rPr>
          <w:rStyle w:val="HTML"/>
          <w:color w:val="CCCCCC"/>
        </w:rPr>
        <w:t xml:space="preserve">(p)  </w:t>
      </w:r>
      <w:r w:rsidRPr="00C70AC7">
        <w:rPr>
          <w:rStyle w:val="hljs-comment"/>
          <w:i/>
          <w:iCs/>
          <w:color w:val="57A64A"/>
        </w:rPr>
        <w:t># 漂亮的脸蛋,苗条的身材,细细的胳膊,大长腿</w:t>
      </w:r>
    </w:p>
    <w:p w14:paraId="1F368D1A" w14:textId="77777777" w:rsidR="00472BB1" w:rsidRPr="00C70AC7" w:rsidRDefault="00472BB1"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5. </w:t>
      </w:r>
      <w:proofErr w:type="gramStart"/>
      <w:r w:rsidRPr="00C70AC7">
        <w:rPr>
          <w:rFonts w:ascii="Segoe UI" w:hAnsi="Segoe UI" w:cs="Segoe UI"/>
          <w:color w:val="CCCCCC"/>
          <w:sz w:val="22"/>
          <w:szCs w:val="22"/>
        </w:rPr>
        <w:t>单例模式</w:t>
      </w:r>
      <w:proofErr w:type="gramEnd"/>
    </w:p>
    <w:p w14:paraId="0ACFDDC3" w14:textId="77777777" w:rsidR="00472BB1" w:rsidRPr="00C70AC7" w:rsidRDefault="00472BB1"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proofErr w:type="gramStart"/>
      <w:r w:rsidRPr="00C70AC7">
        <w:rPr>
          <w:rFonts w:ascii="Segoe UI" w:hAnsi="Segoe UI" w:cs="Segoe UI"/>
          <w:color w:val="CCCCCC"/>
        </w:rPr>
        <w:t>单例模式</w:t>
      </w:r>
      <w:proofErr w:type="gramEnd"/>
      <w:r w:rsidRPr="00C70AC7">
        <w:rPr>
          <w:rFonts w:ascii="Segoe UI" w:hAnsi="Segoe UI" w:cs="Segoe UI"/>
          <w:color w:val="CCCCCC"/>
        </w:rPr>
        <w:t>保证一个</w:t>
      </w:r>
      <w:proofErr w:type="gramStart"/>
      <w:r w:rsidRPr="00C70AC7">
        <w:rPr>
          <w:rFonts w:ascii="Segoe UI" w:hAnsi="Segoe UI" w:cs="Segoe UI"/>
          <w:color w:val="CCCCCC"/>
        </w:rPr>
        <w:t>类只有</w:t>
      </w:r>
      <w:proofErr w:type="gramEnd"/>
      <w:r w:rsidRPr="00C70AC7">
        <w:rPr>
          <w:rFonts w:ascii="Segoe UI" w:hAnsi="Segoe UI" w:cs="Segoe UI"/>
          <w:color w:val="CCCCCC"/>
        </w:rPr>
        <w:t>一个实例，并提供一个访问它的全局访问点。优点是对唯一实例的受控访问（只有一个实例），</w:t>
      </w:r>
      <w:proofErr w:type="gramStart"/>
      <w:r w:rsidRPr="00C70AC7">
        <w:rPr>
          <w:rFonts w:ascii="Segoe UI" w:hAnsi="Segoe UI" w:cs="Segoe UI"/>
          <w:color w:val="CCCCCC"/>
        </w:rPr>
        <w:t>单例相当于</w:t>
      </w:r>
      <w:proofErr w:type="gramEnd"/>
      <w:r w:rsidRPr="00C70AC7">
        <w:rPr>
          <w:rFonts w:ascii="Segoe UI" w:hAnsi="Segoe UI" w:cs="Segoe UI"/>
          <w:color w:val="CCCCCC"/>
        </w:rPr>
        <w:t>全局变量，但防止了命名空间被污染（变量命名不会有冲突）。写个例子来加深理解：</w:t>
      </w:r>
    </w:p>
    <w:p w14:paraId="637B47F9"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Singleton</w:t>
      </w:r>
      <w:r w:rsidRPr="00C70AC7">
        <w:rPr>
          <w:rStyle w:val="HTML"/>
          <w:color w:val="CCCCCC"/>
        </w:rPr>
        <w:t>:</w:t>
      </w:r>
    </w:p>
    <w:p w14:paraId="0B84F5E6"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__new_</w:t>
      </w:r>
      <w:proofErr w:type="gramStart"/>
      <w:r w:rsidRPr="00C70AC7">
        <w:rPr>
          <w:rStyle w:val="hljs-title"/>
          <w:color w:val="DCDCDC"/>
          <w:szCs w:val="32"/>
        </w:rPr>
        <w:t>_</w:t>
      </w:r>
      <w:r w:rsidRPr="00C70AC7">
        <w:rPr>
          <w:rStyle w:val="HTML"/>
          <w:color w:val="CCCCCC"/>
        </w:rPr>
        <w:t>(</w:t>
      </w:r>
      <w:proofErr w:type="spellStart"/>
      <w:proofErr w:type="gramEnd"/>
      <w:r w:rsidRPr="00C70AC7">
        <w:rPr>
          <w:rStyle w:val="hljs-params"/>
          <w:color w:val="DCDCDC"/>
        </w:rPr>
        <w:t>cls</w:t>
      </w:r>
      <w:proofErr w:type="spellEnd"/>
      <w:r w:rsidRPr="00C70AC7">
        <w:rPr>
          <w:rStyle w:val="hljs-params"/>
          <w:color w:val="DCDCDC"/>
        </w:rPr>
        <w:t>, *</w:t>
      </w:r>
      <w:proofErr w:type="spellStart"/>
      <w:r w:rsidRPr="00C70AC7">
        <w:rPr>
          <w:rStyle w:val="hljs-params"/>
          <w:color w:val="DCDCDC"/>
        </w:rPr>
        <w:t>args</w:t>
      </w:r>
      <w:proofErr w:type="spellEnd"/>
      <w:r w:rsidRPr="00C70AC7">
        <w:rPr>
          <w:rStyle w:val="hljs-params"/>
          <w:color w:val="DCDCDC"/>
        </w:rPr>
        <w:t>, **</w:t>
      </w:r>
      <w:proofErr w:type="spellStart"/>
      <w:r w:rsidRPr="00C70AC7">
        <w:rPr>
          <w:rStyle w:val="hljs-params"/>
          <w:color w:val="DCDCDC"/>
        </w:rPr>
        <w:t>kwargs</w:t>
      </w:r>
      <w:proofErr w:type="spellEnd"/>
      <w:r w:rsidRPr="00C70AC7">
        <w:rPr>
          <w:rStyle w:val="HTML"/>
          <w:color w:val="CCCCCC"/>
        </w:rPr>
        <w:t>):</w:t>
      </w:r>
    </w:p>
    <w:p w14:paraId="06DA3540"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if</w:t>
      </w:r>
      <w:r w:rsidRPr="00C70AC7">
        <w:rPr>
          <w:rStyle w:val="HTML"/>
          <w:color w:val="CCCCCC"/>
        </w:rPr>
        <w:t xml:space="preserve"> </w:t>
      </w:r>
      <w:r w:rsidRPr="00C70AC7">
        <w:rPr>
          <w:rStyle w:val="hljs-keyword"/>
          <w:color w:val="569CD6"/>
        </w:rPr>
        <w:t>not</w:t>
      </w:r>
      <w:r w:rsidRPr="00C70AC7">
        <w:rPr>
          <w:rStyle w:val="HTML"/>
          <w:color w:val="CCCCCC"/>
        </w:rPr>
        <w:t xml:space="preserve"> </w:t>
      </w:r>
      <w:proofErr w:type="spellStart"/>
      <w:proofErr w:type="gramStart"/>
      <w:r w:rsidRPr="00C70AC7">
        <w:rPr>
          <w:rStyle w:val="hljs-builtin"/>
          <w:color w:val="4EC9B0"/>
        </w:rPr>
        <w:t>hasattr</w:t>
      </w:r>
      <w:proofErr w:type="spellEnd"/>
      <w:r w:rsidRPr="00C70AC7">
        <w:rPr>
          <w:rStyle w:val="HTML"/>
          <w:color w:val="CCCCCC"/>
        </w:rPr>
        <w:t>(</w:t>
      </w:r>
      <w:proofErr w:type="spellStart"/>
      <w:proofErr w:type="gramEnd"/>
      <w:r w:rsidRPr="00C70AC7">
        <w:rPr>
          <w:rStyle w:val="HTML"/>
          <w:color w:val="CCCCCC"/>
        </w:rPr>
        <w:t>cls</w:t>
      </w:r>
      <w:proofErr w:type="spellEnd"/>
      <w:r w:rsidRPr="00C70AC7">
        <w:rPr>
          <w:rStyle w:val="HTML"/>
          <w:color w:val="CCCCCC"/>
        </w:rPr>
        <w:t xml:space="preserve">, </w:t>
      </w:r>
      <w:r w:rsidRPr="00C70AC7">
        <w:rPr>
          <w:rStyle w:val="hljs-string"/>
          <w:color w:val="D69D85"/>
        </w:rPr>
        <w:t>"_instance"</w:t>
      </w:r>
      <w:r w:rsidRPr="00C70AC7">
        <w:rPr>
          <w:rStyle w:val="HTML"/>
          <w:color w:val="CCCCCC"/>
        </w:rPr>
        <w:t>):</w:t>
      </w:r>
    </w:p>
    <w:p w14:paraId="7C3990AB"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cls</w:t>
      </w:r>
      <w:proofErr w:type="spellEnd"/>
      <w:r w:rsidRPr="00C70AC7">
        <w:rPr>
          <w:rStyle w:val="HTML"/>
          <w:color w:val="CCCCCC"/>
        </w:rPr>
        <w:t>._</w:t>
      </w:r>
      <w:proofErr w:type="gramEnd"/>
      <w:r w:rsidRPr="00C70AC7">
        <w:rPr>
          <w:rStyle w:val="HTML"/>
          <w:color w:val="CCCCCC"/>
        </w:rPr>
        <w:t xml:space="preserve">instance = </w:t>
      </w:r>
      <w:r w:rsidRPr="00C70AC7">
        <w:rPr>
          <w:rStyle w:val="hljs-builtin"/>
          <w:color w:val="4EC9B0"/>
        </w:rPr>
        <w:t>super</w:t>
      </w:r>
      <w:r w:rsidRPr="00C70AC7">
        <w:rPr>
          <w:rStyle w:val="HTML"/>
          <w:color w:val="CCCCCC"/>
        </w:rPr>
        <w:t xml:space="preserve">(Singleton, </w:t>
      </w:r>
      <w:proofErr w:type="spellStart"/>
      <w:r w:rsidRPr="00C70AC7">
        <w:rPr>
          <w:rStyle w:val="HTML"/>
          <w:color w:val="CCCCCC"/>
        </w:rPr>
        <w:t>cls</w:t>
      </w:r>
      <w:proofErr w:type="spellEnd"/>
      <w:r w:rsidRPr="00C70AC7">
        <w:rPr>
          <w:rStyle w:val="HTML"/>
          <w:color w:val="CCCCCC"/>
        </w:rPr>
        <w:t>).__new__(</w:t>
      </w:r>
      <w:proofErr w:type="spellStart"/>
      <w:r w:rsidRPr="00C70AC7">
        <w:rPr>
          <w:rStyle w:val="HTML"/>
          <w:color w:val="CCCCCC"/>
        </w:rPr>
        <w:t>cls</w:t>
      </w:r>
      <w:proofErr w:type="spellEnd"/>
      <w:r w:rsidRPr="00C70AC7">
        <w:rPr>
          <w:rStyle w:val="HTML"/>
          <w:color w:val="CCCCCC"/>
        </w:rPr>
        <w:t>)</w:t>
      </w:r>
    </w:p>
    <w:p w14:paraId="476FE7B5"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proofErr w:type="gramStart"/>
      <w:r w:rsidRPr="00C70AC7">
        <w:rPr>
          <w:rStyle w:val="HTML"/>
          <w:color w:val="CCCCCC"/>
        </w:rPr>
        <w:t>cls</w:t>
      </w:r>
      <w:proofErr w:type="spellEnd"/>
      <w:r w:rsidRPr="00C70AC7">
        <w:rPr>
          <w:rStyle w:val="HTML"/>
          <w:color w:val="CCCCCC"/>
        </w:rPr>
        <w:t>._</w:t>
      </w:r>
      <w:proofErr w:type="gramEnd"/>
      <w:r w:rsidRPr="00C70AC7">
        <w:rPr>
          <w:rStyle w:val="HTML"/>
          <w:color w:val="CCCCCC"/>
        </w:rPr>
        <w:t>instance</w:t>
      </w:r>
    </w:p>
    <w:p w14:paraId="2B18E0B3" w14:textId="77777777" w:rsidR="00472BB1" w:rsidRPr="00C70AC7" w:rsidRDefault="00472BB1" w:rsidP="009C1043">
      <w:pPr>
        <w:pStyle w:val="HTML0"/>
        <w:spacing w:line="326" w:lineRule="atLeast"/>
        <w:rPr>
          <w:rStyle w:val="HTML"/>
          <w:color w:val="CCCCCC"/>
        </w:rPr>
      </w:pPr>
    </w:p>
    <w:p w14:paraId="7470F39D" w14:textId="77777777" w:rsidR="00472BB1" w:rsidRPr="00C70AC7" w:rsidRDefault="00472BB1"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MyClass</w:t>
      </w:r>
      <w:proofErr w:type="spellEnd"/>
      <w:r w:rsidRPr="00C70AC7">
        <w:rPr>
          <w:rStyle w:val="HTML"/>
          <w:color w:val="CCCCCC"/>
        </w:rPr>
        <w:t>(</w:t>
      </w:r>
      <w:proofErr w:type="gramEnd"/>
      <w:r w:rsidRPr="00C70AC7">
        <w:rPr>
          <w:rStyle w:val="hljs-title"/>
          <w:color w:val="DCDCDC"/>
          <w:szCs w:val="32"/>
        </w:rPr>
        <w:t>Singleton</w:t>
      </w:r>
      <w:r w:rsidRPr="00C70AC7">
        <w:rPr>
          <w:rStyle w:val="HTML"/>
          <w:color w:val="CCCCCC"/>
        </w:rPr>
        <w:t>):</w:t>
      </w:r>
    </w:p>
    <w:p w14:paraId="2C3EBDE8"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self, a</w:t>
      </w:r>
      <w:r w:rsidRPr="00C70AC7">
        <w:rPr>
          <w:rStyle w:val="HTML"/>
          <w:color w:val="CCCCCC"/>
        </w:rPr>
        <w:t>):</w:t>
      </w:r>
    </w:p>
    <w:p w14:paraId="7E082819"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self.a</w:t>
      </w:r>
      <w:proofErr w:type="spellEnd"/>
      <w:proofErr w:type="gramEnd"/>
      <w:r w:rsidRPr="00C70AC7">
        <w:rPr>
          <w:rStyle w:val="HTML"/>
          <w:color w:val="CCCCCC"/>
        </w:rPr>
        <w:t xml:space="preserve"> = a</w:t>
      </w:r>
    </w:p>
    <w:p w14:paraId="19F7377A" w14:textId="77777777" w:rsidR="00472BB1" w:rsidRPr="00C70AC7" w:rsidRDefault="00472BB1" w:rsidP="009C1043">
      <w:pPr>
        <w:pStyle w:val="HTML0"/>
        <w:spacing w:line="326" w:lineRule="atLeast"/>
        <w:rPr>
          <w:rStyle w:val="HTML"/>
          <w:color w:val="CCCCCC"/>
        </w:rPr>
      </w:pPr>
    </w:p>
    <w:p w14:paraId="3C18087B" w14:textId="77777777" w:rsidR="00472BB1" w:rsidRPr="00C70AC7" w:rsidRDefault="00472BB1" w:rsidP="009C1043">
      <w:pPr>
        <w:pStyle w:val="HTML0"/>
        <w:spacing w:line="326" w:lineRule="atLeast"/>
        <w:rPr>
          <w:rStyle w:val="HTML"/>
          <w:color w:val="CCCCCC"/>
        </w:rPr>
      </w:pPr>
      <w:r w:rsidRPr="00C70AC7">
        <w:rPr>
          <w:rStyle w:val="HTML"/>
          <w:color w:val="CCCCCC"/>
        </w:rPr>
        <w:lastRenderedPageBreak/>
        <w:t xml:space="preserve">ms1 = </w:t>
      </w:r>
      <w:proofErr w:type="spellStart"/>
      <w:proofErr w:type="gramStart"/>
      <w:r w:rsidRPr="00C70AC7">
        <w:rPr>
          <w:rStyle w:val="HTML"/>
          <w:color w:val="CCCCCC"/>
        </w:rPr>
        <w:t>MyClass</w:t>
      </w:r>
      <w:proofErr w:type="spellEnd"/>
      <w:r w:rsidRPr="00C70AC7">
        <w:rPr>
          <w:rStyle w:val="HTML"/>
          <w:color w:val="CCCCCC"/>
        </w:rPr>
        <w:t>(</w:t>
      </w:r>
      <w:proofErr w:type="gramEnd"/>
      <w:r w:rsidRPr="00C70AC7">
        <w:rPr>
          <w:rStyle w:val="hljs-number"/>
          <w:color w:val="B8D7A3"/>
        </w:rPr>
        <w:t>1</w:t>
      </w:r>
      <w:r w:rsidRPr="00C70AC7">
        <w:rPr>
          <w:rStyle w:val="HTML"/>
          <w:color w:val="CCCCCC"/>
        </w:rPr>
        <w:t>)</w:t>
      </w:r>
    </w:p>
    <w:p w14:paraId="010A2344" w14:textId="77777777" w:rsidR="00472BB1" w:rsidRPr="00C70AC7" w:rsidRDefault="00472BB1" w:rsidP="009C1043">
      <w:pPr>
        <w:pStyle w:val="HTML0"/>
        <w:spacing w:line="326" w:lineRule="atLeast"/>
        <w:rPr>
          <w:rStyle w:val="HTML"/>
          <w:color w:val="CCCCCC"/>
        </w:rPr>
      </w:pPr>
      <w:r w:rsidRPr="00C70AC7">
        <w:rPr>
          <w:rStyle w:val="HTML"/>
          <w:color w:val="CCCCCC"/>
        </w:rPr>
        <w:t xml:space="preserve">ms2 = </w:t>
      </w:r>
      <w:proofErr w:type="spellStart"/>
      <w:proofErr w:type="gramStart"/>
      <w:r w:rsidRPr="00C70AC7">
        <w:rPr>
          <w:rStyle w:val="HTML"/>
          <w:color w:val="CCCCCC"/>
        </w:rPr>
        <w:t>MyClass</w:t>
      </w:r>
      <w:proofErr w:type="spellEnd"/>
      <w:r w:rsidRPr="00C70AC7">
        <w:rPr>
          <w:rStyle w:val="HTML"/>
          <w:color w:val="CCCCCC"/>
        </w:rPr>
        <w:t>(</w:t>
      </w:r>
      <w:proofErr w:type="gramEnd"/>
      <w:r w:rsidRPr="00C70AC7">
        <w:rPr>
          <w:rStyle w:val="hljs-number"/>
          <w:color w:val="B8D7A3"/>
        </w:rPr>
        <w:t>2</w:t>
      </w:r>
      <w:r w:rsidRPr="00C70AC7">
        <w:rPr>
          <w:rStyle w:val="HTML"/>
          <w:color w:val="CCCCCC"/>
        </w:rPr>
        <w:t>)</w:t>
      </w:r>
    </w:p>
    <w:p w14:paraId="7CF78D3D" w14:textId="77777777" w:rsidR="00472BB1" w:rsidRPr="00C70AC7" w:rsidRDefault="00472BB1" w:rsidP="009C1043">
      <w:pPr>
        <w:pStyle w:val="HTML0"/>
        <w:spacing w:line="326" w:lineRule="atLeast"/>
        <w:rPr>
          <w:rStyle w:val="HTML"/>
          <w:color w:val="CCCCCC"/>
        </w:rPr>
      </w:pPr>
      <w:proofErr w:type="gramStart"/>
      <w:r w:rsidRPr="00C70AC7">
        <w:rPr>
          <w:rStyle w:val="hljs-builtin"/>
          <w:color w:val="4EC9B0"/>
        </w:rPr>
        <w:t>print</w:t>
      </w:r>
      <w:r w:rsidRPr="00C70AC7">
        <w:rPr>
          <w:rStyle w:val="HTML"/>
          <w:color w:val="CCCCCC"/>
        </w:rPr>
        <w:t>(</w:t>
      </w:r>
      <w:proofErr w:type="gramEnd"/>
      <w:r w:rsidRPr="00C70AC7">
        <w:rPr>
          <w:rStyle w:val="HTML"/>
          <w:color w:val="CCCCCC"/>
        </w:rPr>
        <w:t>ms1.a, ms2.a)</w:t>
      </w:r>
    </w:p>
    <w:p w14:paraId="3FF25D70" w14:textId="77777777" w:rsidR="00472BB1" w:rsidRPr="00C70AC7" w:rsidRDefault="00472BB1" w:rsidP="009C1043">
      <w:pPr>
        <w:pStyle w:val="HTML0"/>
        <w:spacing w:line="326" w:lineRule="atLeast"/>
        <w:rPr>
          <w:rStyle w:val="HTML"/>
          <w:color w:val="CCCCCC"/>
        </w:rPr>
      </w:pPr>
      <w:r w:rsidRPr="00C70AC7">
        <w:rPr>
          <w:rStyle w:val="hljs-builtin"/>
          <w:color w:val="4EC9B0"/>
        </w:rPr>
        <w:t>print</w:t>
      </w:r>
      <w:r w:rsidRPr="00C70AC7">
        <w:rPr>
          <w:rStyle w:val="HTML"/>
          <w:color w:val="CCCCCC"/>
        </w:rPr>
        <w:t>(</w:t>
      </w:r>
      <w:r w:rsidRPr="00C70AC7">
        <w:rPr>
          <w:rStyle w:val="hljs-builtin"/>
          <w:color w:val="4EC9B0"/>
        </w:rPr>
        <w:t>id</w:t>
      </w:r>
      <w:r w:rsidRPr="00C70AC7">
        <w:rPr>
          <w:rStyle w:val="HTML"/>
          <w:color w:val="CCCCCC"/>
        </w:rPr>
        <w:t xml:space="preserve">(ms1), </w:t>
      </w:r>
      <w:r w:rsidRPr="00C70AC7">
        <w:rPr>
          <w:rStyle w:val="hljs-builtin"/>
          <w:color w:val="4EC9B0"/>
        </w:rPr>
        <w:t>id</w:t>
      </w:r>
      <w:r w:rsidRPr="00C70AC7">
        <w:rPr>
          <w:rStyle w:val="HTML"/>
          <w:color w:val="CCCCCC"/>
        </w:rPr>
        <w:t>(ms2))</w:t>
      </w:r>
    </w:p>
    <w:p w14:paraId="4FF775DE" w14:textId="77777777" w:rsidR="00472BB1" w:rsidRPr="00C70AC7" w:rsidRDefault="00472BB1" w:rsidP="009C1043">
      <w:pPr>
        <w:pStyle w:val="HTML0"/>
        <w:spacing w:line="326" w:lineRule="atLeast"/>
        <w:rPr>
          <w:rStyle w:val="hljs-string"/>
          <w:color w:val="D69D85"/>
        </w:rPr>
      </w:pPr>
      <w:r w:rsidRPr="00C70AC7">
        <w:rPr>
          <w:rStyle w:val="hljs-string"/>
          <w:color w:val="D69D85"/>
        </w:rPr>
        <w:t>"""</w:t>
      </w:r>
    </w:p>
    <w:p w14:paraId="637199DE" w14:textId="77777777" w:rsidR="00472BB1" w:rsidRPr="00C70AC7" w:rsidRDefault="00472BB1" w:rsidP="009C1043">
      <w:pPr>
        <w:pStyle w:val="HTML0"/>
        <w:spacing w:line="326" w:lineRule="atLeast"/>
        <w:rPr>
          <w:rStyle w:val="hljs-string"/>
          <w:color w:val="D69D85"/>
        </w:rPr>
      </w:pPr>
      <w:r w:rsidRPr="00C70AC7">
        <w:rPr>
          <w:rStyle w:val="hljs-string"/>
          <w:color w:val="D69D85"/>
        </w:rPr>
        <w:t>2 2</w:t>
      </w:r>
    </w:p>
    <w:p w14:paraId="1828B9C9" w14:textId="77777777" w:rsidR="00472BB1" w:rsidRPr="00C70AC7" w:rsidRDefault="00472BB1" w:rsidP="009C1043">
      <w:pPr>
        <w:pStyle w:val="HTML0"/>
        <w:spacing w:line="326" w:lineRule="atLeast"/>
        <w:rPr>
          <w:rStyle w:val="hljs-string"/>
          <w:color w:val="D69D85"/>
        </w:rPr>
      </w:pPr>
      <w:r w:rsidRPr="00C70AC7">
        <w:rPr>
          <w:rStyle w:val="hljs-string"/>
          <w:color w:val="D69D85"/>
        </w:rPr>
        <w:t>139843914173312 139843914173312</w:t>
      </w:r>
    </w:p>
    <w:p w14:paraId="6D6C0937" w14:textId="77777777" w:rsidR="00472BB1" w:rsidRPr="00C70AC7" w:rsidRDefault="00472BB1" w:rsidP="009C1043">
      <w:pPr>
        <w:pStyle w:val="HTML0"/>
        <w:spacing w:line="326" w:lineRule="atLeast"/>
        <w:rPr>
          <w:rStyle w:val="HTML"/>
          <w:color w:val="CCCCCC"/>
        </w:rPr>
      </w:pPr>
      <w:r w:rsidRPr="00C70AC7">
        <w:rPr>
          <w:rStyle w:val="hljs-string"/>
          <w:color w:val="D69D85"/>
        </w:rPr>
        <w:t>"""</w:t>
      </w:r>
    </w:p>
    <w:p w14:paraId="64AA81D5" w14:textId="77777777" w:rsidR="00472BB1" w:rsidRPr="00C70AC7" w:rsidRDefault="00472BB1"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如果实例只出现一次，如日志系统中只需要创建一个日志对象（否则两个日志对象同时操作一个文件就会造成操作冲突）；数据库连接池只需要创建一个对象来操作数据库（否则增加系统开销，浪费系统资源）；操作系统只需要创建一个文件系统对象来操作文件系统。</w:t>
      </w:r>
    </w:p>
    <w:p w14:paraId="7C43B625" w14:textId="77777777" w:rsidR="00472BB1" w:rsidRPr="00C70AC7" w:rsidRDefault="00472BB1"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6. </w:t>
      </w:r>
      <w:r w:rsidRPr="00C70AC7">
        <w:rPr>
          <w:rFonts w:ascii="Segoe UI" w:hAnsi="Segoe UI" w:cs="Segoe UI"/>
          <w:color w:val="CCCCCC"/>
          <w:sz w:val="22"/>
          <w:szCs w:val="22"/>
        </w:rPr>
        <w:t>创建型模式概述</w:t>
      </w:r>
    </w:p>
    <w:p w14:paraId="4CAFAD9D" w14:textId="77777777" w:rsidR="00472BB1" w:rsidRPr="00C70AC7" w:rsidRDefault="00472BB1"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抽象工厂模式和建造</w:t>
      </w:r>
      <w:proofErr w:type="gramStart"/>
      <w:r w:rsidRPr="00C70AC7">
        <w:rPr>
          <w:rFonts w:ascii="Segoe UI" w:hAnsi="Segoe UI" w:cs="Segoe UI"/>
          <w:color w:val="CCCCCC"/>
        </w:rPr>
        <w:t>者模式</w:t>
      </w:r>
      <w:proofErr w:type="gramEnd"/>
      <w:r w:rsidRPr="00C70AC7">
        <w:rPr>
          <w:rFonts w:ascii="Segoe UI" w:hAnsi="Segoe UI" w:cs="Segoe UI"/>
          <w:color w:val="CCCCCC"/>
        </w:rPr>
        <w:t>相比于简单工厂模式和工厂方法模式而言更加灵活也更加复杂。通常情况下，软件设计以简单工厂模式或工厂方法模式开始，当发现设计需要更大的灵活性的时候，则向更加复杂的设计模式演化。</w:t>
      </w:r>
    </w:p>
    <w:p w14:paraId="19738F1F" w14:textId="01464D9D" w:rsidR="00472BB1" w:rsidRPr="00C70AC7" w:rsidRDefault="00472BB1" w:rsidP="009C1043">
      <w:pPr>
        <w:rPr>
          <w:sz w:val="24"/>
          <w:szCs w:val="28"/>
        </w:rPr>
      </w:pPr>
    </w:p>
    <w:p w14:paraId="011C401A" w14:textId="77777777" w:rsidR="00472BB1" w:rsidRPr="00C70AC7" w:rsidRDefault="00472BB1" w:rsidP="009C1043">
      <w:pPr>
        <w:rPr>
          <w:sz w:val="24"/>
          <w:szCs w:val="28"/>
        </w:rPr>
      </w:pPr>
    </w:p>
    <w:p w14:paraId="0A181D16" w14:textId="5B2E15B1" w:rsidR="00472BB1" w:rsidRPr="00C70AC7" w:rsidRDefault="00472BB1" w:rsidP="009C1043">
      <w:pPr>
        <w:widowControl/>
        <w:jc w:val="left"/>
        <w:rPr>
          <w:sz w:val="24"/>
          <w:szCs w:val="28"/>
        </w:rPr>
      </w:pPr>
      <w:r w:rsidRPr="00C70AC7">
        <w:rPr>
          <w:sz w:val="24"/>
          <w:szCs w:val="28"/>
        </w:rPr>
        <w:br w:type="page"/>
      </w:r>
    </w:p>
    <w:p w14:paraId="120314B3" w14:textId="77777777" w:rsidR="00377BBD" w:rsidRPr="00C70AC7" w:rsidRDefault="00377BBD" w:rsidP="009C1043">
      <w:pPr>
        <w:rPr>
          <w:sz w:val="24"/>
          <w:szCs w:val="28"/>
        </w:rPr>
      </w:pPr>
    </w:p>
    <w:p w14:paraId="2D4E3333" w14:textId="28FCD345" w:rsidR="00377BBD" w:rsidRPr="00C70AC7" w:rsidRDefault="00EF1805" w:rsidP="009C1043">
      <w:pPr>
        <w:pStyle w:val="1"/>
        <w:rPr>
          <w:sz w:val="52"/>
          <w:szCs w:val="52"/>
        </w:rPr>
      </w:pPr>
      <w:r w:rsidRPr="00C70AC7">
        <w:rPr>
          <w:sz w:val="52"/>
          <w:szCs w:val="52"/>
        </w:rPr>
        <w:t>4.结构型模式</w:t>
      </w:r>
    </w:p>
    <w:p w14:paraId="531AA930" w14:textId="40D97692" w:rsidR="00377BBD" w:rsidRPr="00C70AC7" w:rsidRDefault="00377BBD" w:rsidP="009C1043">
      <w:pPr>
        <w:rPr>
          <w:sz w:val="24"/>
          <w:szCs w:val="28"/>
        </w:rPr>
      </w:pPr>
    </w:p>
    <w:p w14:paraId="3D71FEF2" w14:textId="77777777" w:rsidR="00EF1805" w:rsidRPr="00C70AC7" w:rsidRDefault="00EF1805"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@[toc]</w:t>
      </w:r>
    </w:p>
    <w:p w14:paraId="594E6061" w14:textId="77777777" w:rsidR="00EF1805" w:rsidRPr="00C70AC7" w:rsidRDefault="00EF1805"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1. </w:t>
      </w:r>
      <w:r w:rsidRPr="00C70AC7">
        <w:rPr>
          <w:rFonts w:ascii="Segoe UI" w:hAnsi="Segoe UI" w:cs="Segoe UI"/>
          <w:color w:val="CCCCCC"/>
          <w:sz w:val="22"/>
          <w:szCs w:val="22"/>
        </w:rPr>
        <w:t>适配器模式</w:t>
      </w:r>
    </w:p>
    <w:p w14:paraId="2ED45A9B" w14:textId="77777777" w:rsidR="00EF1805" w:rsidRPr="00C70AC7" w:rsidRDefault="00EF1805"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将一个类的接口转换成客户希望的另外一个接口，适配器使得原本由于接口不兼容而不能一起工作的那些类可以一起工作。</w:t>
      </w:r>
      <w:r w:rsidRPr="00C70AC7">
        <w:rPr>
          <w:rStyle w:val="HTML"/>
          <w:b/>
          <w:bCs/>
          <w:color w:val="CCCCCC"/>
        </w:rPr>
        <w:t>实现适配器的两种方式，类适配器使用多继承，对象适配器使用组合</w:t>
      </w:r>
      <w:r w:rsidRPr="00C70AC7">
        <w:rPr>
          <w:rFonts w:ascii="Segoe UI" w:hAnsi="Segoe UI" w:cs="Segoe UI"/>
          <w:color w:val="CCCCCC"/>
        </w:rPr>
        <w:t>。</w:t>
      </w:r>
      <w:r w:rsidRPr="00C70AC7">
        <w:rPr>
          <w:rStyle w:val="HTML"/>
          <w:b/>
          <w:bCs/>
          <w:color w:val="CCCCCC"/>
        </w:rPr>
        <w:t>组合就是一个类中放入另一类的对象。</w:t>
      </w:r>
      <w:r w:rsidRPr="00C70AC7">
        <w:rPr>
          <w:rFonts w:ascii="Segoe UI" w:hAnsi="Segoe UI" w:cs="Segoe UI"/>
          <w:color w:val="CCCCCC"/>
        </w:rPr>
        <w:t> </w:t>
      </w:r>
      <w:r w:rsidRPr="00C70AC7">
        <w:rPr>
          <w:rFonts w:ascii="Segoe UI" w:hAnsi="Segoe UI" w:cs="Segoe UI"/>
          <w:color w:val="CCCCCC"/>
        </w:rPr>
        <w:t>先来看下组合：</w:t>
      </w:r>
    </w:p>
    <w:p w14:paraId="23A4BF55"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A</w:t>
      </w:r>
      <w:r w:rsidRPr="00C70AC7">
        <w:rPr>
          <w:rStyle w:val="HTML"/>
          <w:color w:val="CCCCCC"/>
        </w:rPr>
        <w:t>:</w:t>
      </w:r>
    </w:p>
    <w:p w14:paraId="024CDD40" w14:textId="77777777" w:rsidR="00EF1805" w:rsidRPr="00C70AC7" w:rsidRDefault="00EF1805" w:rsidP="009C1043">
      <w:pPr>
        <w:pStyle w:val="HTML0"/>
        <w:spacing w:line="326" w:lineRule="atLeast"/>
        <w:rPr>
          <w:rStyle w:val="HTML"/>
          <w:color w:val="CCCCCC"/>
        </w:rPr>
      </w:pPr>
      <w:r w:rsidRPr="00C70AC7">
        <w:rPr>
          <w:rStyle w:val="HTML"/>
          <w:color w:val="CCCCCC"/>
        </w:rPr>
        <w:tab/>
      </w:r>
      <w:r w:rsidRPr="00C70AC7">
        <w:rPr>
          <w:rStyle w:val="hljs-keyword"/>
          <w:color w:val="569CD6"/>
        </w:rPr>
        <w:t>pass</w:t>
      </w:r>
    </w:p>
    <w:p w14:paraId="59D08AA8" w14:textId="77777777" w:rsidR="00EF1805" w:rsidRPr="00C70AC7" w:rsidRDefault="00EF1805" w:rsidP="009C1043">
      <w:pPr>
        <w:pStyle w:val="HTML0"/>
        <w:spacing w:line="326" w:lineRule="atLeast"/>
        <w:rPr>
          <w:rStyle w:val="HTML"/>
          <w:color w:val="CCCCCC"/>
        </w:rPr>
      </w:pPr>
      <w:r w:rsidRPr="00C70AC7">
        <w:rPr>
          <w:rStyle w:val="HTML"/>
          <w:color w:val="CCCCCC"/>
        </w:rPr>
        <w:tab/>
      </w:r>
    </w:p>
    <w:p w14:paraId="306447E5"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B</w:t>
      </w:r>
      <w:r w:rsidRPr="00C70AC7">
        <w:rPr>
          <w:rStyle w:val="HTML"/>
          <w:color w:val="CCCCCC"/>
        </w:rPr>
        <w:t>:</w:t>
      </w:r>
    </w:p>
    <w:p w14:paraId="1226E626" w14:textId="77777777" w:rsidR="00EF1805" w:rsidRPr="00C70AC7" w:rsidRDefault="00EF1805" w:rsidP="009C1043">
      <w:pPr>
        <w:pStyle w:val="HTML0"/>
        <w:spacing w:line="326" w:lineRule="atLeast"/>
        <w:rPr>
          <w:rStyle w:val="HTML"/>
          <w:color w:val="CCCCCC"/>
        </w:rPr>
      </w:pPr>
      <w:r w:rsidRPr="00C70AC7">
        <w:rPr>
          <w:rStyle w:val="HTML"/>
          <w:color w:val="CCCCCC"/>
        </w:rPr>
        <w:tab/>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TML"/>
          <w:color w:val="CCCCCC"/>
        </w:rPr>
        <w:t>):</w:t>
      </w:r>
    </w:p>
    <w:p w14:paraId="7957FDFE" w14:textId="77777777" w:rsidR="00EF1805" w:rsidRPr="00C70AC7" w:rsidRDefault="00EF1805" w:rsidP="009C1043">
      <w:pPr>
        <w:pStyle w:val="HTML0"/>
        <w:spacing w:line="326" w:lineRule="atLeast"/>
        <w:rPr>
          <w:rStyle w:val="HTML"/>
          <w:color w:val="CCCCCC"/>
        </w:rPr>
      </w:pPr>
      <w:r w:rsidRPr="00C70AC7">
        <w:rPr>
          <w:rStyle w:val="HTML"/>
          <w:color w:val="CCCCCC"/>
        </w:rPr>
        <w:tab/>
      </w:r>
      <w:r w:rsidRPr="00C70AC7">
        <w:rPr>
          <w:rStyle w:val="HTML"/>
          <w:color w:val="CCCCCC"/>
        </w:rPr>
        <w:tab/>
      </w:r>
      <w:proofErr w:type="spellStart"/>
      <w:proofErr w:type="gramStart"/>
      <w:r w:rsidRPr="00C70AC7">
        <w:rPr>
          <w:rStyle w:val="HTML"/>
          <w:color w:val="CCCCCC"/>
        </w:rPr>
        <w:t>self.a</w:t>
      </w:r>
      <w:proofErr w:type="spellEnd"/>
      <w:proofErr w:type="gramEnd"/>
      <w:r w:rsidRPr="00C70AC7">
        <w:rPr>
          <w:rStyle w:val="HTML"/>
          <w:color w:val="CCCCCC"/>
        </w:rPr>
        <w:t xml:space="preserve"> = A()</w:t>
      </w:r>
    </w:p>
    <w:p w14:paraId="3FB7F056" w14:textId="77777777" w:rsidR="00EF1805" w:rsidRPr="00C70AC7" w:rsidRDefault="00EF1805"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类适配器模式使用示例：</w:t>
      </w:r>
    </w:p>
    <w:p w14:paraId="0E8BDED9" w14:textId="77777777" w:rsidR="00EF1805" w:rsidRPr="00C70AC7" w:rsidRDefault="00EF1805" w:rsidP="009C1043">
      <w:pPr>
        <w:pStyle w:val="HTML0"/>
        <w:spacing w:line="326" w:lineRule="atLeast"/>
        <w:rPr>
          <w:rStyle w:val="HTML"/>
          <w:color w:val="CCCCCC"/>
        </w:rPr>
      </w:pPr>
      <w:r w:rsidRPr="00C70AC7">
        <w:rPr>
          <w:rStyle w:val="hljs-comment"/>
          <w:i/>
          <w:iCs/>
          <w:color w:val="57A64A"/>
        </w:rPr>
        <w:t># 类适配器模式使用示例：</w:t>
      </w:r>
    </w:p>
    <w:p w14:paraId="26F0E8E0" w14:textId="77777777" w:rsidR="00EF1805" w:rsidRPr="00C70AC7" w:rsidRDefault="00EF1805"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03229C24" w14:textId="77777777" w:rsidR="00EF1805" w:rsidRPr="00C70AC7" w:rsidRDefault="00EF1805" w:rsidP="009C1043">
      <w:pPr>
        <w:pStyle w:val="HTML0"/>
        <w:spacing w:line="326" w:lineRule="atLeast"/>
        <w:rPr>
          <w:rStyle w:val="HTML"/>
          <w:color w:val="CCCCCC"/>
        </w:rPr>
      </w:pPr>
    </w:p>
    <w:p w14:paraId="61CCBE7C" w14:textId="77777777" w:rsidR="00EF1805" w:rsidRPr="00C70AC7" w:rsidRDefault="00EF1805" w:rsidP="009C1043">
      <w:pPr>
        <w:pStyle w:val="HTML0"/>
        <w:spacing w:line="326" w:lineRule="atLeast"/>
        <w:rPr>
          <w:rStyle w:val="HTML"/>
          <w:color w:val="CCCCCC"/>
        </w:rPr>
      </w:pPr>
      <w:r w:rsidRPr="00C70AC7">
        <w:rPr>
          <w:rStyle w:val="hljs-comment"/>
          <w:i/>
          <w:iCs/>
          <w:color w:val="57A64A"/>
        </w:rPr>
        <w:t># 目标接口</w:t>
      </w:r>
    </w:p>
    <w:p w14:paraId="06B477BD"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Payment</w:t>
      </w:r>
      <w:r w:rsidRPr="00C70AC7">
        <w:rPr>
          <w:rStyle w:val="HTML"/>
          <w:color w:val="CCCCCC"/>
        </w:rPr>
        <w:t>(</w:t>
      </w:r>
      <w:proofErr w:type="gramEnd"/>
      <w:r w:rsidRPr="00C70AC7">
        <w:rPr>
          <w:rStyle w:val="hljs-builtin"/>
          <w:color w:val="4EC9B0"/>
        </w:rPr>
        <w:t>object</w:t>
      </w:r>
      <w:r w:rsidRPr="00C70AC7">
        <w:rPr>
          <w:rStyle w:val="HTML"/>
          <w:color w:val="CCCCCC"/>
        </w:rPr>
        <w:t xml:space="preserve">, </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54624C39" w14:textId="77777777" w:rsidR="00EF1805" w:rsidRPr="00C70AC7" w:rsidRDefault="00EF1805"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5A131A3F"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29E2C02D"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7AF3374A" w14:textId="77777777" w:rsidR="00EF1805" w:rsidRPr="00C70AC7" w:rsidRDefault="00EF1805" w:rsidP="009C1043">
      <w:pPr>
        <w:pStyle w:val="HTML0"/>
        <w:spacing w:line="326" w:lineRule="atLeast"/>
        <w:rPr>
          <w:rStyle w:val="HTML"/>
          <w:color w:val="CCCCCC"/>
        </w:rPr>
      </w:pPr>
    </w:p>
    <w:p w14:paraId="5F9D13E2"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Alipay</w:t>
      </w:r>
      <w:r w:rsidRPr="00C70AC7">
        <w:rPr>
          <w:rStyle w:val="HTML"/>
          <w:color w:val="CCCCCC"/>
        </w:rPr>
        <w:t>(</w:t>
      </w:r>
      <w:proofErr w:type="gramEnd"/>
      <w:r w:rsidRPr="00C70AC7">
        <w:rPr>
          <w:rStyle w:val="hljs-title"/>
          <w:color w:val="DCDCDC"/>
          <w:szCs w:val="32"/>
        </w:rPr>
        <w:t>Payment</w:t>
      </w:r>
      <w:r w:rsidRPr="00C70AC7">
        <w:rPr>
          <w:rStyle w:val="HTML"/>
          <w:color w:val="CCCCCC"/>
        </w:rPr>
        <w:t>):</w:t>
      </w:r>
    </w:p>
    <w:p w14:paraId="2810A4A3"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2188CB65"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'支付了%d'</w:t>
      </w:r>
      <w:r w:rsidRPr="00C70AC7">
        <w:rPr>
          <w:rStyle w:val="HTML"/>
          <w:color w:val="CCCCCC"/>
        </w:rPr>
        <w:t xml:space="preserve"> % money)</w:t>
      </w:r>
    </w:p>
    <w:p w14:paraId="17EFB4CA" w14:textId="77777777" w:rsidR="00EF1805" w:rsidRPr="00C70AC7" w:rsidRDefault="00EF1805" w:rsidP="009C1043">
      <w:pPr>
        <w:pStyle w:val="HTML0"/>
        <w:spacing w:line="326" w:lineRule="atLeast"/>
        <w:rPr>
          <w:rStyle w:val="HTML"/>
          <w:color w:val="CCCCCC"/>
        </w:rPr>
      </w:pPr>
    </w:p>
    <w:p w14:paraId="61F76DB7"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待适配的类</w:t>
      </w:r>
    </w:p>
    <w:p w14:paraId="6C38F87E" w14:textId="77777777" w:rsidR="00EF1805" w:rsidRPr="00C70AC7" w:rsidRDefault="00EF1805" w:rsidP="009C1043">
      <w:pPr>
        <w:pStyle w:val="HTML0"/>
        <w:spacing w:line="326" w:lineRule="atLeast"/>
        <w:rPr>
          <w:rStyle w:val="HTML"/>
          <w:color w:val="CCCCCC"/>
        </w:rPr>
      </w:pPr>
      <w:r w:rsidRPr="00C70AC7">
        <w:rPr>
          <w:rStyle w:val="hljs-keyword"/>
          <w:color w:val="569CD6"/>
        </w:rPr>
        <w:lastRenderedPageBreak/>
        <w:t>class</w:t>
      </w:r>
      <w:r w:rsidRPr="00C70AC7">
        <w:rPr>
          <w:rStyle w:val="HTML"/>
          <w:color w:val="CCCCCC"/>
        </w:rPr>
        <w:t xml:space="preserve"> </w:t>
      </w:r>
      <w:proofErr w:type="spellStart"/>
      <w:proofErr w:type="gramStart"/>
      <w:r w:rsidRPr="00C70AC7">
        <w:rPr>
          <w:rStyle w:val="hljs-title"/>
          <w:color w:val="DCDCDC"/>
          <w:szCs w:val="32"/>
        </w:rPr>
        <w:t>BankPay</w:t>
      </w:r>
      <w:proofErr w:type="spellEnd"/>
      <w:r w:rsidRPr="00C70AC7">
        <w:rPr>
          <w:rStyle w:val="HTML"/>
          <w:color w:val="CCCCCC"/>
        </w:rPr>
        <w:t>(</w:t>
      </w:r>
      <w:proofErr w:type="gramEnd"/>
      <w:r w:rsidRPr="00C70AC7">
        <w:rPr>
          <w:rStyle w:val="HTML"/>
          <w:color w:val="CCCCCC"/>
        </w:rPr>
        <w:t>):</w:t>
      </w:r>
    </w:p>
    <w:p w14:paraId="60A1F301"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cost</w:t>
      </w:r>
      <w:r w:rsidRPr="00C70AC7">
        <w:rPr>
          <w:rStyle w:val="HTML"/>
          <w:color w:val="CCCCCC"/>
        </w:rPr>
        <w:t>(</w:t>
      </w:r>
      <w:proofErr w:type="gramEnd"/>
      <w:r w:rsidRPr="00C70AC7">
        <w:rPr>
          <w:rStyle w:val="hljs-params"/>
          <w:color w:val="DCDCDC"/>
        </w:rPr>
        <w:t>self, money</w:t>
      </w:r>
      <w:r w:rsidRPr="00C70AC7">
        <w:rPr>
          <w:rStyle w:val="HTML"/>
          <w:color w:val="CCCCCC"/>
        </w:rPr>
        <w:t>):</w:t>
      </w:r>
    </w:p>
    <w:p w14:paraId="3FF469AB"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'银</w:t>
      </w:r>
      <w:proofErr w:type="gramStart"/>
      <w:r w:rsidRPr="00C70AC7">
        <w:rPr>
          <w:rStyle w:val="hljs-string"/>
          <w:color w:val="D69D85"/>
        </w:rPr>
        <w:t>联支付</w:t>
      </w:r>
      <w:proofErr w:type="gramEnd"/>
      <w:r w:rsidRPr="00C70AC7">
        <w:rPr>
          <w:rStyle w:val="hljs-string"/>
          <w:color w:val="D69D85"/>
        </w:rPr>
        <w:t>了%d'</w:t>
      </w:r>
      <w:r w:rsidRPr="00C70AC7">
        <w:rPr>
          <w:rStyle w:val="HTML"/>
          <w:color w:val="CCCCCC"/>
        </w:rPr>
        <w:t xml:space="preserve"> % money)</w:t>
      </w:r>
    </w:p>
    <w:p w14:paraId="1E86AC13" w14:textId="77777777" w:rsidR="00EF1805" w:rsidRPr="00C70AC7" w:rsidRDefault="00EF1805" w:rsidP="009C1043">
      <w:pPr>
        <w:pStyle w:val="HTML0"/>
        <w:spacing w:line="326" w:lineRule="atLeast"/>
        <w:rPr>
          <w:rStyle w:val="HTML"/>
          <w:color w:val="CCCCCC"/>
        </w:rPr>
      </w:pPr>
    </w:p>
    <w:p w14:paraId="2F841E69" w14:textId="77777777" w:rsidR="00EF1805" w:rsidRPr="00C70AC7" w:rsidRDefault="00EF1805" w:rsidP="009C1043">
      <w:pPr>
        <w:pStyle w:val="HTML0"/>
        <w:spacing w:line="326" w:lineRule="atLeast"/>
        <w:rPr>
          <w:rStyle w:val="HTML"/>
          <w:color w:val="CCCCCC"/>
        </w:rPr>
      </w:pPr>
      <w:r w:rsidRPr="00C70AC7">
        <w:rPr>
          <w:rStyle w:val="hljs-comment"/>
          <w:i/>
          <w:iCs/>
          <w:color w:val="57A64A"/>
        </w:rPr>
        <w:t># 类适配器</w:t>
      </w:r>
    </w:p>
    <w:p w14:paraId="7A8F5CE3"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PaymentAdapter</w:t>
      </w:r>
      <w:proofErr w:type="spellEnd"/>
      <w:r w:rsidRPr="00C70AC7">
        <w:rPr>
          <w:rStyle w:val="HTML"/>
          <w:color w:val="CCCCCC"/>
        </w:rPr>
        <w:t>(</w:t>
      </w:r>
      <w:proofErr w:type="gramEnd"/>
      <w:r w:rsidRPr="00C70AC7">
        <w:rPr>
          <w:rStyle w:val="HTML"/>
          <w:color w:val="CCCCCC"/>
        </w:rPr>
        <w:t xml:space="preserve">Payment, </w:t>
      </w:r>
      <w:proofErr w:type="spellStart"/>
      <w:r w:rsidRPr="00C70AC7">
        <w:rPr>
          <w:rStyle w:val="HTML"/>
          <w:color w:val="CCCCCC"/>
        </w:rPr>
        <w:t>BankPay</w:t>
      </w:r>
      <w:proofErr w:type="spellEnd"/>
      <w:r w:rsidRPr="00C70AC7">
        <w:rPr>
          <w:rStyle w:val="HTML"/>
          <w:color w:val="CCCCCC"/>
        </w:rPr>
        <w:t>):</w:t>
      </w:r>
    </w:p>
    <w:p w14:paraId="68EB59E3" w14:textId="77777777" w:rsidR="00EF1805" w:rsidRPr="00C70AC7" w:rsidRDefault="00EF1805" w:rsidP="009C1043">
      <w:pPr>
        <w:pStyle w:val="HTML0"/>
        <w:spacing w:line="326" w:lineRule="atLeast"/>
        <w:rPr>
          <w:rStyle w:val="hljs-string"/>
          <w:color w:val="D69D85"/>
        </w:rPr>
      </w:pPr>
      <w:r w:rsidRPr="00C70AC7">
        <w:rPr>
          <w:rStyle w:val="HTML"/>
          <w:color w:val="CCCCCC"/>
        </w:rPr>
        <w:t xml:space="preserve">    </w:t>
      </w:r>
      <w:r w:rsidRPr="00C70AC7">
        <w:rPr>
          <w:rStyle w:val="hljs-string"/>
          <w:color w:val="D69D85"/>
        </w:rPr>
        <w:t>"""</w:t>
      </w:r>
    </w:p>
    <w:p w14:paraId="27E4492F" w14:textId="77777777" w:rsidR="00EF1805" w:rsidRPr="00C70AC7" w:rsidRDefault="00EF1805" w:rsidP="009C1043">
      <w:pPr>
        <w:pStyle w:val="HTML0"/>
        <w:spacing w:line="326" w:lineRule="atLeast"/>
        <w:rPr>
          <w:rStyle w:val="hljs-string"/>
          <w:color w:val="D69D85"/>
        </w:rPr>
      </w:pPr>
      <w:r w:rsidRPr="00C70AC7">
        <w:rPr>
          <w:rStyle w:val="hljs-string"/>
          <w:color w:val="D69D85"/>
        </w:rPr>
        <w:t xml:space="preserve">    把不兼容cost转换成pay</w:t>
      </w:r>
    </w:p>
    <w:p w14:paraId="7BD8633E" w14:textId="77777777" w:rsidR="00EF1805" w:rsidRPr="00C70AC7" w:rsidRDefault="00EF1805" w:rsidP="009C1043">
      <w:pPr>
        <w:pStyle w:val="HTML0"/>
        <w:spacing w:line="326" w:lineRule="atLeast"/>
        <w:rPr>
          <w:rStyle w:val="HTML"/>
          <w:color w:val="CCCCCC"/>
        </w:rPr>
      </w:pPr>
      <w:r w:rsidRPr="00C70AC7">
        <w:rPr>
          <w:rStyle w:val="hljs-string"/>
          <w:color w:val="D69D85"/>
        </w:rPr>
        <w:t xml:space="preserve">    """</w:t>
      </w:r>
    </w:p>
    <w:p w14:paraId="37643331" w14:textId="77777777" w:rsidR="00EF1805" w:rsidRPr="00C70AC7" w:rsidRDefault="00EF1805" w:rsidP="009C1043">
      <w:pPr>
        <w:pStyle w:val="HTML0"/>
        <w:spacing w:line="326" w:lineRule="atLeast"/>
        <w:rPr>
          <w:rStyle w:val="HTML"/>
          <w:color w:val="CCCCCC"/>
        </w:rPr>
      </w:pPr>
    </w:p>
    <w:p w14:paraId="1A0CA769"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727F1AFE"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self.cost</w:t>
      </w:r>
      <w:proofErr w:type="spellEnd"/>
      <w:proofErr w:type="gramEnd"/>
      <w:r w:rsidRPr="00C70AC7">
        <w:rPr>
          <w:rStyle w:val="HTML"/>
          <w:color w:val="CCCCCC"/>
        </w:rPr>
        <w:t>(money)</w:t>
      </w:r>
    </w:p>
    <w:p w14:paraId="113B76CA" w14:textId="77777777" w:rsidR="00EF1805" w:rsidRPr="00C70AC7" w:rsidRDefault="00EF1805" w:rsidP="009C1043">
      <w:pPr>
        <w:pStyle w:val="HTML0"/>
        <w:spacing w:line="326" w:lineRule="atLeast"/>
        <w:rPr>
          <w:rStyle w:val="HTML"/>
          <w:color w:val="CCCCCC"/>
        </w:rPr>
      </w:pPr>
    </w:p>
    <w:p w14:paraId="3148E83E"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p = </w:t>
      </w:r>
      <w:proofErr w:type="spellStart"/>
      <w:proofErr w:type="gramStart"/>
      <w:r w:rsidRPr="00C70AC7">
        <w:rPr>
          <w:rStyle w:val="HTML"/>
          <w:color w:val="CCCCCC"/>
        </w:rPr>
        <w:t>PaymentAdapter</w:t>
      </w:r>
      <w:proofErr w:type="spellEnd"/>
      <w:r w:rsidRPr="00C70AC7">
        <w:rPr>
          <w:rStyle w:val="HTML"/>
          <w:color w:val="CCCCCC"/>
        </w:rPr>
        <w:t>(</w:t>
      </w:r>
      <w:proofErr w:type="gramEnd"/>
      <w:r w:rsidRPr="00C70AC7">
        <w:rPr>
          <w:rStyle w:val="HTML"/>
          <w:color w:val="CCCCCC"/>
        </w:rPr>
        <w:t>)</w:t>
      </w:r>
    </w:p>
    <w:p w14:paraId="55026997" w14:textId="77777777" w:rsidR="00EF1805" w:rsidRPr="00C70AC7" w:rsidRDefault="00EF1805" w:rsidP="009C1043">
      <w:pPr>
        <w:pStyle w:val="HTML0"/>
        <w:spacing w:line="326" w:lineRule="atLeast"/>
        <w:rPr>
          <w:rStyle w:val="HTML"/>
          <w:color w:val="CCCCCC"/>
        </w:rPr>
      </w:pPr>
      <w:proofErr w:type="spellStart"/>
      <w:proofErr w:type="gramStart"/>
      <w:r w:rsidRPr="00C70AC7">
        <w:rPr>
          <w:rStyle w:val="HTML"/>
          <w:color w:val="CCCCCC"/>
        </w:rPr>
        <w:t>p.pay</w:t>
      </w:r>
      <w:proofErr w:type="spellEnd"/>
      <w:r w:rsidRPr="00C70AC7">
        <w:rPr>
          <w:rStyle w:val="HTML"/>
          <w:color w:val="CCCCCC"/>
        </w:rPr>
        <w:t>(</w:t>
      </w:r>
      <w:proofErr w:type="gramEnd"/>
      <w:r w:rsidRPr="00C70AC7">
        <w:rPr>
          <w:rStyle w:val="hljs-number"/>
          <w:color w:val="B8D7A3"/>
        </w:rPr>
        <w:t>100</w:t>
      </w:r>
      <w:r w:rsidRPr="00C70AC7">
        <w:rPr>
          <w:rStyle w:val="HTML"/>
          <w:color w:val="CCCCCC"/>
        </w:rPr>
        <w:t>)</w:t>
      </w:r>
    </w:p>
    <w:p w14:paraId="5899A23E" w14:textId="77777777" w:rsidR="00EF1805" w:rsidRPr="00C70AC7" w:rsidRDefault="00EF1805" w:rsidP="009C1043">
      <w:pPr>
        <w:pStyle w:val="HTML0"/>
        <w:spacing w:line="326" w:lineRule="atLeast"/>
        <w:rPr>
          <w:rStyle w:val="hljs-string"/>
          <w:color w:val="D69D85"/>
        </w:rPr>
      </w:pPr>
      <w:r w:rsidRPr="00C70AC7">
        <w:rPr>
          <w:rStyle w:val="hljs-string"/>
          <w:color w:val="D69D85"/>
        </w:rPr>
        <w:t>"""</w:t>
      </w:r>
    </w:p>
    <w:p w14:paraId="18F1FCF1" w14:textId="77777777" w:rsidR="00EF1805" w:rsidRPr="00C70AC7" w:rsidRDefault="00EF1805" w:rsidP="009C1043">
      <w:pPr>
        <w:pStyle w:val="HTML0"/>
        <w:spacing w:line="326" w:lineRule="atLeast"/>
        <w:rPr>
          <w:rStyle w:val="hljs-string"/>
          <w:color w:val="D69D85"/>
        </w:rPr>
      </w:pPr>
      <w:r w:rsidRPr="00C70AC7">
        <w:rPr>
          <w:rStyle w:val="hljs-string"/>
          <w:color w:val="D69D85"/>
        </w:rPr>
        <w:t>银</w:t>
      </w:r>
      <w:proofErr w:type="gramStart"/>
      <w:r w:rsidRPr="00C70AC7">
        <w:rPr>
          <w:rStyle w:val="hljs-string"/>
          <w:color w:val="D69D85"/>
        </w:rPr>
        <w:t>联支付</w:t>
      </w:r>
      <w:proofErr w:type="gramEnd"/>
      <w:r w:rsidRPr="00C70AC7">
        <w:rPr>
          <w:rStyle w:val="hljs-string"/>
          <w:color w:val="D69D85"/>
        </w:rPr>
        <w:t>了100</w:t>
      </w:r>
    </w:p>
    <w:p w14:paraId="168169EB" w14:textId="77777777" w:rsidR="00EF1805" w:rsidRPr="00C70AC7" w:rsidRDefault="00EF1805" w:rsidP="009C1043">
      <w:pPr>
        <w:pStyle w:val="HTML0"/>
        <w:spacing w:line="326" w:lineRule="atLeast"/>
        <w:rPr>
          <w:rStyle w:val="HTML"/>
          <w:color w:val="CCCCCC"/>
        </w:rPr>
      </w:pPr>
      <w:r w:rsidRPr="00C70AC7">
        <w:rPr>
          <w:rStyle w:val="hljs-string"/>
          <w:color w:val="D69D85"/>
        </w:rPr>
        <w:t>"""</w:t>
      </w:r>
    </w:p>
    <w:p w14:paraId="7DC910F8" w14:textId="77777777" w:rsidR="00EF1805" w:rsidRPr="00C70AC7" w:rsidRDefault="00EF1805"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对象适配器模式使用示例：</w:t>
      </w:r>
    </w:p>
    <w:p w14:paraId="259CE791" w14:textId="77777777" w:rsidR="00EF1805" w:rsidRPr="00C70AC7" w:rsidRDefault="00EF1805" w:rsidP="009C1043">
      <w:pPr>
        <w:pStyle w:val="HTML0"/>
        <w:spacing w:line="326" w:lineRule="atLeast"/>
        <w:rPr>
          <w:rStyle w:val="HTML"/>
          <w:color w:val="CCCCCC"/>
        </w:rPr>
      </w:pPr>
      <w:r w:rsidRPr="00C70AC7">
        <w:rPr>
          <w:rStyle w:val="hljs-comment"/>
          <w:i/>
          <w:iCs/>
          <w:color w:val="57A64A"/>
        </w:rPr>
        <w:t># 类适配器模式使用示例：</w:t>
      </w:r>
    </w:p>
    <w:p w14:paraId="0F6C67B1" w14:textId="77777777" w:rsidR="00EF1805" w:rsidRPr="00C70AC7" w:rsidRDefault="00EF1805"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4CD2A5C0" w14:textId="77777777" w:rsidR="00EF1805" w:rsidRPr="00C70AC7" w:rsidRDefault="00EF1805" w:rsidP="009C1043">
      <w:pPr>
        <w:pStyle w:val="HTML0"/>
        <w:spacing w:line="326" w:lineRule="atLeast"/>
        <w:rPr>
          <w:rStyle w:val="HTML"/>
          <w:color w:val="CCCCCC"/>
        </w:rPr>
      </w:pPr>
    </w:p>
    <w:p w14:paraId="482D9649" w14:textId="77777777" w:rsidR="00EF1805" w:rsidRPr="00C70AC7" w:rsidRDefault="00EF1805" w:rsidP="009C1043">
      <w:pPr>
        <w:pStyle w:val="HTML0"/>
        <w:spacing w:line="326" w:lineRule="atLeast"/>
        <w:rPr>
          <w:rStyle w:val="HTML"/>
          <w:color w:val="CCCCCC"/>
        </w:rPr>
      </w:pPr>
      <w:r w:rsidRPr="00C70AC7">
        <w:rPr>
          <w:rStyle w:val="hljs-comment"/>
          <w:i/>
          <w:iCs/>
          <w:color w:val="57A64A"/>
        </w:rPr>
        <w:t># 目标接口</w:t>
      </w:r>
    </w:p>
    <w:p w14:paraId="17EB38B4"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Payment</w:t>
      </w:r>
      <w:r w:rsidRPr="00C70AC7">
        <w:rPr>
          <w:rStyle w:val="HTML"/>
          <w:color w:val="CCCCCC"/>
        </w:rPr>
        <w:t>(</w:t>
      </w:r>
      <w:proofErr w:type="gramEnd"/>
      <w:r w:rsidRPr="00C70AC7">
        <w:rPr>
          <w:rStyle w:val="hljs-builtin"/>
          <w:color w:val="4EC9B0"/>
        </w:rPr>
        <w:t>object</w:t>
      </w:r>
      <w:r w:rsidRPr="00C70AC7">
        <w:rPr>
          <w:rStyle w:val="HTML"/>
          <w:color w:val="CCCCCC"/>
        </w:rPr>
        <w:t xml:space="preserve">, </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35EAFE20" w14:textId="77777777" w:rsidR="00EF1805" w:rsidRPr="00C70AC7" w:rsidRDefault="00EF1805"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1323D5F6"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60D40B04"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41B791B0" w14:textId="77777777" w:rsidR="00EF1805" w:rsidRPr="00C70AC7" w:rsidRDefault="00EF1805" w:rsidP="009C1043">
      <w:pPr>
        <w:pStyle w:val="HTML0"/>
        <w:spacing w:line="326" w:lineRule="atLeast"/>
        <w:rPr>
          <w:rStyle w:val="HTML"/>
          <w:color w:val="CCCCCC"/>
        </w:rPr>
      </w:pPr>
    </w:p>
    <w:p w14:paraId="3A5CE2BB"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Alipay</w:t>
      </w:r>
      <w:r w:rsidRPr="00C70AC7">
        <w:rPr>
          <w:rStyle w:val="HTML"/>
          <w:color w:val="CCCCCC"/>
        </w:rPr>
        <w:t>(</w:t>
      </w:r>
      <w:proofErr w:type="gramEnd"/>
      <w:r w:rsidRPr="00C70AC7">
        <w:rPr>
          <w:rStyle w:val="hljs-title"/>
          <w:color w:val="DCDCDC"/>
          <w:szCs w:val="32"/>
        </w:rPr>
        <w:t>Payment</w:t>
      </w:r>
      <w:r w:rsidRPr="00C70AC7">
        <w:rPr>
          <w:rStyle w:val="HTML"/>
          <w:color w:val="CCCCCC"/>
        </w:rPr>
        <w:t>):</w:t>
      </w:r>
    </w:p>
    <w:p w14:paraId="1872F8F3"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0DC55407"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'支付了%d'</w:t>
      </w:r>
      <w:r w:rsidRPr="00C70AC7">
        <w:rPr>
          <w:rStyle w:val="HTML"/>
          <w:color w:val="CCCCCC"/>
        </w:rPr>
        <w:t xml:space="preserve"> % money)</w:t>
      </w:r>
    </w:p>
    <w:p w14:paraId="66354A89" w14:textId="77777777" w:rsidR="00EF1805" w:rsidRPr="00C70AC7" w:rsidRDefault="00EF1805" w:rsidP="009C1043">
      <w:pPr>
        <w:pStyle w:val="HTML0"/>
        <w:spacing w:line="326" w:lineRule="atLeast"/>
        <w:rPr>
          <w:rStyle w:val="HTML"/>
          <w:color w:val="CCCCCC"/>
        </w:rPr>
      </w:pPr>
    </w:p>
    <w:p w14:paraId="25795A3D"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待适配的类</w:t>
      </w:r>
    </w:p>
    <w:p w14:paraId="3B87A24A"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BankPay</w:t>
      </w:r>
      <w:proofErr w:type="spellEnd"/>
      <w:r w:rsidRPr="00C70AC7">
        <w:rPr>
          <w:rStyle w:val="HTML"/>
          <w:color w:val="CCCCCC"/>
        </w:rPr>
        <w:t>(</w:t>
      </w:r>
      <w:proofErr w:type="gramEnd"/>
      <w:r w:rsidRPr="00C70AC7">
        <w:rPr>
          <w:rStyle w:val="HTML"/>
          <w:color w:val="CCCCCC"/>
        </w:rPr>
        <w:t>):</w:t>
      </w:r>
    </w:p>
    <w:p w14:paraId="5D69B956"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cost</w:t>
      </w:r>
      <w:r w:rsidRPr="00C70AC7">
        <w:rPr>
          <w:rStyle w:val="HTML"/>
          <w:color w:val="CCCCCC"/>
        </w:rPr>
        <w:t>(</w:t>
      </w:r>
      <w:proofErr w:type="gramEnd"/>
      <w:r w:rsidRPr="00C70AC7">
        <w:rPr>
          <w:rStyle w:val="hljs-params"/>
          <w:color w:val="DCDCDC"/>
        </w:rPr>
        <w:t>self, money</w:t>
      </w:r>
      <w:r w:rsidRPr="00C70AC7">
        <w:rPr>
          <w:rStyle w:val="HTML"/>
          <w:color w:val="CCCCCC"/>
        </w:rPr>
        <w:t>):</w:t>
      </w:r>
    </w:p>
    <w:p w14:paraId="3BF80AE2"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'银</w:t>
      </w:r>
      <w:proofErr w:type="gramStart"/>
      <w:r w:rsidRPr="00C70AC7">
        <w:rPr>
          <w:rStyle w:val="hljs-string"/>
          <w:color w:val="D69D85"/>
        </w:rPr>
        <w:t>联支付</w:t>
      </w:r>
      <w:proofErr w:type="gramEnd"/>
      <w:r w:rsidRPr="00C70AC7">
        <w:rPr>
          <w:rStyle w:val="hljs-string"/>
          <w:color w:val="D69D85"/>
        </w:rPr>
        <w:t>了%d'</w:t>
      </w:r>
      <w:r w:rsidRPr="00C70AC7">
        <w:rPr>
          <w:rStyle w:val="HTML"/>
          <w:color w:val="CCCCCC"/>
        </w:rPr>
        <w:t xml:space="preserve"> % money)</w:t>
      </w:r>
    </w:p>
    <w:p w14:paraId="35C6567F" w14:textId="77777777" w:rsidR="00EF1805" w:rsidRPr="00C70AC7" w:rsidRDefault="00EF1805" w:rsidP="009C1043">
      <w:pPr>
        <w:pStyle w:val="HTML0"/>
        <w:spacing w:line="326" w:lineRule="atLeast"/>
        <w:rPr>
          <w:rStyle w:val="HTML"/>
          <w:color w:val="CCCCCC"/>
        </w:rPr>
      </w:pPr>
    </w:p>
    <w:p w14:paraId="14F10A2D"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待适配的类</w:t>
      </w:r>
    </w:p>
    <w:p w14:paraId="7E20111F"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ApplePay</w:t>
      </w:r>
      <w:proofErr w:type="spellEnd"/>
      <w:r w:rsidRPr="00C70AC7">
        <w:rPr>
          <w:rStyle w:val="HTML"/>
          <w:color w:val="CCCCCC"/>
        </w:rPr>
        <w:t>(</w:t>
      </w:r>
      <w:proofErr w:type="gramEnd"/>
      <w:r w:rsidRPr="00C70AC7">
        <w:rPr>
          <w:rStyle w:val="HTML"/>
          <w:color w:val="CCCCCC"/>
        </w:rPr>
        <w:t>):</w:t>
      </w:r>
    </w:p>
    <w:p w14:paraId="2F3DDBFB"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cost</w:t>
      </w:r>
      <w:r w:rsidRPr="00C70AC7">
        <w:rPr>
          <w:rStyle w:val="HTML"/>
          <w:color w:val="CCCCCC"/>
        </w:rPr>
        <w:t>(</w:t>
      </w:r>
      <w:proofErr w:type="gramEnd"/>
      <w:r w:rsidRPr="00C70AC7">
        <w:rPr>
          <w:rStyle w:val="hljs-params"/>
          <w:color w:val="DCDCDC"/>
        </w:rPr>
        <w:t>self, money</w:t>
      </w:r>
      <w:r w:rsidRPr="00C70AC7">
        <w:rPr>
          <w:rStyle w:val="HTML"/>
          <w:color w:val="CCCCCC"/>
        </w:rPr>
        <w:t>):</w:t>
      </w:r>
    </w:p>
    <w:p w14:paraId="732D00A0"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'苹果支付了%d'</w:t>
      </w:r>
      <w:r w:rsidRPr="00C70AC7">
        <w:rPr>
          <w:rStyle w:val="HTML"/>
          <w:color w:val="CCCCCC"/>
        </w:rPr>
        <w:t xml:space="preserve"> % money)</w:t>
      </w:r>
    </w:p>
    <w:p w14:paraId="207DEF2A" w14:textId="77777777" w:rsidR="00EF1805" w:rsidRPr="00C70AC7" w:rsidRDefault="00EF1805" w:rsidP="009C1043">
      <w:pPr>
        <w:pStyle w:val="HTML0"/>
        <w:spacing w:line="326" w:lineRule="atLeast"/>
        <w:rPr>
          <w:rStyle w:val="HTML"/>
          <w:color w:val="CCCCCC"/>
        </w:rPr>
      </w:pPr>
    </w:p>
    <w:p w14:paraId="1A4CED9C" w14:textId="77777777" w:rsidR="00EF1805" w:rsidRPr="00C70AC7" w:rsidRDefault="00EF1805" w:rsidP="009C1043">
      <w:pPr>
        <w:pStyle w:val="HTML0"/>
        <w:spacing w:line="326" w:lineRule="atLeast"/>
        <w:rPr>
          <w:rStyle w:val="HTML"/>
          <w:color w:val="CCCCCC"/>
        </w:rPr>
      </w:pPr>
      <w:r w:rsidRPr="00C70AC7">
        <w:rPr>
          <w:rStyle w:val="hljs-comment"/>
          <w:i/>
          <w:iCs/>
          <w:color w:val="57A64A"/>
        </w:rPr>
        <w:lastRenderedPageBreak/>
        <w:t># 对象适配器</w:t>
      </w:r>
    </w:p>
    <w:p w14:paraId="14443ADD"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PaymentAdapter</w:t>
      </w:r>
      <w:proofErr w:type="spellEnd"/>
      <w:r w:rsidRPr="00C70AC7">
        <w:rPr>
          <w:rStyle w:val="HTML"/>
          <w:color w:val="CCCCCC"/>
        </w:rPr>
        <w:t>(</w:t>
      </w:r>
      <w:proofErr w:type="gramEnd"/>
      <w:r w:rsidRPr="00C70AC7">
        <w:rPr>
          <w:rStyle w:val="hljs-title"/>
          <w:color w:val="DCDCDC"/>
          <w:szCs w:val="32"/>
        </w:rPr>
        <w:t>Payment</w:t>
      </w:r>
      <w:r w:rsidRPr="00C70AC7">
        <w:rPr>
          <w:rStyle w:val="HTML"/>
          <w:color w:val="CCCCCC"/>
        </w:rPr>
        <w:t>):</w:t>
      </w:r>
    </w:p>
    <w:p w14:paraId="1892E4D0"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self, payment</w:t>
      </w:r>
      <w:r w:rsidRPr="00C70AC7">
        <w:rPr>
          <w:rStyle w:val="HTML"/>
          <w:color w:val="CCCCCC"/>
        </w:rPr>
        <w:t>):</w:t>
      </w:r>
    </w:p>
    <w:p w14:paraId="5660BFB3"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self.payment</w:t>
      </w:r>
      <w:proofErr w:type="spellEnd"/>
      <w:proofErr w:type="gramEnd"/>
      <w:r w:rsidRPr="00C70AC7">
        <w:rPr>
          <w:rStyle w:val="HTML"/>
          <w:color w:val="CCCCCC"/>
        </w:rPr>
        <w:t xml:space="preserve"> = payment</w:t>
      </w:r>
    </w:p>
    <w:p w14:paraId="58A72273" w14:textId="77777777" w:rsidR="00EF1805" w:rsidRPr="00C70AC7" w:rsidRDefault="00EF1805" w:rsidP="009C1043">
      <w:pPr>
        <w:pStyle w:val="HTML0"/>
        <w:spacing w:line="326" w:lineRule="atLeast"/>
        <w:rPr>
          <w:rStyle w:val="HTML"/>
          <w:color w:val="CCCCCC"/>
        </w:rPr>
      </w:pPr>
    </w:p>
    <w:p w14:paraId="1EE16940"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pay</w:t>
      </w:r>
      <w:r w:rsidRPr="00C70AC7">
        <w:rPr>
          <w:rStyle w:val="HTML"/>
          <w:color w:val="CCCCCC"/>
        </w:rPr>
        <w:t>(</w:t>
      </w:r>
      <w:proofErr w:type="gramEnd"/>
      <w:r w:rsidRPr="00C70AC7">
        <w:rPr>
          <w:rStyle w:val="hljs-params"/>
          <w:color w:val="DCDCDC"/>
        </w:rPr>
        <w:t>self, money</w:t>
      </w:r>
      <w:r w:rsidRPr="00C70AC7">
        <w:rPr>
          <w:rStyle w:val="HTML"/>
          <w:color w:val="CCCCCC"/>
        </w:rPr>
        <w:t>):</w:t>
      </w:r>
    </w:p>
    <w:p w14:paraId="488F7D10"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self.payment</w:t>
      </w:r>
      <w:proofErr w:type="gramEnd"/>
      <w:r w:rsidRPr="00C70AC7">
        <w:rPr>
          <w:rStyle w:val="HTML"/>
          <w:color w:val="CCCCCC"/>
        </w:rPr>
        <w:t>.cost</w:t>
      </w:r>
      <w:proofErr w:type="spellEnd"/>
      <w:r w:rsidRPr="00C70AC7">
        <w:rPr>
          <w:rStyle w:val="HTML"/>
          <w:color w:val="CCCCCC"/>
        </w:rPr>
        <w:t>(money)</w:t>
      </w:r>
    </w:p>
    <w:p w14:paraId="43BDAD39" w14:textId="77777777" w:rsidR="00EF1805" w:rsidRPr="00C70AC7" w:rsidRDefault="00EF1805" w:rsidP="009C1043">
      <w:pPr>
        <w:pStyle w:val="HTML0"/>
        <w:spacing w:line="326" w:lineRule="atLeast"/>
        <w:rPr>
          <w:rStyle w:val="HTML"/>
          <w:color w:val="CCCCCC"/>
        </w:rPr>
      </w:pPr>
    </w:p>
    <w:p w14:paraId="5EAB3873"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p = </w:t>
      </w:r>
      <w:proofErr w:type="spellStart"/>
      <w:proofErr w:type="gramStart"/>
      <w:r w:rsidRPr="00C70AC7">
        <w:rPr>
          <w:rStyle w:val="HTML"/>
          <w:color w:val="CCCCCC"/>
        </w:rPr>
        <w:t>PaymentAdapter</w:t>
      </w:r>
      <w:proofErr w:type="spellEnd"/>
      <w:r w:rsidRPr="00C70AC7">
        <w:rPr>
          <w:rStyle w:val="HTML"/>
          <w:color w:val="CCCCCC"/>
        </w:rPr>
        <w:t>(</w:t>
      </w:r>
      <w:proofErr w:type="spellStart"/>
      <w:proofErr w:type="gramEnd"/>
      <w:r w:rsidRPr="00C70AC7">
        <w:rPr>
          <w:rStyle w:val="HTML"/>
          <w:color w:val="CCCCCC"/>
        </w:rPr>
        <w:t>ApplePay</w:t>
      </w:r>
      <w:proofErr w:type="spellEnd"/>
      <w:r w:rsidRPr="00C70AC7">
        <w:rPr>
          <w:rStyle w:val="HTML"/>
          <w:color w:val="CCCCCC"/>
        </w:rPr>
        <w:t>())</w:t>
      </w:r>
    </w:p>
    <w:p w14:paraId="69A17E53" w14:textId="77777777" w:rsidR="00EF1805" w:rsidRPr="00C70AC7" w:rsidRDefault="00EF1805" w:rsidP="009C1043">
      <w:pPr>
        <w:pStyle w:val="HTML0"/>
        <w:spacing w:line="326" w:lineRule="atLeast"/>
        <w:rPr>
          <w:rStyle w:val="HTML"/>
          <w:color w:val="CCCCCC"/>
        </w:rPr>
      </w:pPr>
      <w:proofErr w:type="spellStart"/>
      <w:proofErr w:type="gramStart"/>
      <w:r w:rsidRPr="00C70AC7">
        <w:rPr>
          <w:rStyle w:val="HTML"/>
          <w:color w:val="CCCCCC"/>
        </w:rPr>
        <w:t>p.pay</w:t>
      </w:r>
      <w:proofErr w:type="spellEnd"/>
      <w:r w:rsidRPr="00C70AC7">
        <w:rPr>
          <w:rStyle w:val="HTML"/>
          <w:color w:val="CCCCCC"/>
        </w:rPr>
        <w:t>(</w:t>
      </w:r>
      <w:proofErr w:type="gramEnd"/>
      <w:r w:rsidRPr="00C70AC7">
        <w:rPr>
          <w:rStyle w:val="hljs-number"/>
          <w:color w:val="B8D7A3"/>
        </w:rPr>
        <w:t>100</w:t>
      </w:r>
      <w:r w:rsidRPr="00C70AC7">
        <w:rPr>
          <w:rStyle w:val="HTML"/>
          <w:color w:val="CCCCCC"/>
        </w:rPr>
        <w:t>)</w:t>
      </w:r>
    </w:p>
    <w:p w14:paraId="73781B3A"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p = </w:t>
      </w:r>
      <w:proofErr w:type="spellStart"/>
      <w:proofErr w:type="gramStart"/>
      <w:r w:rsidRPr="00C70AC7">
        <w:rPr>
          <w:rStyle w:val="HTML"/>
          <w:color w:val="CCCCCC"/>
        </w:rPr>
        <w:t>PaymentAdapter</w:t>
      </w:r>
      <w:proofErr w:type="spellEnd"/>
      <w:r w:rsidRPr="00C70AC7">
        <w:rPr>
          <w:rStyle w:val="HTML"/>
          <w:color w:val="CCCCCC"/>
        </w:rPr>
        <w:t>(</w:t>
      </w:r>
      <w:proofErr w:type="spellStart"/>
      <w:proofErr w:type="gramEnd"/>
      <w:r w:rsidRPr="00C70AC7">
        <w:rPr>
          <w:rStyle w:val="HTML"/>
          <w:color w:val="CCCCCC"/>
        </w:rPr>
        <w:t>BankPay</w:t>
      </w:r>
      <w:proofErr w:type="spellEnd"/>
      <w:r w:rsidRPr="00C70AC7">
        <w:rPr>
          <w:rStyle w:val="HTML"/>
          <w:color w:val="CCCCCC"/>
        </w:rPr>
        <w:t>())</w:t>
      </w:r>
    </w:p>
    <w:p w14:paraId="61B9818B" w14:textId="77777777" w:rsidR="00EF1805" w:rsidRPr="00C70AC7" w:rsidRDefault="00EF1805" w:rsidP="009C1043">
      <w:pPr>
        <w:pStyle w:val="HTML0"/>
        <w:spacing w:line="326" w:lineRule="atLeast"/>
        <w:rPr>
          <w:rStyle w:val="HTML"/>
          <w:color w:val="CCCCCC"/>
        </w:rPr>
      </w:pPr>
      <w:proofErr w:type="spellStart"/>
      <w:proofErr w:type="gramStart"/>
      <w:r w:rsidRPr="00C70AC7">
        <w:rPr>
          <w:rStyle w:val="HTML"/>
          <w:color w:val="CCCCCC"/>
        </w:rPr>
        <w:t>p.pay</w:t>
      </w:r>
      <w:proofErr w:type="spellEnd"/>
      <w:r w:rsidRPr="00C70AC7">
        <w:rPr>
          <w:rStyle w:val="HTML"/>
          <w:color w:val="CCCCCC"/>
        </w:rPr>
        <w:t>(</w:t>
      </w:r>
      <w:proofErr w:type="gramEnd"/>
      <w:r w:rsidRPr="00C70AC7">
        <w:rPr>
          <w:rStyle w:val="hljs-number"/>
          <w:color w:val="B8D7A3"/>
        </w:rPr>
        <w:t>100</w:t>
      </w:r>
      <w:r w:rsidRPr="00C70AC7">
        <w:rPr>
          <w:rStyle w:val="HTML"/>
          <w:color w:val="CCCCCC"/>
        </w:rPr>
        <w:t>)</w:t>
      </w:r>
    </w:p>
    <w:p w14:paraId="24ABACE8" w14:textId="77777777" w:rsidR="00EF1805" w:rsidRPr="00C70AC7" w:rsidRDefault="00EF1805" w:rsidP="009C1043">
      <w:pPr>
        <w:pStyle w:val="HTML0"/>
        <w:spacing w:line="326" w:lineRule="atLeast"/>
        <w:rPr>
          <w:rStyle w:val="hljs-string"/>
          <w:color w:val="D69D85"/>
        </w:rPr>
      </w:pPr>
      <w:r w:rsidRPr="00C70AC7">
        <w:rPr>
          <w:rStyle w:val="hljs-string"/>
          <w:color w:val="D69D85"/>
        </w:rPr>
        <w:t>"""</w:t>
      </w:r>
    </w:p>
    <w:p w14:paraId="6914F9F9" w14:textId="77777777" w:rsidR="00EF1805" w:rsidRPr="00C70AC7" w:rsidRDefault="00EF1805" w:rsidP="009C1043">
      <w:pPr>
        <w:pStyle w:val="HTML0"/>
        <w:spacing w:line="326" w:lineRule="atLeast"/>
        <w:rPr>
          <w:rStyle w:val="hljs-string"/>
          <w:color w:val="D69D85"/>
        </w:rPr>
      </w:pPr>
      <w:r w:rsidRPr="00C70AC7">
        <w:rPr>
          <w:rStyle w:val="hljs-string"/>
          <w:color w:val="D69D85"/>
        </w:rPr>
        <w:t>苹果支付了100</w:t>
      </w:r>
    </w:p>
    <w:p w14:paraId="64C6C06A" w14:textId="77777777" w:rsidR="00EF1805" w:rsidRPr="00C70AC7" w:rsidRDefault="00EF1805" w:rsidP="009C1043">
      <w:pPr>
        <w:pStyle w:val="HTML0"/>
        <w:spacing w:line="326" w:lineRule="atLeast"/>
        <w:rPr>
          <w:rStyle w:val="hljs-string"/>
          <w:color w:val="D69D85"/>
        </w:rPr>
      </w:pPr>
      <w:r w:rsidRPr="00C70AC7">
        <w:rPr>
          <w:rStyle w:val="hljs-string"/>
          <w:color w:val="D69D85"/>
        </w:rPr>
        <w:t>银</w:t>
      </w:r>
      <w:proofErr w:type="gramStart"/>
      <w:r w:rsidRPr="00C70AC7">
        <w:rPr>
          <w:rStyle w:val="hljs-string"/>
          <w:color w:val="D69D85"/>
        </w:rPr>
        <w:t>联支付</w:t>
      </w:r>
      <w:proofErr w:type="gramEnd"/>
      <w:r w:rsidRPr="00C70AC7">
        <w:rPr>
          <w:rStyle w:val="hljs-string"/>
          <w:color w:val="D69D85"/>
        </w:rPr>
        <w:t>了100</w:t>
      </w:r>
    </w:p>
    <w:p w14:paraId="37D07F1F" w14:textId="77777777" w:rsidR="00EF1805" w:rsidRPr="00C70AC7" w:rsidRDefault="00EF1805" w:rsidP="009C1043">
      <w:pPr>
        <w:pStyle w:val="HTML0"/>
        <w:spacing w:line="326" w:lineRule="atLeast"/>
        <w:rPr>
          <w:rStyle w:val="HTML"/>
          <w:color w:val="CCCCCC"/>
        </w:rPr>
      </w:pPr>
      <w:r w:rsidRPr="00C70AC7">
        <w:rPr>
          <w:rStyle w:val="hljs-string"/>
          <w:color w:val="D69D85"/>
        </w:rPr>
        <w:t>"""</w:t>
      </w:r>
    </w:p>
    <w:p w14:paraId="54A98F38" w14:textId="77777777" w:rsidR="00EF1805" w:rsidRPr="00C70AC7" w:rsidRDefault="00EF1805"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适配器模式有三种角色，分别是目标接口、待适配的类和适配器。适用场景是：想使用一个已存在的类，而它的接口不符合你的要求。想使用一些已经存在的类，但是不可能对每一个都进行子类化以匹配它们的接口。对象适配器可以适配它</w:t>
      </w:r>
      <w:proofErr w:type="gramStart"/>
      <w:r w:rsidRPr="00C70AC7">
        <w:rPr>
          <w:rFonts w:ascii="Segoe UI" w:hAnsi="Segoe UI" w:cs="Segoe UI"/>
          <w:color w:val="CCCCCC"/>
        </w:rPr>
        <w:t>的父类接口</w:t>
      </w:r>
      <w:proofErr w:type="gramEnd"/>
      <w:r w:rsidRPr="00C70AC7">
        <w:rPr>
          <w:rFonts w:ascii="Segoe UI" w:hAnsi="Segoe UI" w:cs="Segoe UI"/>
          <w:color w:val="CCCCCC"/>
        </w:rPr>
        <w:t>。</w:t>
      </w:r>
    </w:p>
    <w:p w14:paraId="07E831B6" w14:textId="77777777" w:rsidR="00EF1805" w:rsidRPr="00C70AC7" w:rsidRDefault="00EF1805"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2. </w:t>
      </w:r>
      <w:r w:rsidRPr="00C70AC7">
        <w:rPr>
          <w:rFonts w:ascii="Segoe UI" w:hAnsi="Segoe UI" w:cs="Segoe UI"/>
          <w:color w:val="CCCCCC"/>
          <w:sz w:val="22"/>
          <w:szCs w:val="22"/>
        </w:rPr>
        <w:t>桥模式</w:t>
      </w:r>
    </w:p>
    <w:p w14:paraId="71C7C8D7" w14:textId="77777777" w:rsidR="00EF1805" w:rsidRPr="00C70AC7" w:rsidRDefault="00EF1805"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proofErr w:type="gramStart"/>
      <w:r w:rsidRPr="00C70AC7">
        <w:rPr>
          <w:rFonts w:ascii="Segoe UI" w:hAnsi="Segoe UI" w:cs="Segoe UI"/>
          <w:color w:val="CCCCCC"/>
        </w:rPr>
        <w:t>桥模式</w:t>
      </w:r>
      <w:proofErr w:type="gramEnd"/>
      <w:r w:rsidRPr="00C70AC7">
        <w:rPr>
          <w:rFonts w:ascii="Segoe UI" w:hAnsi="Segoe UI" w:cs="Segoe UI"/>
          <w:color w:val="CCCCCC"/>
        </w:rPr>
        <w:t>是将一个事物的两个维度分离，使其都可以独立地变化。当事物有两个维度的表现，两个维度都可能扩展时使用。优点是：抽象和实现相分离，扩展能力强。如果不使用桥模式，在任何维度进行扩展，需要改好多代码，因为使用到了继承：</w:t>
      </w:r>
    </w:p>
    <w:p w14:paraId="1870C303"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Shape</w:t>
      </w:r>
      <w:r w:rsidRPr="00C70AC7">
        <w:rPr>
          <w:rStyle w:val="HTML"/>
          <w:color w:val="CCCCCC"/>
        </w:rPr>
        <w:t>:</w:t>
      </w:r>
    </w:p>
    <w:p w14:paraId="38F61AF0" w14:textId="77777777" w:rsidR="00EF1805" w:rsidRPr="00C70AC7" w:rsidRDefault="00EF1805" w:rsidP="009C1043">
      <w:pPr>
        <w:pStyle w:val="HTML0"/>
        <w:spacing w:line="326" w:lineRule="atLeast"/>
        <w:rPr>
          <w:rStyle w:val="HTML"/>
          <w:color w:val="CCCCCC"/>
        </w:rPr>
      </w:pPr>
      <w:r w:rsidRPr="00C70AC7">
        <w:rPr>
          <w:rStyle w:val="HTML"/>
          <w:color w:val="CCCCCC"/>
        </w:rPr>
        <w:tab/>
      </w:r>
      <w:r w:rsidRPr="00C70AC7">
        <w:rPr>
          <w:rStyle w:val="hljs-keyword"/>
          <w:color w:val="569CD6"/>
        </w:rPr>
        <w:t>pass</w:t>
      </w:r>
    </w:p>
    <w:p w14:paraId="547442A7" w14:textId="77777777" w:rsidR="00EF1805" w:rsidRPr="00C70AC7" w:rsidRDefault="00EF1805" w:rsidP="009C1043">
      <w:pPr>
        <w:pStyle w:val="HTML0"/>
        <w:spacing w:line="326" w:lineRule="atLeast"/>
        <w:rPr>
          <w:rStyle w:val="HTML"/>
          <w:color w:val="CCCCCC"/>
        </w:rPr>
      </w:pPr>
    </w:p>
    <w:p w14:paraId="0B2DD5DD"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Rectangle</w:t>
      </w:r>
      <w:r w:rsidRPr="00C70AC7">
        <w:rPr>
          <w:rStyle w:val="HTML"/>
          <w:color w:val="CCCCCC"/>
        </w:rPr>
        <w:t>(</w:t>
      </w:r>
      <w:proofErr w:type="gramEnd"/>
      <w:r w:rsidRPr="00C70AC7">
        <w:rPr>
          <w:rStyle w:val="hljs-title"/>
          <w:color w:val="DCDCDC"/>
          <w:szCs w:val="32"/>
        </w:rPr>
        <w:t>Shape</w:t>
      </w:r>
      <w:r w:rsidRPr="00C70AC7">
        <w:rPr>
          <w:rStyle w:val="HTML"/>
          <w:color w:val="CCCCCC"/>
        </w:rPr>
        <w:t>):</w:t>
      </w:r>
    </w:p>
    <w:p w14:paraId="787246EA" w14:textId="77777777" w:rsidR="00EF1805" w:rsidRPr="00C70AC7" w:rsidRDefault="00EF1805" w:rsidP="009C1043">
      <w:pPr>
        <w:pStyle w:val="HTML0"/>
        <w:spacing w:line="326" w:lineRule="atLeast"/>
        <w:rPr>
          <w:rStyle w:val="HTML"/>
          <w:color w:val="CCCCCC"/>
        </w:rPr>
      </w:pPr>
      <w:r w:rsidRPr="00C70AC7">
        <w:rPr>
          <w:rStyle w:val="HTML"/>
          <w:color w:val="CCCCCC"/>
        </w:rPr>
        <w:tab/>
      </w:r>
      <w:r w:rsidRPr="00C70AC7">
        <w:rPr>
          <w:rStyle w:val="hljs-keyword"/>
          <w:color w:val="569CD6"/>
        </w:rPr>
        <w:t>pass</w:t>
      </w:r>
    </w:p>
    <w:p w14:paraId="531771B9" w14:textId="77777777" w:rsidR="00EF1805" w:rsidRPr="00C70AC7" w:rsidRDefault="00EF1805" w:rsidP="009C1043">
      <w:pPr>
        <w:pStyle w:val="HTML0"/>
        <w:spacing w:line="326" w:lineRule="atLeast"/>
        <w:rPr>
          <w:rStyle w:val="HTML"/>
          <w:color w:val="CCCCCC"/>
        </w:rPr>
      </w:pPr>
    </w:p>
    <w:p w14:paraId="4572A3A5"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Circle</w:t>
      </w:r>
      <w:r w:rsidRPr="00C70AC7">
        <w:rPr>
          <w:rStyle w:val="HTML"/>
          <w:color w:val="CCCCCC"/>
        </w:rPr>
        <w:t>(</w:t>
      </w:r>
      <w:proofErr w:type="gramEnd"/>
      <w:r w:rsidRPr="00C70AC7">
        <w:rPr>
          <w:rStyle w:val="hljs-title"/>
          <w:color w:val="DCDCDC"/>
          <w:szCs w:val="32"/>
        </w:rPr>
        <w:t>Shape</w:t>
      </w:r>
      <w:r w:rsidRPr="00C70AC7">
        <w:rPr>
          <w:rStyle w:val="HTML"/>
          <w:color w:val="CCCCCC"/>
        </w:rPr>
        <w:t>):</w:t>
      </w:r>
    </w:p>
    <w:p w14:paraId="59FCB7D3" w14:textId="77777777" w:rsidR="00EF1805" w:rsidRPr="00C70AC7" w:rsidRDefault="00EF1805" w:rsidP="009C1043">
      <w:pPr>
        <w:pStyle w:val="HTML0"/>
        <w:spacing w:line="326" w:lineRule="atLeast"/>
        <w:rPr>
          <w:rStyle w:val="HTML"/>
          <w:color w:val="CCCCCC"/>
        </w:rPr>
      </w:pPr>
      <w:r w:rsidRPr="00C70AC7">
        <w:rPr>
          <w:rStyle w:val="HTML"/>
          <w:color w:val="CCCCCC"/>
        </w:rPr>
        <w:tab/>
      </w:r>
      <w:r w:rsidRPr="00C70AC7">
        <w:rPr>
          <w:rStyle w:val="hljs-keyword"/>
          <w:color w:val="569CD6"/>
        </w:rPr>
        <w:t>pass</w:t>
      </w:r>
    </w:p>
    <w:p w14:paraId="4F24ED0C" w14:textId="77777777" w:rsidR="00EF1805" w:rsidRPr="00C70AC7" w:rsidRDefault="00EF1805" w:rsidP="009C1043">
      <w:pPr>
        <w:pStyle w:val="HTML0"/>
        <w:spacing w:line="326" w:lineRule="atLeast"/>
        <w:rPr>
          <w:rStyle w:val="HTML"/>
          <w:color w:val="CCCCCC"/>
        </w:rPr>
      </w:pPr>
    </w:p>
    <w:p w14:paraId="56A6C591"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RedRectangle</w:t>
      </w:r>
      <w:proofErr w:type="spellEnd"/>
      <w:r w:rsidRPr="00C70AC7">
        <w:rPr>
          <w:rStyle w:val="HTML"/>
          <w:color w:val="CCCCCC"/>
        </w:rPr>
        <w:t>(</w:t>
      </w:r>
      <w:proofErr w:type="gramEnd"/>
      <w:r w:rsidRPr="00C70AC7">
        <w:rPr>
          <w:rStyle w:val="hljs-title"/>
          <w:color w:val="DCDCDC"/>
          <w:szCs w:val="32"/>
        </w:rPr>
        <w:t>Rectangle</w:t>
      </w:r>
      <w:r w:rsidRPr="00C70AC7">
        <w:rPr>
          <w:rStyle w:val="HTML"/>
          <w:color w:val="CCCCCC"/>
        </w:rPr>
        <w:t>):</w:t>
      </w:r>
    </w:p>
    <w:p w14:paraId="56F62E35" w14:textId="77777777" w:rsidR="00EF1805" w:rsidRPr="00C70AC7" w:rsidRDefault="00EF1805" w:rsidP="009C1043">
      <w:pPr>
        <w:pStyle w:val="HTML0"/>
        <w:spacing w:line="326" w:lineRule="atLeast"/>
        <w:rPr>
          <w:rStyle w:val="HTML"/>
          <w:color w:val="CCCCCC"/>
        </w:rPr>
      </w:pPr>
      <w:r w:rsidRPr="00C70AC7">
        <w:rPr>
          <w:rStyle w:val="HTML"/>
          <w:color w:val="CCCCCC"/>
        </w:rPr>
        <w:tab/>
      </w:r>
      <w:r w:rsidRPr="00C70AC7">
        <w:rPr>
          <w:rStyle w:val="hljs-keyword"/>
          <w:color w:val="569CD6"/>
        </w:rPr>
        <w:t>pass</w:t>
      </w:r>
    </w:p>
    <w:p w14:paraId="3D577BA0" w14:textId="77777777" w:rsidR="00EF1805" w:rsidRPr="00C70AC7" w:rsidRDefault="00EF1805" w:rsidP="009C1043">
      <w:pPr>
        <w:pStyle w:val="HTML0"/>
        <w:spacing w:line="326" w:lineRule="atLeast"/>
        <w:rPr>
          <w:rStyle w:val="HTML"/>
          <w:color w:val="CCCCCC"/>
        </w:rPr>
      </w:pPr>
    </w:p>
    <w:p w14:paraId="602E70D4" w14:textId="77777777" w:rsidR="00EF1805" w:rsidRPr="00C70AC7" w:rsidRDefault="00EF1805" w:rsidP="009C1043">
      <w:pPr>
        <w:pStyle w:val="HTML0"/>
        <w:spacing w:line="326" w:lineRule="atLeast"/>
        <w:rPr>
          <w:rStyle w:val="HTML"/>
          <w:color w:val="CCCCCC"/>
        </w:rPr>
      </w:pPr>
      <w:r w:rsidRPr="00C70AC7">
        <w:rPr>
          <w:rStyle w:val="hljs-keyword"/>
          <w:color w:val="569CD6"/>
        </w:rPr>
        <w:lastRenderedPageBreak/>
        <w:t>class</w:t>
      </w:r>
      <w:r w:rsidRPr="00C70AC7">
        <w:rPr>
          <w:rStyle w:val="HTML"/>
          <w:color w:val="CCCCCC"/>
        </w:rPr>
        <w:t xml:space="preserve"> </w:t>
      </w:r>
      <w:proofErr w:type="spellStart"/>
      <w:proofErr w:type="gramStart"/>
      <w:r w:rsidRPr="00C70AC7">
        <w:rPr>
          <w:rStyle w:val="hljs-title"/>
          <w:color w:val="DCDCDC"/>
          <w:szCs w:val="32"/>
        </w:rPr>
        <w:t>GreenRectangle</w:t>
      </w:r>
      <w:proofErr w:type="spellEnd"/>
      <w:r w:rsidRPr="00C70AC7">
        <w:rPr>
          <w:rStyle w:val="HTML"/>
          <w:color w:val="CCCCCC"/>
        </w:rPr>
        <w:t>(</w:t>
      </w:r>
      <w:proofErr w:type="gramEnd"/>
      <w:r w:rsidRPr="00C70AC7">
        <w:rPr>
          <w:rStyle w:val="hljs-title"/>
          <w:color w:val="DCDCDC"/>
          <w:szCs w:val="32"/>
        </w:rPr>
        <w:t>Rectangle</w:t>
      </w:r>
      <w:r w:rsidRPr="00C70AC7">
        <w:rPr>
          <w:rStyle w:val="HTML"/>
          <w:color w:val="CCCCCC"/>
        </w:rPr>
        <w:t>):</w:t>
      </w:r>
    </w:p>
    <w:p w14:paraId="70AB6EB2" w14:textId="77777777" w:rsidR="00EF1805" w:rsidRPr="00C70AC7" w:rsidRDefault="00EF1805" w:rsidP="009C1043">
      <w:pPr>
        <w:pStyle w:val="HTML0"/>
        <w:spacing w:line="326" w:lineRule="atLeast"/>
        <w:rPr>
          <w:rStyle w:val="HTML"/>
          <w:color w:val="CCCCCC"/>
        </w:rPr>
      </w:pPr>
      <w:r w:rsidRPr="00C70AC7">
        <w:rPr>
          <w:rStyle w:val="HTML"/>
          <w:color w:val="CCCCCC"/>
        </w:rPr>
        <w:tab/>
      </w:r>
      <w:r w:rsidRPr="00C70AC7">
        <w:rPr>
          <w:rStyle w:val="hljs-keyword"/>
          <w:color w:val="569CD6"/>
        </w:rPr>
        <w:t>pass</w:t>
      </w:r>
    </w:p>
    <w:p w14:paraId="7BC2A243" w14:textId="77777777" w:rsidR="00EF1805" w:rsidRPr="00C70AC7" w:rsidRDefault="00EF1805" w:rsidP="009C1043">
      <w:pPr>
        <w:pStyle w:val="HTML0"/>
        <w:spacing w:line="326" w:lineRule="atLeast"/>
        <w:rPr>
          <w:rStyle w:val="HTML"/>
          <w:color w:val="CCCCCC"/>
        </w:rPr>
      </w:pPr>
      <w:r w:rsidRPr="00C70AC7">
        <w:rPr>
          <w:rStyle w:val="HTML"/>
          <w:color w:val="CCCCCC"/>
        </w:rPr>
        <w:tab/>
      </w:r>
    </w:p>
    <w:p w14:paraId="74D7F16D"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RedCircle</w:t>
      </w:r>
      <w:proofErr w:type="spellEnd"/>
      <w:r w:rsidRPr="00C70AC7">
        <w:rPr>
          <w:rStyle w:val="HTML"/>
          <w:color w:val="CCCCCC"/>
        </w:rPr>
        <w:t>(</w:t>
      </w:r>
      <w:proofErr w:type="gramEnd"/>
      <w:r w:rsidRPr="00C70AC7">
        <w:rPr>
          <w:rStyle w:val="hljs-title"/>
          <w:color w:val="DCDCDC"/>
          <w:szCs w:val="32"/>
        </w:rPr>
        <w:t>Circle</w:t>
      </w:r>
      <w:r w:rsidRPr="00C70AC7">
        <w:rPr>
          <w:rStyle w:val="HTML"/>
          <w:color w:val="CCCCCC"/>
        </w:rPr>
        <w:t>):</w:t>
      </w:r>
    </w:p>
    <w:p w14:paraId="1B55E400" w14:textId="77777777" w:rsidR="00EF1805" w:rsidRPr="00C70AC7" w:rsidRDefault="00EF1805" w:rsidP="009C1043">
      <w:pPr>
        <w:pStyle w:val="HTML0"/>
        <w:spacing w:line="326" w:lineRule="atLeast"/>
        <w:rPr>
          <w:rStyle w:val="HTML"/>
          <w:color w:val="CCCCCC"/>
        </w:rPr>
      </w:pPr>
      <w:r w:rsidRPr="00C70AC7">
        <w:rPr>
          <w:rStyle w:val="HTML"/>
          <w:color w:val="CCCCCC"/>
        </w:rPr>
        <w:tab/>
      </w:r>
      <w:r w:rsidRPr="00C70AC7">
        <w:rPr>
          <w:rStyle w:val="hljs-keyword"/>
          <w:color w:val="569CD6"/>
        </w:rPr>
        <w:t>pass</w:t>
      </w:r>
    </w:p>
    <w:p w14:paraId="4918A226" w14:textId="77777777" w:rsidR="00EF1805" w:rsidRPr="00C70AC7" w:rsidRDefault="00EF1805" w:rsidP="009C1043">
      <w:pPr>
        <w:pStyle w:val="HTML0"/>
        <w:spacing w:line="326" w:lineRule="atLeast"/>
        <w:rPr>
          <w:rStyle w:val="HTML"/>
          <w:color w:val="CCCCCC"/>
        </w:rPr>
      </w:pPr>
    </w:p>
    <w:p w14:paraId="511176F4"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GreenCircle</w:t>
      </w:r>
      <w:proofErr w:type="spellEnd"/>
      <w:r w:rsidRPr="00C70AC7">
        <w:rPr>
          <w:rStyle w:val="HTML"/>
          <w:color w:val="CCCCCC"/>
        </w:rPr>
        <w:t>(</w:t>
      </w:r>
      <w:proofErr w:type="gramEnd"/>
      <w:r w:rsidRPr="00C70AC7">
        <w:rPr>
          <w:rStyle w:val="hljs-title"/>
          <w:color w:val="DCDCDC"/>
          <w:szCs w:val="32"/>
        </w:rPr>
        <w:t>Circle</w:t>
      </w:r>
      <w:r w:rsidRPr="00C70AC7">
        <w:rPr>
          <w:rStyle w:val="HTML"/>
          <w:color w:val="CCCCCC"/>
        </w:rPr>
        <w:t>):</w:t>
      </w:r>
    </w:p>
    <w:p w14:paraId="260D3EBE" w14:textId="77777777" w:rsidR="00EF1805" w:rsidRPr="00C70AC7" w:rsidRDefault="00EF1805" w:rsidP="009C1043">
      <w:pPr>
        <w:pStyle w:val="HTML0"/>
        <w:spacing w:line="326" w:lineRule="atLeast"/>
        <w:rPr>
          <w:rStyle w:val="HTML"/>
          <w:color w:val="CCCCCC"/>
        </w:rPr>
      </w:pPr>
      <w:r w:rsidRPr="00C70AC7">
        <w:rPr>
          <w:rStyle w:val="HTML"/>
          <w:color w:val="CCCCCC"/>
        </w:rPr>
        <w:tab/>
      </w:r>
      <w:r w:rsidRPr="00C70AC7">
        <w:rPr>
          <w:rStyle w:val="hljs-keyword"/>
          <w:color w:val="569CD6"/>
        </w:rPr>
        <w:t>pass</w:t>
      </w:r>
    </w:p>
    <w:p w14:paraId="652CB92A" w14:textId="77777777" w:rsidR="00EF1805" w:rsidRPr="00C70AC7" w:rsidRDefault="00EF1805"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以上代码形状和颜色两个维度是通过类的继承关系紧密结合在一起，是紧耦合。紧耦合是是不可取的，应用</w:t>
      </w:r>
      <w:proofErr w:type="gramStart"/>
      <w:r w:rsidRPr="00C70AC7">
        <w:rPr>
          <w:rFonts w:ascii="Segoe UI" w:hAnsi="Segoe UI" w:cs="Segoe UI"/>
          <w:color w:val="CCCCCC"/>
        </w:rPr>
        <w:t>桥模式</w:t>
      </w:r>
      <w:proofErr w:type="gramEnd"/>
      <w:r w:rsidRPr="00C70AC7">
        <w:rPr>
          <w:rFonts w:ascii="Segoe UI" w:hAnsi="Segoe UI" w:cs="Segoe UI"/>
          <w:color w:val="CCCCCC"/>
        </w:rPr>
        <w:t>的思想，可以使用组合来实现（松耦合）。如果需要画直线，直接加上直线的类。需要新颜色，直接加上颜色的类。两个维度都可以自由扩展，不需要添加很多代码。这里的角色有抽象、细化抽象、实现者和具体实现者：</w:t>
      </w:r>
    </w:p>
    <w:p w14:paraId="7FC87EA9" w14:textId="77777777" w:rsidR="00EF1805" w:rsidRPr="00C70AC7" w:rsidRDefault="00EF1805"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49B003A5" w14:textId="77777777" w:rsidR="00EF1805" w:rsidRPr="00C70AC7" w:rsidRDefault="00EF1805" w:rsidP="009C1043">
      <w:pPr>
        <w:pStyle w:val="HTML0"/>
        <w:spacing w:line="326" w:lineRule="atLeast"/>
        <w:rPr>
          <w:rStyle w:val="HTML"/>
          <w:color w:val="CCCCCC"/>
        </w:rPr>
      </w:pPr>
    </w:p>
    <w:p w14:paraId="00889A4D" w14:textId="77777777" w:rsidR="00EF1805" w:rsidRPr="00C70AC7" w:rsidRDefault="00EF1805" w:rsidP="009C1043">
      <w:pPr>
        <w:pStyle w:val="HTML0"/>
        <w:spacing w:line="326" w:lineRule="atLeast"/>
        <w:rPr>
          <w:rStyle w:val="HTML"/>
          <w:color w:val="CCCCCC"/>
        </w:rPr>
      </w:pPr>
      <w:r w:rsidRPr="00C70AC7">
        <w:rPr>
          <w:rStyle w:val="hljs-comment"/>
          <w:i/>
          <w:iCs/>
          <w:color w:val="57A64A"/>
        </w:rPr>
        <w:t># 抽象</w:t>
      </w:r>
    </w:p>
    <w:p w14:paraId="139428C8"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Shape</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35ED4BF6"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self, color</w:t>
      </w:r>
      <w:r w:rsidRPr="00C70AC7">
        <w:rPr>
          <w:rStyle w:val="HTML"/>
          <w:color w:val="CCCCCC"/>
        </w:rPr>
        <w:t>):</w:t>
      </w:r>
    </w:p>
    <w:p w14:paraId="6B87F066"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self.color</w:t>
      </w:r>
      <w:proofErr w:type="spellEnd"/>
      <w:proofErr w:type="gramEnd"/>
      <w:r w:rsidRPr="00C70AC7">
        <w:rPr>
          <w:rStyle w:val="HTML"/>
          <w:color w:val="CCCCCC"/>
        </w:rPr>
        <w:t xml:space="preserve"> = color</w:t>
      </w:r>
    </w:p>
    <w:p w14:paraId="591E5AE9" w14:textId="77777777" w:rsidR="00EF1805" w:rsidRPr="00C70AC7" w:rsidRDefault="00EF1805" w:rsidP="009C1043">
      <w:pPr>
        <w:pStyle w:val="HTML0"/>
        <w:spacing w:line="326" w:lineRule="atLeast"/>
        <w:rPr>
          <w:rStyle w:val="HTML"/>
          <w:color w:val="CCCCCC"/>
        </w:rPr>
      </w:pPr>
    </w:p>
    <w:p w14:paraId="7C927F2C" w14:textId="77777777" w:rsidR="00EF1805" w:rsidRPr="00C70AC7" w:rsidRDefault="00EF1805"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1B25B5B8"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draw</w:t>
      </w:r>
      <w:r w:rsidRPr="00C70AC7">
        <w:rPr>
          <w:rStyle w:val="HTML"/>
          <w:color w:val="CCCCCC"/>
        </w:rPr>
        <w:t>(</w:t>
      </w:r>
      <w:r w:rsidRPr="00C70AC7">
        <w:rPr>
          <w:rStyle w:val="hljs-params"/>
          <w:color w:val="DCDCDC"/>
        </w:rPr>
        <w:t>self</w:t>
      </w:r>
      <w:r w:rsidRPr="00C70AC7">
        <w:rPr>
          <w:rStyle w:val="HTML"/>
          <w:color w:val="CCCCCC"/>
        </w:rPr>
        <w:t>):</w:t>
      </w:r>
    </w:p>
    <w:p w14:paraId="10B91BB4"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28688349" w14:textId="77777777" w:rsidR="00EF1805" w:rsidRPr="00C70AC7" w:rsidRDefault="00EF1805" w:rsidP="009C1043">
      <w:pPr>
        <w:pStyle w:val="HTML0"/>
        <w:spacing w:line="326" w:lineRule="atLeast"/>
        <w:rPr>
          <w:rStyle w:val="HTML"/>
          <w:color w:val="CCCCCC"/>
        </w:rPr>
      </w:pPr>
    </w:p>
    <w:p w14:paraId="4C815884"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实现</w:t>
      </w:r>
    </w:p>
    <w:p w14:paraId="192DA75B"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Color</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077A1B04" w14:textId="77777777" w:rsidR="00EF1805" w:rsidRPr="00C70AC7" w:rsidRDefault="00EF1805"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726B0A78"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paint</w:t>
      </w:r>
      <w:r w:rsidRPr="00C70AC7">
        <w:rPr>
          <w:rStyle w:val="HTML"/>
          <w:color w:val="CCCCCC"/>
        </w:rPr>
        <w:t>(</w:t>
      </w:r>
      <w:proofErr w:type="gramEnd"/>
      <w:r w:rsidRPr="00C70AC7">
        <w:rPr>
          <w:rStyle w:val="hljs-params"/>
          <w:color w:val="DCDCDC"/>
        </w:rPr>
        <w:t>self, shape</w:t>
      </w:r>
      <w:r w:rsidRPr="00C70AC7">
        <w:rPr>
          <w:rStyle w:val="HTML"/>
          <w:color w:val="CCCCCC"/>
        </w:rPr>
        <w:t>):</w:t>
      </w:r>
    </w:p>
    <w:p w14:paraId="0F7D8945"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5E07D04A" w14:textId="77777777" w:rsidR="00EF1805" w:rsidRPr="00C70AC7" w:rsidRDefault="00EF1805" w:rsidP="009C1043">
      <w:pPr>
        <w:pStyle w:val="HTML0"/>
        <w:spacing w:line="326" w:lineRule="atLeast"/>
        <w:rPr>
          <w:rStyle w:val="HTML"/>
          <w:color w:val="CCCCCC"/>
        </w:rPr>
      </w:pPr>
    </w:p>
    <w:p w14:paraId="6CCE97DF" w14:textId="77777777" w:rsidR="00EF1805" w:rsidRPr="00C70AC7" w:rsidRDefault="00EF1805" w:rsidP="009C1043">
      <w:pPr>
        <w:pStyle w:val="HTML0"/>
        <w:spacing w:line="326" w:lineRule="atLeast"/>
        <w:rPr>
          <w:rStyle w:val="HTML"/>
          <w:color w:val="CCCCCC"/>
        </w:rPr>
      </w:pPr>
      <w:r w:rsidRPr="00C70AC7">
        <w:rPr>
          <w:rStyle w:val="hljs-comment"/>
          <w:i/>
          <w:iCs/>
          <w:color w:val="57A64A"/>
        </w:rPr>
        <w:t># 细化抽象</w:t>
      </w:r>
    </w:p>
    <w:p w14:paraId="4CA542EB"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Rectangle</w:t>
      </w:r>
      <w:r w:rsidRPr="00C70AC7">
        <w:rPr>
          <w:rStyle w:val="HTML"/>
          <w:color w:val="CCCCCC"/>
        </w:rPr>
        <w:t>(</w:t>
      </w:r>
      <w:proofErr w:type="gramEnd"/>
      <w:r w:rsidRPr="00C70AC7">
        <w:rPr>
          <w:rStyle w:val="hljs-title"/>
          <w:color w:val="DCDCDC"/>
          <w:szCs w:val="32"/>
        </w:rPr>
        <w:t>Shape</w:t>
      </w:r>
      <w:r w:rsidRPr="00C70AC7">
        <w:rPr>
          <w:rStyle w:val="HTML"/>
          <w:color w:val="CCCCCC"/>
        </w:rPr>
        <w:t>):</w:t>
      </w:r>
    </w:p>
    <w:p w14:paraId="7B05036A"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name = </w:t>
      </w:r>
      <w:r w:rsidRPr="00C70AC7">
        <w:rPr>
          <w:rStyle w:val="hljs-string"/>
          <w:color w:val="D69D85"/>
        </w:rPr>
        <w:t>'长方形'</w:t>
      </w:r>
    </w:p>
    <w:p w14:paraId="0A60F5BE" w14:textId="77777777" w:rsidR="00EF1805" w:rsidRPr="00C70AC7" w:rsidRDefault="00EF1805" w:rsidP="009C1043">
      <w:pPr>
        <w:pStyle w:val="HTML0"/>
        <w:spacing w:line="326" w:lineRule="atLeast"/>
        <w:rPr>
          <w:rStyle w:val="HTML"/>
          <w:color w:val="CCCCCC"/>
        </w:rPr>
      </w:pPr>
    </w:p>
    <w:p w14:paraId="44C033CB"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draw</w:t>
      </w:r>
      <w:r w:rsidRPr="00C70AC7">
        <w:rPr>
          <w:rStyle w:val="HTML"/>
          <w:color w:val="CCCCCC"/>
        </w:rPr>
        <w:t>(</w:t>
      </w:r>
      <w:r w:rsidRPr="00C70AC7">
        <w:rPr>
          <w:rStyle w:val="hljs-params"/>
          <w:color w:val="DCDCDC"/>
        </w:rPr>
        <w:t>self</w:t>
      </w:r>
      <w:r w:rsidRPr="00C70AC7">
        <w:rPr>
          <w:rStyle w:val="HTML"/>
          <w:color w:val="CCCCCC"/>
        </w:rPr>
        <w:t>):</w:t>
      </w:r>
    </w:p>
    <w:p w14:paraId="1C8FCE50"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self.color</w:t>
      </w:r>
      <w:proofErr w:type="gramEnd"/>
      <w:r w:rsidRPr="00C70AC7">
        <w:rPr>
          <w:rStyle w:val="HTML"/>
          <w:color w:val="CCCCCC"/>
        </w:rPr>
        <w:t>.paint</w:t>
      </w:r>
      <w:proofErr w:type="spellEnd"/>
      <w:r w:rsidRPr="00C70AC7">
        <w:rPr>
          <w:rStyle w:val="HTML"/>
          <w:color w:val="CCCCCC"/>
        </w:rPr>
        <w:t>(self)</w:t>
      </w:r>
    </w:p>
    <w:p w14:paraId="53EA8530" w14:textId="77777777" w:rsidR="00EF1805" w:rsidRPr="00C70AC7" w:rsidRDefault="00EF1805" w:rsidP="009C1043">
      <w:pPr>
        <w:pStyle w:val="HTML0"/>
        <w:spacing w:line="326" w:lineRule="atLeast"/>
        <w:rPr>
          <w:rStyle w:val="HTML"/>
          <w:color w:val="CCCCCC"/>
        </w:rPr>
      </w:pPr>
    </w:p>
    <w:p w14:paraId="67047021"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如果要扩展形状，只需要添加形状类</w:t>
      </w:r>
    </w:p>
    <w:p w14:paraId="304E9F32"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Circle</w:t>
      </w:r>
      <w:r w:rsidRPr="00C70AC7">
        <w:rPr>
          <w:rStyle w:val="HTML"/>
          <w:color w:val="CCCCCC"/>
        </w:rPr>
        <w:t>(</w:t>
      </w:r>
      <w:proofErr w:type="gramEnd"/>
      <w:r w:rsidRPr="00C70AC7">
        <w:rPr>
          <w:rStyle w:val="hljs-title"/>
          <w:color w:val="DCDCDC"/>
          <w:szCs w:val="32"/>
        </w:rPr>
        <w:t>Shape</w:t>
      </w:r>
      <w:r w:rsidRPr="00C70AC7">
        <w:rPr>
          <w:rStyle w:val="HTML"/>
          <w:color w:val="CCCCCC"/>
        </w:rPr>
        <w:t>):</w:t>
      </w:r>
    </w:p>
    <w:p w14:paraId="533E08A5"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name = </w:t>
      </w:r>
      <w:r w:rsidRPr="00C70AC7">
        <w:rPr>
          <w:rStyle w:val="hljs-string"/>
          <w:color w:val="D69D85"/>
        </w:rPr>
        <w:t>'圆形'</w:t>
      </w:r>
    </w:p>
    <w:p w14:paraId="0DDE86B9" w14:textId="77777777" w:rsidR="00EF1805" w:rsidRPr="00C70AC7" w:rsidRDefault="00EF1805" w:rsidP="009C1043">
      <w:pPr>
        <w:pStyle w:val="HTML0"/>
        <w:spacing w:line="326" w:lineRule="atLeast"/>
        <w:rPr>
          <w:rStyle w:val="HTML"/>
          <w:color w:val="CCCCCC"/>
        </w:rPr>
      </w:pPr>
    </w:p>
    <w:p w14:paraId="2CE32673" w14:textId="77777777" w:rsidR="00EF1805" w:rsidRPr="00C70AC7" w:rsidRDefault="00EF1805" w:rsidP="009C1043">
      <w:pPr>
        <w:pStyle w:val="HTML0"/>
        <w:spacing w:line="326" w:lineRule="atLeast"/>
        <w:rPr>
          <w:rStyle w:val="HTML"/>
          <w:color w:val="CCCCCC"/>
        </w:rPr>
      </w:pPr>
      <w:r w:rsidRPr="00C70AC7">
        <w:rPr>
          <w:rStyle w:val="HTML"/>
          <w:color w:val="CCCCCC"/>
        </w:rPr>
        <w:lastRenderedPageBreak/>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draw</w:t>
      </w:r>
      <w:r w:rsidRPr="00C70AC7">
        <w:rPr>
          <w:rStyle w:val="HTML"/>
          <w:color w:val="CCCCCC"/>
        </w:rPr>
        <w:t>(</w:t>
      </w:r>
      <w:r w:rsidRPr="00C70AC7">
        <w:rPr>
          <w:rStyle w:val="hljs-params"/>
          <w:color w:val="DCDCDC"/>
        </w:rPr>
        <w:t>self</w:t>
      </w:r>
      <w:r w:rsidRPr="00C70AC7">
        <w:rPr>
          <w:rStyle w:val="HTML"/>
          <w:color w:val="CCCCCC"/>
        </w:rPr>
        <w:t>):</w:t>
      </w:r>
    </w:p>
    <w:p w14:paraId="2146C8F2"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self.color</w:t>
      </w:r>
      <w:proofErr w:type="gramEnd"/>
      <w:r w:rsidRPr="00C70AC7">
        <w:rPr>
          <w:rStyle w:val="HTML"/>
          <w:color w:val="CCCCCC"/>
        </w:rPr>
        <w:t>.paint</w:t>
      </w:r>
      <w:proofErr w:type="spellEnd"/>
      <w:r w:rsidRPr="00C70AC7">
        <w:rPr>
          <w:rStyle w:val="HTML"/>
          <w:color w:val="CCCCCC"/>
        </w:rPr>
        <w:t>(self)</w:t>
      </w:r>
    </w:p>
    <w:p w14:paraId="3397A41D" w14:textId="77777777" w:rsidR="00EF1805" w:rsidRPr="00C70AC7" w:rsidRDefault="00EF1805" w:rsidP="009C1043">
      <w:pPr>
        <w:pStyle w:val="HTML0"/>
        <w:spacing w:line="326" w:lineRule="atLeast"/>
        <w:rPr>
          <w:rStyle w:val="HTML"/>
          <w:color w:val="CCCCCC"/>
        </w:rPr>
      </w:pPr>
    </w:p>
    <w:p w14:paraId="5B7FA8DA" w14:textId="77777777" w:rsidR="00EF1805" w:rsidRPr="00C70AC7" w:rsidRDefault="00EF1805" w:rsidP="009C1043">
      <w:pPr>
        <w:pStyle w:val="HTML0"/>
        <w:spacing w:line="326" w:lineRule="atLeast"/>
        <w:rPr>
          <w:rStyle w:val="HTML"/>
          <w:color w:val="CCCCCC"/>
        </w:rPr>
      </w:pPr>
      <w:r w:rsidRPr="00C70AC7">
        <w:rPr>
          <w:rStyle w:val="hljs-comment"/>
          <w:i/>
          <w:iCs/>
          <w:color w:val="57A64A"/>
        </w:rPr>
        <w:t># 细化实现</w:t>
      </w:r>
    </w:p>
    <w:p w14:paraId="4B7D9580"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Red</w:t>
      </w:r>
      <w:r w:rsidRPr="00C70AC7">
        <w:rPr>
          <w:rStyle w:val="HTML"/>
          <w:color w:val="CCCCCC"/>
        </w:rPr>
        <w:t>(</w:t>
      </w:r>
      <w:proofErr w:type="gramEnd"/>
      <w:r w:rsidRPr="00C70AC7">
        <w:rPr>
          <w:rStyle w:val="hljs-title"/>
          <w:color w:val="DCDCDC"/>
          <w:szCs w:val="32"/>
        </w:rPr>
        <w:t>Color</w:t>
      </w:r>
      <w:r w:rsidRPr="00C70AC7">
        <w:rPr>
          <w:rStyle w:val="HTML"/>
          <w:color w:val="CCCCCC"/>
        </w:rPr>
        <w:t>):</w:t>
      </w:r>
    </w:p>
    <w:p w14:paraId="2BDD3554"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paint</w:t>
      </w:r>
      <w:r w:rsidRPr="00C70AC7">
        <w:rPr>
          <w:rStyle w:val="HTML"/>
          <w:color w:val="CCCCCC"/>
        </w:rPr>
        <w:t>(</w:t>
      </w:r>
      <w:proofErr w:type="gramEnd"/>
      <w:r w:rsidRPr="00C70AC7">
        <w:rPr>
          <w:rStyle w:val="hljs-params"/>
          <w:color w:val="DCDCDC"/>
        </w:rPr>
        <w:t>self, shape</w:t>
      </w:r>
      <w:r w:rsidRPr="00C70AC7">
        <w:rPr>
          <w:rStyle w:val="HTML"/>
          <w:color w:val="CCCCCC"/>
        </w:rPr>
        <w:t>):</w:t>
      </w:r>
    </w:p>
    <w:p w14:paraId="6053AB95"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'画红色的%s'</w:t>
      </w:r>
      <w:r w:rsidRPr="00C70AC7">
        <w:rPr>
          <w:rStyle w:val="HTML"/>
          <w:color w:val="CCCCCC"/>
        </w:rPr>
        <w:t xml:space="preserve"> % shape.name)</w:t>
      </w:r>
    </w:p>
    <w:p w14:paraId="04EA6BB1" w14:textId="77777777" w:rsidR="00EF1805" w:rsidRPr="00C70AC7" w:rsidRDefault="00EF1805" w:rsidP="009C1043">
      <w:pPr>
        <w:pStyle w:val="HTML0"/>
        <w:spacing w:line="326" w:lineRule="atLeast"/>
        <w:rPr>
          <w:rStyle w:val="HTML"/>
          <w:color w:val="CCCCCC"/>
        </w:rPr>
      </w:pPr>
    </w:p>
    <w:p w14:paraId="303222BE"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如果要扩展颜色，只需要添加颜色类</w:t>
      </w:r>
    </w:p>
    <w:p w14:paraId="0E6BAAC5"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Green</w:t>
      </w:r>
      <w:r w:rsidRPr="00C70AC7">
        <w:rPr>
          <w:rStyle w:val="HTML"/>
          <w:color w:val="CCCCCC"/>
        </w:rPr>
        <w:t>(</w:t>
      </w:r>
      <w:proofErr w:type="gramEnd"/>
      <w:r w:rsidRPr="00C70AC7">
        <w:rPr>
          <w:rStyle w:val="hljs-title"/>
          <w:color w:val="DCDCDC"/>
          <w:szCs w:val="32"/>
        </w:rPr>
        <w:t>Color</w:t>
      </w:r>
      <w:r w:rsidRPr="00C70AC7">
        <w:rPr>
          <w:rStyle w:val="HTML"/>
          <w:color w:val="CCCCCC"/>
        </w:rPr>
        <w:t>):</w:t>
      </w:r>
    </w:p>
    <w:p w14:paraId="5382EF94"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paint</w:t>
      </w:r>
      <w:r w:rsidRPr="00C70AC7">
        <w:rPr>
          <w:rStyle w:val="HTML"/>
          <w:color w:val="CCCCCC"/>
        </w:rPr>
        <w:t>(</w:t>
      </w:r>
      <w:proofErr w:type="gramEnd"/>
      <w:r w:rsidRPr="00C70AC7">
        <w:rPr>
          <w:rStyle w:val="hljs-params"/>
          <w:color w:val="DCDCDC"/>
        </w:rPr>
        <w:t>self, shape</w:t>
      </w:r>
      <w:r w:rsidRPr="00C70AC7">
        <w:rPr>
          <w:rStyle w:val="HTML"/>
          <w:color w:val="CCCCCC"/>
        </w:rPr>
        <w:t>):</w:t>
      </w:r>
    </w:p>
    <w:p w14:paraId="612DDA74"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'画绿色的%s'</w:t>
      </w:r>
      <w:r w:rsidRPr="00C70AC7">
        <w:rPr>
          <w:rStyle w:val="HTML"/>
          <w:color w:val="CCCCCC"/>
        </w:rPr>
        <w:t xml:space="preserve"> % shape.name)</w:t>
      </w:r>
    </w:p>
    <w:p w14:paraId="37227E3D" w14:textId="77777777" w:rsidR="00EF1805" w:rsidRPr="00C70AC7" w:rsidRDefault="00EF1805" w:rsidP="009C1043">
      <w:pPr>
        <w:pStyle w:val="HTML0"/>
        <w:spacing w:line="326" w:lineRule="atLeast"/>
        <w:rPr>
          <w:rStyle w:val="HTML"/>
          <w:color w:val="CCCCCC"/>
        </w:rPr>
      </w:pPr>
    </w:p>
    <w:p w14:paraId="4151CBCB"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rectangle = </w:t>
      </w:r>
      <w:proofErr w:type="gramStart"/>
      <w:r w:rsidRPr="00C70AC7">
        <w:rPr>
          <w:rStyle w:val="HTML"/>
          <w:color w:val="CCCCCC"/>
        </w:rPr>
        <w:t>Rectangle(</w:t>
      </w:r>
      <w:proofErr w:type="gramEnd"/>
      <w:r w:rsidRPr="00C70AC7">
        <w:rPr>
          <w:rStyle w:val="HTML"/>
          <w:color w:val="CCCCCC"/>
        </w:rPr>
        <w:t>Red())</w:t>
      </w:r>
    </w:p>
    <w:p w14:paraId="7A03F838" w14:textId="77777777" w:rsidR="00EF1805" w:rsidRPr="00C70AC7" w:rsidRDefault="00EF1805" w:rsidP="009C1043">
      <w:pPr>
        <w:pStyle w:val="HTML0"/>
        <w:spacing w:line="326" w:lineRule="atLeast"/>
        <w:rPr>
          <w:rStyle w:val="HTML"/>
          <w:color w:val="CCCCCC"/>
        </w:rPr>
      </w:pPr>
      <w:proofErr w:type="spellStart"/>
      <w:proofErr w:type="gramStart"/>
      <w:r w:rsidRPr="00C70AC7">
        <w:rPr>
          <w:rStyle w:val="HTML"/>
          <w:color w:val="CCCCCC"/>
        </w:rPr>
        <w:t>rectangle.draw</w:t>
      </w:r>
      <w:proofErr w:type="spellEnd"/>
      <w:proofErr w:type="gramEnd"/>
      <w:r w:rsidRPr="00C70AC7">
        <w:rPr>
          <w:rStyle w:val="HTML"/>
          <w:color w:val="CCCCCC"/>
        </w:rPr>
        <w:t>()</w:t>
      </w:r>
    </w:p>
    <w:p w14:paraId="05567582"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circle = </w:t>
      </w:r>
      <w:proofErr w:type="gramStart"/>
      <w:r w:rsidRPr="00C70AC7">
        <w:rPr>
          <w:rStyle w:val="HTML"/>
          <w:color w:val="CCCCCC"/>
        </w:rPr>
        <w:t>Circle(</w:t>
      </w:r>
      <w:proofErr w:type="gramEnd"/>
      <w:r w:rsidRPr="00C70AC7">
        <w:rPr>
          <w:rStyle w:val="HTML"/>
          <w:color w:val="CCCCCC"/>
        </w:rPr>
        <w:t>Green())</w:t>
      </w:r>
    </w:p>
    <w:p w14:paraId="60E6A4C3" w14:textId="77777777" w:rsidR="00EF1805" w:rsidRPr="00C70AC7" w:rsidRDefault="00EF1805" w:rsidP="009C1043">
      <w:pPr>
        <w:pStyle w:val="HTML0"/>
        <w:spacing w:line="326" w:lineRule="atLeast"/>
        <w:rPr>
          <w:rStyle w:val="HTML"/>
          <w:color w:val="CCCCCC"/>
        </w:rPr>
      </w:pPr>
      <w:proofErr w:type="spellStart"/>
      <w:proofErr w:type="gramStart"/>
      <w:r w:rsidRPr="00C70AC7">
        <w:rPr>
          <w:rStyle w:val="HTML"/>
          <w:color w:val="CCCCCC"/>
        </w:rPr>
        <w:t>circle.draw</w:t>
      </w:r>
      <w:proofErr w:type="spellEnd"/>
      <w:proofErr w:type="gramEnd"/>
      <w:r w:rsidRPr="00C70AC7">
        <w:rPr>
          <w:rStyle w:val="HTML"/>
          <w:color w:val="CCCCCC"/>
        </w:rPr>
        <w:t>()</w:t>
      </w:r>
    </w:p>
    <w:p w14:paraId="0B4BB0F3" w14:textId="77777777" w:rsidR="00EF1805" w:rsidRPr="00C70AC7" w:rsidRDefault="00EF1805" w:rsidP="009C1043">
      <w:pPr>
        <w:pStyle w:val="HTML0"/>
        <w:spacing w:line="326" w:lineRule="atLeast"/>
        <w:rPr>
          <w:rStyle w:val="hljs-string"/>
          <w:color w:val="D69D85"/>
        </w:rPr>
      </w:pPr>
      <w:r w:rsidRPr="00C70AC7">
        <w:rPr>
          <w:rStyle w:val="hljs-string"/>
          <w:color w:val="D69D85"/>
        </w:rPr>
        <w:t>"""</w:t>
      </w:r>
    </w:p>
    <w:p w14:paraId="71D0012A" w14:textId="77777777" w:rsidR="00EF1805" w:rsidRPr="00C70AC7" w:rsidRDefault="00EF1805" w:rsidP="009C1043">
      <w:pPr>
        <w:pStyle w:val="HTML0"/>
        <w:spacing w:line="326" w:lineRule="atLeast"/>
        <w:rPr>
          <w:rStyle w:val="hljs-string"/>
          <w:color w:val="D69D85"/>
        </w:rPr>
      </w:pPr>
      <w:r w:rsidRPr="00C70AC7">
        <w:rPr>
          <w:rStyle w:val="hljs-string"/>
          <w:color w:val="D69D85"/>
        </w:rPr>
        <w:t>画红色的长方形</w:t>
      </w:r>
    </w:p>
    <w:p w14:paraId="53C98C83" w14:textId="77777777" w:rsidR="00EF1805" w:rsidRPr="00C70AC7" w:rsidRDefault="00EF1805" w:rsidP="009C1043">
      <w:pPr>
        <w:pStyle w:val="HTML0"/>
        <w:spacing w:line="326" w:lineRule="atLeast"/>
        <w:rPr>
          <w:rStyle w:val="hljs-string"/>
          <w:color w:val="D69D85"/>
        </w:rPr>
      </w:pPr>
      <w:r w:rsidRPr="00C70AC7">
        <w:rPr>
          <w:rStyle w:val="hljs-string"/>
          <w:color w:val="D69D85"/>
        </w:rPr>
        <w:t>画绿色的圆形</w:t>
      </w:r>
    </w:p>
    <w:p w14:paraId="762058ED" w14:textId="77777777" w:rsidR="00EF1805" w:rsidRPr="00C70AC7" w:rsidRDefault="00EF1805" w:rsidP="009C1043">
      <w:pPr>
        <w:pStyle w:val="HTML0"/>
        <w:spacing w:line="326" w:lineRule="atLeast"/>
        <w:rPr>
          <w:rStyle w:val="HTML"/>
          <w:color w:val="CCCCCC"/>
        </w:rPr>
      </w:pPr>
      <w:r w:rsidRPr="00C70AC7">
        <w:rPr>
          <w:rStyle w:val="hljs-string"/>
          <w:color w:val="D69D85"/>
        </w:rPr>
        <w:t>"""</w:t>
      </w:r>
    </w:p>
    <w:p w14:paraId="5200660C" w14:textId="77777777" w:rsidR="00EF1805" w:rsidRPr="00C70AC7" w:rsidRDefault="00EF1805"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3. </w:t>
      </w:r>
      <w:r w:rsidRPr="00C70AC7">
        <w:rPr>
          <w:rFonts w:ascii="Segoe UI" w:hAnsi="Segoe UI" w:cs="Segoe UI"/>
          <w:color w:val="CCCCCC"/>
          <w:sz w:val="22"/>
          <w:szCs w:val="22"/>
        </w:rPr>
        <w:t>组合模式</w:t>
      </w:r>
    </w:p>
    <w:p w14:paraId="7457AE34" w14:textId="77777777" w:rsidR="00EF1805" w:rsidRPr="00C70AC7" w:rsidRDefault="00EF1805"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将对象组合成树形结构以表示</w:t>
      </w:r>
      <w:r w:rsidRPr="00C70AC7">
        <w:rPr>
          <w:rFonts w:ascii="Segoe UI" w:hAnsi="Segoe UI" w:cs="Segoe UI"/>
          <w:color w:val="CCCCCC"/>
        </w:rPr>
        <w:t>“</w:t>
      </w:r>
      <w:r w:rsidRPr="00C70AC7">
        <w:rPr>
          <w:rFonts w:ascii="Segoe UI" w:hAnsi="Segoe UI" w:cs="Segoe UI"/>
          <w:color w:val="CCCCCC"/>
        </w:rPr>
        <w:t>部分</w:t>
      </w:r>
      <w:r w:rsidRPr="00C70AC7">
        <w:rPr>
          <w:rFonts w:ascii="Segoe UI" w:hAnsi="Segoe UI" w:cs="Segoe UI"/>
          <w:color w:val="CCCCCC"/>
        </w:rPr>
        <w:t>-</w:t>
      </w:r>
      <w:r w:rsidRPr="00C70AC7">
        <w:rPr>
          <w:rFonts w:ascii="Segoe UI" w:hAnsi="Segoe UI" w:cs="Segoe UI"/>
          <w:color w:val="CCCCCC"/>
        </w:rPr>
        <w:t>整体</w:t>
      </w:r>
      <w:r w:rsidRPr="00C70AC7">
        <w:rPr>
          <w:rFonts w:ascii="Segoe UI" w:hAnsi="Segoe UI" w:cs="Segoe UI"/>
          <w:color w:val="CCCCCC"/>
        </w:rPr>
        <w:t>”</w:t>
      </w:r>
      <w:r w:rsidRPr="00C70AC7">
        <w:rPr>
          <w:rFonts w:ascii="Segoe UI" w:hAnsi="Segoe UI" w:cs="Segoe UI"/>
          <w:color w:val="CCCCCC"/>
        </w:rPr>
        <w:t>的层次结构</w:t>
      </w:r>
      <w:r w:rsidRPr="00C70AC7">
        <w:rPr>
          <w:rFonts w:ascii="Segoe UI" w:hAnsi="Segoe UI" w:cs="Segoe UI"/>
          <w:color w:val="CCCCCC"/>
        </w:rPr>
        <w:t>(</w:t>
      </w:r>
      <w:r w:rsidRPr="00C70AC7">
        <w:rPr>
          <w:rFonts w:ascii="Segoe UI" w:hAnsi="Segoe UI" w:cs="Segoe UI"/>
          <w:color w:val="CCCCCC"/>
        </w:rPr>
        <w:t>特别是结构是递归的</w:t>
      </w:r>
      <w:r w:rsidRPr="00C70AC7">
        <w:rPr>
          <w:rFonts w:ascii="Segoe UI" w:hAnsi="Segoe UI" w:cs="Segoe UI"/>
          <w:color w:val="CCCCCC"/>
        </w:rPr>
        <w:t>)</w:t>
      </w:r>
      <w:r w:rsidRPr="00C70AC7">
        <w:rPr>
          <w:rFonts w:ascii="Segoe UI" w:hAnsi="Segoe UI" w:cs="Segoe UI"/>
          <w:color w:val="CCCCCC"/>
        </w:rPr>
        <w:t>，组合模式使得用户对单个对象和组合对象的使用具有一致性。优点是定义了包含基本对象和组合对象的层次结构；简化客户端代码，客户端可以一致地使用组合对象和单个对象；更加容易增加新类型的组件。</w:t>
      </w:r>
    </w:p>
    <w:p w14:paraId="62C2E48B" w14:textId="77777777" w:rsidR="00EF1805" w:rsidRPr="00C70AC7" w:rsidRDefault="00EF1805"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69C698D0" w14:textId="77777777" w:rsidR="00EF1805" w:rsidRPr="00C70AC7" w:rsidRDefault="00EF1805" w:rsidP="009C1043">
      <w:pPr>
        <w:pStyle w:val="HTML0"/>
        <w:spacing w:line="326" w:lineRule="atLeast"/>
        <w:rPr>
          <w:rStyle w:val="HTML"/>
          <w:color w:val="CCCCCC"/>
        </w:rPr>
      </w:pPr>
    </w:p>
    <w:p w14:paraId="02E1481F" w14:textId="77777777" w:rsidR="00EF1805" w:rsidRPr="00C70AC7" w:rsidRDefault="00EF1805" w:rsidP="009C1043">
      <w:pPr>
        <w:pStyle w:val="HTML0"/>
        <w:spacing w:line="326" w:lineRule="atLeast"/>
        <w:rPr>
          <w:rStyle w:val="HTML"/>
          <w:color w:val="CCCCCC"/>
        </w:rPr>
      </w:pPr>
      <w:r w:rsidRPr="00C70AC7">
        <w:rPr>
          <w:rStyle w:val="hljs-comment"/>
          <w:i/>
          <w:iCs/>
          <w:color w:val="57A64A"/>
        </w:rPr>
        <w:t># 抽象组件</w:t>
      </w:r>
    </w:p>
    <w:p w14:paraId="17987799"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Graphic</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4F30F41D" w14:textId="77777777" w:rsidR="00EF1805" w:rsidRPr="00C70AC7" w:rsidRDefault="00EF1805"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2411CA9D"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draw</w:t>
      </w:r>
      <w:r w:rsidRPr="00C70AC7">
        <w:rPr>
          <w:rStyle w:val="HTML"/>
          <w:color w:val="CCCCCC"/>
        </w:rPr>
        <w:t>(</w:t>
      </w:r>
      <w:r w:rsidRPr="00C70AC7">
        <w:rPr>
          <w:rStyle w:val="hljs-params"/>
          <w:color w:val="DCDCDC"/>
        </w:rPr>
        <w:t>self</w:t>
      </w:r>
      <w:r w:rsidRPr="00C70AC7">
        <w:rPr>
          <w:rStyle w:val="HTML"/>
          <w:color w:val="CCCCCC"/>
        </w:rPr>
        <w:t>):</w:t>
      </w:r>
    </w:p>
    <w:p w14:paraId="5996A6DA"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038BCD6B" w14:textId="77777777" w:rsidR="00EF1805" w:rsidRPr="00C70AC7" w:rsidRDefault="00EF1805" w:rsidP="009C1043">
      <w:pPr>
        <w:pStyle w:val="HTML0"/>
        <w:spacing w:line="326" w:lineRule="atLeast"/>
        <w:rPr>
          <w:rStyle w:val="HTML"/>
          <w:color w:val="CCCCCC"/>
        </w:rPr>
      </w:pPr>
    </w:p>
    <w:p w14:paraId="25543BA5"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叶子组件</w:t>
      </w:r>
    </w:p>
    <w:p w14:paraId="2B80DE24"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Point</w:t>
      </w:r>
      <w:r w:rsidRPr="00C70AC7">
        <w:rPr>
          <w:rStyle w:val="HTML"/>
          <w:color w:val="CCCCCC"/>
        </w:rPr>
        <w:t>(</w:t>
      </w:r>
      <w:proofErr w:type="gramEnd"/>
      <w:r w:rsidRPr="00C70AC7">
        <w:rPr>
          <w:rStyle w:val="hljs-title"/>
          <w:color w:val="DCDCDC"/>
          <w:szCs w:val="32"/>
        </w:rPr>
        <w:t>Graphic</w:t>
      </w:r>
      <w:r w:rsidRPr="00C70AC7">
        <w:rPr>
          <w:rStyle w:val="HTML"/>
          <w:color w:val="CCCCCC"/>
        </w:rPr>
        <w:t>):</w:t>
      </w:r>
    </w:p>
    <w:p w14:paraId="09D6E392"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self, x, y</w:t>
      </w:r>
      <w:r w:rsidRPr="00C70AC7">
        <w:rPr>
          <w:rStyle w:val="HTML"/>
          <w:color w:val="CCCCCC"/>
        </w:rPr>
        <w:t>):</w:t>
      </w:r>
    </w:p>
    <w:p w14:paraId="13E51F60" w14:textId="77777777" w:rsidR="00EF1805" w:rsidRPr="00C70AC7" w:rsidRDefault="00EF1805" w:rsidP="009C1043">
      <w:pPr>
        <w:pStyle w:val="HTML0"/>
        <w:spacing w:line="326" w:lineRule="atLeast"/>
        <w:rPr>
          <w:rStyle w:val="HTML"/>
          <w:color w:val="CCCCCC"/>
        </w:rPr>
      </w:pPr>
      <w:r w:rsidRPr="00C70AC7">
        <w:rPr>
          <w:rStyle w:val="HTML"/>
          <w:color w:val="CCCCCC"/>
        </w:rPr>
        <w:lastRenderedPageBreak/>
        <w:t xml:space="preserve">        </w:t>
      </w:r>
      <w:proofErr w:type="spellStart"/>
      <w:r w:rsidRPr="00C70AC7">
        <w:rPr>
          <w:rStyle w:val="HTML"/>
          <w:color w:val="CCCCCC"/>
        </w:rPr>
        <w:t>self.x</w:t>
      </w:r>
      <w:proofErr w:type="spellEnd"/>
      <w:r w:rsidRPr="00C70AC7">
        <w:rPr>
          <w:rStyle w:val="HTML"/>
          <w:color w:val="CCCCCC"/>
        </w:rPr>
        <w:t xml:space="preserve"> = x</w:t>
      </w:r>
    </w:p>
    <w:p w14:paraId="57F1565A"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self.y</w:t>
      </w:r>
      <w:proofErr w:type="spellEnd"/>
      <w:proofErr w:type="gramEnd"/>
      <w:r w:rsidRPr="00C70AC7">
        <w:rPr>
          <w:rStyle w:val="HTML"/>
          <w:color w:val="CCCCCC"/>
        </w:rPr>
        <w:t xml:space="preserve"> = y</w:t>
      </w:r>
    </w:p>
    <w:p w14:paraId="608AA88A" w14:textId="77777777" w:rsidR="00EF1805" w:rsidRPr="00C70AC7" w:rsidRDefault="00EF1805" w:rsidP="009C1043">
      <w:pPr>
        <w:pStyle w:val="HTML0"/>
        <w:spacing w:line="326" w:lineRule="atLeast"/>
        <w:rPr>
          <w:rStyle w:val="HTML"/>
          <w:color w:val="CCCCCC"/>
        </w:rPr>
      </w:pPr>
    </w:p>
    <w:p w14:paraId="42709AE9"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__str__</w:t>
      </w:r>
      <w:r w:rsidRPr="00C70AC7">
        <w:rPr>
          <w:rStyle w:val="HTML"/>
          <w:color w:val="CCCCCC"/>
        </w:rPr>
        <w:t>(</w:t>
      </w:r>
      <w:r w:rsidRPr="00C70AC7">
        <w:rPr>
          <w:rStyle w:val="hljs-params"/>
          <w:color w:val="DCDCDC"/>
        </w:rPr>
        <w:t>self</w:t>
      </w:r>
      <w:r w:rsidRPr="00C70AC7">
        <w:rPr>
          <w:rStyle w:val="HTML"/>
          <w:color w:val="CCCCCC"/>
        </w:rPr>
        <w:t>):</w:t>
      </w:r>
    </w:p>
    <w:p w14:paraId="74F3C23F"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r w:rsidRPr="00C70AC7">
        <w:rPr>
          <w:rStyle w:val="hljs-string"/>
          <w:color w:val="D69D85"/>
        </w:rPr>
        <w:t>'点(%</w:t>
      </w:r>
      <w:proofErr w:type="spellStart"/>
      <w:r w:rsidRPr="00C70AC7">
        <w:rPr>
          <w:rStyle w:val="hljs-string"/>
          <w:color w:val="D69D85"/>
        </w:rPr>
        <w:t>s,%s</w:t>
      </w:r>
      <w:proofErr w:type="spellEnd"/>
      <w:r w:rsidRPr="00C70AC7">
        <w:rPr>
          <w:rStyle w:val="hljs-string"/>
          <w:color w:val="D69D85"/>
        </w:rPr>
        <w:t>)'</w:t>
      </w:r>
      <w:r w:rsidRPr="00C70AC7">
        <w:rPr>
          <w:rStyle w:val="HTML"/>
          <w:color w:val="CCCCCC"/>
        </w:rPr>
        <w:t xml:space="preserve"> % (</w:t>
      </w:r>
      <w:proofErr w:type="spellStart"/>
      <w:r w:rsidRPr="00C70AC7">
        <w:rPr>
          <w:rStyle w:val="HTML"/>
          <w:color w:val="CCCCCC"/>
        </w:rPr>
        <w:t>self.x</w:t>
      </w:r>
      <w:proofErr w:type="spellEnd"/>
      <w:r w:rsidRPr="00C70AC7">
        <w:rPr>
          <w:rStyle w:val="HTML"/>
          <w:color w:val="CCCCCC"/>
        </w:rPr>
        <w:t xml:space="preserve">, </w:t>
      </w:r>
      <w:proofErr w:type="spellStart"/>
      <w:r w:rsidRPr="00C70AC7">
        <w:rPr>
          <w:rStyle w:val="HTML"/>
          <w:color w:val="CCCCCC"/>
        </w:rPr>
        <w:t>self.y</w:t>
      </w:r>
      <w:proofErr w:type="spellEnd"/>
      <w:r w:rsidRPr="00C70AC7">
        <w:rPr>
          <w:rStyle w:val="HTML"/>
          <w:color w:val="CCCCCC"/>
        </w:rPr>
        <w:t>)</w:t>
      </w:r>
    </w:p>
    <w:p w14:paraId="466FD06A" w14:textId="77777777" w:rsidR="00EF1805" w:rsidRPr="00C70AC7" w:rsidRDefault="00EF1805" w:rsidP="009C1043">
      <w:pPr>
        <w:pStyle w:val="HTML0"/>
        <w:spacing w:line="326" w:lineRule="atLeast"/>
        <w:rPr>
          <w:rStyle w:val="HTML"/>
          <w:color w:val="CCCCCC"/>
        </w:rPr>
      </w:pPr>
    </w:p>
    <w:p w14:paraId="4A9B5124"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draw</w:t>
      </w:r>
      <w:r w:rsidRPr="00C70AC7">
        <w:rPr>
          <w:rStyle w:val="HTML"/>
          <w:color w:val="CCCCCC"/>
        </w:rPr>
        <w:t>(</w:t>
      </w:r>
      <w:r w:rsidRPr="00C70AC7">
        <w:rPr>
          <w:rStyle w:val="hljs-params"/>
          <w:color w:val="DCDCDC"/>
        </w:rPr>
        <w:t>self</w:t>
      </w:r>
      <w:r w:rsidRPr="00C70AC7">
        <w:rPr>
          <w:rStyle w:val="HTML"/>
          <w:color w:val="CCCCCC"/>
        </w:rPr>
        <w:t>):</w:t>
      </w:r>
    </w:p>
    <w:p w14:paraId="4384BBBA"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(self)</w:t>
      </w:r>
    </w:p>
    <w:p w14:paraId="5622ACC1" w14:textId="77777777" w:rsidR="00EF1805" w:rsidRPr="00C70AC7" w:rsidRDefault="00EF1805" w:rsidP="009C1043">
      <w:pPr>
        <w:pStyle w:val="HTML0"/>
        <w:spacing w:line="326" w:lineRule="atLeast"/>
        <w:rPr>
          <w:rStyle w:val="HTML"/>
          <w:color w:val="CCCCCC"/>
        </w:rPr>
      </w:pPr>
    </w:p>
    <w:p w14:paraId="0B4A4E52"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叶子组件</w:t>
      </w:r>
    </w:p>
    <w:p w14:paraId="3CAB49F9"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Line</w:t>
      </w:r>
      <w:r w:rsidRPr="00C70AC7">
        <w:rPr>
          <w:rStyle w:val="HTML"/>
          <w:color w:val="CCCCCC"/>
        </w:rPr>
        <w:t>(</w:t>
      </w:r>
      <w:proofErr w:type="gramEnd"/>
      <w:r w:rsidRPr="00C70AC7">
        <w:rPr>
          <w:rStyle w:val="hljs-title"/>
          <w:color w:val="DCDCDC"/>
          <w:szCs w:val="32"/>
        </w:rPr>
        <w:t>Graphic</w:t>
      </w:r>
      <w:r w:rsidRPr="00C70AC7">
        <w:rPr>
          <w:rStyle w:val="HTML"/>
          <w:color w:val="CCCCCC"/>
        </w:rPr>
        <w:t>):</w:t>
      </w:r>
    </w:p>
    <w:p w14:paraId="1241B96A"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self, p1, p2</w:t>
      </w:r>
      <w:r w:rsidRPr="00C70AC7">
        <w:rPr>
          <w:rStyle w:val="HTML"/>
          <w:color w:val="CCCCCC"/>
        </w:rPr>
        <w:t>):</w:t>
      </w:r>
    </w:p>
    <w:p w14:paraId="7E72D6D2"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gramStart"/>
      <w:r w:rsidRPr="00C70AC7">
        <w:rPr>
          <w:rStyle w:val="HTML"/>
          <w:color w:val="CCCCCC"/>
        </w:rPr>
        <w:t>self.p</w:t>
      </w:r>
      <w:proofErr w:type="gramEnd"/>
      <w:r w:rsidRPr="00C70AC7">
        <w:rPr>
          <w:rStyle w:val="HTML"/>
          <w:color w:val="CCCCCC"/>
        </w:rPr>
        <w:t>1 = p1</w:t>
      </w:r>
    </w:p>
    <w:p w14:paraId="16A822CA"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gramStart"/>
      <w:r w:rsidRPr="00C70AC7">
        <w:rPr>
          <w:rStyle w:val="HTML"/>
          <w:color w:val="CCCCCC"/>
        </w:rPr>
        <w:t>self.p</w:t>
      </w:r>
      <w:proofErr w:type="gramEnd"/>
      <w:r w:rsidRPr="00C70AC7">
        <w:rPr>
          <w:rStyle w:val="HTML"/>
          <w:color w:val="CCCCCC"/>
        </w:rPr>
        <w:t>2 = p2</w:t>
      </w:r>
    </w:p>
    <w:p w14:paraId="4B4B5375" w14:textId="77777777" w:rsidR="00EF1805" w:rsidRPr="00C70AC7" w:rsidRDefault="00EF1805" w:rsidP="009C1043">
      <w:pPr>
        <w:pStyle w:val="HTML0"/>
        <w:spacing w:line="326" w:lineRule="atLeast"/>
        <w:rPr>
          <w:rStyle w:val="HTML"/>
          <w:color w:val="CCCCCC"/>
        </w:rPr>
      </w:pPr>
    </w:p>
    <w:p w14:paraId="23CD9290"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__str__</w:t>
      </w:r>
      <w:r w:rsidRPr="00C70AC7">
        <w:rPr>
          <w:rStyle w:val="HTML"/>
          <w:color w:val="CCCCCC"/>
        </w:rPr>
        <w:t>(</w:t>
      </w:r>
      <w:r w:rsidRPr="00C70AC7">
        <w:rPr>
          <w:rStyle w:val="hljs-params"/>
          <w:color w:val="DCDCDC"/>
        </w:rPr>
        <w:t>self</w:t>
      </w:r>
      <w:r w:rsidRPr="00C70AC7">
        <w:rPr>
          <w:rStyle w:val="HTML"/>
          <w:color w:val="CCCCCC"/>
        </w:rPr>
        <w:t>):</w:t>
      </w:r>
    </w:p>
    <w:p w14:paraId="207C56BC"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r w:rsidRPr="00C70AC7">
        <w:rPr>
          <w:rStyle w:val="hljs-string"/>
          <w:color w:val="D69D85"/>
        </w:rPr>
        <w:t>'线段[(%</w:t>
      </w:r>
      <w:proofErr w:type="spellStart"/>
      <w:r w:rsidRPr="00C70AC7">
        <w:rPr>
          <w:rStyle w:val="hljs-string"/>
          <w:color w:val="D69D85"/>
        </w:rPr>
        <w:t>s,%s</w:t>
      </w:r>
      <w:proofErr w:type="spellEnd"/>
      <w:r w:rsidRPr="00C70AC7">
        <w:rPr>
          <w:rStyle w:val="hljs-string"/>
          <w:color w:val="D69D85"/>
        </w:rPr>
        <w:t>)]'</w:t>
      </w:r>
      <w:r w:rsidRPr="00C70AC7">
        <w:rPr>
          <w:rStyle w:val="HTML"/>
          <w:color w:val="CCCCCC"/>
        </w:rPr>
        <w:t xml:space="preserve"> % (self.p1, self.p2)</w:t>
      </w:r>
    </w:p>
    <w:p w14:paraId="5D183B85" w14:textId="77777777" w:rsidR="00EF1805" w:rsidRPr="00C70AC7" w:rsidRDefault="00EF1805" w:rsidP="009C1043">
      <w:pPr>
        <w:pStyle w:val="HTML0"/>
        <w:spacing w:line="326" w:lineRule="atLeast"/>
        <w:rPr>
          <w:rStyle w:val="HTML"/>
          <w:color w:val="CCCCCC"/>
        </w:rPr>
      </w:pPr>
    </w:p>
    <w:p w14:paraId="05B03343"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draw</w:t>
      </w:r>
      <w:r w:rsidRPr="00C70AC7">
        <w:rPr>
          <w:rStyle w:val="HTML"/>
          <w:color w:val="CCCCCC"/>
        </w:rPr>
        <w:t>(</w:t>
      </w:r>
      <w:r w:rsidRPr="00C70AC7">
        <w:rPr>
          <w:rStyle w:val="hljs-params"/>
          <w:color w:val="DCDCDC"/>
        </w:rPr>
        <w:t>self</w:t>
      </w:r>
      <w:r w:rsidRPr="00C70AC7">
        <w:rPr>
          <w:rStyle w:val="HTML"/>
          <w:color w:val="CCCCCC"/>
        </w:rPr>
        <w:t>):</w:t>
      </w:r>
    </w:p>
    <w:p w14:paraId="53AB51ED"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(self)</w:t>
      </w:r>
    </w:p>
    <w:p w14:paraId="6E72E0F7" w14:textId="77777777" w:rsidR="00EF1805" w:rsidRPr="00C70AC7" w:rsidRDefault="00EF1805" w:rsidP="009C1043">
      <w:pPr>
        <w:pStyle w:val="HTML0"/>
        <w:spacing w:line="326" w:lineRule="atLeast"/>
        <w:rPr>
          <w:rStyle w:val="HTML"/>
          <w:color w:val="CCCCCC"/>
        </w:rPr>
      </w:pPr>
    </w:p>
    <w:p w14:paraId="482D44D6"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复合组件</w:t>
      </w:r>
    </w:p>
    <w:p w14:paraId="0BB6AF2B"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Picture</w:t>
      </w:r>
      <w:r w:rsidRPr="00C70AC7">
        <w:rPr>
          <w:rStyle w:val="HTML"/>
          <w:color w:val="CCCCCC"/>
        </w:rPr>
        <w:t>(</w:t>
      </w:r>
      <w:proofErr w:type="gramEnd"/>
      <w:r w:rsidRPr="00C70AC7">
        <w:rPr>
          <w:rStyle w:val="hljs-title"/>
          <w:color w:val="DCDCDC"/>
          <w:szCs w:val="32"/>
        </w:rPr>
        <w:t>Graphic</w:t>
      </w:r>
      <w:r w:rsidRPr="00C70AC7">
        <w:rPr>
          <w:rStyle w:val="HTML"/>
          <w:color w:val="CCCCCC"/>
        </w:rPr>
        <w:t>):</w:t>
      </w:r>
    </w:p>
    <w:p w14:paraId="7A6ACDE6"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 xml:space="preserve">self, </w:t>
      </w:r>
      <w:proofErr w:type="spellStart"/>
      <w:r w:rsidRPr="00C70AC7">
        <w:rPr>
          <w:rStyle w:val="hljs-params"/>
          <w:color w:val="DCDCDC"/>
        </w:rPr>
        <w:t>iterable</w:t>
      </w:r>
      <w:proofErr w:type="spellEnd"/>
      <w:r w:rsidRPr="00C70AC7">
        <w:rPr>
          <w:rStyle w:val="HTML"/>
          <w:color w:val="CCCCCC"/>
        </w:rPr>
        <w:t>):</w:t>
      </w:r>
    </w:p>
    <w:p w14:paraId="6E69E31E"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self.children</w:t>
      </w:r>
      <w:proofErr w:type="spellEnd"/>
      <w:proofErr w:type="gramEnd"/>
      <w:r w:rsidRPr="00C70AC7">
        <w:rPr>
          <w:rStyle w:val="HTML"/>
          <w:color w:val="CCCCCC"/>
        </w:rPr>
        <w:t xml:space="preserve"> = []</w:t>
      </w:r>
    </w:p>
    <w:p w14:paraId="6F3AEBC2"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for</w:t>
      </w:r>
      <w:r w:rsidRPr="00C70AC7">
        <w:rPr>
          <w:rStyle w:val="HTML"/>
          <w:color w:val="CCCCCC"/>
        </w:rPr>
        <w:t xml:space="preserve"> g </w:t>
      </w:r>
      <w:r w:rsidRPr="00C70AC7">
        <w:rPr>
          <w:rStyle w:val="hljs-keyword"/>
          <w:color w:val="569CD6"/>
        </w:rPr>
        <w:t>in</w:t>
      </w:r>
      <w:r w:rsidRPr="00C70AC7">
        <w:rPr>
          <w:rStyle w:val="HTML"/>
          <w:color w:val="CCCCCC"/>
        </w:rPr>
        <w:t xml:space="preserve"> </w:t>
      </w:r>
      <w:proofErr w:type="spellStart"/>
      <w:r w:rsidRPr="00C70AC7">
        <w:rPr>
          <w:rStyle w:val="HTML"/>
          <w:color w:val="CCCCCC"/>
        </w:rPr>
        <w:t>iterable</w:t>
      </w:r>
      <w:proofErr w:type="spellEnd"/>
      <w:r w:rsidRPr="00C70AC7">
        <w:rPr>
          <w:rStyle w:val="HTML"/>
          <w:color w:val="CCCCCC"/>
        </w:rPr>
        <w:t>:</w:t>
      </w:r>
    </w:p>
    <w:p w14:paraId="4273670A"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self.add</w:t>
      </w:r>
      <w:proofErr w:type="spellEnd"/>
      <w:r w:rsidRPr="00C70AC7">
        <w:rPr>
          <w:rStyle w:val="HTML"/>
          <w:color w:val="CCCCCC"/>
        </w:rPr>
        <w:t>(g)</w:t>
      </w:r>
    </w:p>
    <w:p w14:paraId="6044C452" w14:textId="77777777" w:rsidR="00EF1805" w:rsidRPr="00C70AC7" w:rsidRDefault="00EF1805" w:rsidP="009C1043">
      <w:pPr>
        <w:pStyle w:val="HTML0"/>
        <w:spacing w:line="326" w:lineRule="atLeast"/>
        <w:rPr>
          <w:rStyle w:val="HTML"/>
          <w:color w:val="CCCCCC"/>
        </w:rPr>
      </w:pPr>
    </w:p>
    <w:p w14:paraId="492C67E3"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add</w:t>
      </w:r>
      <w:r w:rsidRPr="00C70AC7">
        <w:rPr>
          <w:rStyle w:val="HTML"/>
          <w:color w:val="CCCCCC"/>
        </w:rPr>
        <w:t>(</w:t>
      </w:r>
      <w:proofErr w:type="gramEnd"/>
      <w:r w:rsidRPr="00C70AC7">
        <w:rPr>
          <w:rStyle w:val="hljs-params"/>
          <w:color w:val="DCDCDC"/>
        </w:rPr>
        <w:t>self, graphic</w:t>
      </w:r>
      <w:r w:rsidRPr="00C70AC7">
        <w:rPr>
          <w:rStyle w:val="HTML"/>
          <w:color w:val="CCCCCC"/>
        </w:rPr>
        <w:t>):</w:t>
      </w:r>
    </w:p>
    <w:p w14:paraId="479A5119"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self.children</w:t>
      </w:r>
      <w:proofErr w:type="gramEnd"/>
      <w:r w:rsidRPr="00C70AC7">
        <w:rPr>
          <w:rStyle w:val="HTML"/>
          <w:color w:val="CCCCCC"/>
        </w:rPr>
        <w:t>.append</w:t>
      </w:r>
      <w:proofErr w:type="spellEnd"/>
      <w:r w:rsidRPr="00C70AC7">
        <w:rPr>
          <w:rStyle w:val="HTML"/>
          <w:color w:val="CCCCCC"/>
        </w:rPr>
        <w:t>(graphic)</w:t>
      </w:r>
    </w:p>
    <w:p w14:paraId="0625F990" w14:textId="77777777" w:rsidR="00EF1805" w:rsidRPr="00C70AC7" w:rsidRDefault="00EF1805" w:rsidP="009C1043">
      <w:pPr>
        <w:pStyle w:val="HTML0"/>
        <w:spacing w:line="326" w:lineRule="atLeast"/>
        <w:rPr>
          <w:rStyle w:val="HTML"/>
          <w:color w:val="CCCCCC"/>
        </w:rPr>
      </w:pPr>
    </w:p>
    <w:p w14:paraId="79E3B5BE"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draw</w:t>
      </w:r>
      <w:r w:rsidRPr="00C70AC7">
        <w:rPr>
          <w:rStyle w:val="HTML"/>
          <w:color w:val="CCCCCC"/>
        </w:rPr>
        <w:t>(</w:t>
      </w:r>
      <w:r w:rsidRPr="00C70AC7">
        <w:rPr>
          <w:rStyle w:val="hljs-params"/>
          <w:color w:val="DCDCDC"/>
        </w:rPr>
        <w:t>self</w:t>
      </w:r>
      <w:r w:rsidRPr="00C70AC7">
        <w:rPr>
          <w:rStyle w:val="HTML"/>
          <w:color w:val="CCCCCC"/>
        </w:rPr>
        <w:t>):</w:t>
      </w:r>
    </w:p>
    <w:p w14:paraId="2FC02F36"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for</w:t>
      </w:r>
      <w:r w:rsidRPr="00C70AC7">
        <w:rPr>
          <w:rStyle w:val="HTML"/>
          <w:color w:val="CCCCCC"/>
        </w:rPr>
        <w:t xml:space="preserve"> g </w:t>
      </w:r>
      <w:r w:rsidRPr="00C70AC7">
        <w:rPr>
          <w:rStyle w:val="hljs-keyword"/>
          <w:color w:val="569CD6"/>
        </w:rPr>
        <w:t>in</w:t>
      </w:r>
      <w:r w:rsidRPr="00C70AC7">
        <w:rPr>
          <w:rStyle w:val="HTML"/>
          <w:color w:val="CCCCCC"/>
        </w:rPr>
        <w:t xml:space="preserve"> </w:t>
      </w:r>
      <w:proofErr w:type="spellStart"/>
      <w:proofErr w:type="gramStart"/>
      <w:r w:rsidRPr="00C70AC7">
        <w:rPr>
          <w:rStyle w:val="HTML"/>
          <w:color w:val="CCCCCC"/>
        </w:rPr>
        <w:t>self.children</w:t>
      </w:r>
      <w:proofErr w:type="spellEnd"/>
      <w:proofErr w:type="gramEnd"/>
      <w:r w:rsidRPr="00C70AC7">
        <w:rPr>
          <w:rStyle w:val="HTML"/>
          <w:color w:val="CCCCCC"/>
        </w:rPr>
        <w:t>:</w:t>
      </w:r>
    </w:p>
    <w:p w14:paraId="7AE007C0"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g.draw</w:t>
      </w:r>
      <w:proofErr w:type="spellEnd"/>
      <w:proofErr w:type="gramEnd"/>
      <w:r w:rsidRPr="00C70AC7">
        <w:rPr>
          <w:rStyle w:val="HTML"/>
          <w:color w:val="CCCCCC"/>
        </w:rPr>
        <w:t>()</w:t>
      </w:r>
    </w:p>
    <w:p w14:paraId="7F96487B" w14:textId="77777777" w:rsidR="00EF1805" w:rsidRPr="00C70AC7" w:rsidRDefault="00EF1805" w:rsidP="009C1043">
      <w:pPr>
        <w:pStyle w:val="HTML0"/>
        <w:spacing w:line="326" w:lineRule="atLeast"/>
        <w:rPr>
          <w:rStyle w:val="HTML"/>
          <w:color w:val="CCCCCC"/>
        </w:rPr>
      </w:pPr>
    </w:p>
    <w:p w14:paraId="4367A114" w14:textId="77777777" w:rsidR="00EF1805" w:rsidRPr="00C70AC7" w:rsidRDefault="00EF1805" w:rsidP="009C1043">
      <w:pPr>
        <w:pStyle w:val="HTML0"/>
        <w:spacing w:line="326" w:lineRule="atLeast"/>
        <w:rPr>
          <w:rStyle w:val="HTML"/>
          <w:color w:val="CCCCCC"/>
        </w:rPr>
      </w:pPr>
      <w:r w:rsidRPr="00C70AC7">
        <w:rPr>
          <w:rStyle w:val="hljs-comment"/>
          <w:i/>
          <w:iCs/>
          <w:color w:val="57A64A"/>
        </w:rPr>
        <w:t># 简单图形</w:t>
      </w:r>
    </w:p>
    <w:p w14:paraId="799B429F" w14:textId="77777777" w:rsidR="00EF1805" w:rsidRPr="00C70AC7" w:rsidRDefault="00EF1805" w:rsidP="009C1043">
      <w:pPr>
        <w:pStyle w:val="HTML0"/>
        <w:spacing w:line="326" w:lineRule="atLeast"/>
        <w:rPr>
          <w:rStyle w:val="HTML"/>
          <w:color w:val="CCCCCC"/>
        </w:rPr>
      </w:pPr>
      <w:r w:rsidRPr="00C70AC7">
        <w:rPr>
          <w:rStyle w:val="hljs-builtin"/>
          <w:color w:val="4EC9B0"/>
        </w:rPr>
        <w:t>print</w:t>
      </w:r>
      <w:r w:rsidRPr="00C70AC7">
        <w:rPr>
          <w:rStyle w:val="HTML"/>
          <w:color w:val="CCCCCC"/>
        </w:rPr>
        <w:t>(</w:t>
      </w:r>
      <w:r w:rsidRPr="00C70AC7">
        <w:rPr>
          <w:rStyle w:val="hljs-string"/>
          <w:color w:val="D69D85"/>
        </w:rPr>
        <w:t>'------简单图形------'</w:t>
      </w:r>
      <w:r w:rsidRPr="00C70AC7">
        <w:rPr>
          <w:rStyle w:val="HTML"/>
          <w:color w:val="CCCCCC"/>
        </w:rPr>
        <w:t>)</w:t>
      </w:r>
    </w:p>
    <w:p w14:paraId="5457BD1B"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p = </w:t>
      </w:r>
      <w:proofErr w:type="gramStart"/>
      <w:r w:rsidRPr="00C70AC7">
        <w:rPr>
          <w:rStyle w:val="HTML"/>
          <w:color w:val="CCCCCC"/>
        </w:rPr>
        <w:t>Point(</w:t>
      </w:r>
      <w:proofErr w:type="gramEnd"/>
      <w:r w:rsidRPr="00C70AC7">
        <w:rPr>
          <w:rStyle w:val="hljs-number"/>
          <w:color w:val="B8D7A3"/>
        </w:rPr>
        <w:t>1</w:t>
      </w:r>
      <w:r w:rsidRPr="00C70AC7">
        <w:rPr>
          <w:rStyle w:val="HTML"/>
          <w:color w:val="CCCCCC"/>
        </w:rPr>
        <w:t xml:space="preserve">, </w:t>
      </w:r>
      <w:r w:rsidRPr="00C70AC7">
        <w:rPr>
          <w:rStyle w:val="hljs-number"/>
          <w:color w:val="B8D7A3"/>
        </w:rPr>
        <w:t>2</w:t>
      </w:r>
      <w:r w:rsidRPr="00C70AC7">
        <w:rPr>
          <w:rStyle w:val="HTML"/>
          <w:color w:val="CCCCCC"/>
        </w:rPr>
        <w:t>)</w:t>
      </w:r>
    </w:p>
    <w:p w14:paraId="44FE8BA7"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l1 = </w:t>
      </w:r>
      <w:proofErr w:type="gramStart"/>
      <w:r w:rsidRPr="00C70AC7">
        <w:rPr>
          <w:rStyle w:val="HTML"/>
          <w:color w:val="CCCCCC"/>
        </w:rPr>
        <w:t>Line(</w:t>
      </w:r>
      <w:proofErr w:type="gramEnd"/>
      <w:r w:rsidRPr="00C70AC7">
        <w:rPr>
          <w:rStyle w:val="HTML"/>
          <w:color w:val="CCCCCC"/>
        </w:rPr>
        <w:t>Point(</w:t>
      </w:r>
      <w:r w:rsidRPr="00C70AC7">
        <w:rPr>
          <w:rStyle w:val="hljs-number"/>
          <w:color w:val="B8D7A3"/>
        </w:rPr>
        <w:t>1</w:t>
      </w:r>
      <w:r w:rsidRPr="00C70AC7">
        <w:rPr>
          <w:rStyle w:val="HTML"/>
          <w:color w:val="CCCCCC"/>
        </w:rPr>
        <w:t xml:space="preserve">, </w:t>
      </w:r>
      <w:r w:rsidRPr="00C70AC7">
        <w:rPr>
          <w:rStyle w:val="hljs-number"/>
          <w:color w:val="B8D7A3"/>
        </w:rPr>
        <w:t>2</w:t>
      </w:r>
      <w:r w:rsidRPr="00C70AC7">
        <w:rPr>
          <w:rStyle w:val="HTML"/>
          <w:color w:val="CCCCCC"/>
        </w:rPr>
        <w:t>), Point(</w:t>
      </w:r>
      <w:r w:rsidRPr="00C70AC7">
        <w:rPr>
          <w:rStyle w:val="hljs-number"/>
          <w:color w:val="B8D7A3"/>
        </w:rPr>
        <w:t>3</w:t>
      </w:r>
      <w:r w:rsidRPr="00C70AC7">
        <w:rPr>
          <w:rStyle w:val="HTML"/>
          <w:color w:val="CCCCCC"/>
        </w:rPr>
        <w:t xml:space="preserve">, </w:t>
      </w:r>
      <w:r w:rsidRPr="00C70AC7">
        <w:rPr>
          <w:rStyle w:val="hljs-number"/>
          <w:color w:val="B8D7A3"/>
        </w:rPr>
        <w:t>4</w:t>
      </w:r>
      <w:r w:rsidRPr="00C70AC7">
        <w:rPr>
          <w:rStyle w:val="HTML"/>
          <w:color w:val="CCCCCC"/>
        </w:rPr>
        <w:t>))</w:t>
      </w:r>
    </w:p>
    <w:p w14:paraId="74404D26"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l2 = </w:t>
      </w:r>
      <w:proofErr w:type="gramStart"/>
      <w:r w:rsidRPr="00C70AC7">
        <w:rPr>
          <w:rStyle w:val="HTML"/>
          <w:color w:val="CCCCCC"/>
        </w:rPr>
        <w:t>Line(</w:t>
      </w:r>
      <w:proofErr w:type="gramEnd"/>
      <w:r w:rsidRPr="00C70AC7">
        <w:rPr>
          <w:rStyle w:val="HTML"/>
          <w:color w:val="CCCCCC"/>
        </w:rPr>
        <w:t>Point(</w:t>
      </w:r>
      <w:r w:rsidRPr="00C70AC7">
        <w:rPr>
          <w:rStyle w:val="hljs-number"/>
          <w:color w:val="B8D7A3"/>
        </w:rPr>
        <w:t>5</w:t>
      </w:r>
      <w:r w:rsidRPr="00C70AC7">
        <w:rPr>
          <w:rStyle w:val="HTML"/>
          <w:color w:val="CCCCCC"/>
        </w:rPr>
        <w:t xml:space="preserve">, </w:t>
      </w:r>
      <w:r w:rsidRPr="00C70AC7">
        <w:rPr>
          <w:rStyle w:val="hljs-number"/>
          <w:color w:val="B8D7A3"/>
        </w:rPr>
        <w:t>6</w:t>
      </w:r>
      <w:r w:rsidRPr="00C70AC7">
        <w:rPr>
          <w:rStyle w:val="HTML"/>
          <w:color w:val="CCCCCC"/>
        </w:rPr>
        <w:t>), Point(</w:t>
      </w:r>
      <w:r w:rsidRPr="00C70AC7">
        <w:rPr>
          <w:rStyle w:val="hljs-number"/>
          <w:color w:val="B8D7A3"/>
        </w:rPr>
        <w:t>7</w:t>
      </w:r>
      <w:r w:rsidRPr="00C70AC7">
        <w:rPr>
          <w:rStyle w:val="HTML"/>
          <w:color w:val="CCCCCC"/>
        </w:rPr>
        <w:t xml:space="preserve">, </w:t>
      </w:r>
      <w:r w:rsidRPr="00C70AC7">
        <w:rPr>
          <w:rStyle w:val="hljs-number"/>
          <w:color w:val="B8D7A3"/>
        </w:rPr>
        <w:t>8</w:t>
      </w:r>
      <w:r w:rsidRPr="00C70AC7">
        <w:rPr>
          <w:rStyle w:val="HTML"/>
          <w:color w:val="CCCCCC"/>
        </w:rPr>
        <w:t>))</w:t>
      </w:r>
    </w:p>
    <w:p w14:paraId="61DC8F95" w14:textId="77777777" w:rsidR="00EF1805" w:rsidRPr="00C70AC7" w:rsidRDefault="00EF1805" w:rsidP="009C1043">
      <w:pPr>
        <w:pStyle w:val="HTML0"/>
        <w:spacing w:line="326" w:lineRule="atLeast"/>
        <w:rPr>
          <w:rStyle w:val="HTML"/>
          <w:color w:val="CCCCCC"/>
        </w:rPr>
      </w:pPr>
      <w:r w:rsidRPr="00C70AC7">
        <w:rPr>
          <w:rStyle w:val="hljs-builtin"/>
          <w:color w:val="4EC9B0"/>
        </w:rPr>
        <w:t>print</w:t>
      </w:r>
      <w:r w:rsidRPr="00C70AC7">
        <w:rPr>
          <w:rStyle w:val="HTML"/>
          <w:color w:val="CCCCCC"/>
        </w:rPr>
        <w:t>(p)</w:t>
      </w:r>
    </w:p>
    <w:p w14:paraId="657D2CCE" w14:textId="77777777" w:rsidR="00EF1805" w:rsidRPr="00C70AC7" w:rsidRDefault="00EF1805" w:rsidP="009C1043">
      <w:pPr>
        <w:pStyle w:val="HTML0"/>
        <w:spacing w:line="326" w:lineRule="atLeast"/>
        <w:rPr>
          <w:rStyle w:val="HTML"/>
          <w:color w:val="CCCCCC"/>
        </w:rPr>
      </w:pPr>
      <w:r w:rsidRPr="00C70AC7">
        <w:rPr>
          <w:rStyle w:val="hljs-builtin"/>
          <w:color w:val="4EC9B0"/>
        </w:rPr>
        <w:t>print</w:t>
      </w:r>
      <w:r w:rsidRPr="00C70AC7">
        <w:rPr>
          <w:rStyle w:val="HTML"/>
          <w:color w:val="CCCCCC"/>
        </w:rPr>
        <w:t>(l1)</w:t>
      </w:r>
    </w:p>
    <w:p w14:paraId="0E2CC756" w14:textId="77777777" w:rsidR="00EF1805" w:rsidRPr="00C70AC7" w:rsidRDefault="00EF1805" w:rsidP="009C1043">
      <w:pPr>
        <w:pStyle w:val="HTML0"/>
        <w:spacing w:line="326" w:lineRule="atLeast"/>
        <w:rPr>
          <w:rStyle w:val="HTML"/>
          <w:color w:val="CCCCCC"/>
        </w:rPr>
      </w:pPr>
      <w:r w:rsidRPr="00C70AC7">
        <w:rPr>
          <w:rStyle w:val="hljs-builtin"/>
          <w:color w:val="4EC9B0"/>
        </w:rPr>
        <w:lastRenderedPageBreak/>
        <w:t>print</w:t>
      </w:r>
      <w:r w:rsidRPr="00C70AC7">
        <w:rPr>
          <w:rStyle w:val="HTML"/>
          <w:color w:val="CCCCCC"/>
        </w:rPr>
        <w:t>(l2)</w:t>
      </w:r>
    </w:p>
    <w:p w14:paraId="66E7E251" w14:textId="77777777" w:rsidR="00EF1805" w:rsidRPr="00C70AC7" w:rsidRDefault="00EF1805" w:rsidP="009C1043">
      <w:pPr>
        <w:pStyle w:val="HTML0"/>
        <w:spacing w:line="326" w:lineRule="atLeast"/>
        <w:rPr>
          <w:rStyle w:val="HTML"/>
          <w:color w:val="CCCCCC"/>
        </w:rPr>
      </w:pPr>
      <w:r w:rsidRPr="00C70AC7">
        <w:rPr>
          <w:rStyle w:val="hljs-builtin"/>
          <w:color w:val="4EC9B0"/>
        </w:rPr>
        <w:t>print</w:t>
      </w:r>
      <w:r w:rsidRPr="00C70AC7">
        <w:rPr>
          <w:rStyle w:val="HTML"/>
          <w:color w:val="CCCCCC"/>
        </w:rPr>
        <w:t>(</w:t>
      </w:r>
      <w:r w:rsidRPr="00C70AC7">
        <w:rPr>
          <w:rStyle w:val="hljs-string"/>
          <w:color w:val="D69D85"/>
        </w:rPr>
        <w:t>'------复合图形(p,l1,l2)------'</w:t>
      </w:r>
      <w:r w:rsidRPr="00C70AC7">
        <w:rPr>
          <w:rStyle w:val="HTML"/>
          <w:color w:val="CCCCCC"/>
        </w:rPr>
        <w:t>)</w:t>
      </w:r>
    </w:p>
    <w:p w14:paraId="68E2207B"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复合图形</w:t>
      </w:r>
    </w:p>
    <w:p w14:paraId="4604ED78"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pic = </w:t>
      </w:r>
      <w:proofErr w:type="gramStart"/>
      <w:r w:rsidRPr="00C70AC7">
        <w:rPr>
          <w:rStyle w:val="HTML"/>
          <w:color w:val="CCCCCC"/>
        </w:rPr>
        <w:t>Picture(</w:t>
      </w:r>
      <w:proofErr w:type="gramEnd"/>
      <w:r w:rsidRPr="00C70AC7">
        <w:rPr>
          <w:rStyle w:val="HTML"/>
          <w:color w:val="CCCCCC"/>
        </w:rPr>
        <w:t>[p, l1, l2])</w:t>
      </w:r>
    </w:p>
    <w:p w14:paraId="4616E5D1" w14:textId="77777777" w:rsidR="00EF1805" w:rsidRPr="00C70AC7" w:rsidRDefault="00EF1805" w:rsidP="009C1043">
      <w:pPr>
        <w:pStyle w:val="HTML0"/>
        <w:spacing w:line="326" w:lineRule="atLeast"/>
        <w:rPr>
          <w:rStyle w:val="HTML"/>
          <w:color w:val="CCCCCC"/>
        </w:rPr>
      </w:pPr>
      <w:proofErr w:type="spellStart"/>
      <w:proofErr w:type="gramStart"/>
      <w:r w:rsidRPr="00C70AC7">
        <w:rPr>
          <w:rStyle w:val="HTML"/>
          <w:color w:val="CCCCCC"/>
        </w:rPr>
        <w:t>pic.draw</w:t>
      </w:r>
      <w:proofErr w:type="spellEnd"/>
      <w:proofErr w:type="gramEnd"/>
      <w:r w:rsidRPr="00C70AC7">
        <w:rPr>
          <w:rStyle w:val="HTML"/>
          <w:color w:val="CCCCCC"/>
        </w:rPr>
        <w:t>()</w:t>
      </w:r>
    </w:p>
    <w:p w14:paraId="777B58DE" w14:textId="77777777" w:rsidR="00EF1805" w:rsidRPr="00C70AC7" w:rsidRDefault="00EF1805"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4. </w:t>
      </w:r>
      <w:r w:rsidRPr="00C70AC7">
        <w:rPr>
          <w:rFonts w:ascii="Segoe UI" w:hAnsi="Segoe UI" w:cs="Segoe UI"/>
          <w:color w:val="CCCCCC"/>
          <w:sz w:val="22"/>
          <w:szCs w:val="22"/>
        </w:rPr>
        <w:t>外观模式</w:t>
      </w:r>
    </w:p>
    <w:p w14:paraId="520D2399" w14:textId="77777777" w:rsidR="00EF1805" w:rsidRPr="00C70AC7" w:rsidRDefault="00EF1805"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外观模式为子系统中的一组接口提供一个一致的界面，外观模式定义了一个高层的接口，这个接口使得这一子系统更加容易使用。外观模式下的角色有外观和子系统类，优点是：减少系统相互依赖，提高灵活性，提高了安全性。下面看一个例子：</w:t>
      </w:r>
    </w:p>
    <w:p w14:paraId="5D1B9499"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子系统类</w:t>
      </w:r>
    </w:p>
    <w:p w14:paraId="0620A0A1"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CPU</w:t>
      </w:r>
      <w:r w:rsidRPr="00C70AC7">
        <w:rPr>
          <w:rStyle w:val="HTML"/>
          <w:color w:val="CCCCCC"/>
        </w:rPr>
        <w:t>:</w:t>
      </w:r>
    </w:p>
    <w:p w14:paraId="2CBEFB4F"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run</w:t>
      </w:r>
      <w:r w:rsidRPr="00C70AC7">
        <w:rPr>
          <w:rStyle w:val="HTML"/>
          <w:color w:val="CCCCCC"/>
        </w:rPr>
        <w:t>(</w:t>
      </w:r>
      <w:r w:rsidRPr="00C70AC7">
        <w:rPr>
          <w:rStyle w:val="hljs-params"/>
          <w:color w:val="DCDCDC"/>
        </w:rPr>
        <w:t>self</w:t>
      </w:r>
      <w:r w:rsidRPr="00C70AC7">
        <w:rPr>
          <w:rStyle w:val="HTML"/>
          <w:color w:val="CCCCCC"/>
        </w:rPr>
        <w:t>):</w:t>
      </w:r>
    </w:p>
    <w:p w14:paraId="35BBCFBB"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gramStart"/>
      <w:r w:rsidRPr="00C70AC7">
        <w:rPr>
          <w:rStyle w:val="hljs-builtin"/>
          <w:color w:val="4EC9B0"/>
        </w:rPr>
        <w:t>print</w:t>
      </w:r>
      <w:r w:rsidRPr="00C70AC7">
        <w:rPr>
          <w:rStyle w:val="HTML"/>
          <w:color w:val="CCCCCC"/>
        </w:rPr>
        <w:t>(</w:t>
      </w:r>
      <w:proofErr w:type="gramEnd"/>
      <w:r w:rsidRPr="00C70AC7">
        <w:rPr>
          <w:rStyle w:val="hljs-string"/>
          <w:color w:val="D69D85"/>
        </w:rPr>
        <w:t>'CPU start to run...'</w:t>
      </w:r>
      <w:r w:rsidRPr="00C70AC7">
        <w:rPr>
          <w:rStyle w:val="HTML"/>
          <w:color w:val="CCCCCC"/>
        </w:rPr>
        <w:t>)</w:t>
      </w:r>
    </w:p>
    <w:p w14:paraId="011CFE19" w14:textId="77777777" w:rsidR="00EF1805" w:rsidRPr="00C70AC7" w:rsidRDefault="00EF1805" w:rsidP="009C1043">
      <w:pPr>
        <w:pStyle w:val="HTML0"/>
        <w:spacing w:line="326" w:lineRule="atLeast"/>
        <w:rPr>
          <w:rStyle w:val="HTML"/>
          <w:color w:val="CCCCCC"/>
        </w:rPr>
      </w:pPr>
    </w:p>
    <w:p w14:paraId="504CAB4B"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stop</w:t>
      </w:r>
      <w:r w:rsidRPr="00C70AC7">
        <w:rPr>
          <w:rStyle w:val="HTML"/>
          <w:color w:val="CCCCCC"/>
        </w:rPr>
        <w:t>(</w:t>
      </w:r>
      <w:r w:rsidRPr="00C70AC7">
        <w:rPr>
          <w:rStyle w:val="hljs-params"/>
          <w:color w:val="DCDCDC"/>
        </w:rPr>
        <w:t>self</w:t>
      </w:r>
      <w:r w:rsidRPr="00C70AC7">
        <w:rPr>
          <w:rStyle w:val="HTML"/>
          <w:color w:val="CCCCCC"/>
        </w:rPr>
        <w:t>):</w:t>
      </w:r>
    </w:p>
    <w:p w14:paraId="28544E84"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gramStart"/>
      <w:r w:rsidRPr="00C70AC7">
        <w:rPr>
          <w:rStyle w:val="hljs-builtin"/>
          <w:color w:val="4EC9B0"/>
        </w:rPr>
        <w:t>print</w:t>
      </w:r>
      <w:r w:rsidRPr="00C70AC7">
        <w:rPr>
          <w:rStyle w:val="HTML"/>
          <w:color w:val="CCCCCC"/>
        </w:rPr>
        <w:t>(</w:t>
      </w:r>
      <w:proofErr w:type="gramEnd"/>
      <w:r w:rsidRPr="00C70AC7">
        <w:rPr>
          <w:rStyle w:val="hljs-string"/>
          <w:color w:val="D69D85"/>
        </w:rPr>
        <w:t>'CPU stop to run...'</w:t>
      </w:r>
      <w:r w:rsidRPr="00C70AC7">
        <w:rPr>
          <w:rStyle w:val="HTML"/>
          <w:color w:val="CCCCCC"/>
        </w:rPr>
        <w:t>)</w:t>
      </w:r>
    </w:p>
    <w:p w14:paraId="4554DCF8" w14:textId="77777777" w:rsidR="00EF1805" w:rsidRPr="00C70AC7" w:rsidRDefault="00EF1805" w:rsidP="009C1043">
      <w:pPr>
        <w:pStyle w:val="HTML0"/>
        <w:spacing w:line="326" w:lineRule="atLeast"/>
        <w:rPr>
          <w:rStyle w:val="HTML"/>
          <w:color w:val="CCCCCC"/>
        </w:rPr>
      </w:pPr>
    </w:p>
    <w:p w14:paraId="63ADE6B7"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子系统类</w:t>
      </w:r>
    </w:p>
    <w:p w14:paraId="2178E568"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Disk</w:t>
      </w:r>
      <w:r w:rsidRPr="00C70AC7">
        <w:rPr>
          <w:rStyle w:val="HTML"/>
          <w:color w:val="CCCCCC"/>
        </w:rPr>
        <w:t>:</w:t>
      </w:r>
    </w:p>
    <w:p w14:paraId="360581FA"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run</w:t>
      </w:r>
      <w:r w:rsidRPr="00C70AC7">
        <w:rPr>
          <w:rStyle w:val="HTML"/>
          <w:color w:val="CCCCCC"/>
        </w:rPr>
        <w:t>(</w:t>
      </w:r>
      <w:r w:rsidRPr="00C70AC7">
        <w:rPr>
          <w:rStyle w:val="hljs-params"/>
          <w:color w:val="DCDCDC"/>
        </w:rPr>
        <w:t>self</w:t>
      </w:r>
      <w:r w:rsidRPr="00C70AC7">
        <w:rPr>
          <w:rStyle w:val="HTML"/>
          <w:color w:val="CCCCCC"/>
        </w:rPr>
        <w:t>):</w:t>
      </w:r>
    </w:p>
    <w:p w14:paraId="0C581A55"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gramStart"/>
      <w:r w:rsidRPr="00C70AC7">
        <w:rPr>
          <w:rStyle w:val="hljs-builtin"/>
          <w:color w:val="4EC9B0"/>
        </w:rPr>
        <w:t>print</w:t>
      </w:r>
      <w:r w:rsidRPr="00C70AC7">
        <w:rPr>
          <w:rStyle w:val="HTML"/>
          <w:color w:val="CCCCCC"/>
        </w:rPr>
        <w:t>(</w:t>
      </w:r>
      <w:proofErr w:type="gramEnd"/>
      <w:r w:rsidRPr="00C70AC7">
        <w:rPr>
          <w:rStyle w:val="hljs-string"/>
          <w:color w:val="D69D85"/>
        </w:rPr>
        <w:t>'Disk start to run...'</w:t>
      </w:r>
      <w:r w:rsidRPr="00C70AC7">
        <w:rPr>
          <w:rStyle w:val="HTML"/>
          <w:color w:val="CCCCCC"/>
        </w:rPr>
        <w:t>)</w:t>
      </w:r>
    </w:p>
    <w:p w14:paraId="2AF6DF6F" w14:textId="77777777" w:rsidR="00EF1805" w:rsidRPr="00C70AC7" w:rsidRDefault="00EF1805" w:rsidP="009C1043">
      <w:pPr>
        <w:pStyle w:val="HTML0"/>
        <w:spacing w:line="326" w:lineRule="atLeast"/>
        <w:rPr>
          <w:rStyle w:val="HTML"/>
          <w:color w:val="CCCCCC"/>
        </w:rPr>
      </w:pPr>
    </w:p>
    <w:p w14:paraId="5BE673C6"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stop</w:t>
      </w:r>
      <w:r w:rsidRPr="00C70AC7">
        <w:rPr>
          <w:rStyle w:val="HTML"/>
          <w:color w:val="CCCCCC"/>
        </w:rPr>
        <w:t>(</w:t>
      </w:r>
      <w:r w:rsidRPr="00C70AC7">
        <w:rPr>
          <w:rStyle w:val="hljs-params"/>
          <w:color w:val="DCDCDC"/>
        </w:rPr>
        <w:t>self</w:t>
      </w:r>
      <w:r w:rsidRPr="00C70AC7">
        <w:rPr>
          <w:rStyle w:val="HTML"/>
          <w:color w:val="CCCCCC"/>
        </w:rPr>
        <w:t>):</w:t>
      </w:r>
    </w:p>
    <w:p w14:paraId="32F45397"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gramStart"/>
      <w:r w:rsidRPr="00C70AC7">
        <w:rPr>
          <w:rStyle w:val="hljs-builtin"/>
          <w:color w:val="4EC9B0"/>
        </w:rPr>
        <w:t>print</w:t>
      </w:r>
      <w:r w:rsidRPr="00C70AC7">
        <w:rPr>
          <w:rStyle w:val="HTML"/>
          <w:color w:val="CCCCCC"/>
        </w:rPr>
        <w:t>(</w:t>
      </w:r>
      <w:proofErr w:type="gramEnd"/>
      <w:r w:rsidRPr="00C70AC7">
        <w:rPr>
          <w:rStyle w:val="hljs-string"/>
          <w:color w:val="D69D85"/>
        </w:rPr>
        <w:t>'Disk stop to run...'</w:t>
      </w:r>
      <w:r w:rsidRPr="00C70AC7">
        <w:rPr>
          <w:rStyle w:val="HTML"/>
          <w:color w:val="CCCCCC"/>
        </w:rPr>
        <w:t>)</w:t>
      </w:r>
    </w:p>
    <w:p w14:paraId="62378778" w14:textId="77777777" w:rsidR="00EF1805" w:rsidRPr="00C70AC7" w:rsidRDefault="00EF1805" w:rsidP="009C1043">
      <w:pPr>
        <w:pStyle w:val="HTML0"/>
        <w:spacing w:line="326" w:lineRule="atLeast"/>
        <w:rPr>
          <w:rStyle w:val="HTML"/>
          <w:color w:val="CCCCCC"/>
        </w:rPr>
      </w:pPr>
    </w:p>
    <w:p w14:paraId="0754E89B"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子系统类</w:t>
      </w:r>
    </w:p>
    <w:p w14:paraId="5F6C25E6"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Memory</w:t>
      </w:r>
      <w:r w:rsidRPr="00C70AC7">
        <w:rPr>
          <w:rStyle w:val="HTML"/>
          <w:color w:val="CCCCCC"/>
        </w:rPr>
        <w:t>:</w:t>
      </w:r>
    </w:p>
    <w:p w14:paraId="52F6CD1C"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run</w:t>
      </w:r>
      <w:r w:rsidRPr="00C70AC7">
        <w:rPr>
          <w:rStyle w:val="HTML"/>
          <w:color w:val="CCCCCC"/>
        </w:rPr>
        <w:t>(</w:t>
      </w:r>
      <w:r w:rsidRPr="00C70AC7">
        <w:rPr>
          <w:rStyle w:val="hljs-params"/>
          <w:color w:val="DCDCDC"/>
        </w:rPr>
        <w:t>self</w:t>
      </w:r>
      <w:r w:rsidRPr="00C70AC7">
        <w:rPr>
          <w:rStyle w:val="HTML"/>
          <w:color w:val="CCCCCC"/>
        </w:rPr>
        <w:t>):</w:t>
      </w:r>
    </w:p>
    <w:p w14:paraId="61277BDE"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gramStart"/>
      <w:r w:rsidRPr="00C70AC7">
        <w:rPr>
          <w:rStyle w:val="hljs-builtin"/>
          <w:color w:val="4EC9B0"/>
        </w:rPr>
        <w:t>print</w:t>
      </w:r>
      <w:r w:rsidRPr="00C70AC7">
        <w:rPr>
          <w:rStyle w:val="HTML"/>
          <w:color w:val="CCCCCC"/>
        </w:rPr>
        <w:t>(</w:t>
      </w:r>
      <w:proofErr w:type="gramEnd"/>
      <w:r w:rsidRPr="00C70AC7">
        <w:rPr>
          <w:rStyle w:val="hljs-string"/>
          <w:color w:val="D69D85"/>
        </w:rPr>
        <w:t>'Memory start to run...'</w:t>
      </w:r>
      <w:r w:rsidRPr="00C70AC7">
        <w:rPr>
          <w:rStyle w:val="HTML"/>
          <w:color w:val="CCCCCC"/>
        </w:rPr>
        <w:t>)</w:t>
      </w:r>
    </w:p>
    <w:p w14:paraId="42C7E58A" w14:textId="77777777" w:rsidR="00EF1805" w:rsidRPr="00C70AC7" w:rsidRDefault="00EF1805" w:rsidP="009C1043">
      <w:pPr>
        <w:pStyle w:val="HTML0"/>
        <w:spacing w:line="326" w:lineRule="atLeast"/>
        <w:rPr>
          <w:rStyle w:val="HTML"/>
          <w:color w:val="CCCCCC"/>
        </w:rPr>
      </w:pPr>
    </w:p>
    <w:p w14:paraId="09BDBC92"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stop</w:t>
      </w:r>
      <w:r w:rsidRPr="00C70AC7">
        <w:rPr>
          <w:rStyle w:val="HTML"/>
          <w:color w:val="CCCCCC"/>
        </w:rPr>
        <w:t>(</w:t>
      </w:r>
      <w:r w:rsidRPr="00C70AC7">
        <w:rPr>
          <w:rStyle w:val="hljs-params"/>
          <w:color w:val="DCDCDC"/>
        </w:rPr>
        <w:t>self</w:t>
      </w:r>
      <w:r w:rsidRPr="00C70AC7">
        <w:rPr>
          <w:rStyle w:val="HTML"/>
          <w:color w:val="CCCCCC"/>
        </w:rPr>
        <w:t>):</w:t>
      </w:r>
    </w:p>
    <w:p w14:paraId="4EF7F3EC"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gramStart"/>
      <w:r w:rsidRPr="00C70AC7">
        <w:rPr>
          <w:rStyle w:val="hljs-builtin"/>
          <w:color w:val="4EC9B0"/>
        </w:rPr>
        <w:t>print</w:t>
      </w:r>
      <w:r w:rsidRPr="00C70AC7">
        <w:rPr>
          <w:rStyle w:val="HTML"/>
          <w:color w:val="CCCCCC"/>
        </w:rPr>
        <w:t>(</w:t>
      </w:r>
      <w:proofErr w:type="gramEnd"/>
      <w:r w:rsidRPr="00C70AC7">
        <w:rPr>
          <w:rStyle w:val="hljs-string"/>
          <w:color w:val="D69D85"/>
        </w:rPr>
        <w:t>'Memory stop to run...'</w:t>
      </w:r>
      <w:r w:rsidRPr="00C70AC7">
        <w:rPr>
          <w:rStyle w:val="HTML"/>
          <w:color w:val="CCCCCC"/>
        </w:rPr>
        <w:t>)</w:t>
      </w:r>
    </w:p>
    <w:p w14:paraId="19557822" w14:textId="77777777" w:rsidR="00EF1805" w:rsidRPr="00C70AC7" w:rsidRDefault="00EF1805" w:rsidP="009C1043">
      <w:pPr>
        <w:pStyle w:val="HTML0"/>
        <w:spacing w:line="326" w:lineRule="atLeast"/>
        <w:rPr>
          <w:rStyle w:val="HTML"/>
          <w:color w:val="CCCCCC"/>
        </w:rPr>
      </w:pPr>
    </w:p>
    <w:p w14:paraId="7EEE6A31"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外观</w:t>
      </w:r>
    </w:p>
    <w:p w14:paraId="1B6CE2B3"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Computer</w:t>
      </w:r>
      <w:r w:rsidRPr="00C70AC7">
        <w:rPr>
          <w:rStyle w:val="HTML"/>
          <w:color w:val="CCCCCC"/>
        </w:rPr>
        <w:t>(</w:t>
      </w:r>
      <w:proofErr w:type="gramEnd"/>
      <w:r w:rsidRPr="00C70AC7">
        <w:rPr>
          <w:rStyle w:val="HTML"/>
          <w:color w:val="CCCCCC"/>
        </w:rPr>
        <w:t>):</w:t>
      </w:r>
    </w:p>
    <w:p w14:paraId="3B419B1C"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__</w:t>
      </w:r>
      <w:r w:rsidRPr="00C70AC7">
        <w:rPr>
          <w:rStyle w:val="HTML"/>
          <w:color w:val="CCCCCC"/>
        </w:rPr>
        <w:t>(</w:t>
      </w:r>
      <w:r w:rsidRPr="00C70AC7">
        <w:rPr>
          <w:rStyle w:val="hljs-params"/>
          <w:color w:val="DCDCDC"/>
        </w:rPr>
        <w:t>self</w:t>
      </w:r>
      <w:r w:rsidRPr="00C70AC7">
        <w:rPr>
          <w:rStyle w:val="HTML"/>
          <w:color w:val="CCCCCC"/>
        </w:rPr>
        <w:t>):</w:t>
      </w:r>
    </w:p>
    <w:p w14:paraId="5EE84FD8"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self.CPU</w:t>
      </w:r>
      <w:proofErr w:type="spellEnd"/>
      <w:r w:rsidRPr="00C70AC7">
        <w:rPr>
          <w:rStyle w:val="HTML"/>
          <w:color w:val="CCCCCC"/>
        </w:rPr>
        <w:t xml:space="preserve"> = </w:t>
      </w:r>
      <w:proofErr w:type="gramStart"/>
      <w:r w:rsidRPr="00C70AC7">
        <w:rPr>
          <w:rStyle w:val="HTML"/>
          <w:color w:val="CCCCCC"/>
        </w:rPr>
        <w:t>CPU(</w:t>
      </w:r>
      <w:proofErr w:type="gramEnd"/>
      <w:r w:rsidRPr="00C70AC7">
        <w:rPr>
          <w:rStyle w:val="HTML"/>
          <w:color w:val="CCCCCC"/>
        </w:rPr>
        <w:t>)</w:t>
      </w:r>
    </w:p>
    <w:p w14:paraId="114C0709" w14:textId="77777777" w:rsidR="00EF1805" w:rsidRPr="00C70AC7" w:rsidRDefault="00EF1805" w:rsidP="009C1043">
      <w:pPr>
        <w:pStyle w:val="HTML0"/>
        <w:spacing w:line="326" w:lineRule="atLeast"/>
        <w:rPr>
          <w:rStyle w:val="HTML"/>
          <w:color w:val="CCCCCC"/>
        </w:rPr>
      </w:pPr>
      <w:r w:rsidRPr="00C70AC7">
        <w:rPr>
          <w:rStyle w:val="HTML"/>
          <w:color w:val="CCCCCC"/>
        </w:rPr>
        <w:lastRenderedPageBreak/>
        <w:t xml:space="preserve">        </w:t>
      </w:r>
      <w:proofErr w:type="spellStart"/>
      <w:proofErr w:type="gramStart"/>
      <w:r w:rsidRPr="00C70AC7">
        <w:rPr>
          <w:rStyle w:val="HTML"/>
          <w:color w:val="CCCCCC"/>
        </w:rPr>
        <w:t>self.Disc</w:t>
      </w:r>
      <w:proofErr w:type="spellEnd"/>
      <w:proofErr w:type="gramEnd"/>
      <w:r w:rsidRPr="00C70AC7">
        <w:rPr>
          <w:rStyle w:val="HTML"/>
          <w:color w:val="CCCCCC"/>
        </w:rPr>
        <w:t xml:space="preserve"> = Disk()</w:t>
      </w:r>
    </w:p>
    <w:p w14:paraId="2CB69786"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self.Member</w:t>
      </w:r>
      <w:proofErr w:type="spellEnd"/>
      <w:proofErr w:type="gramEnd"/>
      <w:r w:rsidRPr="00C70AC7">
        <w:rPr>
          <w:rStyle w:val="HTML"/>
          <w:color w:val="CCCCCC"/>
        </w:rPr>
        <w:t xml:space="preserve"> = Memory()</w:t>
      </w:r>
    </w:p>
    <w:p w14:paraId="73DFAC72" w14:textId="77777777" w:rsidR="00EF1805" w:rsidRPr="00C70AC7" w:rsidRDefault="00EF1805" w:rsidP="009C1043">
      <w:pPr>
        <w:pStyle w:val="HTML0"/>
        <w:spacing w:line="326" w:lineRule="atLeast"/>
        <w:rPr>
          <w:rStyle w:val="HTML"/>
          <w:color w:val="CCCCCC"/>
        </w:rPr>
      </w:pPr>
    </w:p>
    <w:p w14:paraId="66E7772A"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run</w:t>
      </w:r>
      <w:r w:rsidRPr="00C70AC7">
        <w:rPr>
          <w:rStyle w:val="HTML"/>
          <w:color w:val="CCCCCC"/>
        </w:rPr>
        <w:t>(</w:t>
      </w:r>
      <w:r w:rsidRPr="00C70AC7">
        <w:rPr>
          <w:rStyle w:val="hljs-params"/>
          <w:color w:val="DCDCDC"/>
        </w:rPr>
        <w:t>self</w:t>
      </w:r>
      <w:r w:rsidRPr="00C70AC7">
        <w:rPr>
          <w:rStyle w:val="HTML"/>
          <w:color w:val="CCCCCC"/>
        </w:rPr>
        <w:t>):</w:t>
      </w:r>
    </w:p>
    <w:p w14:paraId="58D379DF"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self.CPU.run</w:t>
      </w:r>
      <w:proofErr w:type="spellEnd"/>
      <w:r w:rsidRPr="00C70AC7">
        <w:rPr>
          <w:rStyle w:val="HTML"/>
          <w:color w:val="CCCCCC"/>
        </w:rPr>
        <w:t>(</w:t>
      </w:r>
      <w:proofErr w:type="gramEnd"/>
      <w:r w:rsidRPr="00C70AC7">
        <w:rPr>
          <w:rStyle w:val="HTML"/>
          <w:color w:val="CCCCCC"/>
        </w:rPr>
        <w:t>)</w:t>
      </w:r>
    </w:p>
    <w:p w14:paraId="43F74444"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self.Disc.run</w:t>
      </w:r>
      <w:proofErr w:type="spellEnd"/>
      <w:r w:rsidRPr="00C70AC7">
        <w:rPr>
          <w:rStyle w:val="HTML"/>
          <w:color w:val="CCCCCC"/>
        </w:rPr>
        <w:t>(</w:t>
      </w:r>
      <w:proofErr w:type="gramEnd"/>
      <w:r w:rsidRPr="00C70AC7">
        <w:rPr>
          <w:rStyle w:val="HTML"/>
          <w:color w:val="CCCCCC"/>
        </w:rPr>
        <w:t>)</w:t>
      </w:r>
    </w:p>
    <w:p w14:paraId="0002BFE5"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self.Member.run</w:t>
      </w:r>
      <w:proofErr w:type="spellEnd"/>
      <w:r w:rsidRPr="00C70AC7">
        <w:rPr>
          <w:rStyle w:val="HTML"/>
          <w:color w:val="CCCCCC"/>
        </w:rPr>
        <w:t>(</w:t>
      </w:r>
      <w:proofErr w:type="gramEnd"/>
      <w:r w:rsidRPr="00C70AC7">
        <w:rPr>
          <w:rStyle w:val="HTML"/>
          <w:color w:val="CCCCCC"/>
        </w:rPr>
        <w:t>)</w:t>
      </w:r>
    </w:p>
    <w:p w14:paraId="048869D8" w14:textId="77777777" w:rsidR="00EF1805" w:rsidRPr="00C70AC7" w:rsidRDefault="00EF1805" w:rsidP="009C1043">
      <w:pPr>
        <w:pStyle w:val="HTML0"/>
        <w:spacing w:line="326" w:lineRule="atLeast"/>
        <w:rPr>
          <w:rStyle w:val="HTML"/>
          <w:color w:val="CCCCCC"/>
        </w:rPr>
      </w:pPr>
    </w:p>
    <w:p w14:paraId="0051390C"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stop</w:t>
      </w:r>
      <w:r w:rsidRPr="00C70AC7">
        <w:rPr>
          <w:rStyle w:val="HTML"/>
          <w:color w:val="CCCCCC"/>
        </w:rPr>
        <w:t>(</w:t>
      </w:r>
      <w:r w:rsidRPr="00C70AC7">
        <w:rPr>
          <w:rStyle w:val="hljs-params"/>
          <w:color w:val="DCDCDC"/>
        </w:rPr>
        <w:t>self</w:t>
      </w:r>
      <w:r w:rsidRPr="00C70AC7">
        <w:rPr>
          <w:rStyle w:val="HTML"/>
          <w:color w:val="CCCCCC"/>
        </w:rPr>
        <w:t>):</w:t>
      </w:r>
    </w:p>
    <w:p w14:paraId="47063DCC"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self.CPU.stop</w:t>
      </w:r>
      <w:proofErr w:type="spellEnd"/>
      <w:r w:rsidRPr="00C70AC7">
        <w:rPr>
          <w:rStyle w:val="HTML"/>
          <w:color w:val="CCCCCC"/>
        </w:rPr>
        <w:t>()</w:t>
      </w:r>
    </w:p>
    <w:p w14:paraId="557DA3F2"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self.Disc.stop</w:t>
      </w:r>
      <w:proofErr w:type="spellEnd"/>
      <w:proofErr w:type="gramEnd"/>
      <w:r w:rsidRPr="00C70AC7">
        <w:rPr>
          <w:rStyle w:val="HTML"/>
          <w:color w:val="CCCCCC"/>
        </w:rPr>
        <w:t>()</w:t>
      </w:r>
    </w:p>
    <w:p w14:paraId="50075068"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self.Member.stop</w:t>
      </w:r>
      <w:proofErr w:type="spellEnd"/>
      <w:proofErr w:type="gramEnd"/>
      <w:r w:rsidRPr="00C70AC7">
        <w:rPr>
          <w:rStyle w:val="HTML"/>
          <w:color w:val="CCCCCC"/>
        </w:rPr>
        <w:t>()</w:t>
      </w:r>
    </w:p>
    <w:p w14:paraId="43A48949" w14:textId="77777777" w:rsidR="00EF1805" w:rsidRPr="00C70AC7" w:rsidRDefault="00EF1805" w:rsidP="009C1043">
      <w:pPr>
        <w:pStyle w:val="HTML0"/>
        <w:spacing w:line="326" w:lineRule="atLeast"/>
        <w:rPr>
          <w:rStyle w:val="HTML"/>
          <w:color w:val="CCCCCC"/>
        </w:rPr>
      </w:pPr>
    </w:p>
    <w:p w14:paraId="1A3397C1" w14:textId="77777777" w:rsidR="00EF1805" w:rsidRPr="00C70AC7" w:rsidRDefault="00EF1805" w:rsidP="009C1043">
      <w:pPr>
        <w:pStyle w:val="HTML0"/>
        <w:spacing w:line="326" w:lineRule="atLeast"/>
        <w:rPr>
          <w:rStyle w:val="HTML"/>
          <w:color w:val="CCCCCC"/>
        </w:rPr>
      </w:pPr>
      <w:r w:rsidRPr="00C70AC7">
        <w:rPr>
          <w:rStyle w:val="hljs-comment"/>
          <w:i/>
          <w:iCs/>
          <w:color w:val="57A64A"/>
        </w:rPr>
        <w:t># 客户端，高层代码</w:t>
      </w:r>
    </w:p>
    <w:p w14:paraId="48517F9C"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c = </w:t>
      </w:r>
      <w:proofErr w:type="gramStart"/>
      <w:r w:rsidRPr="00C70AC7">
        <w:rPr>
          <w:rStyle w:val="HTML"/>
          <w:color w:val="CCCCCC"/>
        </w:rPr>
        <w:t>Computer(</w:t>
      </w:r>
      <w:proofErr w:type="gramEnd"/>
      <w:r w:rsidRPr="00C70AC7">
        <w:rPr>
          <w:rStyle w:val="HTML"/>
          <w:color w:val="CCCCCC"/>
        </w:rPr>
        <w:t>)</w:t>
      </w:r>
    </w:p>
    <w:p w14:paraId="79995BDC" w14:textId="77777777" w:rsidR="00EF1805" w:rsidRPr="00C70AC7" w:rsidRDefault="00EF1805" w:rsidP="009C1043">
      <w:pPr>
        <w:pStyle w:val="HTML0"/>
        <w:spacing w:line="326" w:lineRule="atLeast"/>
        <w:rPr>
          <w:rStyle w:val="HTML"/>
          <w:color w:val="CCCCCC"/>
        </w:rPr>
      </w:pPr>
      <w:proofErr w:type="spellStart"/>
      <w:proofErr w:type="gramStart"/>
      <w:r w:rsidRPr="00C70AC7">
        <w:rPr>
          <w:rStyle w:val="HTML"/>
          <w:color w:val="CCCCCC"/>
        </w:rPr>
        <w:t>c.run</w:t>
      </w:r>
      <w:proofErr w:type="spellEnd"/>
      <w:r w:rsidRPr="00C70AC7">
        <w:rPr>
          <w:rStyle w:val="HTML"/>
          <w:color w:val="CCCCCC"/>
        </w:rPr>
        <w:t>(</w:t>
      </w:r>
      <w:proofErr w:type="gramEnd"/>
      <w:r w:rsidRPr="00C70AC7">
        <w:rPr>
          <w:rStyle w:val="HTML"/>
          <w:color w:val="CCCCCC"/>
        </w:rPr>
        <w:t>)</w:t>
      </w:r>
    </w:p>
    <w:p w14:paraId="0B65FF1C" w14:textId="77777777" w:rsidR="00EF1805" w:rsidRPr="00C70AC7" w:rsidRDefault="00EF1805" w:rsidP="009C1043">
      <w:pPr>
        <w:pStyle w:val="HTML0"/>
        <w:spacing w:line="326" w:lineRule="atLeast"/>
        <w:rPr>
          <w:rStyle w:val="HTML"/>
          <w:color w:val="CCCCCC"/>
        </w:rPr>
      </w:pPr>
      <w:proofErr w:type="spellStart"/>
      <w:r w:rsidRPr="00C70AC7">
        <w:rPr>
          <w:rStyle w:val="HTML"/>
          <w:color w:val="CCCCCC"/>
        </w:rPr>
        <w:t>c.</w:t>
      </w:r>
      <w:proofErr w:type="gramStart"/>
      <w:r w:rsidRPr="00C70AC7">
        <w:rPr>
          <w:rStyle w:val="HTML"/>
          <w:color w:val="CCCCCC"/>
        </w:rPr>
        <w:t>stop</w:t>
      </w:r>
      <w:proofErr w:type="spellEnd"/>
      <w:r w:rsidRPr="00C70AC7">
        <w:rPr>
          <w:rStyle w:val="HTML"/>
          <w:color w:val="CCCCCC"/>
        </w:rPr>
        <w:t>(</w:t>
      </w:r>
      <w:proofErr w:type="gramEnd"/>
      <w:r w:rsidRPr="00C70AC7">
        <w:rPr>
          <w:rStyle w:val="HTML"/>
          <w:color w:val="CCCCCC"/>
        </w:rPr>
        <w:t>)</w:t>
      </w:r>
    </w:p>
    <w:p w14:paraId="62F89622" w14:textId="77777777" w:rsidR="00EF1805" w:rsidRPr="00C70AC7" w:rsidRDefault="00EF1805"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5. </w:t>
      </w:r>
      <w:r w:rsidRPr="00C70AC7">
        <w:rPr>
          <w:rFonts w:ascii="Segoe UI" w:hAnsi="Segoe UI" w:cs="Segoe UI"/>
          <w:color w:val="CCCCCC"/>
          <w:sz w:val="22"/>
          <w:szCs w:val="22"/>
        </w:rPr>
        <w:t>代理模式</w:t>
      </w:r>
    </w:p>
    <w:p w14:paraId="75A482B2" w14:textId="77777777" w:rsidR="00EF1805" w:rsidRPr="00C70AC7" w:rsidRDefault="00EF1805"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为其它对象提供一种代理以控制对这个对象的访问。角色有抽象实体、实体和代理。应用场景有远程代理：为远程的对象提供代理（通过</w:t>
      </w:r>
      <w:r w:rsidRPr="00C70AC7">
        <w:rPr>
          <w:rFonts w:ascii="Segoe UI" w:hAnsi="Segoe UI" w:cs="Segoe UI"/>
          <w:color w:val="CCCCCC"/>
        </w:rPr>
        <w:t>ORM</w:t>
      </w:r>
      <w:r w:rsidRPr="00C70AC7">
        <w:rPr>
          <w:rFonts w:ascii="Segoe UI" w:hAnsi="Segoe UI" w:cs="Segoe UI"/>
          <w:color w:val="CCCCCC"/>
        </w:rPr>
        <w:t>向数据库写值，不用关注数据库是在远程）；虚代理：根据需要创建很大的对象（需要的时候创建对象）；保护代理：控制对原始对象的访问，用于对象有不同的访问权限。下面是不使用虚代理的例子：</w:t>
      </w:r>
    </w:p>
    <w:p w14:paraId="4336D987" w14:textId="77777777" w:rsidR="00EF1805" w:rsidRPr="00C70AC7" w:rsidRDefault="00EF1805"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2A43FB6B" w14:textId="77777777" w:rsidR="00EF1805" w:rsidRPr="00C70AC7" w:rsidRDefault="00EF1805" w:rsidP="009C1043">
      <w:pPr>
        <w:pStyle w:val="HTML0"/>
        <w:spacing w:line="326" w:lineRule="atLeast"/>
        <w:rPr>
          <w:rStyle w:val="HTML"/>
          <w:color w:val="CCCCCC"/>
        </w:rPr>
      </w:pPr>
    </w:p>
    <w:p w14:paraId="0D10F684"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Subject</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5ECDD3BC" w14:textId="77777777" w:rsidR="00EF1805" w:rsidRPr="00C70AC7" w:rsidRDefault="00EF1805"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1940AC77"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get_content</w:t>
      </w:r>
      <w:proofErr w:type="spellEnd"/>
      <w:r w:rsidRPr="00C70AC7">
        <w:rPr>
          <w:rStyle w:val="HTML"/>
          <w:color w:val="CCCCCC"/>
        </w:rPr>
        <w:t>(</w:t>
      </w:r>
      <w:r w:rsidRPr="00C70AC7">
        <w:rPr>
          <w:rStyle w:val="hljs-params"/>
          <w:color w:val="DCDCDC"/>
        </w:rPr>
        <w:t>self</w:t>
      </w:r>
      <w:r w:rsidRPr="00C70AC7">
        <w:rPr>
          <w:rStyle w:val="HTML"/>
          <w:color w:val="CCCCCC"/>
        </w:rPr>
        <w:t>):</w:t>
      </w:r>
    </w:p>
    <w:p w14:paraId="61250A8D"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65129B56" w14:textId="77777777" w:rsidR="00EF1805" w:rsidRPr="00C70AC7" w:rsidRDefault="00EF1805" w:rsidP="009C1043">
      <w:pPr>
        <w:pStyle w:val="HTML0"/>
        <w:spacing w:line="326" w:lineRule="atLeast"/>
        <w:rPr>
          <w:rStyle w:val="HTML"/>
          <w:color w:val="CCCCCC"/>
        </w:rPr>
      </w:pPr>
    </w:p>
    <w:p w14:paraId="15DE2376" w14:textId="77777777" w:rsidR="00EF1805" w:rsidRPr="00C70AC7" w:rsidRDefault="00EF1805"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06032AF4"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set_</w:t>
      </w:r>
      <w:proofErr w:type="gramStart"/>
      <w:r w:rsidRPr="00C70AC7">
        <w:rPr>
          <w:rStyle w:val="hljs-title"/>
          <w:color w:val="DCDCDC"/>
          <w:szCs w:val="32"/>
        </w:rPr>
        <w:t>content</w:t>
      </w:r>
      <w:proofErr w:type="spellEnd"/>
      <w:r w:rsidRPr="00C70AC7">
        <w:rPr>
          <w:rStyle w:val="HTML"/>
          <w:color w:val="CCCCCC"/>
        </w:rPr>
        <w:t>(</w:t>
      </w:r>
      <w:proofErr w:type="gramEnd"/>
      <w:r w:rsidRPr="00C70AC7">
        <w:rPr>
          <w:rStyle w:val="hljs-params"/>
          <w:color w:val="DCDCDC"/>
        </w:rPr>
        <w:t>self, content</w:t>
      </w:r>
      <w:r w:rsidRPr="00C70AC7">
        <w:rPr>
          <w:rStyle w:val="HTML"/>
          <w:color w:val="CCCCCC"/>
        </w:rPr>
        <w:t>):</w:t>
      </w:r>
    </w:p>
    <w:p w14:paraId="42939840"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33449F46" w14:textId="77777777" w:rsidR="00EF1805" w:rsidRPr="00C70AC7" w:rsidRDefault="00EF1805" w:rsidP="009C1043">
      <w:pPr>
        <w:pStyle w:val="HTML0"/>
        <w:spacing w:line="326" w:lineRule="atLeast"/>
        <w:rPr>
          <w:rStyle w:val="HTML"/>
          <w:color w:val="CCCCCC"/>
        </w:rPr>
      </w:pPr>
    </w:p>
    <w:p w14:paraId="6A9F19F7"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RealSubject</w:t>
      </w:r>
      <w:proofErr w:type="spellEnd"/>
      <w:r w:rsidRPr="00C70AC7">
        <w:rPr>
          <w:rStyle w:val="HTML"/>
          <w:color w:val="CCCCCC"/>
        </w:rPr>
        <w:t>(</w:t>
      </w:r>
      <w:proofErr w:type="gramEnd"/>
      <w:r w:rsidRPr="00C70AC7">
        <w:rPr>
          <w:rStyle w:val="hljs-title"/>
          <w:color w:val="DCDCDC"/>
          <w:szCs w:val="32"/>
        </w:rPr>
        <w:t>Subject</w:t>
      </w:r>
      <w:r w:rsidRPr="00C70AC7">
        <w:rPr>
          <w:rStyle w:val="HTML"/>
          <w:color w:val="CCCCCC"/>
        </w:rPr>
        <w:t>):</w:t>
      </w:r>
    </w:p>
    <w:p w14:paraId="74B41B41"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self, filename</w:t>
      </w:r>
      <w:r w:rsidRPr="00C70AC7">
        <w:rPr>
          <w:rStyle w:val="HTML"/>
          <w:color w:val="CCCCCC"/>
        </w:rPr>
        <w:t>):</w:t>
      </w:r>
    </w:p>
    <w:p w14:paraId="3C86767D"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self.filename</w:t>
      </w:r>
      <w:proofErr w:type="spellEnd"/>
      <w:proofErr w:type="gramEnd"/>
      <w:r w:rsidRPr="00C70AC7">
        <w:rPr>
          <w:rStyle w:val="HTML"/>
          <w:color w:val="CCCCCC"/>
        </w:rPr>
        <w:t xml:space="preserve"> = filename</w:t>
      </w:r>
    </w:p>
    <w:p w14:paraId="0D7C6637" w14:textId="77777777" w:rsidR="00EF1805" w:rsidRPr="00C70AC7" w:rsidRDefault="00EF1805" w:rsidP="009C1043">
      <w:pPr>
        <w:pStyle w:val="HTML0"/>
        <w:spacing w:line="326" w:lineRule="atLeast"/>
        <w:rPr>
          <w:rStyle w:val="HTML"/>
          <w:color w:val="CCCCCC"/>
        </w:rPr>
      </w:pPr>
      <w:r w:rsidRPr="00C70AC7">
        <w:rPr>
          <w:rStyle w:val="HTML"/>
          <w:color w:val="CCCCCC"/>
        </w:rPr>
        <w:lastRenderedPageBreak/>
        <w:t xml:space="preserve">        </w:t>
      </w:r>
      <w:r w:rsidRPr="00C70AC7">
        <w:rPr>
          <w:rStyle w:val="hljs-builtin"/>
          <w:color w:val="4EC9B0"/>
        </w:rPr>
        <w:t>print</w:t>
      </w:r>
      <w:r w:rsidRPr="00C70AC7">
        <w:rPr>
          <w:rStyle w:val="HTML"/>
          <w:color w:val="CCCCCC"/>
        </w:rPr>
        <w:t>(</w:t>
      </w:r>
      <w:r w:rsidRPr="00C70AC7">
        <w:rPr>
          <w:rStyle w:val="hljs-string"/>
          <w:color w:val="D69D85"/>
        </w:rPr>
        <w:t>'读取文件内容！'</w:t>
      </w:r>
      <w:r w:rsidRPr="00C70AC7">
        <w:rPr>
          <w:rStyle w:val="HTML"/>
          <w:color w:val="CCCCCC"/>
        </w:rPr>
        <w:t>)</w:t>
      </w:r>
    </w:p>
    <w:p w14:paraId="786A066C"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with</w:t>
      </w:r>
      <w:r w:rsidRPr="00C70AC7">
        <w:rPr>
          <w:rStyle w:val="HTML"/>
          <w:color w:val="CCCCCC"/>
        </w:rPr>
        <w:t xml:space="preserve"> </w:t>
      </w:r>
      <w:proofErr w:type="gramStart"/>
      <w:r w:rsidRPr="00C70AC7">
        <w:rPr>
          <w:rStyle w:val="hljs-builtin"/>
          <w:color w:val="4EC9B0"/>
        </w:rPr>
        <w:t>open</w:t>
      </w:r>
      <w:r w:rsidRPr="00C70AC7">
        <w:rPr>
          <w:rStyle w:val="HTML"/>
          <w:color w:val="CCCCCC"/>
        </w:rPr>
        <w:t>(</w:t>
      </w:r>
      <w:proofErr w:type="spellStart"/>
      <w:proofErr w:type="gramEnd"/>
      <w:r w:rsidRPr="00C70AC7">
        <w:rPr>
          <w:rStyle w:val="HTML"/>
          <w:color w:val="CCCCCC"/>
        </w:rPr>
        <w:t>self.filename</w:t>
      </w:r>
      <w:proofErr w:type="spellEnd"/>
      <w:r w:rsidRPr="00C70AC7">
        <w:rPr>
          <w:rStyle w:val="HTML"/>
          <w:color w:val="CCCCCC"/>
        </w:rPr>
        <w:t xml:space="preserve">, </w:t>
      </w:r>
      <w:r w:rsidRPr="00C70AC7">
        <w:rPr>
          <w:rStyle w:val="hljs-string"/>
          <w:color w:val="D69D85"/>
        </w:rPr>
        <w:t>'r'</w:t>
      </w:r>
      <w:r w:rsidRPr="00C70AC7">
        <w:rPr>
          <w:rStyle w:val="HTML"/>
          <w:color w:val="CCCCCC"/>
        </w:rPr>
        <w:t>, encoding=</w:t>
      </w:r>
      <w:r w:rsidRPr="00C70AC7">
        <w:rPr>
          <w:rStyle w:val="hljs-string"/>
          <w:color w:val="D69D85"/>
        </w:rPr>
        <w:t>'utf-8'</w:t>
      </w:r>
      <w:r w:rsidRPr="00C70AC7">
        <w:rPr>
          <w:rStyle w:val="HTML"/>
          <w:color w:val="CCCCCC"/>
        </w:rPr>
        <w:t xml:space="preserve">) </w:t>
      </w:r>
      <w:r w:rsidRPr="00C70AC7">
        <w:rPr>
          <w:rStyle w:val="hljs-keyword"/>
          <w:color w:val="569CD6"/>
        </w:rPr>
        <w:t>as</w:t>
      </w:r>
      <w:r w:rsidRPr="00C70AC7">
        <w:rPr>
          <w:rStyle w:val="HTML"/>
          <w:color w:val="CCCCCC"/>
        </w:rPr>
        <w:t xml:space="preserve"> f:</w:t>
      </w:r>
    </w:p>
    <w:p w14:paraId="16855127"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self.content</w:t>
      </w:r>
      <w:proofErr w:type="spellEnd"/>
      <w:proofErr w:type="gramEnd"/>
      <w:r w:rsidRPr="00C70AC7">
        <w:rPr>
          <w:rStyle w:val="HTML"/>
          <w:color w:val="CCCCCC"/>
        </w:rPr>
        <w:t xml:space="preserve"> = </w:t>
      </w:r>
      <w:proofErr w:type="spellStart"/>
      <w:r w:rsidRPr="00C70AC7">
        <w:rPr>
          <w:rStyle w:val="HTML"/>
          <w:color w:val="CCCCCC"/>
        </w:rPr>
        <w:t>f.read</w:t>
      </w:r>
      <w:proofErr w:type="spellEnd"/>
      <w:r w:rsidRPr="00C70AC7">
        <w:rPr>
          <w:rStyle w:val="HTML"/>
          <w:color w:val="CCCCCC"/>
        </w:rPr>
        <w:t>()</w:t>
      </w:r>
    </w:p>
    <w:p w14:paraId="1386F8A6" w14:textId="77777777" w:rsidR="00EF1805" w:rsidRPr="00C70AC7" w:rsidRDefault="00EF1805" w:rsidP="009C1043">
      <w:pPr>
        <w:pStyle w:val="HTML0"/>
        <w:spacing w:line="326" w:lineRule="atLeast"/>
        <w:rPr>
          <w:rStyle w:val="HTML"/>
          <w:color w:val="CCCCCC"/>
        </w:rPr>
      </w:pPr>
    </w:p>
    <w:p w14:paraId="3BFDA39D"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get_content</w:t>
      </w:r>
      <w:proofErr w:type="spellEnd"/>
      <w:r w:rsidRPr="00C70AC7">
        <w:rPr>
          <w:rStyle w:val="HTML"/>
          <w:color w:val="CCCCCC"/>
        </w:rPr>
        <w:t>(</w:t>
      </w:r>
      <w:r w:rsidRPr="00C70AC7">
        <w:rPr>
          <w:rStyle w:val="hljs-params"/>
          <w:color w:val="DCDCDC"/>
        </w:rPr>
        <w:t>self</w:t>
      </w:r>
      <w:r w:rsidRPr="00C70AC7">
        <w:rPr>
          <w:rStyle w:val="HTML"/>
          <w:color w:val="CCCCCC"/>
        </w:rPr>
        <w:t>):</w:t>
      </w:r>
    </w:p>
    <w:p w14:paraId="0C7A976E"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proofErr w:type="gramStart"/>
      <w:r w:rsidRPr="00C70AC7">
        <w:rPr>
          <w:rStyle w:val="HTML"/>
          <w:color w:val="CCCCCC"/>
        </w:rPr>
        <w:t>self.content</w:t>
      </w:r>
      <w:proofErr w:type="spellEnd"/>
      <w:proofErr w:type="gramEnd"/>
    </w:p>
    <w:p w14:paraId="560FFED2" w14:textId="77777777" w:rsidR="00EF1805" w:rsidRPr="00C70AC7" w:rsidRDefault="00EF1805" w:rsidP="009C1043">
      <w:pPr>
        <w:pStyle w:val="HTML0"/>
        <w:spacing w:line="326" w:lineRule="atLeast"/>
        <w:rPr>
          <w:rStyle w:val="HTML"/>
          <w:color w:val="CCCCCC"/>
        </w:rPr>
      </w:pPr>
    </w:p>
    <w:p w14:paraId="3EAFB068"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set_</w:t>
      </w:r>
      <w:proofErr w:type="gramStart"/>
      <w:r w:rsidRPr="00C70AC7">
        <w:rPr>
          <w:rStyle w:val="hljs-title"/>
          <w:color w:val="DCDCDC"/>
          <w:szCs w:val="32"/>
        </w:rPr>
        <w:t>content</w:t>
      </w:r>
      <w:proofErr w:type="spellEnd"/>
      <w:r w:rsidRPr="00C70AC7">
        <w:rPr>
          <w:rStyle w:val="HTML"/>
          <w:color w:val="CCCCCC"/>
        </w:rPr>
        <w:t>(</w:t>
      </w:r>
      <w:proofErr w:type="gramEnd"/>
      <w:r w:rsidRPr="00C70AC7">
        <w:rPr>
          <w:rStyle w:val="hljs-params"/>
          <w:color w:val="DCDCDC"/>
        </w:rPr>
        <w:t>self, content</w:t>
      </w:r>
      <w:r w:rsidRPr="00C70AC7">
        <w:rPr>
          <w:rStyle w:val="HTML"/>
          <w:color w:val="CCCCCC"/>
        </w:rPr>
        <w:t>):</w:t>
      </w:r>
    </w:p>
    <w:p w14:paraId="750F51C1"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with</w:t>
      </w:r>
      <w:r w:rsidRPr="00C70AC7">
        <w:rPr>
          <w:rStyle w:val="HTML"/>
          <w:color w:val="CCCCCC"/>
        </w:rPr>
        <w:t xml:space="preserve"> </w:t>
      </w:r>
      <w:proofErr w:type="gramStart"/>
      <w:r w:rsidRPr="00C70AC7">
        <w:rPr>
          <w:rStyle w:val="hljs-builtin"/>
          <w:color w:val="4EC9B0"/>
        </w:rPr>
        <w:t>open</w:t>
      </w:r>
      <w:r w:rsidRPr="00C70AC7">
        <w:rPr>
          <w:rStyle w:val="HTML"/>
          <w:color w:val="CCCCCC"/>
        </w:rPr>
        <w:t>(</w:t>
      </w:r>
      <w:proofErr w:type="spellStart"/>
      <w:proofErr w:type="gramEnd"/>
      <w:r w:rsidRPr="00C70AC7">
        <w:rPr>
          <w:rStyle w:val="HTML"/>
          <w:color w:val="CCCCCC"/>
        </w:rPr>
        <w:t>self.filename</w:t>
      </w:r>
      <w:proofErr w:type="spellEnd"/>
      <w:r w:rsidRPr="00C70AC7">
        <w:rPr>
          <w:rStyle w:val="HTML"/>
          <w:color w:val="CCCCCC"/>
        </w:rPr>
        <w:t xml:space="preserve">, </w:t>
      </w:r>
      <w:r w:rsidRPr="00C70AC7">
        <w:rPr>
          <w:rStyle w:val="hljs-string"/>
          <w:color w:val="D69D85"/>
        </w:rPr>
        <w:t>'w'</w:t>
      </w:r>
      <w:r w:rsidRPr="00C70AC7">
        <w:rPr>
          <w:rStyle w:val="HTML"/>
          <w:color w:val="CCCCCC"/>
        </w:rPr>
        <w:t>, encoding=</w:t>
      </w:r>
      <w:r w:rsidRPr="00C70AC7">
        <w:rPr>
          <w:rStyle w:val="hljs-string"/>
          <w:color w:val="D69D85"/>
        </w:rPr>
        <w:t>'utf-8'</w:t>
      </w:r>
      <w:r w:rsidRPr="00C70AC7">
        <w:rPr>
          <w:rStyle w:val="HTML"/>
          <w:color w:val="CCCCCC"/>
        </w:rPr>
        <w:t xml:space="preserve">) </w:t>
      </w:r>
      <w:r w:rsidRPr="00C70AC7">
        <w:rPr>
          <w:rStyle w:val="hljs-keyword"/>
          <w:color w:val="569CD6"/>
        </w:rPr>
        <w:t>as</w:t>
      </w:r>
      <w:r w:rsidRPr="00C70AC7">
        <w:rPr>
          <w:rStyle w:val="HTML"/>
          <w:color w:val="CCCCCC"/>
        </w:rPr>
        <w:t xml:space="preserve"> f:</w:t>
      </w:r>
    </w:p>
    <w:p w14:paraId="67C0605B"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f.write</w:t>
      </w:r>
      <w:proofErr w:type="spellEnd"/>
      <w:proofErr w:type="gramEnd"/>
      <w:r w:rsidRPr="00C70AC7">
        <w:rPr>
          <w:rStyle w:val="HTML"/>
          <w:color w:val="CCCCCC"/>
        </w:rPr>
        <w:t>(content)</w:t>
      </w:r>
    </w:p>
    <w:p w14:paraId="5A3D7E04" w14:textId="77777777" w:rsidR="00EF1805" w:rsidRPr="00C70AC7" w:rsidRDefault="00EF1805" w:rsidP="009C1043">
      <w:pPr>
        <w:pStyle w:val="HTML0"/>
        <w:spacing w:line="326" w:lineRule="atLeast"/>
        <w:rPr>
          <w:rStyle w:val="HTML"/>
          <w:color w:val="CCCCCC"/>
        </w:rPr>
      </w:pPr>
    </w:p>
    <w:p w14:paraId="04183C12"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subj = </w:t>
      </w:r>
      <w:proofErr w:type="spellStart"/>
      <w:r w:rsidRPr="00C70AC7">
        <w:rPr>
          <w:rStyle w:val="HTML"/>
          <w:color w:val="CCCCCC"/>
        </w:rPr>
        <w:t>RealSubject</w:t>
      </w:r>
      <w:proofErr w:type="spellEnd"/>
      <w:r w:rsidRPr="00C70AC7">
        <w:rPr>
          <w:rStyle w:val="HTML"/>
          <w:color w:val="CCCCCC"/>
        </w:rPr>
        <w:t>(</w:t>
      </w:r>
      <w:r w:rsidRPr="00C70AC7">
        <w:rPr>
          <w:rStyle w:val="hljs-string"/>
          <w:color w:val="D69D85"/>
        </w:rPr>
        <w:t>'test.txt'</w:t>
      </w:r>
      <w:r w:rsidRPr="00C70AC7">
        <w:rPr>
          <w:rStyle w:val="HTML"/>
          <w:color w:val="CCCCCC"/>
        </w:rPr>
        <w:t>)</w:t>
      </w:r>
    </w:p>
    <w:p w14:paraId="30C51F22" w14:textId="77777777" w:rsidR="00EF1805" w:rsidRPr="00C70AC7" w:rsidRDefault="00EF1805" w:rsidP="009C1043">
      <w:pPr>
        <w:pStyle w:val="HTML0"/>
        <w:spacing w:line="326" w:lineRule="atLeast"/>
        <w:rPr>
          <w:rStyle w:val="hljs-string"/>
          <w:color w:val="D69D85"/>
        </w:rPr>
      </w:pPr>
      <w:r w:rsidRPr="00C70AC7">
        <w:rPr>
          <w:rStyle w:val="hljs-string"/>
          <w:color w:val="D69D85"/>
        </w:rPr>
        <w:t>"""</w:t>
      </w:r>
    </w:p>
    <w:p w14:paraId="154835B8" w14:textId="77777777" w:rsidR="00EF1805" w:rsidRPr="00C70AC7" w:rsidRDefault="00EF1805" w:rsidP="009C1043">
      <w:pPr>
        <w:pStyle w:val="HTML0"/>
        <w:spacing w:line="326" w:lineRule="atLeast"/>
        <w:rPr>
          <w:rStyle w:val="hljs-string"/>
          <w:color w:val="D69D85"/>
        </w:rPr>
      </w:pPr>
      <w:r w:rsidRPr="00C70AC7">
        <w:rPr>
          <w:rStyle w:val="hljs-string"/>
          <w:color w:val="D69D85"/>
        </w:rPr>
        <w:t>读取文件内容！</w:t>
      </w:r>
    </w:p>
    <w:p w14:paraId="0E418992" w14:textId="77777777" w:rsidR="00EF1805" w:rsidRPr="00C70AC7" w:rsidRDefault="00EF1805" w:rsidP="009C1043">
      <w:pPr>
        <w:pStyle w:val="HTML0"/>
        <w:spacing w:line="326" w:lineRule="atLeast"/>
        <w:rPr>
          <w:rStyle w:val="HTML"/>
          <w:color w:val="CCCCCC"/>
        </w:rPr>
      </w:pPr>
      <w:r w:rsidRPr="00C70AC7">
        <w:rPr>
          <w:rStyle w:val="hljs-string"/>
          <w:color w:val="D69D85"/>
        </w:rPr>
        <w:t>"""</w:t>
      </w:r>
    </w:p>
    <w:p w14:paraId="03476296" w14:textId="77777777" w:rsidR="00EF1805" w:rsidRPr="00C70AC7" w:rsidRDefault="00EF1805"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使用虚代理的例子：</w:t>
      </w:r>
    </w:p>
    <w:p w14:paraId="649DBEFA" w14:textId="77777777" w:rsidR="00EF1805" w:rsidRPr="00C70AC7" w:rsidRDefault="00EF1805"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12B4564A" w14:textId="77777777" w:rsidR="00EF1805" w:rsidRPr="00C70AC7" w:rsidRDefault="00EF1805" w:rsidP="009C1043">
      <w:pPr>
        <w:pStyle w:val="HTML0"/>
        <w:spacing w:line="326" w:lineRule="atLeast"/>
        <w:rPr>
          <w:rStyle w:val="HTML"/>
          <w:color w:val="CCCCCC"/>
        </w:rPr>
      </w:pPr>
    </w:p>
    <w:p w14:paraId="2B5F1AB8"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Subject</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7A90C368" w14:textId="77777777" w:rsidR="00EF1805" w:rsidRPr="00C70AC7" w:rsidRDefault="00EF1805"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1EA56053"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get_content</w:t>
      </w:r>
      <w:proofErr w:type="spellEnd"/>
      <w:r w:rsidRPr="00C70AC7">
        <w:rPr>
          <w:rStyle w:val="HTML"/>
          <w:color w:val="CCCCCC"/>
        </w:rPr>
        <w:t>(</w:t>
      </w:r>
      <w:r w:rsidRPr="00C70AC7">
        <w:rPr>
          <w:rStyle w:val="hljs-params"/>
          <w:color w:val="DCDCDC"/>
        </w:rPr>
        <w:t>self</w:t>
      </w:r>
      <w:r w:rsidRPr="00C70AC7">
        <w:rPr>
          <w:rStyle w:val="HTML"/>
          <w:color w:val="CCCCCC"/>
        </w:rPr>
        <w:t>):</w:t>
      </w:r>
    </w:p>
    <w:p w14:paraId="496D0739"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76BB02F3" w14:textId="77777777" w:rsidR="00EF1805" w:rsidRPr="00C70AC7" w:rsidRDefault="00EF1805" w:rsidP="009C1043">
      <w:pPr>
        <w:pStyle w:val="HTML0"/>
        <w:spacing w:line="326" w:lineRule="atLeast"/>
        <w:rPr>
          <w:rStyle w:val="HTML"/>
          <w:color w:val="CCCCCC"/>
        </w:rPr>
      </w:pPr>
    </w:p>
    <w:p w14:paraId="7F6D1E08" w14:textId="77777777" w:rsidR="00EF1805" w:rsidRPr="00C70AC7" w:rsidRDefault="00EF1805"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18261F8E"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set_</w:t>
      </w:r>
      <w:proofErr w:type="gramStart"/>
      <w:r w:rsidRPr="00C70AC7">
        <w:rPr>
          <w:rStyle w:val="hljs-title"/>
          <w:color w:val="DCDCDC"/>
          <w:szCs w:val="32"/>
        </w:rPr>
        <w:t>content</w:t>
      </w:r>
      <w:proofErr w:type="spellEnd"/>
      <w:r w:rsidRPr="00C70AC7">
        <w:rPr>
          <w:rStyle w:val="HTML"/>
          <w:color w:val="CCCCCC"/>
        </w:rPr>
        <w:t>(</w:t>
      </w:r>
      <w:proofErr w:type="gramEnd"/>
      <w:r w:rsidRPr="00C70AC7">
        <w:rPr>
          <w:rStyle w:val="hljs-params"/>
          <w:color w:val="DCDCDC"/>
        </w:rPr>
        <w:t>self, content</w:t>
      </w:r>
      <w:r w:rsidRPr="00C70AC7">
        <w:rPr>
          <w:rStyle w:val="HTML"/>
          <w:color w:val="CCCCCC"/>
        </w:rPr>
        <w:t>):</w:t>
      </w:r>
    </w:p>
    <w:p w14:paraId="09954DCD"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3FD66254" w14:textId="77777777" w:rsidR="00EF1805" w:rsidRPr="00C70AC7" w:rsidRDefault="00EF1805" w:rsidP="009C1043">
      <w:pPr>
        <w:pStyle w:val="HTML0"/>
        <w:spacing w:line="326" w:lineRule="atLeast"/>
        <w:rPr>
          <w:rStyle w:val="HTML"/>
          <w:color w:val="CCCCCC"/>
        </w:rPr>
      </w:pPr>
    </w:p>
    <w:p w14:paraId="1E86F47A"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RealSubject</w:t>
      </w:r>
      <w:proofErr w:type="spellEnd"/>
      <w:r w:rsidRPr="00C70AC7">
        <w:rPr>
          <w:rStyle w:val="HTML"/>
          <w:color w:val="CCCCCC"/>
        </w:rPr>
        <w:t>(</w:t>
      </w:r>
      <w:proofErr w:type="gramEnd"/>
      <w:r w:rsidRPr="00C70AC7">
        <w:rPr>
          <w:rStyle w:val="hljs-title"/>
          <w:color w:val="DCDCDC"/>
          <w:szCs w:val="32"/>
        </w:rPr>
        <w:t>Subject</w:t>
      </w:r>
      <w:r w:rsidRPr="00C70AC7">
        <w:rPr>
          <w:rStyle w:val="HTML"/>
          <w:color w:val="CCCCCC"/>
        </w:rPr>
        <w:t>):</w:t>
      </w:r>
    </w:p>
    <w:p w14:paraId="3A5DBC7F"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self, filename</w:t>
      </w:r>
      <w:r w:rsidRPr="00C70AC7">
        <w:rPr>
          <w:rStyle w:val="HTML"/>
          <w:color w:val="CCCCCC"/>
        </w:rPr>
        <w:t>):</w:t>
      </w:r>
    </w:p>
    <w:p w14:paraId="39151540"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self.filename</w:t>
      </w:r>
      <w:proofErr w:type="spellEnd"/>
      <w:proofErr w:type="gramEnd"/>
      <w:r w:rsidRPr="00C70AC7">
        <w:rPr>
          <w:rStyle w:val="HTML"/>
          <w:color w:val="CCCCCC"/>
        </w:rPr>
        <w:t xml:space="preserve"> = filename</w:t>
      </w:r>
    </w:p>
    <w:p w14:paraId="78DD0C2B"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'读取文件内容！'</w:t>
      </w:r>
      <w:r w:rsidRPr="00C70AC7">
        <w:rPr>
          <w:rStyle w:val="HTML"/>
          <w:color w:val="CCCCCC"/>
        </w:rPr>
        <w:t>)</w:t>
      </w:r>
    </w:p>
    <w:p w14:paraId="5328B83E"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with</w:t>
      </w:r>
      <w:r w:rsidRPr="00C70AC7">
        <w:rPr>
          <w:rStyle w:val="HTML"/>
          <w:color w:val="CCCCCC"/>
        </w:rPr>
        <w:t xml:space="preserve"> </w:t>
      </w:r>
      <w:proofErr w:type="gramStart"/>
      <w:r w:rsidRPr="00C70AC7">
        <w:rPr>
          <w:rStyle w:val="hljs-builtin"/>
          <w:color w:val="4EC9B0"/>
        </w:rPr>
        <w:t>open</w:t>
      </w:r>
      <w:r w:rsidRPr="00C70AC7">
        <w:rPr>
          <w:rStyle w:val="HTML"/>
          <w:color w:val="CCCCCC"/>
        </w:rPr>
        <w:t>(</w:t>
      </w:r>
      <w:proofErr w:type="spellStart"/>
      <w:proofErr w:type="gramEnd"/>
      <w:r w:rsidRPr="00C70AC7">
        <w:rPr>
          <w:rStyle w:val="HTML"/>
          <w:color w:val="CCCCCC"/>
        </w:rPr>
        <w:t>self.filename</w:t>
      </w:r>
      <w:proofErr w:type="spellEnd"/>
      <w:r w:rsidRPr="00C70AC7">
        <w:rPr>
          <w:rStyle w:val="HTML"/>
          <w:color w:val="CCCCCC"/>
        </w:rPr>
        <w:t xml:space="preserve">, </w:t>
      </w:r>
      <w:r w:rsidRPr="00C70AC7">
        <w:rPr>
          <w:rStyle w:val="hljs-string"/>
          <w:color w:val="D69D85"/>
        </w:rPr>
        <w:t>'r'</w:t>
      </w:r>
      <w:r w:rsidRPr="00C70AC7">
        <w:rPr>
          <w:rStyle w:val="HTML"/>
          <w:color w:val="CCCCCC"/>
        </w:rPr>
        <w:t>, encoding=</w:t>
      </w:r>
      <w:r w:rsidRPr="00C70AC7">
        <w:rPr>
          <w:rStyle w:val="hljs-string"/>
          <w:color w:val="D69D85"/>
        </w:rPr>
        <w:t>'utf-8'</w:t>
      </w:r>
      <w:r w:rsidRPr="00C70AC7">
        <w:rPr>
          <w:rStyle w:val="HTML"/>
          <w:color w:val="CCCCCC"/>
        </w:rPr>
        <w:t xml:space="preserve">) </w:t>
      </w:r>
      <w:r w:rsidRPr="00C70AC7">
        <w:rPr>
          <w:rStyle w:val="hljs-keyword"/>
          <w:color w:val="569CD6"/>
        </w:rPr>
        <w:t>as</w:t>
      </w:r>
      <w:r w:rsidRPr="00C70AC7">
        <w:rPr>
          <w:rStyle w:val="HTML"/>
          <w:color w:val="CCCCCC"/>
        </w:rPr>
        <w:t xml:space="preserve"> f:</w:t>
      </w:r>
    </w:p>
    <w:p w14:paraId="5C310EA5"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self.content</w:t>
      </w:r>
      <w:proofErr w:type="spellEnd"/>
      <w:proofErr w:type="gramEnd"/>
      <w:r w:rsidRPr="00C70AC7">
        <w:rPr>
          <w:rStyle w:val="HTML"/>
          <w:color w:val="CCCCCC"/>
        </w:rPr>
        <w:t xml:space="preserve"> = </w:t>
      </w:r>
      <w:proofErr w:type="spellStart"/>
      <w:r w:rsidRPr="00C70AC7">
        <w:rPr>
          <w:rStyle w:val="HTML"/>
          <w:color w:val="CCCCCC"/>
        </w:rPr>
        <w:t>f.read</w:t>
      </w:r>
      <w:proofErr w:type="spellEnd"/>
      <w:r w:rsidRPr="00C70AC7">
        <w:rPr>
          <w:rStyle w:val="HTML"/>
          <w:color w:val="CCCCCC"/>
        </w:rPr>
        <w:t>()</w:t>
      </w:r>
    </w:p>
    <w:p w14:paraId="610BADE6" w14:textId="77777777" w:rsidR="00EF1805" w:rsidRPr="00C70AC7" w:rsidRDefault="00EF1805" w:rsidP="009C1043">
      <w:pPr>
        <w:pStyle w:val="HTML0"/>
        <w:spacing w:line="326" w:lineRule="atLeast"/>
        <w:rPr>
          <w:rStyle w:val="HTML"/>
          <w:color w:val="CCCCCC"/>
        </w:rPr>
      </w:pPr>
    </w:p>
    <w:p w14:paraId="181B4838"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get_content</w:t>
      </w:r>
      <w:proofErr w:type="spellEnd"/>
      <w:r w:rsidRPr="00C70AC7">
        <w:rPr>
          <w:rStyle w:val="HTML"/>
          <w:color w:val="CCCCCC"/>
        </w:rPr>
        <w:t>(</w:t>
      </w:r>
      <w:r w:rsidRPr="00C70AC7">
        <w:rPr>
          <w:rStyle w:val="hljs-params"/>
          <w:color w:val="DCDCDC"/>
        </w:rPr>
        <w:t>self</w:t>
      </w:r>
      <w:r w:rsidRPr="00C70AC7">
        <w:rPr>
          <w:rStyle w:val="HTML"/>
          <w:color w:val="CCCCCC"/>
        </w:rPr>
        <w:t>):</w:t>
      </w:r>
    </w:p>
    <w:p w14:paraId="69AE42E4"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proofErr w:type="gramStart"/>
      <w:r w:rsidRPr="00C70AC7">
        <w:rPr>
          <w:rStyle w:val="HTML"/>
          <w:color w:val="CCCCCC"/>
        </w:rPr>
        <w:t>self.content</w:t>
      </w:r>
      <w:proofErr w:type="spellEnd"/>
      <w:proofErr w:type="gramEnd"/>
    </w:p>
    <w:p w14:paraId="5D4907A8" w14:textId="77777777" w:rsidR="00EF1805" w:rsidRPr="00C70AC7" w:rsidRDefault="00EF1805" w:rsidP="009C1043">
      <w:pPr>
        <w:pStyle w:val="HTML0"/>
        <w:spacing w:line="326" w:lineRule="atLeast"/>
        <w:rPr>
          <w:rStyle w:val="HTML"/>
          <w:color w:val="CCCCCC"/>
        </w:rPr>
      </w:pPr>
    </w:p>
    <w:p w14:paraId="55B7A846"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set_</w:t>
      </w:r>
      <w:proofErr w:type="gramStart"/>
      <w:r w:rsidRPr="00C70AC7">
        <w:rPr>
          <w:rStyle w:val="hljs-title"/>
          <w:color w:val="DCDCDC"/>
          <w:szCs w:val="32"/>
        </w:rPr>
        <w:t>content</w:t>
      </w:r>
      <w:proofErr w:type="spellEnd"/>
      <w:r w:rsidRPr="00C70AC7">
        <w:rPr>
          <w:rStyle w:val="HTML"/>
          <w:color w:val="CCCCCC"/>
        </w:rPr>
        <w:t>(</w:t>
      </w:r>
      <w:proofErr w:type="gramEnd"/>
      <w:r w:rsidRPr="00C70AC7">
        <w:rPr>
          <w:rStyle w:val="hljs-params"/>
          <w:color w:val="DCDCDC"/>
        </w:rPr>
        <w:t>self, content</w:t>
      </w:r>
      <w:r w:rsidRPr="00C70AC7">
        <w:rPr>
          <w:rStyle w:val="HTML"/>
          <w:color w:val="CCCCCC"/>
        </w:rPr>
        <w:t>):</w:t>
      </w:r>
    </w:p>
    <w:p w14:paraId="01BF6305"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with</w:t>
      </w:r>
      <w:r w:rsidRPr="00C70AC7">
        <w:rPr>
          <w:rStyle w:val="HTML"/>
          <w:color w:val="CCCCCC"/>
        </w:rPr>
        <w:t xml:space="preserve"> </w:t>
      </w:r>
      <w:proofErr w:type="gramStart"/>
      <w:r w:rsidRPr="00C70AC7">
        <w:rPr>
          <w:rStyle w:val="hljs-builtin"/>
          <w:color w:val="4EC9B0"/>
        </w:rPr>
        <w:t>open</w:t>
      </w:r>
      <w:r w:rsidRPr="00C70AC7">
        <w:rPr>
          <w:rStyle w:val="HTML"/>
          <w:color w:val="CCCCCC"/>
        </w:rPr>
        <w:t>(</w:t>
      </w:r>
      <w:proofErr w:type="spellStart"/>
      <w:proofErr w:type="gramEnd"/>
      <w:r w:rsidRPr="00C70AC7">
        <w:rPr>
          <w:rStyle w:val="HTML"/>
          <w:color w:val="CCCCCC"/>
        </w:rPr>
        <w:t>self.filename</w:t>
      </w:r>
      <w:proofErr w:type="spellEnd"/>
      <w:r w:rsidRPr="00C70AC7">
        <w:rPr>
          <w:rStyle w:val="HTML"/>
          <w:color w:val="CCCCCC"/>
        </w:rPr>
        <w:t xml:space="preserve">, </w:t>
      </w:r>
      <w:r w:rsidRPr="00C70AC7">
        <w:rPr>
          <w:rStyle w:val="hljs-string"/>
          <w:color w:val="D69D85"/>
        </w:rPr>
        <w:t>'w'</w:t>
      </w:r>
      <w:r w:rsidRPr="00C70AC7">
        <w:rPr>
          <w:rStyle w:val="HTML"/>
          <w:color w:val="CCCCCC"/>
        </w:rPr>
        <w:t>, encoding=</w:t>
      </w:r>
      <w:r w:rsidRPr="00C70AC7">
        <w:rPr>
          <w:rStyle w:val="hljs-string"/>
          <w:color w:val="D69D85"/>
        </w:rPr>
        <w:t>'utf-8'</w:t>
      </w:r>
      <w:r w:rsidRPr="00C70AC7">
        <w:rPr>
          <w:rStyle w:val="HTML"/>
          <w:color w:val="CCCCCC"/>
        </w:rPr>
        <w:t xml:space="preserve">) </w:t>
      </w:r>
      <w:r w:rsidRPr="00C70AC7">
        <w:rPr>
          <w:rStyle w:val="hljs-keyword"/>
          <w:color w:val="569CD6"/>
        </w:rPr>
        <w:t>as</w:t>
      </w:r>
      <w:r w:rsidRPr="00C70AC7">
        <w:rPr>
          <w:rStyle w:val="HTML"/>
          <w:color w:val="CCCCCC"/>
        </w:rPr>
        <w:t xml:space="preserve"> f:</w:t>
      </w:r>
    </w:p>
    <w:p w14:paraId="26466546"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f.write</w:t>
      </w:r>
      <w:proofErr w:type="spellEnd"/>
      <w:proofErr w:type="gramEnd"/>
      <w:r w:rsidRPr="00C70AC7">
        <w:rPr>
          <w:rStyle w:val="HTML"/>
          <w:color w:val="CCCCCC"/>
        </w:rPr>
        <w:t>(content)</w:t>
      </w:r>
    </w:p>
    <w:p w14:paraId="75A7F995" w14:textId="77777777" w:rsidR="00EF1805" w:rsidRPr="00C70AC7" w:rsidRDefault="00EF1805" w:rsidP="009C1043">
      <w:pPr>
        <w:pStyle w:val="HTML0"/>
        <w:spacing w:line="326" w:lineRule="atLeast"/>
        <w:rPr>
          <w:rStyle w:val="HTML"/>
          <w:color w:val="CCCCCC"/>
        </w:rPr>
      </w:pPr>
    </w:p>
    <w:p w14:paraId="481EC117"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VirtualProxy</w:t>
      </w:r>
      <w:proofErr w:type="spellEnd"/>
      <w:r w:rsidRPr="00C70AC7">
        <w:rPr>
          <w:rStyle w:val="HTML"/>
          <w:color w:val="CCCCCC"/>
        </w:rPr>
        <w:t>(</w:t>
      </w:r>
      <w:proofErr w:type="gramEnd"/>
      <w:r w:rsidRPr="00C70AC7">
        <w:rPr>
          <w:rStyle w:val="hljs-title"/>
          <w:color w:val="DCDCDC"/>
          <w:szCs w:val="32"/>
        </w:rPr>
        <w:t>Subject</w:t>
      </w:r>
      <w:r w:rsidRPr="00C70AC7">
        <w:rPr>
          <w:rStyle w:val="HTML"/>
          <w:color w:val="CCCCCC"/>
        </w:rPr>
        <w:t>):</w:t>
      </w:r>
    </w:p>
    <w:p w14:paraId="5EE261DA" w14:textId="77777777" w:rsidR="00EF1805" w:rsidRPr="00C70AC7" w:rsidRDefault="00EF1805" w:rsidP="009C1043">
      <w:pPr>
        <w:pStyle w:val="HTML0"/>
        <w:spacing w:line="326" w:lineRule="atLeast"/>
        <w:rPr>
          <w:rStyle w:val="HTML"/>
          <w:color w:val="CCCCCC"/>
        </w:rPr>
      </w:pPr>
      <w:r w:rsidRPr="00C70AC7">
        <w:rPr>
          <w:rStyle w:val="HTML"/>
          <w:color w:val="CCCCCC"/>
        </w:rPr>
        <w:lastRenderedPageBreak/>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self, filename</w:t>
      </w:r>
      <w:r w:rsidRPr="00C70AC7">
        <w:rPr>
          <w:rStyle w:val="HTML"/>
          <w:color w:val="CCCCCC"/>
        </w:rPr>
        <w:t>):</w:t>
      </w:r>
    </w:p>
    <w:p w14:paraId="2DD0C183"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self.filename</w:t>
      </w:r>
      <w:proofErr w:type="spellEnd"/>
      <w:proofErr w:type="gramEnd"/>
      <w:r w:rsidRPr="00C70AC7">
        <w:rPr>
          <w:rStyle w:val="HTML"/>
          <w:color w:val="CCCCCC"/>
        </w:rPr>
        <w:t xml:space="preserve"> = filename</w:t>
      </w:r>
    </w:p>
    <w:p w14:paraId="3C9C85D9"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self.subj</w:t>
      </w:r>
      <w:proofErr w:type="spellEnd"/>
      <w:proofErr w:type="gramEnd"/>
      <w:r w:rsidRPr="00C70AC7">
        <w:rPr>
          <w:rStyle w:val="HTML"/>
          <w:color w:val="CCCCCC"/>
        </w:rPr>
        <w:t xml:space="preserve"> = </w:t>
      </w:r>
      <w:r w:rsidRPr="00C70AC7">
        <w:rPr>
          <w:rStyle w:val="hljs-literal"/>
          <w:color w:val="569CD6"/>
        </w:rPr>
        <w:t>None</w:t>
      </w:r>
    </w:p>
    <w:p w14:paraId="5BC7A5B4" w14:textId="77777777" w:rsidR="00EF1805" w:rsidRPr="00C70AC7" w:rsidRDefault="00EF1805" w:rsidP="009C1043">
      <w:pPr>
        <w:pStyle w:val="HTML0"/>
        <w:spacing w:line="326" w:lineRule="atLeast"/>
        <w:rPr>
          <w:rStyle w:val="HTML"/>
          <w:color w:val="CCCCCC"/>
        </w:rPr>
      </w:pPr>
    </w:p>
    <w:p w14:paraId="152CDC5C"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get_content</w:t>
      </w:r>
      <w:proofErr w:type="spellEnd"/>
      <w:r w:rsidRPr="00C70AC7">
        <w:rPr>
          <w:rStyle w:val="HTML"/>
          <w:color w:val="CCCCCC"/>
        </w:rPr>
        <w:t>(</w:t>
      </w:r>
      <w:r w:rsidRPr="00C70AC7">
        <w:rPr>
          <w:rStyle w:val="hljs-params"/>
          <w:color w:val="DCDCDC"/>
        </w:rPr>
        <w:t>self</w:t>
      </w:r>
      <w:r w:rsidRPr="00C70AC7">
        <w:rPr>
          <w:rStyle w:val="HTML"/>
          <w:color w:val="CCCCCC"/>
        </w:rPr>
        <w:t>):</w:t>
      </w:r>
    </w:p>
    <w:p w14:paraId="750E7376"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if</w:t>
      </w:r>
      <w:r w:rsidRPr="00C70AC7">
        <w:rPr>
          <w:rStyle w:val="HTML"/>
          <w:color w:val="CCCCCC"/>
        </w:rPr>
        <w:t xml:space="preserve"> </w:t>
      </w:r>
      <w:r w:rsidRPr="00C70AC7">
        <w:rPr>
          <w:rStyle w:val="hljs-keyword"/>
          <w:color w:val="569CD6"/>
        </w:rPr>
        <w:t>not</w:t>
      </w:r>
      <w:r w:rsidRPr="00C70AC7">
        <w:rPr>
          <w:rStyle w:val="HTML"/>
          <w:color w:val="CCCCCC"/>
        </w:rPr>
        <w:t xml:space="preserve"> </w:t>
      </w:r>
      <w:proofErr w:type="spellStart"/>
      <w:proofErr w:type="gramStart"/>
      <w:r w:rsidRPr="00C70AC7">
        <w:rPr>
          <w:rStyle w:val="HTML"/>
          <w:color w:val="CCCCCC"/>
        </w:rPr>
        <w:t>self.subj</w:t>
      </w:r>
      <w:proofErr w:type="spellEnd"/>
      <w:proofErr w:type="gramEnd"/>
      <w:r w:rsidRPr="00C70AC7">
        <w:rPr>
          <w:rStyle w:val="HTML"/>
          <w:color w:val="CCCCCC"/>
        </w:rPr>
        <w:t>:</w:t>
      </w:r>
    </w:p>
    <w:p w14:paraId="46705EFE"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self.subj</w:t>
      </w:r>
      <w:proofErr w:type="spellEnd"/>
      <w:proofErr w:type="gramEnd"/>
      <w:r w:rsidRPr="00C70AC7">
        <w:rPr>
          <w:rStyle w:val="HTML"/>
          <w:color w:val="CCCCCC"/>
        </w:rPr>
        <w:t xml:space="preserve"> = </w:t>
      </w:r>
      <w:proofErr w:type="spellStart"/>
      <w:r w:rsidRPr="00C70AC7">
        <w:rPr>
          <w:rStyle w:val="HTML"/>
          <w:color w:val="CCCCCC"/>
        </w:rPr>
        <w:t>RealSubject</w:t>
      </w:r>
      <w:proofErr w:type="spellEnd"/>
      <w:r w:rsidRPr="00C70AC7">
        <w:rPr>
          <w:rStyle w:val="HTML"/>
          <w:color w:val="CCCCCC"/>
        </w:rPr>
        <w:t>(</w:t>
      </w:r>
      <w:proofErr w:type="spellStart"/>
      <w:r w:rsidRPr="00C70AC7">
        <w:rPr>
          <w:rStyle w:val="HTML"/>
          <w:color w:val="CCCCCC"/>
        </w:rPr>
        <w:t>self.filename</w:t>
      </w:r>
      <w:proofErr w:type="spellEnd"/>
      <w:r w:rsidRPr="00C70AC7">
        <w:rPr>
          <w:rStyle w:val="HTML"/>
          <w:color w:val="CCCCCC"/>
        </w:rPr>
        <w:t>)</w:t>
      </w:r>
    </w:p>
    <w:p w14:paraId="5FF90A1E"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r w:rsidRPr="00C70AC7">
        <w:rPr>
          <w:rStyle w:val="HTML"/>
          <w:color w:val="CCCCCC"/>
        </w:rPr>
        <w:t>self.subj.get_</w:t>
      </w:r>
      <w:proofErr w:type="gramStart"/>
      <w:r w:rsidRPr="00C70AC7">
        <w:rPr>
          <w:rStyle w:val="HTML"/>
          <w:color w:val="CCCCCC"/>
        </w:rPr>
        <w:t>content</w:t>
      </w:r>
      <w:proofErr w:type="spellEnd"/>
      <w:r w:rsidRPr="00C70AC7">
        <w:rPr>
          <w:rStyle w:val="HTML"/>
          <w:color w:val="CCCCCC"/>
        </w:rPr>
        <w:t>(</w:t>
      </w:r>
      <w:proofErr w:type="gramEnd"/>
      <w:r w:rsidRPr="00C70AC7">
        <w:rPr>
          <w:rStyle w:val="HTML"/>
          <w:color w:val="CCCCCC"/>
        </w:rPr>
        <w:t>)</w:t>
      </w:r>
    </w:p>
    <w:p w14:paraId="7006048D" w14:textId="77777777" w:rsidR="00EF1805" w:rsidRPr="00C70AC7" w:rsidRDefault="00EF1805" w:rsidP="009C1043">
      <w:pPr>
        <w:pStyle w:val="HTML0"/>
        <w:spacing w:line="326" w:lineRule="atLeast"/>
        <w:rPr>
          <w:rStyle w:val="HTML"/>
          <w:color w:val="CCCCCC"/>
        </w:rPr>
      </w:pPr>
    </w:p>
    <w:p w14:paraId="31E98564"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set_</w:t>
      </w:r>
      <w:proofErr w:type="gramStart"/>
      <w:r w:rsidRPr="00C70AC7">
        <w:rPr>
          <w:rStyle w:val="hljs-title"/>
          <w:color w:val="DCDCDC"/>
          <w:szCs w:val="32"/>
        </w:rPr>
        <w:t>content</w:t>
      </w:r>
      <w:proofErr w:type="spellEnd"/>
      <w:r w:rsidRPr="00C70AC7">
        <w:rPr>
          <w:rStyle w:val="HTML"/>
          <w:color w:val="CCCCCC"/>
        </w:rPr>
        <w:t>(</w:t>
      </w:r>
      <w:proofErr w:type="gramEnd"/>
      <w:r w:rsidRPr="00C70AC7">
        <w:rPr>
          <w:rStyle w:val="hljs-params"/>
          <w:color w:val="DCDCDC"/>
        </w:rPr>
        <w:t>self, content</w:t>
      </w:r>
      <w:r w:rsidRPr="00C70AC7">
        <w:rPr>
          <w:rStyle w:val="HTML"/>
          <w:color w:val="CCCCCC"/>
        </w:rPr>
        <w:t>):</w:t>
      </w:r>
    </w:p>
    <w:p w14:paraId="66AF2405"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if</w:t>
      </w:r>
      <w:r w:rsidRPr="00C70AC7">
        <w:rPr>
          <w:rStyle w:val="HTML"/>
          <w:color w:val="CCCCCC"/>
        </w:rPr>
        <w:t xml:space="preserve"> </w:t>
      </w:r>
      <w:r w:rsidRPr="00C70AC7">
        <w:rPr>
          <w:rStyle w:val="hljs-keyword"/>
          <w:color w:val="569CD6"/>
        </w:rPr>
        <w:t>not</w:t>
      </w:r>
      <w:r w:rsidRPr="00C70AC7">
        <w:rPr>
          <w:rStyle w:val="HTML"/>
          <w:color w:val="CCCCCC"/>
        </w:rPr>
        <w:t xml:space="preserve"> </w:t>
      </w:r>
      <w:proofErr w:type="spellStart"/>
      <w:proofErr w:type="gramStart"/>
      <w:r w:rsidRPr="00C70AC7">
        <w:rPr>
          <w:rStyle w:val="HTML"/>
          <w:color w:val="CCCCCC"/>
        </w:rPr>
        <w:t>self.subj</w:t>
      </w:r>
      <w:proofErr w:type="spellEnd"/>
      <w:proofErr w:type="gramEnd"/>
      <w:r w:rsidRPr="00C70AC7">
        <w:rPr>
          <w:rStyle w:val="HTML"/>
          <w:color w:val="CCCCCC"/>
        </w:rPr>
        <w:t>:</w:t>
      </w:r>
    </w:p>
    <w:p w14:paraId="6805B3B9"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self.subj</w:t>
      </w:r>
      <w:proofErr w:type="spellEnd"/>
      <w:proofErr w:type="gramEnd"/>
      <w:r w:rsidRPr="00C70AC7">
        <w:rPr>
          <w:rStyle w:val="HTML"/>
          <w:color w:val="CCCCCC"/>
        </w:rPr>
        <w:t xml:space="preserve"> = </w:t>
      </w:r>
      <w:proofErr w:type="spellStart"/>
      <w:r w:rsidRPr="00C70AC7">
        <w:rPr>
          <w:rStyle w:val="HTML"/>
          <w:color w:val="CCCCCC"/>
        </w:rPr>
        <w:t>RealSubject</w:t>
      </w:r>
      <w:proofErr w:type="spellEnd"/>
      <w:r w:rsidRPr="00C70AC7">
        <w:rPr>
          <w:rStyle w:val="HTML"/>
          <w:color w:val="CCCCCC"/>
        </w:rPr>
        <w:t>(</w:t>
      </w:r>
      <w:proofErr w:type="spellStart"/>
      <w:r w:rsidRPr="00C70AC7">
        <w:rPr>
          <w:rStyle w:val="HTML"/>
          <w:color w:val="CCCCCC"/>
        </w:rPr>
        <w:t>self.filename</w:t>
      </w:r>
      <w:proofErr w:type="spellEnd"/>
      <w:r w:rsidRPr="00C70AC7">
        <w:rPr>
          <w:rStyle w:val="HTML"/>
          <w:color w:val="CCCCCC"/>
        </w:rPr>
        <w:t>)</w:t>
      </w:r>
    </w:p>
    <w:p w14:paraId="3DCCAD3A" w14:textId="77777777" w:rsidR="00EF1805" w:rsidRPr="00C70AC7" w:rsidRDefault="00EF1805" w:rsidP="009C1043">
      <w:pPr>
        <w:pStyle w:val="HTML0"/>
        <w:spacing w:line="326" w:lineRule="atLeast"/>
        <w:rPr>
          <w:rStyle w:val="HTML"/>
          <w:color w:val="CCCCCC"/>
        </w:rPr>
      </w:pPr>
    </w:p>
    <w:p w14:paraId="701E6EEC"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r w:rsidRPr="00C70AC7">
        <w:rPr>
          <w:rStyle w:val="HTML"/>
          <w:color w:val="CCCCCC"/>
        </w:rPr>
        <w:t>self.subj.set_content</w:t>
      </w:r>
      <w:proofErr w:type="spellEnd"/>
      <w:r w:rsidRPr="00C70AC7">
        <w:rPr>
          <w:rStyle w:val="HTML"/>
          <w:color w:val="CCCCCC"/>
        </w:rPr>
        <w:t>(content)</w:t>
      </w:r>
    </w:p>
    <w:p w14:paraId="5A92404E" w14:textId="77777777" w:rsidR="00EF1805" w:rsidRPr="00C70AC7" w:rsidRDefault="00EF1805" w:rsidP="009C1043">
      <w:pPr>
        <w:pStyle w:val="HTML0"/>
        <w:spacing w:line="326" w:lineRule="atLeast"/>
        <w:rPr>
          <w:rStyle w:val="HTML"/>
          <w:color w:val="CCCCCC"/>
        </w:rPr>
      </w:pPr>
    </w:p>
    <w:p w14:paraId="37B9D1D2"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subj = </w:t>
      </w:r>
      <w:proofErr w:type="spellStart"/>
      <w:r w:rsidRPr="00C70AC7">
        <w:rPr>
          <w:rStyle w:val="HTML"/>
          <w:color w:val="CCCCCC"/>
        </w:rPr>
        <w:t>VirtualProxy</w:t>
      </w:r>
      <w:proofErr w:type="spellEnd"/>
      <w:r w:rsidRPr="00C70AC7">
        <w:rPr>
          <w:rStyle w:val="HTML"/>
          <w:color w:val="CCCCCC"/>
        </w:rPr>
        <w:t>(</w:t>
      </w:r>
      <w:r w:rsidRPr="00C70AC7">
        <w:rPr>
          <w:rStyle w:val="hljs-string"/>
          <w:color w:val="D69D85"/>
        </w:rPr>
        <w:t>'test.txt'</w:t>
      </w:r>
      <w:r w:rsidRPr="00C70AC7">
        <w:rPr>
          <w:rStyle w:val="HTML"/>
          <w:color w:val="CCCCCC"/>
        </w:rPr>
        <w:t>)</w:t>
      </w:r>
    </w:p>
    <w:p w14:paraId="6EB324D3" w14:textId="77777777" w:rsidR="00EF1805" w:rsidRPr="00C70AC7" w:rsidRDefault="00EF1805" w:rsidP="009C1043">
      <w:pPr>
        <w:pStyle w:val="HTML0"/>
        <w:spacing w:line="326" w:lineRule="atLeast"/>
        <w:rPr>
          <w:rStyle w:val="HTML"/>
          <w:color w:val="CCCCCC"/>
        </w:rPr>
      </w:pPr>
      <w:r w:rsidRPr="00C70AC7">
        <w:rPr>
          <w:rStyle w:val="hljs-builtin"/>
          <w:color w:val="4EC9B0"/>
        </w:rPr>
        <w:t>print</w:t>
      </w:r>
      <w:r w:rsidRPr="00C70AC7">
        <w:rPr>
          <w:rStyle w:val="HTML"/>
          <w:color w:val="CCCCCC"/>
        </w:rPr>
        <w:t>(</w:t>
      </w:r>
      <w:proofErr w:type="spellStart"/>
      <w:r w:rsidRPr="00C70AC7">
        <w:rPr>
          <w:rStyle w:val="HTML"/>
          <w:color w:val="CCCCCC"/>
        </w:rPr>
        <w:t>subj.get_</w:t>
      </w:r>
      <w:proofErr w:type="gramStart"/>
      <w:r w:rsidRPr="00C70AC7">
        <w:rPr>
          <w:rStyle w:val="HTML"/>
          <w:color w:val="CCCCCC"/>
        </w:rPr>
        <w:t>content</w:t>
      </w:r>
      <w:proofErr w:type="spellEnd"/>
      <w:r w:rsidRPr="00C70AC7">
        <w:rPr>
          <w:rStyle w:val="HTML"/>
          <w:color w:val="CCCCCC"/>
        </w:rPr>
        <w:t>(</w:t>
      </w:r>
      <w:proofErr w:type="gramEnd"/>
      <w:r w:rsidRPr="00C70AC7">
        <w:rPr>
          <w:rStyle w:val="HTML"/>
          <w:color w:val="CCCCCC"/>
        </w:rPr>
        <w:t>))</w:t>
      </w:r>
    </w:p>
    <w:p w14:paraId="6998B40D" w14:textId="77777777" w:rsidR="00EF1805" w:rsidRPr="00C70AC7" w:rsidRDefault="00EF1805" w:rsidP="009C1043">
      <w:pPr>
        <w:pStyle w:val="HTML0"/>
        <w:spacing w:line="326" w:lineRule="atLeast"/>
        <w:rPr>
          <w:rStyle w:val="hljs-string"/>
          <w:color w:val="D69D85"/>
        </w:rPr>
      </w:pPr>
      <w:r w:rsidRPr="00C70AC7">
        <w:rPr>
          <w:rStyle w:val="hljs-string"/>
          <w:color w:val="D69D85"/>
        </w:rPr>
        <w:t>"""</w:t>
      </w:r>
    </w:p>
    <w:p w14:paraId="22404B3D" w14:textId="77777777" w:rsidR="00EF1805" w:rsidRPr="00C70AC7" w:rsidRDefault="00EF1805" w:rsidP="009C1043">
      <w:pPr>
        <w:pStyle w:val="HTML0"/>
        <w:spacing w:line="326" w:lineRule="atLeast"/>
        <w:rPr>
          <w:rStyle w:val="hljs-string"/>
          <w:color w:val="D69D85"/>
        </w:rPr>
      </w:pPr>
      <w:r w:rsidRPr="00C70AC7">
        <w:rPr>
          <w:rStyle w:val="hljs-string"/>
          <w:color w:val="D69D85"/>
        </w:rPr>
        <w:t>读取文件内容！</w:t>
      </w:r>
    </w:p>
    <w:p w14:paraId="179327F2" w14:textId="77777777" w:rsidR="00EF1805" w:rsidRPr="00C70AC7" w:rsidRDefault="00EF1805" w:rsidP="009C1043">
      <w:pPr>
        <w:pStyle w:val="HTML0"/>
        <w:spacing w:line="326" w:lineRule="atLeast"/>
        <w:rPr>
          <w:rStyle w:val="HTML"/>
          <w:color w:val="CCCCCC"/>
        </w:rPr>
      </w:pPr>
      <w:r w:rsidRPr="00C70AC7">
        <w:rPr>
          <w:rStyle w:val="hljs-string"/>
          <w:color w:val="D69D85"/>
        </w:rPr>
        <w:t>"""</w:t>
      </w:r>
    </w:p>
    <w:p w14:paraId="03703F04" w14:textId="77777777" w:rsidR="00EF1805" w:rsidRPr="00C70AC7" w:rsidRDefault="00EF1805"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不使用虚代理，只要是实例化</w:t>
      </w:r>
      <w:r w:rsidRPr="00C70AC7">
        <w:rPr>
          <w:rFonts w:ascii="Segoe UI" w:hAnsi="Segoe UI" w:cs="Segoe UI"/>
          <w:color w:val="CCCCCC"/>
        </w:rPr>
        <w:t xml:space="preserve"> </w:t>
      </w:r>
      <w:proofErr w:type="spellStart"/>
      <w:r w:rsidRPr="00C70AC7">
        <w:rPr>
          <w:rFonts w:ascii="Segoe UI" w:hAnsi="Segoe UI" w:cs="Segoe UI"/>
          <w:color w:val="CCCCCC"/>
        </w:rPr>
        <w:t>RealSubject</w:t>
      </w:r>
      <w:proofErr w:type="spellEnd"/>
      <w:r w:rsidRPr="00C70AC7">
        <w:rPr>
          <w:rFonts w:ascii="Segoe UI" w:hAnsi="Segoe UI" w:cs="Segoe UI"/>
          <w:color w:val="CCCCCC"/>
        </w:rPr>
        <w:t xml:space="preserve"> </w:t>
      </w:r>
      <w:r w:rsidRPr="00C70AC7">
        <w:rPr>
          <w:rFonts w:ascii="Segoe UI" w:hAnsi="Segoe UI" w:cs="Segoe UI"/>
          <w:color w:val="CCCCCC"/>
        </w:rPr>
        <w:t>类，就会读取这个文件占用内存。使用虚代理后，可以和根据需要创建对象，用户不调用是不会创建</w:t>
      </w:r>
      <w:r w:rsidRPr="00C70AC7">
        <w:rPr>
          <w:rFonts w:ascii="Segoe UI" w:hAnsi="Segoe UI" w:cs="Segoe UI"/>
          <w:color w:val="CCCCCC"/>
        </w:rPr>
        <w:t xml:space="preserve"> </w:t>
      </w:r>
      <w:proofErr w:type="spellStart"/>
      <w:r w:rsidRPr="00C70AC7">
        <w:rPr>
          <w:rFonts w:ascii="Segoe UI" w:hAnsi="Segoe UI" w:cs="Segoe UI"/>
          <w:color w:val="CCCCCC"/>
        </w:rPr>
        <w:t>RealSubject</w:t>
      </w:r>
      <w:proofErr w:type="spellEnd"/>
      <w:r w:rsidRPr="00C70AC7">
        <w:rPr>
          <w:rFonts w:ascii="Segoe UI" w:hAnsi="Segoe UI" w:cs="Segoe UI"/>
          <w:color w:val="CCCCCC"/>
        </w:rPr>
        <w:t xml:space="preserve"> </w:t>
      </w:r>
      <w:r w:rsidRPr="00C70AC7">
        <w:rPr>
          <w:rFonts w:ascii="Segoe UI" w:hAnsi="Segoe UI" w:cs="Segoe UI"/>
          <w:color w:val="CCCCCC"/>
        </w:rPr>
        <w:t>对象的，节省了内存的开销。如果需要只有读的权限而没有写的权限，可以使用保护代理：</w:t>
      </w:r>
    </w:p>
    <w:p w14:paraId="042E369A" w14:textId="77777777" w:rsidR="00EF1805" w:rsidRPr="00C70AC7" w:rsidRDefault="00EF1805"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7BF1639F" w14:textId="77777777" w:rsidR="00EF1805" w:rsidRPr="00C70AC7" w:rsidRDefault="00EF1805" w:rsidP="009C1043">
      <w:pPr>
        <w:pStyle w:val="HTML0"/>
        <w:spacing w:line="326" w:lineRule="atLeast"/>
        <w:rPr>
          <w:rStyle w:val="HTML"/>
          <w:color w:val="CCCCCC"/>
        </w:rPr>
      </w:pPr>
    </w:p>
    <w:p w14:paraId="7687B502"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Subject</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4F37FD72" w14:textId="77777777" w:rsidR="00EF1805" w:rsidRPr="00C70AC7" w:rsidRDefault="00EF1805"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3202D1A9"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get_content</w:t>
      </w:r>
      <w:proofErr w:type="spellEnd"/>
      <w:r w:rsidRPr="00C70AC7">
        <w:rPr>
          <w:rStyle w:val="HTML"/>
          <w:color w:val="CCCCCC"/>
        </w:rPr>
        <w:t>(</w:t>
      </w:r>
      <w:r w:rsidRPr="00C70AC7">
        <w:rPr>
          <w:rStyle w:val="hljs-params"/>
          <w:color w:val="DCDCDC"/>
        </w:rPr>
        <w:t>self</w:t>
      </w:r>
      <w:r w:rsidRPr="00C70AC7">
        <w:rPr>
          <w:rStyle w:val="HTML"/>
          <w:color w:val="CCCCCC"/>
        </w:rPr>
        <w:t>):</w:t>
      </w:r>
    </w:p>
    <w:p w14:paraId="313212AB"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6902EE87" w14:textId="77777777" w:rsidR="00EF1805" w:rsidRPr="00C70AC7" w:rsidRDefault="00EF1805" w:rsidP="009C1043">
      <w:pPr>
        <w:pStyle w:val="HTML0"/>
        <w:spacing w:line="326" w:lineRule="atLeast"/>
        <w:rPr>
          <w:rStyle w:val="HTML"/>
          <w:color w:val="CCCCCC"/>
        </w:rPr>
      </w:pPr>
    </w:p>
    <w:p w14:paraId="3085AB07" w14:textId="77777777" w:rsidR="00EF1805" w:rsidRPr="00C70AC7" w:rsidRDefault="00EF1805"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12FEFA4C"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set_</w:t>
      </w:r>
      <w:proofErr w:type="gramStart"/>
      <w:r w:rsidRPr="00C70AC7">
        <w:rPr>
          <w:rStyle w:val="hljs-title"/>
          <w:color w:val="DCDCDC"/>
          <w:szCs w:val="32"/>
        </w:rPr>
        <w:t>content</w:t>
      </w:r>
      <w:proofErr w:type="spellEnd"/>
      <w:r w:rsidRPr="00C70AC7">
        <w:rPr>
          <w:rStyle w:val="HTML"/>
          <w:color w:val="CCCCCC"/>
        </w:rPr>
        <w:t>(</w:t>
      </w:r>
      <w:proofErr w:type="gramEnd"/>
      <w:r w:rsidRPr="00C70AC7">
        <w:rPr>
          <w:rStyle w:val="hljs-params"/>
          <w:color w:val="DCDCDC"/>
        </w:rPr>
        <w:t>self, content</w:t>
      </w:r>
      <w:r w:rsidRPr="00C70AC7">
        <w:rPr>
          <w:rStyle w:val="HTML"/>
          <w:color w:val="CCCCCC"/>
        </w:rPr>
        <w:t>):</w:t>
      </w:r>
    </w:p>
    <w:p w14:paraId="5AD4E56A"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3471E901" w14:textId="77777777" w:rsidR="00EF1805" w:rsidRPr="00C70AC7" w:rsidRDefault="00EF1805" w:rsidP="009C1043">
      <w:pPr>
        <w:pStyle w:val="HTML0"/>
        <w:spacing w:line="326" w:lineRule="atLeast"/>
        <w:rPr>
          <w:rStyle w:val="HTML"/>
          <w:color w:val="CCCCCC"/>
        </w:rPr>
      </w:pPr>
    </w:p>
    <w:p w14:paraId="11048882"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RealSubject</w:t>
      </w:r>
      <w:proofErr w:type="spellEnd"/>
      <w:r w:rsidRPr="00C70AC7">
        <w:rPr>
          <w:rStyle w:val="HTML"/>
          <w:color w:val="CCCCCC"/>
        </w:rPr>
        <w:t>(</w:t>
      </w:r>
      <w:proofErr w:type="gramEnd"/>
      <w:r w:rsidRPr="00C70AC7">
        <w:rPr>
          <w:rStyle w:val="hljs-title"/>
          <w:color w:val="DCDCDC"/>
          <w:szCs w:val="32"/>
        </w:rPr>
        <w:t>Subject</w:t>
      </w:r>
      <w:r w:rsidRPr="00C70AC7">
        <w:rPr>
          <w:rStyle w:val="HTML"/>
          <w:color w:val="CCCCCC"/>
        </w:rPr>
        <w:t>):</w:t>
      </w:r>
    </w:p>
    <w:p w14:paraId="75F59F17"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self, filename</w:t>
      </w:r>
      <w:r w:rsidRPr="00C70AC7">
        <w:rPr>
          <w:rStyle w:val="HTML"/>
          <w:color w:val="CCCCCC"/>
        </w:rPr>
        <w:t>):</w:t>
      </w:r>
    </w:p>
    <w:p w14:paraId="6AE53A93"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self.filename</w:t>
      </w:r>
      <w:proofErr w:type="spellEnd"/>
      <w:proofErr w:type="gramEnd"/>
      <w:r w:rsidRPr="00C70AC7">
        <w:rPr>
          <w:rStyle w:val="HTML"/>
          <w:color w:val="CCCCCC"/>
        </w:rPr>
        <w:t xml:space="preserve"> = filename</w:t>
      </w:r>
    </w:p>
    <w:p w14:paraId="7705181A"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'读取文件内容！'</w:t>
      </w:r>
      <w:r w:rsidRPr="00C70AC7">
        <w:rPr>
          <w:rStyle w:val="HTML"/>
          <w:color w:val="CCCCCC"/>
        </w:rPr>
        <w:t>)</w:t>
      </w:r>
    </w:p>
    <w:p w14:paraId="197AA3A5"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with</w:t>
      </w:r>
      <w:r w:rsidRPr="00C70AC7">
        <w:rPr>
          <w:rStyle w:val="HTML"/>
          <w:color w:val="CCCCCC"/>
        </w:rPr>
        <w:t xml:space="preserve"> </w:t>
      </w:r>
      <w:proofErr w:type="gramStart"/>
      <w:r w:rsidRPr="00C70AC7">
        <w:rPr>
          <w:rStyle w:val="hljs-builtin"/>
          <w:color w:val="4EC9B0"/>
        </w:rPr>
        <w:t>open</w:t>
      </w:r>
      <w:r w:rsidRPr="00C70AC7">
        <w:rPr>
          <w:rStyle w:val="HTML"/>
          <w:color w:val="CCCCCC"/>
        </w:rPr>
        <w:t>(</w:t>
      </w:r>
      <w:proofErr w:type="spellStart"/>
      <w:proofErr w:type="gramEnd"/>
      <w:r w:rsidRPr="00C70AC7">
        <w:rPr>
          <w:rStyle w:val="HTML"/>
          <w:color w:val="CCCCCC"/>
        </w:rPr>
        <w:t>self.filename</w:t>
      </w:r>
      <w:proofErr w:type="spellEnd"/>
      <w:r w:rsidRPr="00C70AC7">
        <w:rPr>
          <w:rStyle w:val="HTML"/>
          <w:color w:val="CCCCCC"/>
        </w:rPr>
        <w:t xml:space="preserve">, </w:t>
      </w:r>
      <w:r w:rsidRPr="00C70AC7">
        <w:rPr>
          <w:rStyle w:val="hljs-string"/>
          <w:color w:val="D69D85"/>
        </w:rPr>
        <w:t>'r'</w:t>
      </w:r>
      <w:r w:rsidRPr="00C70AC7">
        <w:rPr>
          <w:rStyle w:val="HTML"/>
          <w:color w:val="CCCCCC"/>
        </w:rPr>
        <w:t>, encoding=</w:t>
      </w:r>
      <w:r w:rsidRPr="00C70AC7">
        <w:rPr>
          <w:rStyle w:val="hljs-string"/>
          <w:color w:val="D69D85"/>
        </w:rPr>
        <w:t>'utf-8'</w:t>
      </w:r>
      <w:r w:rsidRPr="00C70AC7">
        <w:rPr>
          <w:rStyle w:val="HTML"/>
          <w:color w:val="CCCCCC"/>
        </w:rPr>
        <w:t xml:space="preserve">) </w:t>
      </w:r>
      <w:r w:rsidRPr="00C70AC7">
        <w:rPr>
          <w:rStyle w:val="hljs-keyword"/>
          <w:color w:val="569CD6"/>
        </w:rPr>
        <w:t>as</w:t>
      </w:r>
      <w:r w:rsidRPr="00C70AC7">
        <w:rPr>
          <w:rStyle w:val="HTML"/>
          <w:color w:val="CCCCCC"/>
        </w:rPr>
        <w:t xml:space="preserve"> f:</w:t>
      </w:r>
    </w:p>
    <w:p w14:paraId="10E4B0B5" w14:textId="77777777" w:rsidR="00EF1805" w:rsidRPr="00C70AC7" w:rsidRDefault="00EF1805" w:rsidP="009C1043">
      <w:pPr>
        <w:pStyle w:val="HTML0"/>
        <w:spacing w:line="326" w:lineRule="atLeast"/>
        <w:rPr>
          <w:rStyle w:val="HTML"/>
          <w:color w:val="CCCCCC"/>
        </w:rPr>
      </w:pPr>
      <w:r w:rsidRPr="00C70AC7">
        <w:rPr>
          <w:rStyle w:val="HTML"/>
          <w:color w:val="CCCCCC"/>
        </w:rPr>
        <w:lastRenderedPageBreak/>
        <w:t xml:space="preserve">            </w:t>
      </w:r>
      <w:proofErr w:type="spellStart"/>
      <w:proofErr w:type="gramStart"/>
      <w:r w:rsidRPr="00C70AC7">
        <w:rPr>
          <w:rStyle w:val="HTML"/>
          <w:color w:val="CCCCCC"/>
        </w:rPr>
        <w:t>self.content</w:t>
      </w:r>
      <w:proofErr w:type="spellEnd"/>
      <w:proofErr w:type="gramEnd"/>
      <w:r w:rsidRPr="00C70AC7">
        <w:rPr>
          <w:rStyle w:val="HTML"/>
          <w:color w:val="CCCCCC"/>
        </w:rPr>
        <w:t xml:space="preserve"> = </w:t>
      </w:r>
      <w:proofErr w:type="spellStart"/>
      <w:r w:rsidRPr="00C70AC7">
        <w:rPr>
          <w:rStyle w:val="HTML"/>
          <w:color w:val="CCCCCC"/>
        </w:rPr>
        <w:t>f.read</w:t>
      </w:r>
      <w:proofErr w:type="spellEnd"/>
      <w:r w:rsidRPr="00C70AC7">
        <w:rPr>
          <w:rStyle w:val="HTML"/>
          <w:color w:val="CCCCCC"/>
        </w:rPr>
        <w:t>()</w:t>
      </w:r>
    </w:p>
    <w:p w14:paraId="305BD956" w14:textId="77777777" w:rsidR="00EF1805" w:rsidRPr="00C70AC7" w:rsidRDefault="00EF1805" w:rsidP="009C1043">
      <w:pPr>
        <w:pStyle w:val="HTML0"/>
        <w:spacing w:line="326" w:lineRule="atLeast"/>
        <w:rPr>
          <w:rStyle w:val="HTML"/>
          <w:color w:val="CCCCCC"/>
        </w:rPr>
      </w:pPr>
    </w:p>
    <w:p w14:paraId="4EAD79F4"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get_content</w:t>
      </w:r>
      <w:proofErr w:type="spellEnd"/>
      <w:r w:rsidRPr="00C70AC7">
        <w:rPr>
          <w:rStyle w:val="HTML"/>
          <w:color w:val="CCCCCC"/>
        </w:rPr>
        <w:t>(</w:t>
      </w:r>
      <w:r w:rsidRPr="00C70AC7">
        <w:rPr>
          <w:rStyle w:val="hljs-params"/>
          <w:color w:val="DCDCDC"/>
        </w:rPr>
        <w:t>self</w:t>
      </w:r>
      <w:r w:rsidRPr="00C70AC7">
        <w:rPr>
          <w:rStyle w:val="HTML"/>
          <w:color w:val="CCCCCC"/>
        </w:rPr>
        <w:t>):</w:t>
      </w:r>
    </w:p>
    <w:p w14:paraId="702C6AF1"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proofErr w:type="gramStart"/>
      <w:r w:rsidRPr="00C70AC7">
        <w:rPr>
          <w:rStyle w:val="HTML"/>
          <w:color w:val="CCCCCC"/>
        </w:rPr>
        <w:t>self.content</w:t>
      </w:r>
      <w:proofErr w:type="spellEnd"/>
      <w:proofErr w:type="gramEnd"/>
    </w:p>
    <w:p w14:paraId="730F8F91" w14:textId="77777777" w:rsidR="00EF1805" w:rsidRPr="00C70AC7" w:rsidRDefault="00EF1805" w:rsidP="009C1043">
      <w:pPr>
        <w:pStyle w:val="HTML0"/>
        <w:spacing w:line="326" w:lineRule="atLeast"/>
        <w:rPr>
          <w:rStyle w:val="HTML"/>
          <w:color w:val="CCCCCC"/>
        </w:rPr>
      </w:pPr>
    </w:p>
    <w:p w14:paraId="37039CCC"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set_</w:t>
      </w:r>
      <w:proofErr w:type="gramStart"/>
      <w:r w:rsidRPr="00C70AC7">
        <w:rPr>
          <w:rStyle w:val="hljs-title"/>
          <w:color w:val="DCDCDC"/>
          <w:szCs w:val="32"/>
        </w:rPr>
        <w:t>content</w:t>
      </w:r>
      <w:proofErr w:type="spellEnd"/>
      <w:r w:rsidRPr="00C70AC7">
        <w:rPr>
          <w:rStyle w:val="HTML"/>
          <w:color w:val="CCCCCC"/>
        </w:rPr>
        <w:t>(</w:t>
      </w:r>
      <w:proofErr w:type="gramEnd"/>
      <w:r w:rsidRPr="00C70AC7">
        <w:rPr>
          <w:rStyle w:val="hljs-params"/>
          <w:color w:val="DCDCDC"/>
        </w:rPr>
        <w:t>self, content</w:t>
      </w:r>
      <w:r w:rsidRPr="00C70AC7">
        <w:rPr>
          <w:rStyle w:val="HTML"/>
          <w:color w:val="CCCCCC"/>
        </w:rPr>
        <w:t>):</w:t>
      </w:r>
    </w:p>
    <w:p w14:paraId="20A2FFF9"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with</w:t>
      </w:r>
      <w:r w:rsidRPr="00C70AC7">
        <w:rPr>
          <w:rStyle w:val="HTML"/>
          <w:color w:val="CCCCCC"/>
        </w:rPr>
        <w:t xml:space="preserve"> </w:t>
      </w:r>
      <w:proofErr w:type="gramStart"/>
      <w:r w:rsidRPr="00C70AC7">
        <w:rPr>
          <w:rStyle w:val="hljs-builtin"/>
          <w:color w:val="4EC9B0"/>
        </w:rPr>
        <w:t>open</w:t>
      </w:r>
      <w:r w:rsidRPr="00C70AC7">
        <w:rPr>
          <w:rStyle w:val="HTML"/>
          <w:color w:val="CCCCCC"/>
        </w:rPr>
        <w:t>(</w:t>
      </w:r>
      <w:proofErr w:type="spellStart"/>
      <w:proofErr w:type="gramEnd"/>
      <w:r w:rsidRPr="00C70AC7">
        <w:rPr>
          <w:rStyle w:val="HTML"/>
          <w:color w:val="CCCCCC"/>
        </w:rPr>
        <w:t>self.filename</w:t>
      </w:r>
      <w:proofErr w:type="spellEnd"/>
      <w:r w:rsidRPr="00C70AC7">
        <w:rPr>
          <w:rStyle w:val="HTML"/>
          <w:color w:val="CCCCCC"/>
        </w:rPr>
        <w:t xml:space="preserve">, </w:t>
      </w:r>
      <w:r w:rsidRPr="00C70AC7">
        <w:rPr>
          <w:rStyle w:val="hljs-string"/>
          <w:color w:val="D69D85"/>
        </w:rPr>
        <w:t>'w'</w:t>
      </w:r>
      <w:r w:rsidRPr="00C70AC7">
        <w:rPr>
          <w:rStyle w:val="HTML"/>
          <w:color w:val="CCCCCC"/>
        </w:rPr>
        <w:t>, encoding=</w:t>
      </w:r>
      <w:r w:rsidRPr="00C70AC7">
        <w:rPr>
          <w:rStyle w:val="hljs-string"/>
          <w:color w:val="D69D85"/>
        </w:rPr>
        <w:t>'utf-8'</w:t>
      </w:r>
      <w:r w:rsidRPr="00C70AC7">
        <w:rPr>
          <w:rStyle w:val="HTML"/>
          <w:color w:val="CCCCCC"/>
        </w:rPr>
        <w:t xml:space="preserve">) </w:t>
      </w:r>
      <w:r w:rsidRPr="00C70AC7">
        <w:rPr>
          <w:rStyle w:val="hljs-keyword"/>
          <w:color w:val="569CD6"/>
        </w:rPr>
        <w:t>as</w:t>
      </w:r>
      <w:r w:rsidRPr="00C70AC7">
        <w:rPr>
          <w:rStyle w:val="HTML"/>
          <w:color w:val="CCCCCC"/>
        </w:rPr>
        <w:t xml:space="preserve"> f:</w:t>
      </w:r>
    </w:p>
    <w:p w14:paraId="2842C056"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f.write</w:t>
      </w:r>
      <w:proofErr w:type="spellEnd"/>
      <w:proofErr w:type="gramEnd"/>
      <w:r w:rsidRPr="00C70AC7">
        <w:rPr>
          <w:rStyle w:val="HTML"/>
          <w:color w:val="CCCCCC"/>
        </w:rPr>
        <w:t>(content)</w:t>
      </w:r>
    </w:p>
    <w:p w14:paraId="23D964A8" w14:textId="77777777" w:rsidR="00EF1805" w:rsidRPr="00C70AC7" w:rsidRDefault="00EF1805" w:rsidP="009C1043">
      <w:pPr>
        <w:pStyle w:val="HTML0"/>
        <w:spacing w:line="326" w:lineRule="atLeast"/>
        <w:rPr>
          <w:rStyle w:val="HTML"/>
          <w:color w:val="CCCCCC"/>
        </w:rPr>
      </w:pPr>
    </w:p>
    <w:p w14:paraId="65F74A76" w14:textId="77777777" w:rsidR="00EF1805" w:rsidRPr="00C70AC7" w:rsidRDefault="00EF1805"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ProtectedSubject</w:t>
      </w:r>
      <w:proofErr w:type="spellEnd"/>
      <w:r w:rsidRPr="00C70AC7">
        <w:rPr>
          <w:rStyle w:val="HTML"/>
          <w:color w:val="CCCCCC"/>
        </w:rPr>
        <w:t>(</w:t>
      </w:r>
      <w:proofErr w:type="gramEnd"/>
      <w:r w:rsidRPr="00C70AC7">
        <w:rPr>
          <w:rStyle w:val="hljs-title"/>
          <w:color w:val="DCDCDC"/>
          <w:szCs w:val="32"/>
        </w:rPr>
        <w:t>Subject</w:t>
      </w:r>
      <w:r w:rsidRPr="00C70AC7">
        <w:rPr>
          <w:rStyle w:val="HTML"/>
          <w:color w:val="CCCCCC"/>
        </w:rPr>
        <w:t>):</w:t>
      </w:r>
    </w:p>
    <w:p w14:paraId="5AF06B01"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self, filename</w:t>
      </w:r>
      <w:r w:rsidRPr="00C70AC7">
        <w:rPr>
          <w:rStyle w:val="HTML"/>
          <w:color w:val="CCCCCC"/>
        </w:rPr>
        <w:t>):</w:t>
      </w:r>
    </w:p>
    <w:p w14:paraId="5445F2E8"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self.subj</w:t>
      </w:r>
      <w:proofErr w:type="spellEnd"/>
      <w:proofErr w:type="gramEnd"/>
      <w:r w:rsidRPr="00C70AC7">
        <w:rPr>
          <w:rStyle w:val="HTML"/>
          <w:color w:val="CCCCCC"/>
        </w:rPr>
        <w:t xml:space="preserve"> = </w:t>
      </w:r>
      <w:proofErr w:type="spellStart"/>
      <w:r w:rsidRPr="00C70AC7">
        <w:rPr>
          <w:rStyle w:val="HTML"/>
          <w:color w:val="CCCCCC"/>
        </w:rPr>
        <w:t>RealSubject</w:t>
      </w:r>
      <w:proofErr w:type="spellEnd"/>
      <w:r w:rsidRPr="00C70AC7">
        <w:rPr>
          <w:rStyle w:val="HTML"/>
          <w:color w:val="CCCCCC"/>
        </w:rPr>
        <w:t>(filename)</w:t>
      </w:r>
    </w:p>
    <w:p w14:paraId="1A849D8D" w14:textId="77777777" w:rsidR="00EF1805" w:rsidRPr="00C70AC7" w:rsidRDefault="00EF1805" w:rsidP="009C1043">
      <w:pPr>
        <w:pStyle w:val="HTML0"/>
        <w:spacing w:line="326" w:lineRule="atLeast"/>
        <w:rPr>
          <w:rStyle w:val="HTML"/>
          <w:color w:val="CCCCCC"/>
        </w:rPr>
      </w:pPr>
    </w:p>
    <w:p w14:paraId="6C9CF9F2"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get_content</w:t>
      </w:r>
      <w:proofErr w:type="spellEnd"/>
      <w:r w:rsidRPr="00C70AC7">
        <w:rPr>
          <w:rStyle w:val="HTML"/>
          <w:color w:val="CCCCCC"/>
        </w:rPr>
        <w:t>(</w:t>
      </w:r>
      <w:r w:rsidRPr="00C70AC7">
        <w:rPr>
          <w:rStyle w:val="hljs-params"/>
          <w:color w:val="DCDCDC"/>
        </w:rPr>
        <w:t>self</w:t>
      </w:r>
      <w:r w:rsidRPr="00C70AC7">
        <w:rPr>
          <w:rStyle w:val="HTML"/>
          <w:color w:val="CCCCCC"/>
        </w:rPr>
        <w:t>):</w:t>
      </w:r>
    </w:p>
    <w:p w14:paraId="5D2D9CF1"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spellStart"/>
      <w:r w:rsidRPr="00C70AC7">
        <w:rPr>
          <w:rStyle w:val="HTML"/>
          <w:color w:val="CCCCCC"/>
        </w:rPr>
        <w:t>self.subj.get_</w:t>
      </w:r>
      <w:proofErr w:type="gramStart"/>
      <w:r w:rsidRPr="00C70AC7">
        <w:rPr>
          <w:rStyle w:val="HTML"/>
          <w:color w:val="CCCCCC"/>
        </w:rPr>
        <w:t>content</w:t>
      </w:r>
      <w:proofErr w:type="spellEnd"/>
      <w:r w:rsidRPr="00C70AC7">
        <w:rPr>
          <w:rStyle w:val="HTML"/>
          <w:color w:val="CCCCCC"/>
        </w:rPr>
        <w:t>(</w:t>
      </w:r>
      <w:proofErr w:type="gramEnd"/>
      <w:r w:rsidRPr="00C70AC7">
        <w:rPr>
          <w:rStyle w:val="HTML"/>
          <w:color w:val="CCCCCC"/>
        </w:rPr>
        <w:t>)</w:t>
      </w:r>
    </w:p>
    <w:p w14:paraId="39EAB646" w14:textId="77777777" w:rsidR="00EF1805" w:rsidRPr="00C70AC7" w:rsidRDefault="00EF1805" w:rsidP="009C1043">
      <w:pPr>
        <w:pStyle w:val="HTML0"/>
        <w:spacing w:line="326" w:lineRule="atLeast"/>
        <w:rPr>
          <w:rStyle w:val="HTML"/>
          <w:color w:val="CCCCCC"/>
        </w:rPr>
      </w:pPr>
    </w:p>
    <w:p w14:paraId="7C5F6468"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set_</w:t>
      </w:r>
      <w:proofErr w:type="gramStart"/>
      <w:r w:rsidRPr="00C70AC7">
        <w:rPr>
          <w:rStyle w:val="hljs-title"/>
          <w:color w:val="DCDCDC"/>
          <w:szCs w:val="32"/>
        </w:rPr>
        <w:t>content</w:t>
      </w:r>
      <w:proofErr w:type="spellEnd"/>
      <w:r w:rsidRPr="00C70AC7">
        <w:rPr>
          <w:rStyle w:val="HTML"/>
          <w:color w:val="CCCCCC"/>
        </w:rPr>
        <w:t>(</w:t>
      </w:r>
      <w:proofErr w:type="gramEnd"/>
      <w:r w:rsidRPr="00C70AC7">
        <w:rPr>
          <w:rStyle w:val="hljs-params"/>
          <w:color w:val="DCDCDC"/>
        </w:rPr>
        <w:t>self, content</w:t>
      </w:r>
      <w:r w:rsidRPr="00C70AC7">
        <w:rPr>
          <w:rStyle w:val="HTML"/>
          <w:color w:val="CCCCCC"/>
        </w:rPr>
        <w:t>):</w:t>
      </w:r>
    </w:p>
    <w:p w14:paraId="729BE6D5"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raise</w:t>
      </w:r>
      <w:r w:rsidRPr="00C70AC7">
        <w:rPr>
          <w:rStyle w:val="HTML"/>
          <w:color w:val="CCCCCC"/>
        </w:rPr>
        <w:t xml:space="preserve"> </w:t>
      </w:r>
      <w:proofErr w:type="spellStart"/>
      <w:r w:rsidRPr="00C70AC7">
        <w:rPr>
          <w:rStyle w:val="HTML"/>
          <w:color w:val="CCCCCC"/>
        </w:rPr>
        <w:t>PermissionError</w:t>
      </w:r>
      <w:proofErr w:type="spellEnd"/>
      <w:r w:rsidRPr="00C70AC7">
        <w:rPr>
          <w:rStyle w:val="HTML"/>
          <w:color w:val="CCCCCC"/>
        </w:rPr>
        <w:t>(</w:t>
      </w:r>
      <w:r w:rsidRPr="00C70AC7">
        <w:rPr>
          <w:rStyle w:val="hljs-string"/>
          <w:color w:val="D69D85"/>
        </w:rPr>
        <w:t>'无写入权限！'</w:t>
      </w:r>
      <w:r w:rsidRPr="00C70AC7">
        <w:rPr>
          <w:rStyle w:val="HTML"/>
          <w:color w:val="CCCCCC"/>
        </w:rPr>
        <w:t>)</w:t>
      </w:r>
    </w:p>
    <w:p w14:paraId="61F37FB9" w14:textId="77777777" w:rsidR="00EF1805" w:rsidRPr="00C70AC7" w:rsidRDefault="00EF1805" w:rsidP="009C1043">
      <w:pPr>
        <w:pStyle w:val="HTML0"/>
        <w:spacing w:line="326" w:lineRule="atLeast"/>
        <w:rPr>
          <w:rStyle w:val="HTML"/>
          <w:color w:val="CCCCCC"/>
        </w:rPr>
      </w:pPr>
    </w:p>
    <w:p w14:paraId="5577D045" w14:textId="77777777" w:rsidR="00EF1805" w:rsidRPr="00C70AC7" w:rsidRDefault="00EF1805" w:rsidP="009C1043">
      <w:pPr>
        <w:pStyle w:val="HTML0"/>
        <w:spacing w:line="326" w:lineRule="atLeast"/>
        <w:rPr>
          <w:rStyle w:val="HTML"/>
          <w:color w:val="CCCCCC"/>
        </w:rPr>
      </w:pPr>
      <w:r w:rsidRPr="00C70AC7">
        <w:rPr>
          <w:rStyle w:val="HTML"/>
          <w:color w:val="CCCCCC"/>
        </w:rPr>
        <w:t xml:space="preserve">subj = </w:t>
      </w:r>
      <w:proofErr w:type="spellStart"/>
      <w:r w:rsidRPr="00C70AC7">
        <w:rPr>
          <w:rStyle w:val="HTML"/>
          <w:color w:val="CCCCCC"/>
        </w:rPr>
        <w:t>ProtectedSubject</w:t>
      </w:r>
      <w:proofErr w:type="spellEnd"/>
      <w:r w:rsidRPr="00C70AC7">
        <w:rPr>
          <w:rStyle w:val="HTML"/>
          <w:color w:val="CCCCCC"/>
        </w:rPr>
        <w:t>(</w:t>
      </w:r>
      <w:r w:rsidRPr="00C70AC7">
        <w:rPr>
          <w:rStyle w:val="hljs-string"/>
          <w:color w:val="D69D85"/>
        </w:rPr>
        <w:t>'test.txt'</w:t>
      </w:r>
      <w:r w:rsidRPr="00C70AC7">
        <w:rPr>
          <w:rStyle w:val="HTML"/>
          <w:color w:val="CCCCCC"/>
        </w:rPr>
        <w:t>)</w:t>
      </w:r>
    </w:p>
    <w:p w14:paraId="707DCEC4" w14:textId="77777777" w:rsidR="00EF1805" w:rsidRPr="00C70AC7" w:rsidRDefault="00EF1805" w:rsidP="009C1043">
      <w:pPr>
        <w:pStyle w:val="HTML0"/>
        <w:spacing w:line="326" w:lineRule="atLeast"/>
        <w:rPr>
          <w:rStyle w:val="HTML"/>
          <w:color w:val="CCCCCC"/>
        </w:rPr>
      </w:pPr>
      <w:r w:rsidRPr="00C70AC7">
        <w:rPr>
          <w:rStyle w:val="hljs-builtin"/>
          <w:color w:val="4EC9B0"/>
        </w:rPr>
        <w:t>print</w:t>
      </w:r>
      <w:r w:rsidRPr="00C70AC7">
        <w:rPr>
          <w:rStyle w:val="HTML"/>
          <w:color w:val="CCCCCC"/>
        </w:rPr>
        <w:t>(</w:t>
      </w:r>
      <w:proofErr w:type="spellStart"/>
      <w:r w:rsidRPr="00C70AC7">
        <w:rPr>
          <w:rStyle w:val="HTML"/>
          <w:color w:val="CCCCCC"/>
        </w:rPr>
        <w:t>subj.get_</w:t>
      </w:r>
      <w:proofErr w:type="gramStart"/>
      <w:r w:rsidRPr="00C70AC7">
        <w:rPr>
          <w:rStyle w:val="HTML"/>
          <w:color w:val="CCCCCC"/>
        </w:rPr>
        <w:t>content</w:t>
      </w:r>
      <w:proofErr w:type="spellEnd"/>
      <w:r w:rsidRPr="00C70AC7">
        <w:rPr>
          <w:rStyle w:val="HTML"/>
          <w:color w:val="CCCCCC"/>
        </w:rPr>
        <w:t>(</w:t>
      </w:r>
      <w:proofErr w:type="gramEnd"/>
      <w:r w:rsidRPr="00C70AC7">
        <w:rPr>
          <w:rStyle w:val="HTML"/>
          <w:color w:val="CCCCCC"/>
        </w:rPr>
        <w:t>))</w:t>
      </w:r>
    </w:p>
    <w:p w14:paraId="25721E08" w14:textId="77777777" w:rsidR="00EF1805" w:rsidRPr="00C70AC7" w:rsidRDefault="00EF1805" w:rsidP="009C1043">
      <w:pPr>
        <w:pStyle w:val="HTML0"/>
        <w:spacing w:line="326" w:lineRule="atLeast"/>
        <w:rPr>
          <w:rStyle w:val="HTML"/>
          <w:color w:val="CCCCCC"/>
        </w:rPr>
      </w:pPr>
      <w:proofErr w:type="spellStart"/>
      <w:r w:rsidRPr="00C70AC7">
        <w:rPr>
          <w:rStyle w:val="HTML"/>
          <w:color w:val="CCCCCC"/>
        </w:rPr>
        <w:t>subj.set_content</w:t>
      </w:r>
      <w:proofErr w:type="spellEnd"/>
      <w:r w:rsidRPr="00C70AC7">
        <w:rPr>
          <w:rStyle w:val="HTML"/>
          <w:color w:val="CCCCCC"/>
        </w:rPr>
        <w:t>(</w:t>
      </w:r>
      <w:r w:rsidRPr="00C70AC7">
        <w:rPr>
          <w:rStyle w:val="hljs-string"/>
          <w:color w:val="D69D85"/>
        </w:rPr>
        <w:t>'</w:t>
      </w:r>
      <w:proofErr w:type="spellStart"/>
      <w:r w:rsidRPr="00C70AC7">
        <w:rPr>
          <w:rStyle w:val="hljs-string"/>
          <w:color w:val="D69D85"/>
        </w:rPr>
        <w:t>abc</w:t>
      </w:r>
      <w:proofErr w:type="spellEnd"/>
      <w:r w:rsidRPr="00C70AC7">
        <w:rPr>
          <w:rStyle w:val="hljs-string"/>
          <w:color w:val="D69D85"/>
        </w:rPr>
        <w:t>'</w:t>
      </w:r>
      <w:r w:rsidRPr="00C70AC7">
        <w:rPr>
          <w:rStyle w:val="HTML"/>
          <w:color w:val="CCCCCC"/>
        </w:rPr>
        <w:t>)</w:t>
      </w:r>
    </w:p>
    <w:p w14:paraId="25F6D0E1" w14:textId="77777777" w:rsidR="00EF1805" w:rsidRPr="00C70AC7" w:rsidRDefault="00EF1805" w:rsidP="009C1043">
      <w:pPr>
        <w:pStyle w:val="HTML0"/>
        <w:spacing w:line="326" w:lineRule="atLeast"/>
        <w:rPr>
          <w:rStyle w:val="hljs-string"/>
          <w:color w:val="D69D85"/>
        </w:rPr>
      </w:pPr>
      <w:r w:rsidRPr="00C70AC7">
        <w:rPr>
          <w:rStyle w:val="hljs-string"/>
          <w:color w:val="D69D85"/>
        </w:rPr>
        <w:t>"""</w:t>
      </w:r>
    </w:p>
    <w:p w14:paraId="08B81584" w14:textId="77777777" w:rsidR="00EF1805" w:rsidRPr="00C70AC7" w:rsidRDefault="00EF1805" w:rsidP="009C1043">
      <w:pPr>
        <w:pStyle w:val="HTML0"/>
        <w:spacing w:line="326" w:lineRule="atLeast"/>
        <w:rPr>
          <w:rStyle w:val="hljs-string"/>
          <w:color w:val="D69D85"/>
        </w:rPr>
      </w:pPr>
      <w:r w:rsidRPr="00C70AC7">
        <w:rPr>
          <w:rStyle w:val="hljs-string"/>
          <w:color w:val="D69D85"/>
        </w:rPr>
        <w:t>读取文件内容！</w:t>
      </w:r>
    </w:p>
    <w:p w14:paraId="191E3143" w14:textId="77777777" w:rsidR="00EF1805" w:rsidRPr="00C70AC7" w:rsidRDefault="00EF1805" w:rsidP="009C1043">
      <w:pPr>
        <w:pStyle w:val="HTML0"/>
        <w:spacing w:line="326" w:lineRule="atLeast"/>
        <w:rPr>
          <w:rStyle w:val="hljs-string"/>
          <w:color w:val="D69D85"/>
        </w:rPr>
      </w:pPr>
      <w:r w:rsidRPr="00C70AC7">
        <w:rPr>
          <w:rStyle w:val="hljs-string"/>
          <w:color w:val="D69D85"/>
        </w:rPr>
        <w:t>test file!</w:t>
      </w:r>
    </w:p>
    <w:p w14:paraId="365495AE" w14:textId="77777777" w:rsidR="00EF1805" w:rsidRPr="00C70AC7" w:rsidRDefault="00EF1805" w:rsidP="009C1043">
      <w:pPr>
        <w:pStyle w:val="HTML0"/>
        <w:spacing w:line="326" w:lineRule="atLeast"/>
        <w:rPr>
          <w:rStyle w:val="hljs-string"/>
          <w:color w:val="D69D85"/>
        </w:rPr>
      </w:pPr>
      <w:r w:rsidRPr="00C70AC7">
        <w:rPr>
          <w:rStyle w:val="hljs-string"/>
          <w:color w:val="D69D85"/>
        </w:rPr>
        <w:t>Traceback (most recent call last):</w:t>
      </w:r>
    </w:p>
    <w:p w14:paraId="65FF12D8" w14:textId="77777777" w:rsidR="00EF1805" w:rsidRPr="00C70AC7" w:rsidRDefault="00EF1805" w:rsidP="009C1043">
      <w:pPr>
        <w:pStyle w:val="HTML0"/>
        <w:spacing w:line="326" w:lineRule="atLeast"/>
        <w:rPr>
          <w:rStyle w:val="hljs-string"/>
          <w:color w:val="D69D85"/>
        </w:rPr>
      </w:pPr>
      <w:r w:rsidRPr="00C70AC7">
        <w:rPr>
          <w:rStyle w:val="hljs-string"/>
          <w:color w:val="D69D85"/>
        </w:rPr>
        <w:t xml:space="preserve">  File "/home/</w:t>
      </w:r>
      <w:proofErr w:type="spellStart"/>
      <w:r w:rsidRPr="00C70AC7">
        <w:rPr>
          <w:rStyle w:val="hljs-string"/>
          <w:color w:val="D69D85"/>
        </w:rPr>
        <w:t>thanlon</w:t>
      </w:r>
      <w:proofErr w:type="spellEnd"/>
      <w:r w:rsidRPr="00C70AC7">
        <w:rPr>
          <w:rStyle w:val="hljs-string"/>
          <w:color w:val="D69D85"/>
        </w:rPr>
        <w:t>/projects/</w:t>
      </w:r>
      <w:proofErr w:type="spellStart"/>
      <w:r w:rsidRPr="00C70AC7">
        <w:rPr>
          <w:rStyle w:val="hljs-string"/>
          <w:color w:val="D69D85"/>
        </w:rPr>
        <w:t>PycharmProjects</w:t>
      </w:r>
      <w:proofErr w:type="spellEnd"/>
      <w:r w:rsidRPr="00C70AC7">
        <w:rPr>
          <w:rStyle w:val="hljs-string"/>
          <w:color w:val="D69D85"/>
        </w:rPr>
        <w:t>/untitled/代理模式.</w:t>
      </w:r>
      <w:proofErr w:type="spellStart"/>
      <w:r w:rsidRPr="00C70AC7">
        <w:rPr>
          <w:rStyle w:val="hljs-string"/>
          <w:color w:val="D69D85"/>
        </w:rPr>
        <w:t>py</w:t>
      </w:r>
      <w:proofErr w:type="spellEnd"/>
      <w:r w:rsidRPr="00C70AC7">
        <w:rPr>
          <w:rStyle w:val="hljs-string"/>
          <w:color w:val="D69D85"/>
        </w:rPr>
        <w:t>", line 42, in &lt;module&gt;</w:t>
      </w:r>
    </w:p>
    <w:p w14:paraId="0582D21F" w14:textId="77777777" w:rsidR="00EF1805" w:rsidRPr="00C70AC7" w:rsidRDefault="00EF1805" w:rsidP="009C1043">
      <w:pPr>
        <w:pStyle w:val="HTML0"/>
        <w:spacing w:line="326" w:lineRule="atLeast"/>
        <w:rPr>
          <w:rStyle w:val="hljs-string"/>
          <w:color w:val="D69D85"/>
        </w:rPr>
      </w:pPr>
      <w:r w:rsidRPr="00C70AC7">
        <w:rPr>
          <w:rStyle w:val="hljs-string"/>
          <w:color w:val="D69D85"/>
        </w:rPr>
        <w:t xml:space="preserve">    </w:t>
      </w:r>
      <w:proofErr w:type="spellStart"/>
      <w:r w:rsidRPr="00C70AC7">
        <w:rPr>
          <w:rStyle w:val="hljs-string"/>
          <w:color w:val="D69D85"/>
        </w:rPr>
        <w:t>subj.set_content</w:t>
      </w:r>
      <w:proofErr w:type="spellEnd"/>
      <w:r w:rsidRPr="00C70AC7">
        <w:rPr>
          <w:rStyle w:val="hljs-string"/>
          <w:color w:val="D69D85"/>
        </w:rPr>
        <w:t>('</w:t>
      </w:r>
      <w:proofErr w:type="spellStart"/>
      <w:r w:rsidRPr="00C70AC7">
        <w:rPr>
          <w:rStyle w:val="hljs-string"/>
          <w:color w:val="D69D85"/>
        </w:rPr>
        <w:t>abc</w:t>
      </w:r>
      <w:proofErr w:type="spellEnd"/>
      <w:r w:rsidRPr="00C70AC7">
        <w:rPr>
          <w:rStyle w:val="hljs-string"/>
          <w:color w:val="D69D85"/>
        </w:rPr>
        <w:t>')</w:t>
      </w:r>
    </w:p>
    <w:p w14:paraId="06C3A716" w14:textId="77777777" w:rsidR="00EF1805" w:rsidRPr="00C70AC7" w:rsidRDefault="00EF1805" w:rsidP="009C1043">
      <w:pPr>
        <w:pStyle w:val="HTML0"/>
        <w:spacing w:line="326" w:lineRule="atLeast"/>
        <w:rPr>
          <w:rStyle w:val="hljs-string"/>
          <w:color w:val="D69D85"/>
        </w:rPr>
      </w:pPr>
      <w:r w:rsidRPr="00C70AC7">
        <w:rPr>
          <w:rStyle w:val="hljs-string"/>
          <w:color w:val="D69D85"/>
        </w:rPr>
        <w:t xml:space="preserve">  File "/home/</w:t>
      </w:r>
      <w:proofErr w:type="spellStart"/>
      <w:r w:rsidRPr="00C70AC7">
        <w:rPr>
          <w:rStyle w:val="hljs-string"/>
          <w:color w:val="D69D85"/>
        </w:rPr>
        <w:t>thanlon</w:t>
      </w:r>
      <w:proofErr w:type="spellEnd"/>
      <w:r w:rsidRPr="00C70AC7">
        <w:rPr>
          <w:rStyle w:val="hljs-string"/>
          <w:color w:val="D69D85"/>
        </w:rPr>
        <w:t>/projects/</w:t>
      </w:r>
      <w:proofErr w:type="spellStart"/>
      <w:r w:rsidRPr="00C70AC7">
        <w:rPr>
          <w:rStyle w:val="hljs-string"/>
          <w:color w:val="D69D85"/>
        </w:rPr>
        <w:t>PycharmProjects</w:t>
      </w:r>
      <w:proofErr w:type="spellEnd"/>
      <w:r w:rsidRPr="00C70AC7">
        <w:rPr>
          <w:rStyle w:val="hljs-string"/>
          <w:color w:val="D69D85"/>
        </w:rPr>
        <w:t>/untitled/代理模式.</w:t>
      </w:r>
      <w:proofErr w:type="spellStart"/>
      <w:r w:rsidRPr="00C70AC7">
        <w:rPr>
          <w:rStyle w:val="hljs-string"/>
          <w:color w:val="D69D85"/>
        </w:rPr>
        <w:t>py</w:t>
      </w:r>
      <w:proofErr w:type="spellEnd"/>
      <w:r w:rsidRPr="00C70AC7">
        <w:rPr>
          <w:rStyle w:val="hljs-string"/>
          <w:color w:val="D69D85"/>
        </w:rPr>
        <w:t xml:space="preserve">", line 37, in </w:t>
      </w:r>
      <w:proofErr w:type="spellStart"/>
      <w:r w:rsidRPr="00C70AC7">
        <w:rPr>
          <w:rStyle w:val="hljs-string"/>
          <w:color w:val="D69D85"/>
        </w:rPr>
        <w:t>set_content</w:t>
      </w:r>
      <w:proofErr w:type="spellEnd"/>
    </w:p>
    <w:p w14:paraId="1AEDB6D5" w14:textId="77777777" w:rsidR="00EF1805" w:rsidRPr="00C70AC7" w:rsidRDefault="00EF1805" w:rsidP="009C1043">
      <w:pPr>
        <w:pStyle w:val="HTML0"/>
        <w:spacing w:line="326" w:lineRule="atLeast"/>
        <w:rPr>
          <w:rStyle w:val="hljs-string"/>
          <w:color w:val="D69D85"/>
        </w:rPr>
      </w:pPr>
      <w:r w:rsidRPr="00C70AC7">
        <w:rPr>
          <w:rStyle w:val="hljs-string"/>
          <w:color w:val="D69D85"/>
        </w:rPr>
        <w:t xml:space="preserve">    raise </w:t>
      </w:r>
      <w:proofErr w:type="spellStart"/>
      <w:r w:rsidRPr="00C70AC7">
        <w:rPr>
          <w:rStyle w:val="hljs-string"/>
          <w:color w:val="D69D85"/>
        </w:rPr>
        <w:t>PermissionError</w:t>
      </w:r>
      <w:proofErr w:type="spellEnd"/>
      <w:r w:rsidRPr="00C70AC7">
        <w:rPr>
          <w:rStyle w:val="hljs-string"/>
          <w:color w:val="D69D85"/>
        </w:rPr>
        <w:t>('无写入权限！')</w:t>
      </w:r>
    </w:p>
    <w:p w14:paraId="2C8BD9EE" w14:textId="77777777" w:rsidR="00EF1805" w:rsidRPr="00C70AC7" w:rsidRDefault="00EF1805" w:rsidP="009C1043">
      <w:pPr>
        <w:pStyle w:val="HTML0"/>
        <w:spacing w:line="326" w:lineRule="atLeast"/>
        <w:rPr>
          <w:rStyle w:val="hljs-string"/>
          <w:color w:val="D69D85"/>
        </w:rPr>
      </w:pPr>
      <w:proofErr w:type="spellStart"/>
      <w:r w:rsidRPr="00C70AC7">
        <w:rPr>
          <w:rStyle w:val="hljs-string"/>
          <w:color w:val="D69D85"/>
        </w:rPr>
        <w:t>PermissionError</w:t>
      </w:r>
      <w:proofErr w:type="spellEnd"/>
      <w:r w:rsidRPr="00C70AC7">
        <w:rPr>
          <w:rStyle w:val="hljs-string"/>
          <w:color w:val="D69D85"/>
        </w:rPr>
        <w:t>: 无写入权限！</w:t>
      </w:r>
    </w:p>
    <w:p w14:paraId="0C343D0E" w14:textId="77777777" w:rsidR="00EF1805" w:rsidRPr="00C70AC7" w:rsidRDefault="00EF1805" w:rsidP="009C1043">
      <w:pPr>
        <w:pStyle w:val="HTML0"/>
        <w:rPr>
          <w:color w:val="CCCCCC"/>
        </w:rPr>
      </w:pPr>
      <w:r w:rsidRPr="00C70AC7">
        <w:rPr>
          <w:rStyle w:val="hljs-string"/>
          <w:color w:val="D69D85"/>
        </w:rPr>
        <w:t>"""</w:t>
      </w:r>
    </w:p>
    <w:p w14:paraId="71A69A99" w14:textId="1F85DE70" w:rsidR="00377BBD" w:rsidRPr="00C70AC7" w:rsidRDefault="00377BBD" w:rsidP="009C1043">
      <w:pPr>
        <w:rPr>
          <w:sz w:val="24"/>
          <w:szCs w:val="28"/>
        </w:rPr>
      </w:pPr>
    </w:p>
    <w:p w14:paraId="6DB33617" w14:textId="540C05A9" w:rsidR="00EF1805" w:rsidRPr="00C70AC7" w:rsidRDefault="00EF1805" w:rsidP="009C1043">
      <w:pPr>
        <w:widowControl/>
        <w:jc w:val="left"/>
        <w:rPr>
          <w:sz w:val="24"/>
          <w:szCs w:val="28"/>
        </w:rPr>
      </w:pPr>
      <w:r w:rsidRPr="00C70AC7">
        <w:rPr>
          <w:sz w:val="24"/>
          <w:szCs w:val="28"/>
        </w:rPr>
        <w:br w:type="page"/>
      </w:r>
    </w:p>
    <w:p w14:paraId="6C420773" w14:textId="3C24A590" w:rsidR="00377BBD" w:rsidRPr="00C70AC7" w:rsidRDefault="00377BBD" w:rsidP="009C1043">
      <w:pPr>
        <w:rPr>
          <w:sz w:val="24"/>
          <w:szCs w:val="28"/>
        </w:rPr>
      </w:pPr>
    </w:p>
    <w:p w14:paraId="64F0569C" w14:textId="6B9DA657" w:rsidR="00EF1805" w:rsidRPr="00C70AC7" w:rsidRDefault="00EF1805" w:rsidP="009C1043">
      <w:pPr>
        <w:pStyle w:val="1"/>
        <w:rPr>
          <w:sz w:val="52"/>
          <w:szCs w:val="52"/>
        </w:rPr>
      </w:pPr>
      <w:r w:rsidRPr="00C70AC7">
        <w:rPr>
          <w:sz w:val="52"/>
          <w:szCs w:val="52"/>
        </w:rPr>
        <w:t>5.行为型模式</w:t>
      </w:r>
    </w:p>
    <w:p w14:paraId="328CE5F6" w14:textId="77777777" w:rsidR="00EF1805" w:rsidRPr="00C70AC7" w:rsidRDefault="00EF1805" w:rsidP="009C1043">
      <w:pPr>
        <w:rPr>
          <w:sz w:val="24"/>
          <w:szCs w:val="28"/>
        </w:rPr>
      </w:pPr>
    </w:p>
    <w:p w14:paraId="2733543F" w14:textId="77777777" w:rsidR="00857CEE" w:rsidRPr="00C70AC7" w:rsidRDefault="00857CEE"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@[toc]</w:t>
      </w:r>
    </w:p>
    <w:p w14:paraId="7733AA28" w14:textId="77777777" w:rsidR="00857CEE" w:rsidRPr="00C70AC7" w:rsidRDefault="00857CEE"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1. </w:t>
      </w:r>
      <w:r w:rsidRPr="00C70AC7">
        <w:rPr>
          <w:rFonts w:ascii="Segoe UI" w:hAnsi="Segoe UI" w:cs="Segoe UI"/>
          <w:color w:val="CCCCCC"/>
          <w:sz w:val="22"/>
          <w:szCs w:val="22"/>
        </w:rPr>
        <w:t>责任链模式</w:t>
      </w:r>
    </w:p>
    <w:p w14:paraId="1413C65B" w14:textId="77777777" w:rsidR="00857CEE" w:rsidRPr="00C70AC7" w:rsidRDefault="00857CEE"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责任</w:t>
      </w:r>
      <w:proofErr w:type="gramStart"/>
      <w:r w:rsidRPr="00C70AC7">
        <w:rPr>
          <w:rFonts w:ascii="Segoe UI" w:hAnsi="Segoe UI" w:cs="Segoe UI"/>
          <w:color w:val="CCCCCC"/>
        </w:rPr>
        <w:t>链模式</w:t>
      </w:r>
      <w:proofErr w:type="gramEnd"/>
      <w:r w:rsidRPr="00C70AC7">
        <w:rPr>
          <w:rFonts w:ascii="Segoe UI" w:hAnsi="Segoe UI" w:cs="Segoe UI"/>
          <w:color w:val="CCCCCC"/>
        </w:rPr>
        <w:t>的内容：使多个对象都有机会处理请求，从而避免请求的发送者和接收者之间的耦合关系。将这些对象连成一条链并沿着这条链传递该请求，直到有一个对象处理它为止。责任链的角色有抽象处理者、具体处理者和客户端。</w:t>
      </w:r>
    </w:p>
    <w:p w14:paraId="55AD546B" w14:textId="77777777" w:rsidR="00857CEE" w:rsidRPr="00C70AC7" w:rsidRDefault="00857CEE"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758C7205" w14:textId="77777777" w:rsidR="00857CEE" w:rsidRPr="00C70AC7" w:rsidRDefault="00857CEE" w:rsidP="009C1043">
      <w:pPr>
        <w:pStyle w:val="HTML0"/>
        <w:spacing w:line="326" w:lineRule="atLeast"/>
        <w:rPr>
          <w:rStyle w:val="HTML"/>
          <w:color w:val="CCCCCC"/>
        </w:rPr>
      </w:pPr>
    </w:p>
    <w:p w14:paraId="27FF3243" w14:textId="77777777" w:rsidR="00857CEE" w:rsidRPr="00C70AC7" w:rsidRDefault="00857CEE" w:rsidP="009C1043">
      <w:pPr>
        <w:pStyle w:val="HTML0"/>
        <w:spacing w:line="326" w:lineRule="atLeast"/>
        <w:rPr>
          <w:rStyle w:val="HTML"/>
          <w:color w:val="CCCCCC"/>
        </w:rPr>
      </w:pPr>
      <w:r w:rsidRPr="00C70AC7">
        <w:rPr>
          <w:rStyle w:val="hljs-comment"/>
          <w:i/>
          <w:iCs/>
          <w:color w:val="57A64A"/>
        </w:rPr>
        <w:t># 抽象的处理者</w:t>
      </w:r>
    </w:p>
    <w:p w14:paraId="04380557" w14:textId="77777777" w:rsidR="00857CEE" w:rsidRPr="00C70AC7" w:rsidRDefault="00857CEE"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Handler</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74319BA4" w14:textId="77777777" w:rsidR="00857CEE" w:rsidRPr="00C70AC7" w:rsidRDefault="00857CEE"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2E2CD5E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handle_</w:t>
      </w:r>
      <w:proofErr w:type="gramStart"/>
      <w:r w:rsidRPr="00C70AC7">
        <w:rPr>
          <w:rStyle w:val="hljs-title"/>
          <w:color w:val="DCDCDC"/>
          <w:szCs w:val="32"/>
        </w:rPr>
        <w:t>leave</w:t>
      </w:r>
      <w:proofErr w:type="spellEnd"/>
      <w:r w:rsidRPr="00C70AC7">
        <w:rPr>
          <w:rStyle w:val="HTML"/>
          <w:color w:val="CCCCCC"/>
        </w:rPr>
        <w:t>(</w:t>
      </w:r>
      <w:proofErr w:type="gramEnd"/>
      <w:r w:rsidRPr="00C70AC7">
        <w:rPr>
          <w:rStyle w:val="hljs-params"/>
          <w:color w:val="DCDCDC"/>
        </w:rPr>
        <w:t>self, day</w:t>
      </w:r>
      <w:r w:rsidRPr="00C70AC7">
        <w:rPr>
          <w:rStyle w:val="HTML"/>
          <w:color w:val="CCCCCC"/>
        </w:rPr>
        <w:t>):</w:t>
      </w:r>
    </w:p>
    <w:p w14:paraId="09167AA7"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3E6BFE95" w14:textId="77777777" w:rsidR="00857CEE" w:rsidRPr="00C70AC7" w:rsidRDefault="00857CEE" w:rsidP="009C1043">
      <w:pPr>
        <w:pStyle w:val="HTML0"/>
        <w:spacing w:line="326" w:lineRule="atLeast"/>
        <w:rPr>
          <w:rStyle w:val="HTML"/>
          <w:color w:val="CCCCCC"/>
        </w:rPr>
      </w:pPr>
    </w:p>
    <w:p w14:paraId="50127085" w14:textId="77777777" w:rsidR="00857CEE" w:rsidRPr="00C70AC7" w:rsidRDefault="00857CEE" w:rsidP="009C1043">
      <w:pPr>
        <w:pStyle w:val="HTML0"/>
        <w:spacing w:line="326" w:lineRule="atLeast"/>
        <w:rPr>
          <w:rStyle w:val="HTML"/>
          <w:color w:val="CCCCCC"/>
        </w:rPr>
      </w:pPr>
      <w:r w:rsidRPr="00C70AC7">
        <w:rPr>
          <w:rStyle w:val="hljs-comment"/>
          <w:i/>
          <w:iCs/>
          <w:color w:val="57A64A"/>
        </w:rPr>
        <w:t># 具体的处理者</w:t>
      </w:r>
    </w:p>
    <w:p w14:paraId="6E7388B6" w14:textId="77777777" w:rsidR="00857CEE" w:rsidRPr="00C70AC7" w:rsidRDefault="00857CEE"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GeneralManager</w:t>
      </w:r>
      <w:proofErr w:type="spellEnd"/>
      <w:r w:rsidRPr="00C70AC7">
        <w:rPr>
          <w:rStyle w:val="HTML"/>
          <w:color w:val="CCCCCC"/>
        </w:rPr>
        <w:t>(</w:t>
      </w:r>
      <w:proofErr w:type="gramEnd"/>
      <w:r w:rsidRPr="00C70AC7">
        <w:rPr>
          <w:rStyle w:val="hljs-title"/>
          <w:color w:val="DCDCDC"/>
          <w:szCs w:val="32"/>
        </w:rPr>
        <w:t>Handler</w:t>
      </w:r>
      <w:r w:rsidRPr="00C70AC7">
        <w:rPr>
          <w:rStyle w:val="HTML"/>
          <w:color w:val="CCCCCC"/>
        </w:rPr>
        <w:t>):</w:t>
      </w:r>
    </w:p>
    <w:p w14:paraId="6150AB9F"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handle_</w:t>
      </w:r>
      <w:proofErr w:type="gramStart"/>
      <w:r w:rsidRPr="00C70AC7">
        <w:rPr>
          <w:rStyle w:val="hljs-title"/>
          <w:color w:val="DCDCDC"/>
          <w:szCs w:val="32"/>
        </w:rPr>
        <w:t>leave</w:t>
      </w:r>
      <w:proofErr w:type="spellEnd"/>
      <w:r w:rsidRPr="00C70AC7">
        <w:rPr>
          <w:rStyle w:val="HTML"/>
          <w:color w:val="CCCCCC"/>
        </w:rPr>
        <w:t>(</w:t>
      </w:r>
      <w:proofErr w:type="gramEnd"/>
      <w:r w:rsidRPr="00C70AC7">
        <w:rPr>
          <w:rStyle w:val="hljs-params"/>
          <w:color w:val="DCDCDC"/>
        </w:rPr>
        <w:t>self, day</w:t>
      </w:r>
      <w:r w:rsidRPr="00C70AC7">
        <w:rPr>
          <w:rStyle w:val="HTML"/>
          <w:color w:val="CCCCCC"/>
        </w:rPr>
        <w:t>):</w:t>
      </w:r>
    </w:p>
    <w:p w14:paraId="6ED4D630"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if</w:t>
      </w:r>
      <w:r w:rsidRPr="00C70AC7">
        <w:rPr>
          <w:rStyle w:val="HTML"/>
          <w:color w:val="CCCCCC"/>
        </w:rPr>
        <w:t xml:space="preserve"> day &lt;= </w:t>
      </w:r>
      <w:r w:rsidRPr="00C70AC7">
        <w:rPr>
          <w:rStyle w:val="hljs-number"/>
          <w:color w:val="B8D7A3"/>
        </w:rPr>
        <w:t>30</w:t>
      </w:r>
      <w:r w:rsidRPr="00C70AC7">
        <w:rPr>
          <w:rStyle w:val="HTML"/>
          <w:color w:val="CCCCCC"/>
        </w:rPr>
        <w:t>:</w:t>
      </w:r>
    </w:p>
    <w:p w14:paraId="7629F10F"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'总经理准假%d'</w:t>
      </w:r>
      <w:r w:rsidRPr="00C70AC7">
        <w:rPr>
          <w:rStyle w:val="HTML"/>
          <w:color w:val="CCCCCC"/>
        </w:rPr>
        <w:t xml:space="preserve"> % day)</w:t>
      </w:r>
    </w:p>
    <w:p w14:paraId="4211D5F1"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else</w:t>
      </w:r>
      <w:r w:rsidRPr="00C70AC7">
        <w:rPr>
          <w:rStyle w:val="HTML"/>
          <w:color w:val="CCCCCC"/>
        </w:rPr>
        <w:t>:</w:t>
      </w:r>
    </w:p>
    <w:p w14:paraId="41496461"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'可以辞职了！'</w:t>
      </w:r>
      <w:r w:rsidRPr="00C70AC7">
        <w:rPr>
          <w:rStyle w:val="HTML"/>
          <w:color w:val="CCCCCC"/>
        </w:rPr>
        <w:t>)</w:t>
      </w:r>
    </w:p>
    <w:p w14:paraId="379CB14F" w14:textId="77777777" w:rsidR="00857CEE" w:rsidRPr="00C70AC7" w:rsidRDefault="00857CEE" w:rsidP="009C1043">
      <w:pPr>
        <w:pStyle w:val="HTML0"/>
        <w:spacing w:line="326" w:lineRule="atLeast"/>
        <w:rPr>
          <w:rStyle w:val="HTML"/>
          <w:color w:val="CCCCCC"/>
        </w:rPr>
      </w:pPr>
    </w:p>
    <w:p w14:paraId="114AF5E6" w14:textId="77777777" w:rsidR="00857CEE" w:rsidRPr="00C70AC7" w:rsidRDefault="00857CEE" w:rsidP="009C1043">
      <w:pPr>
        <w:pStyle w:val="HTML0"/>
        <w:spacing w:line="326" w:lineRule="atLeast"/>
        <w:rPr>
          <w:rStyle w:val="HTML"/>
          <w:color w:val="CCCCCC"/>
        </w:rPr>
      </w:pPr>
      <w:r w:rsidRPr="00C70AC7">
        <w:rPr>
          <w:rStyle w:val="hljs-comment"/>
          <w:i/>
          <w:iCs/>
          <w:color w:val="57A64A"/>
        </w:rPr>
        <w:t># 具体的处理者</w:t>
      </w:r>
    </w:p>
    <w:p w14:paraId="03C83600" w14:textId="77777777" w:rsidR="00857CEE" w:rsidRPr="00C70AC7" w:rsidRDefault="00857CEE"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DepartmentManager</w:t>
      </w:r>
      <w:proofErr w:type="spellEnd"/>
      <w:r w:rsidRPr="00C70AC7">
        <w:rPr>
          <w:rStyle w:val="HTML"/>
          <w:color w:val="CCCCCC"/>
        </w:rPr>
        <w:t>(</w:t>
      </w:r>
      <w:proofErr w:type="gramEnd"/>
      <w:r w:rsidRPr="00C70AC7">
        <w:rPr>
          <w:rStyle w:val="hljs-title"/>
          <w:color w:val="DCDCDC"/>
          <w:szCs w:val="32"/>
        </w:rPr>
        <w:t>Handler</w:t>
      </w:r>
      <w:r w:rsidRPr="00C70AC7">
        <w:rPr>
          <w:rStyle w:val="HTML"/>
          <w:color w:val="CCCCCC"/>
        </w:rPr>
        <w:t>):</w:t>
      </w:r>
    </w:p>
    <w:p w14:paraId="32CC4F61"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__</w:t>
      </w:r>
      <w:r w:rsidRPr="00C70AC7">
        <w:rPr>
          <w:rStyle w:val="HTML"/>
          <w:color w:val="CCCCCC"/>
        </w:rPr>
        <w:t>(</w:t>
      </w:r>
      <w:r w:rsidRPr="00C70AC7">
        <w:rPr>
          <w:rStyle w:val="hljs-params"/>
          <w:color w:val="DCDCDC"/>
        </w:rPr>
        <w:t>self</w:t>
      </w:r>
      <w:r w:rsidRPr="00C70AC7">
        <w:rPr>
          <w:rStyle w:val="HTML"/>
          <w:color w:val="CCCCCC"/>
        </w:rPr>
        <w:t>):</w:t>
      </w:r>
    </w:p>
    <w:p w14:paraId="630E0A9D"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w:t>
      </w:r>
      <w:r w:rsidRPr="00C70AC7">
        <w:rPr>
          <w:rStyle w:val="hljs-builtin"/>
          <w:color w:val="4EC9B0"/>
        </w:rPr>
        <w:t>next</w:t>
      </w:r>
      <w:proofErr w:type="spellEnd"/>
      <w:proofErr w:type="gramEnd"/>
      <w:r w:rsidRPr="00C70AC7">
        <w:rPr>
          <w:rStyle w:val="HTML"/>
          <w:color w:val="CCCCCC"/>
        </w:rPr>
        <w:t xml:space="preserve"> = </w:t>
      </w:r>
      <w:proofErr w:type="spellStart"/>
      <w:r w:rsidRPr="00C70AC7">
        <w:rPr>
          <w:rStyle w:val="HTML"/>
          <w:color w:val="CCCCCC"/>
        </w:rPr>
        <w:t>GeneralManager</w:t>
      </w:r>
      <w:proofErr w:type="spellEnd"/>
      <w:r w:rsidRPr="00C70AC7">
        <w:rPr>
          <w:rStyle w:val="HTML"/>
          <w:color w:val="CCCCCC"/>
        </w:rPr>
        <w:t>()</w:t>
      </w:r>
    </w:p>
    <w:p w14:paraId="2CBA02BA" w14:textId="77777777" w:rsidR="00857CEE" w:rsidRPr="00C70AC7" w:rsidRDefault="00857CEE" w:rsidP="009C1043">
      <w:pPr>
        <w:pStyle w:val="HTML0"/>
        <w:spacing w:line="326" w:lineRule="atLeast"/>
        <w:rPr>
          <w:rStyle w:val="HTML"/>
          <w:color w:val="CCCCCC"/>
        </w:rPr>
      </w:pPr>
    </w:p>
    <w:p w14:paraId="77075D4D"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handle_</w:t>
      </w:r>
      <w:proofErr w:type="gramStart"/>
      <w:r w:rsidRPr="00C70AC7">
        <w:rPr>
          <w:rStyle w:val="hljs-title"/>
          <w:color w:val="DCDCDC"/>
          <w:szCs w:val="32"/>
        </w:rPr>
        <w:t>leave</w:t>
      </w:r>
      <w:proofErr w:type="spellEnd"/>
      <w:r w:rsidRPr="00C70AC7">
        <w:rPr>
          <w:rStyle w:val="HTML"/>
          <w:color w:val="CCCCCC"/>
        </w:rPr>
        <w:t>(</w:t>
      </w:r>
      <w:proofErr w:type="gramEnd"/>
      <w:r w:rsidRPr="00C70AC7">
        <w:rPr>
          <w:rStyle w:val="hljs-params"/>
          <w:color w:val="DCDCDC"/>
        </w:rPr>
        <w:t>self, day</w:t>
      </w:r>
      <w:r w:rsidRPr="00C70AC7">
        <w:rPr>
          <w:rStyle w:val="HTML"/>
          <w:color w:val="CCCCCC"/>
        </w:rPr>
        <w:t>):</w:t>
      </w:r>
    </w:p>
    <w:p w14:paraId="70935AF7" w14:textId="77777777" w:rsidR="00857CEE" w:rsidRPr="00C70AC7" w:rsidRDefault="00857CEE" w:rsidP="009C1043">
      <w:pPr>
        <w:pStyle w:val="HTML0"/>
        <w:spacing w:line="326" w:lineRule="atLeast"/>
        <w:rPr>
          <w:rStyle w:val="HTML"/>
          <w:color w:val="CCCCCC"/>
        </w:rPr>
      </w:pPr>
      <w:r w:rsidRPr="00C70AC7">
        <w:rPr>
          <w:rStyle w:val="HTML"/>
          <w:color w:val="CCCCCC"/>
        </w:rPr>
        <w:lastRenderedPageBreak/>
        <w:t xml:space="preserve">        </w:t>
      </w:r>
      <w:r w:rsidRPr="00C70AC7">
        <w:rPr>
          <w:rStyle w:val="hljs-keyword"/>
          <w:color w:val="569CD6"/>
        </w:rPr>
        <w:t>if</w:t>
      </w:r>
      <w:r w:rsidRPr="00C70AC7">
        <w:rPr>
          <w:rStyle w:val="HTML"/>
          <w:color w:val="CCCCCC"/>
        </w:rPr>
        <w:t xml:space="preserve"> day &lt;= </w:t>
      </w:r>
      <w:r w:rsidRPr="00C70AC7">
        <w:rPr>
          <w:rStyle w:val="hljs-number"/>
          <w:color w:val="B8D7A3"/>
        </w:rPr>
        <w:t>7</w:t>
      </w:r>
      <w:r w:rsidRPr="00C70AC7">
        <w:rPr>
          <w:rStyle w:val="HTML"/>
          <w:color w:val="CCCCCC"/>
        </w:rPr>
        <w:t>:</w:t>
      </w:r>
    </w:p>
    <w:p w14:paraId="6015A9A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'项目主管准假%d'</w:t>
      </w:r>
      <w:r w:rsidRPr="00C70AC7">
        <w:rPr>
          <w:rStyle w:val="HTML"/>
          <w:color w:val="CCCCCC"/>
        </w:rPr>
        <w:t xml:space="preserve"> % day)</w:t>
      </w:r>
    </w:p>
    <w:p w14:paraId="3A19F8C8"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else</w:t>
      </w:r>
      <w:r w:rsidRPr="00C70AC7">
        <w:rPr>
          <w:rStyle w:val="HTML"/>
          <w:color w:val="CCCCCC"/>
        </w:rPr>
        <w:t>:</w:t>
      </w:r>
    </w:p>
    <w:p w14:paraId="1169E25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'部门经理职权不足'</w:t>
      </w:r>
      <w:r w:rsidRPr="00C70AC7">
        <w:rPr>
          <w:rStyle w:val="HTML"/>
          <w:color w:val="CCCCCC"/>
        </w:rPr>
        <w:t>)</w:t>
      </w:r>
    </w:p>
    <w:p w14:paraId="261C89E8"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w:t>
      </w:r>
      <w:r w:rsidRPr="00C70AC7">
        <w:rPr>
          <w:rStyle w:val="hljs-builtin"/>
          <w:color w:val="4EC9B0"/>
        </w:rPr>
        <w:t>next</w:t>
      </w:r>
      <w:proofErr w:type="gramEnd"/>
      <w:r w:rsidRPr="00C70AC7">
        <w:rPr>
          <w:rStyle w:val="HTML"/>
          <w:color w:val="CCCCCC"/>
        </w:rPr>
        <w:t>.handle_leave</w:t>
      </w:r>
      <w:proofErr w:type="spellEnd"/>
      <w:r w:rsidRPr="00C70AC7">
        <w:rPr>
          <w:rStyle w:val="HTML"/>
          <w:color w:val="CCCCCC"/>
        </w:rPr>
        <w:t>(day)</w:t>
      </w:r>
    </w:p>
    <w:p w14:paraId="2FE35782" w14:textId="77777777" w:rsidR="00857CEE" w:rsidRPr="00C70AC7" w:rsidRDefault="00857CEE" w:rsidP="009C1043">
      <w:pPr>
        <w:pStyle w:val="HTML0"/>
        <w:spacing w:line="326" w:lineRule="atLeast"/>
        <w:rPr>
          <w:rStyle w:val="HTML"/>
          <w:color w:val="CCCCCC"/>
        </w:rPr>
      </w:pPr>
    </w:p>
    <w:p w14:paraId="3FA0E1FB" w14:textId="77777777" w:rsidR="00857CEE" w:rsidRPr="00C70AC7" w:rsidRDefault="00857CEE" w:rsidP="009C1043">
      <w:pPr>
        <w:pStyle w:val="HTML0"/>
        <w:spacing w:line="326" w:lineRule="atLeast"/>
        <w:rPr>
          <w:rStyle w:val="HTML"/>
          <w:color w:val="CCCCCC"/>
        </w:rPr>
      </w:pPr>
      <w:r w:rsidRPr="00C70AC7">
        <w:rPr>
          <w:rStyle w:val="hljs-comment"/>
          <w:i/>
          <w:iCs/>
          <w:color w:val="57A64A"/>
        </w:rPr>
        <w:t># 具体的处理者</w:t>
      </w:r>
    </w:p>
    <w:p w14:paraId="1A0A262A" w14:textId="77777777" w:rsidR="00857CEE" w:rsidRPr="00C70AC7" w:rsidRDefault="00857CEE"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ProjectDirector</w:t>
      </w:r>
      <w:proofErr w:type="spellEnd"/>
      <w:r w:rsidRPr="00C70AC7">
        <w:rPr>
          <w:rStyle w:val="HTML"/>
          <w:color w:val="CCCCCC"/>
        </w:rPr>
        <w:t>(</w:t>
      </w:r>
      <w:proofErr w:type="gramEnd"/>
      <w:r w:rsidRPr="00C70AC7">
        <w:rPr>
          <w:rStyle w:val="hljs-title"/>
          <w:color w:val="DCDCDC"/>
          <w:szCs w:val="32"/>
        </w:rPr>
        <w:t>Handler</w:t>
      </w:r>
      <w:r w:rsidRPr="00C70AC7">
        <w:rPr>
          <w:rStyle w:val="HTML"/>
          <w:color w:val="CCCCCC"/>
        </w:rPr>
        <w:t>):</w:t>
      </w:r>
    </w:p>
    <w:p w14:paraId="1266D3C8"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__</w:t>
      </w:r>
      <w:r w:rsidRPr="00C70AC7">
        <w:rPr>
          <w:rStyle w:val="HTML"/>
          <w:color w:val="CCCCCC"/>
        </w:rPr>
        <w:t>(</w:t>
      </w:r>
      <w:r w:rsidRPr="00C70AC7">
        <w:rPr>
          <w:rStyle w:val="hljs-params"/>
          <w:color w:val="DCDCDC"/>
        </w:rPr>
        <w:t>self</w:t>
      </w:r>
      <w:r w:rsidRPr="00C70AC7">
        <w:rPr>
          <w:rStyle w:val="HTML"/>
          <w:color w:val="CCCCCC"/>
        </w:rPr>
        <w:t>):</w:t>
      </w:r>
    </w:p>
    <w:p w14:paraId="0DD74DD1"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w:t>
      </w:r>
      <w:r w:rsidRPr="00C70AC7">
        <w:rPr>
          <w:rStyle w:val="hljs-builtin"/>
          <w:color w:val="4EC9B0"/>
        </w:rPr>
        <w:t>next</w:t>
      </w:r>
      <w:proofErr w:type="spellEnd"/>
      <w:proofErr w:type="gramEnd"/>
      <w:r w:rsidRPr="00C70AC7">
        <w:rPr>
          <w:rStyle w:val="HTML"/>
          <w:color w:val="CCCCCC"/>
        </w:rPr>
        <w:t xml:space="preserve"> = </w:t>
      </w:r>
      <w:proofErr w:type="spellStart"/>
      <w:r w:rsidRPr="00C70AC7">
        <w:rPr>
          <w:rStyle w:val="HTML"/>
          <w:color w:val="CCCCCC"/>
        </w:rPr>
        <w:t>DepartmentManager</w:t>
      </w:r>
      <w:proofErr w:type="spellEnd"/>
      <w:r w:rsidRPr="00C70AC7">
        <w:rPr>
          <w:rStyle w:val="HTML"/>
          <w:color w:val="CCCCCC"/>
        </w:rPr>
        <w:t>()</w:t>
      </w:r>
    </w:p>
    <w:p w14:paraId="17D0FA35" w14:textId="77777777" w:rsidR="00857CEE" w:rsidRPr="00C70AC7" w:rsidRDefault="00857CEE" w:rsidP="009C1043">
      <w:pPr>
        <w:pStyle w:val="HTML0"/>
        <w:spacing w:line="326" w:lineRule="atLeast"/>
        <w:rPr>
          <w:rStyle w:val="HTML"/>
          <w:color w:val="CCCCCC"/>
        </w:rPr>
      </w:pPr>
    </w:p>
    <w:p w14:paraId="471B8E5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handle_</w:t>
      </w:r>
      <w:proofErr w:type="gramStart"/>
      <w:r w:rsidRPr="00C70AC7">
        <w:rPr>
          <w:rStyle w:val="hljs-title"/>
          <w:color w:val="DCDCDC"/>
          <w:szCs w:val="32"/>
        </w:rPr>
        <w:t>leave</w:t>
      </w:r>
      <w:proofErr w:type="spellEnd"/>
      <w:r w:rsidRPr="00C70AC7">
        <w:rPr>
          <w:rStyle w:val="HTML"/>
          <w:color w:val="CCCCCC"/>
        </w:rPr>
        <w:t>(</w:t>
      </w:r>
      <w:proofErr w:type="gramEnd"/>
      <w:r w:rsidRPr="00C70AC7">
        <w:rPr>
          <w:rStyle w:val="hljs-params"/>
          <w:color w:val="DCDCDC"/>
        </w:rPr>
        <w:t>self, day</w:t>
      </w:r>
      <w:r w:rsidRPr="00C70AC7">
        <w:rPr>
          <w:rStyle w:val="HTML"/>
          <w:color w:val="CCCCCC"/>
        </w:rPr>
        <w:t>):</w:t>
      </w:r>
    </w:p>
    <w:p w14:paraId="07302CDF"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if</w:t>
      </w:r>
      <w:r w:rsidRPr="00C70AC7">
        <w:rPr>
          <w:rStyle w:val="HTML"/>
          <w:color w:val="CCCCCC"/>
        </w:rPr>
        <w:t xml:space="preserve"> day &lt;= </w:t>
      </w:r>
      <w:r w:rsidRPr="00C70AC7">
        <w:rPr>
          <w:rStyle w:val="hljs-number"/>
          <w:color w:val="B8D7A3"/>
        </w:rPr>
        <w:t>3</w:t>
      </w:r>
      <w:r w:rsidRPr="00C70AC7">
        <w:rPr>
          <w:rStyle w:val="HTML"/>
          <w:color w:val="CCCCCC"/>
        </w:rPr>
        <w:t>:</w:t>
      </w:r>
    </w:p>
    <w:p w14:paraId="5E362041"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'项目主管准假%d'</w:t>
      </w:r>
      <w:r w:rsidRPr="00C70AC7">
        <w:rPr>
          <w:rStyle w:val="HTML"/>
          <w:color w:val="CCCCCC"/>
        </w:rPr>
        <w:t xml:space="preserve"> % day)</w:t>
      </w:r>
    </w:p>
    <w:p w14:paraId="5D80551F"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else</w:t>
      </w:r>
      <w:r w:rsidRPr="00C70AC7">
        <w:rPr>
          <w:rStyle w:val="HTML"/>
          <w:color w:val="CCCCCC"/>
        </w:rPr>
        <w:t>:</w:t>
      </w:r>
    </w:p>
    <w:p w14:paraId="1F4E7B9A"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'项目主管职权不足'</w:t>
      </w:r>
      <w:r w:rsidRPr="00C70AC7">
        <w:rPr>
          <w:rStyle w:val="HTML"/>
          <w:color w:val="CCCCCC"/>
        </w:rPr>
        <w:t>)</w:t>
      </w:r>
    </w:p>
    <w:p w14:paraId="20E887A8"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w:t>
      </w:r>
      <w:r w:rsidRPr="00C70AC7">
        <w:rPr>
          <w:rStyle w:val="hljs-builtin"/>
          <w:color w:val="4EC9B0"/>
        </w:rPr>
        <w:t>next</w:t>
      </w:r>
      <w:proofErr w:type="gramEnd"/>
      <w:r w:rsidRPr="00C70AC7">
        <w:rPr>
          <w:rStyle w:val="HTML"/>
          <w:color w:val="CCCCCC"/>
        </w:rPr>
        <w:t>.handle_leave</w:t>
      </w:r>
      <w:proofErr w:type="spellEnd"/>
      <w:r w:rsidRPr="00C70AC7">
        <w:rPr>
          <w:rStyle w:val="HTML"/>
          <w:color w:val="CCCCCC"/>
        </w:rPr>
        <w:t>(day)</w:t>
      </w:r>
    </w:p>
    <w:p w14:paraId="13A9012A" w14:textId="77777777" w:rsidR="00857CEE" w:rsidRPr="00C70AC7" w:rsidRDefault="00857CEE" w:rsidP="009C1043">
      <w:pPr>
        <w:pStyle w:val="HTML0"/>
        <w:spacing w:line="326" w:lineRule="atLeast"/>
        <w:rPr>
          <w:rStyle w:val="HTML"/>
          <w:color w:val="CCCCCC"/>
        </w:rPr>
      </w:pPr>
    </w:p>
    <w:p w14:paraId="559E6686"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day = </w:t>
      </w:r>
      <w:r w:rsidRPr="00C70AC7">
        <w:rPr>
          <w:rStyle w:val="hljs-number"/>
          <w:color w:val="B8D7A3"/>
        </w:rPr>
        <w:t>20</w:t>
      </w:r>
    </w:p>
    <w:p w14:paraId="38CFFA59"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p = </w:t>
      </w:r>
      <w:proofErr w:type="spellStart"/>
      <w:proofErr w:type="gramStart"/>
      <w:r w:rsidRPr="00C70AC7">
        <w:rPr>
          <w:rStyle w:val="HTML"/>
          <w:color w:val="CCCCCC"/>
        </w:rPr>
        <w:t>ProjectDirector</w:t>
      </w:r>
      <w:proofErr w:type="spellEnd"/>
      <w:r w:rsidRPr="00C70AC7">
        <w:rPr>
          <w:rStyle w:val="HTML"/>
          <w:color w:val="CCCCCC"/>
        </w:rPr>
        <w:t>(</w:t>
      </w:r>
      <w:proofErr w:type="gramEnd"/>
      <w:r w:rsidRPr="00C70AC7">
        <w:rPr>
          <w:rStyle w:val="HTML"/>
          <w:color w:val="CCCCCC"/>
        </w:rPr>
        <w:t>)</w:t>
      </w:r>
    </w:p>
    <w:p w14:paraId="1DC3EFBE" w14:textId="77777777" w:rsidR="00857CEE" w:rsidRPr="00C70AC7" w:rsidRDefault="00857CEE" w:rsidP="009C1043">
      <w:pPr>
        <w:pStyle w:val="HTML0"/>
        <w:spacing w:line="326" w:lineRule="atLeast"/>
        <w:rPr>
          <w:rStyle w:val="HTML"/>
          <w:color w:val="CCCCCC"/>
        </w:rPr>
      </w:pPr>
      <w:proofErr w:type="spellStart"/>
      <w:proofErr w:type="gramStart"/>
      <w:r w:rsidRPr="00C70AC7">
        <w:rPr>
          <w:rStyle w:val="HTML"/>
          <w:color w:val="CCCCCC"/>
        </w:rPr>
        <w:t>p.handle</w:t>
      </w:r>
      <w:proofErr w:type="gramEnd"/>
      <w:r w:rsidRPr="00C70AC7">
        <w:rPr>
          <w:rStyle w:val="HTML"/>
          <w:color w:val="CCCCCC"/>
        </w:rPr>
        <w:t>_leave</w:t>
      </w:r>
      <w:proofErr w:type="spellEnd"/>
      <w:r w:rsidRPr="00C70AC7">
        <w:rPr>
          <w:rStyle w:val="HTML"/>
          <w:color w:val="CCCCCC"/>
        </w:rPr>
        <w:t>(day)</w:t>
      </w:r>
    </w:p>
    <w:p w14:paraId="00D10379" w14:textId="77777777" w:rsidR="00857CEE" w:rsidRPr="00C70AC7" w:rsidRDefault="00857CEE" w:rsidP="009C1043">
      <w:pPr>
        <w:pStyle w:val="HTML0"/>
        <w:spacing w:line="326" w:lineRule="atLeast"/>
        <w:rPr>
          <w:rStyle w:val="hljs-string"/>
          <w:color w:val="D69D85"/>
        </w:rPr>
      </w:pPr>
      <w:r w:rsidRPr="00C70AC7">
        <w:rPr>
          <w:rStyle w:val="hljs-string"/>
          <w:color w:val="D69D85"/>
        </w:rPr>
        <w:t>"""</w:t>
      </w:r>
    </w:p>
    <w:p w14:paraId="6D7EFC51" w14:textId="77777777" w:rsidR="00857CEE" w:rsidRPr="00C70AC7" w:rsidRDefault="00857CEE" w:rsidP="009C1043">
      <w:pPr>
        <w:pStyle w:val="HTML0"/>
        <w:spacing w:line="326" w:lineRule="atLeast"/>
        <w:rPr>
          <w:rStyle w:val="hljs-string"/>
          <w:color w:val="D69D85"/>
        </w:rPr>
      </w:pPr>
      <w:r w:rsidRPr="00C70AC7">
        <w:rPr>
          <w:rStyle w:val="hljs-string"/>
          <w:color w:val="D69D85"/>
        </w:rPr>
        <w:t>项目主管职权不足</w:t>
      </w:r>
    </w:p>
    <w:p w14:paraId="3BA29495" w14:textId="77777777" w:rsidR="00857CEE" w:rsidRPr="00C70AC7" w:rsidRDefault="00857CEE" w:rsidP="009C1043">
      <w:pPr>
        <w:pStyle w:val="HTML0"/>
        <w:spacing w:line="326" w:lineRule="atLeast"/>
        <w:rPr>
          <w:rStyle w:val="hljs-string"/>
          <w:color w:val="D69D85"/>
        </w:rPr>
      </w:pPr>
      <w:r w:rsidRPr="00C70AC7">
        <w:rPr>
          <w:rStyle w:val="hljs-string"/>
          <w:color w:val="D69D85"/>
        </w:rPr>
        <w:t>部门经理职权不足</w:t>
      </w:r>
    </w:p>
    <w:p w14:paraId="672ADF62" w14:textId="77777777" w:rsidR="00857CEE" w:rsidRPr="00C70AC7" w:rsidRDefault="00857CEE" w:rsidP="009C1043">
      <w:pPr>
        <w:pStyle w:val="HTML0"/>
        <w:spacing w:line="326" w:lineRule="atLeast"/>
        <w:rPr>
          <w:rStyle w:val="hljs-string"/>
          <w:color w:val="D69D85"/>
        </w:rPr>
      </w:pPr>
      <w:r w:rsidRPr="00C70AC7">
        <w:rPr>
          <w:rStyle w:val="hljs-string"/>
          <w:color w:val="D69D85"/>
        </w:rPr>
        <w:t>总经理准假20</w:t>
      </w:r>
    </w:p>
    <w:p w14:paraId="72C8A8D6" w14:textId="77777777" w:rsidR="00857CEE" w:rsidRPr="00C70AC7" w:rsidRDefault="00857CEE" w:rsidP="009C1043">
      <w:pPr>
        <w:pStyle w:val="HTML0"/>
        <w:spacing w:line="326" w:lineRule="atLeast"/>
        <w:rPr>
          <w:rStyle w:val="HTML"/>
          <w:color w:val="CCCCCC"/>
        </w:rPr>
      </w:pPr>
      <w:r w:rsidRPr="00C70AC7">
        <w:rPr>
          <w:rStyle w:val="hljs-string"/>
          <w:color w:val="D69D85"/>
        </w:rPr>
        <w:t>"""</w:t>
      </w:r>
    </w:p>
    <w:p w14:paraId="17020BB6" w14:textId="77777777" w:rsidR="00857CEE" w:rsidRPr="00C70AC7" w:rsidRDefault="00857CEE"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使用场景：有多个对象可以处理一个请求，哪个对象处理由运行时决定；在不明确接收者的情况下，向多个对象中的一个提交一个请求。优点是降低耦合度，一个对象无需知道是其它哪一个对象处理其请求。</w:t>
      </w:r>
    </w:p>
    <w:p w14:paraId="4488033C" w14:textId="77777777" w:rsidR="00857CEE" w:rsidRPr="00C70AC7" w:rsidRDefault="00857CEE"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2. </w:t>
      </w:r>
      <w:r w:rsidRPr="00C70AC7">
        <w:rPr>
          <w:rFonts w:ascii="Segoe UI" w:hAnsi="Segoe UI" w:cs="Segoe UI"/>
          <w:color w:val="CCCCCC"/>
          <w:sz w:val="22"/>
          <w:szCs w:val="22"/>
        </w:rPr>
        <w:t>观察者模式</w:t>
      </w:r>
    </w:p>
    <w:p w14:paraId="30F0DE87" w14:textId="77777777" w:rsidR="00857CEE" w:rsidRPr="00C70AC7" w:rsidRDefault="00857CEE"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观察</w:t>
      </w:r>
      <w:proofErr w:type="gramStart"/>
      <w:r w:rsidRPr="00C70AC7">
        <w:rPr>
          <w:rFonts w:ascii="Segoe UI" w:hAnsi="Segoe UI" w:cs="Segoe UI"/>
          <w:color w:val="CCCCCC"/>
        </w:rPr>
        <w:t>者模式</w:t>
      </w:r>
      <w:proofErr w:type="gramEnd"/>
      <w:r w:rsidRPr="00C70AC7">
        <w:rPr>
          <w:rFonts w:ascii="Segoe UI" w:hAnsi="Segoe UI" w:cs="Segoe UI"/>
          <w:color w:val="CCCCCC"/>
        </w:rPr>
        <w:t>应用比较广泛，又被称为</w:t>
      </w:r>
      <w:r w:rsidRPr="00C70AC7">
        <w:rPr>
          <w:rFonts w:ascii="Segoe UI" w:hAnsi="Segoe UI" w:cs="Segoe UI"/>
          <w:color w:val="CCCCCC"/>
        </w:rPr>
        <w:t>“</w:t>
      </w:r>
      <w:r w:rsidRPr="00C70AC7">
        <w:rPr>
          <w:rFonts w:ascii="Segoe UI" w:hAnsi="Segoe UI" w:cs="Segoe UI"/>
          <w:color w:val="CCCCCC"/>
        </w:rPr>
        <w:t>发布</w:t>
      </w:r>
      <w:r w:rsidRPr="00C70AC7">
        <w:rPr>
          <w:rFonts w:ascii="Segoe UI" w:hAnsi="Segoe UI" w:cs="Segoe UI"/>
          <w:color w:val="CCCCCC"/>
        </w:rPr>
        <w:t>-</w:t>
      </w:r>
      <w:r w:rsidRPr="00C70AC7">
        <w:rPr>
          <w:rFonts w:ascii="Segoe UI" w:hAnsi="Segoe UI" w:cs="Segoe UI"/>
          <w:color w:val="CCCCCC"/>
        </w:rPr>
        <w:t>订阅</w:t>
      </w:r>
      <w:r w:rsidRPr="00C70AC7">
        <w:rPr>
          <w:rFonts w:ascii="Segoe UI" w:hAnsi="Segoe UI" w:cs="Segoe UI"/>
          <w:color w:val="CCCCCC"/>
        </w:rPr>
        <w:t>”</w:t>
      </w:r>
      <w:r w:rsidRPr="00C70AC7">
        <w:rPr>
          <w:rFonts w:ascii="Segoe UI" w:hAnsi="Segoe UI" w:cs="Segoe UI"/>
          <w:color w:val="CCCCCC"/>
        </w:rPr>
        <w:t>模式。它用来定义对象间一种一对多的依赖关系，当一个对象的状态发生变化时，所有依赖它的对象都得到通知并被自动更新。观察</w:t>
      </w:r>
      <w:proofErr w:type="gramStart"/>
      <w:r w:rsidRPr="00C70AC7">
        <w:rPr>
          <w:rFonts w:ascii="Segoe UI" w:hAnsi="Segoe UI" w:cs="Segoe UI"/>
          <w:color w:val="CCCCCC"/>
        </w:rPr>
        <w:t>者模式</w:t>
      </w:r>
      <w:proofErr w:type="gramEnd"/>
      <w:r w:rsidRPr="00C70AC7">
        <w:rPr>
          <w:rFonts w:ascii="Segoe UI" w:hAnsi="Segoe UI" w:cs="Segoe UI"/>
          <w:color w:val="CCCCCC"/>
        </w:rPr>
        <w:t>的角色有：抽象主题、具体主题（发布者）、抽象观察者和具体观察者（订阅者）。</w:t>
      </w:r>
    </w:p>
    <w:p w14:paraId="2395B0B2" w14:textId="77777777" w:rsidR="00857CEE" w:rsidRPr="00C70AC7" w:rsidRDefault="00857CEE"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40A8535D" w14:textId="77777777" w:rsidR="00857CEE" w:rsidRPr="00C70AC7" w:rsidRDefault="00857CEE" w:rsidP="009C1043">
      <w:pPr>
        <w:pStyle w:val="HTML0"/>
        <w:spacing w:line="326" w:lineRule="atLeast"/>
        <w:rPr>
          <w:rStyle w:val="HTML"/>
          <w:color w:val="CCCCCC"/>
        </w:rPr>
      </w:pPr>
    </w:p>
    <w:p w14:paraId="1492E131" w14:textId="77777777" w:rsidR="00857CEE" w:rsidRPr="00C70AC7" w:rsidRDefault="00857CEE" w:rsidP="009C1043">
      <w:pPr>
        <w:pStyle w:val="HTML0"/>
        <w:spacing w:line="326" w:lineRule="atLeast"/>
        <w:rPr>
          <w:rStyle w:val="HTML"/>
          <w:color w:val="CCCCCC"/>
        </w:rPr>
      </w:pPr>
      <w:r w:rsidRPr="00C70AC7">
        <w:rPr>
          <w:rStyle w:val="hljs-comment"/>
          <w:i/>
          <w:iCs/>
          <w:color w:val="57A64A"/>
        </w:rPr>
        <w:t># 抽象的订阅者</w:t>
      </w:r>
    </w:p>
    <w:p w14:paraId="61D5D670" w14:textId="77777777" w:rsidR="00857CEE" w:rsidRPr="00C70AC7" w:rsidRDefault="00857CEE" w:rsidP="009C1043">
      <w:pPr>
        <w:pStyle w:val="HTML0"/>
        <w:spacing w:line="326" w:lineRule="atLeast"/>
        <w:rPr>
          <w:rStyle w:val="HTML"/>
          <w:color w:val="CCCCCC"/>
        </w:rPr>
      </w:pPr>
      <w:r w:rsidRPr="00C70AC7">
        <w:rPr>
          <w:rStyle w:val="hljs-keyword"/>
          <w:color w:val="569CD6"/>
        </w:rPr>
        <w:lastRenderedPageBreak/>
        <w:t>class</w:t>
      </w:r>
      <w:r w:rsidRPr="00C70AC7">
        <w:rPr>
          <w:rStyle w:val="HTML"/>
          <w:color w:val="CCCCCC"/>
        </w:rPr>
        <w:t xml:space="preserve"> </w:t>
      </w:r>
      <w:r w:rsidRPr="00C70AC7">
        <w:rPr>
          <w:rStyle w:val="hljs-title"/>
          <w:color w:val="DCDCDC"/>
          <w:szCs w:val="32"/>
        </w:rPr>
        <w:t>Observer</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63906505" w14:textId="77777777" w:rsidR="00857CEE" w:rsidRPr="00C70AC7" w:rsidRDefault="00857CEE"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358064F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update</w:t>
      </w:r>
      <w:r w:rsidRPr="00C70AC7">
        <w:rPr>
          <w:rStyle w:val="HTML"/>
          <w:color w:val="CCCCCC"/>
        </w:rPr>
        <w:t>(</w:t>
      </w:r>
      <w:proofErr w:type="gramEnd"/>
      <w:r w:rsidRPr="00C70AC7">
        <w:rPr>
          <w:rStyle w:val="hljs-params"/>
          <w:color w:val="DCDCDC"/>
        </w:rPr>
        <w:t>self, notice</w:t>
      </w:r>
      <w:r w:rsidRPr="00C70AC7">
        <w:rPr>
          <w:rStyle w:val="HTML"/>
          <w:color w:val="CCCCCC"/>
        </w:rPr>
        <w:t>):</w:t>
      </w:r>
    </w:p>
    <w:p w14:paraId="19ADD350" w14:textId="77777777" w:rsidR="00857CEE" w:rsidRPr="00C70AC7" w:rsidRDefault="00857CEE" w:rsidP="009C1043">
      <w:pPr>
        <w:pStyle w:val="HTML0"/>
        <w:spacing w:line="326" w:lineRule="atLeast"/>
        <w:rPr>
          <w:rStyle w:val="hljs-string"/>
          <w:color w:val="D69D85"/>
        </w:rPr>
      </w:pPr>
      <w:r w:rsidRPr="00C70AC7">
        <w:rPr>
          <w:rStyle w:val="HTML"/>
          <w:color w:val="CCCCCC"/>
        </w:rPr>
        <w:t xml:space="preserve">        </w:t>
      </w:r>
      <w:r w:rsidRPr="00C70AC7">
        <w:rPr>
          <w:rStyle w:val="hljs-string"/>
          <w:color w:val="D69D85"/>
        </w:rPr>
        <w:t>"""</w:t>
      </w:r>
    </w:p>
    <w:p w14:paraId="3C906267" w14:textId="77777777" w:rsidR="00857CEE" w:rsidRPr="00C70AC7" w:rsidRDefault="00857CEE" w:rsidP="009C1043">
      <w:pPr>
        <w:pStyle w:val="HTML0"/>
        <w:spacing w:line="326" w:lineRule="atLeast"/>
        <w:rPr>
          <w:rStyle w:val="hljs-string"/>
          <w:color w:val="D69D85"/>
        </w:rPr>
      </w:pPr>
      <w:r w:rsidRPr="00C70AC7">
        <w:rPr>
          <w:rStyle w:val="hljs-string"/>
          <w:color w:val="D69D85"/>
        </w:rPr>
        <w:t xml:space="preserve">        :param notice: Notice类的对象</w:t>
      </w:r>
    </w:p>
    <w:p w14:paraId="0A1BE80E" w14:textId="77777777" w:rsidR="00857CEE" w:rsidRPr="00C70AC7" w:rsidRDefault="00857CEE"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:return</w:t>
      </w:r>
      <w:proofErr w:type="gramEnd"/>
      <w:r w:rsidRPr="00C70AC7">
        <w:rPr>
          <w:rStyle w:val="hljs-string"/>
          <w:color w:val="D69D85"/>
        </w:rPr>
        <w:t>:</w:t>
      </w:r>
    </w:p>
    <w:p w14:paraId="6BA2245F" w14:textId="77777777" w:rsidR="00857CEE" w:rsidRPr="00C70AC7" w:rsidRDefault="00857CEE" w:rsidP="009C1043">
      <w:pPr>
        <w:pStyle w:val="HTML0"/>
        <w:spacing w:line="326" w:lineRule="atLeast"/>
        <w:rPr>
          <w:rStyle w:val="HTML"/>
          <w:color w:val="CCCCCC"/>
        </w:rPr>
      </w:pPr>
      <w:r w:rsidRPr="00C70AC7">
        <w:rPr>
          <w:rStyle w:val="hljs-string"/>
          <w:color w:val="D69D85"/>
        </w:rPr>
        <w:t xml:space="preserve">        """</w:t>
      </w:r>
    </w:p>
    <w:p w14:paraId="465A2EB2"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0CBE48F2" w14:textId="77777777" w:rsidR="00857CEE" w:rsidRPr="00C70AC7" w:rsidRDefault="00857CEE" w:rsidP="009C1043">
      <w:pPr>
        <w:pStyle w:val="HTML0"/>
        <w:spacing w:line="326" w:lineRule="atLeast"/>
        <w:rPr>
          <w:rStyle w:val="HTML"/>
          <w:color w:val="CCCCCC"/>
        </w:rPr>
      </w:pPr>
    </w:p>
    <w:p w14:paraId="7B011D10" w14:textId="77777777" w:rsidR="00857CEE" w:rsidRPr="00C70AC7" w:rsidRDefault="00857CEE" w:rsidP="009C1043">
      <w:pPr>
        <w:pStyle w:val="HTML0"/>
        <w:spacing w:line="326" w:lineRule="atLeast"/>
        <w:rPr>
          <w:rStyle w:val="HTML"/>
          <w:color w:val="CCCCCC"/>
        </w:rPr>
      </w:pPr>
      <w:r w:rsidRPr="00C70AC7">
        <w:rPr>
          <w:rStyle w:val="hljs-comment"/>
          <w:i/>
          <w:iCs/>
          <w:color w:val="57A64A"/>
        </w:rPr>
        <w:t># 抽象的发布者：可以是接口，子类不需要实现，所以不需要定义抽象方法！</w:t>
      </w:r>
    </w:p>
    <w:p w14:paraId="74C4F502" w14:textId="77777777" w:rsidR="00857CEE" w:rsidRPr="00C70AC7" w:rsidRDefault="00857CEE"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Notice</w:t>
      </w:r>
      <w:r w:rsidRPr="00C70AC7">
        <w:rPr>
          <w:rStyle w:val="HTML"/>
          <w:color w:val="CCCCCC"/>
        </w:rPr>
        <w:t>:</w:t>
      </w:r>
    </w:p>
    <w:p w14:paraId="42F833DB"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__</w:t>
      </w:r>
      <w:r w:rsidRPr="00C70AC7">
        <w:rPr>
          <w:rStyle w:val="HTML"/>
          <w:color w:val="CCCCCC"/>
        </w:rPr>
        <w:t>(</w:t>
      </w:r>
      <w:r w:rsidRPr="00C70AC7">
        <w:rPr>
          <w:rStyle w:val="hljs-params"/>
          <w:color w:val="DCDCDC"/>
        </w:rPr>
        <w:t>self</w:t>
      </w:r>
      <w:r w:rsidRPr="00C70AC7">
        <w:rPr>
          <w:rStyle w:val="HTML"/>
          <w:color w:val="CCCCCC"/>
        </w:rPr>
        <w:t>):</w:t>
      </w:r>
    </w:p>
    <w:p w14:paraId="46EA2237"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self.observers</w:t>
      </w:r>
      <w:proofErr w:type="spellEnd"/>
      <w:proofErr w:type="gramEnd"/>
      <w:r w:rsidRPr="00C70AC7">
        <w:rPr>
          <w:rStyle w:val="HTML"/>
          <w:color w:val="CCCCCC"/>
        </w:rPr>
        <w:t xml:space="preserve"> = []</w:t>
      </w:r>
    </w:p>
    <w:p w14:paraId="1F2F60AA" w14:textId="77777777" w:rsidR="00857CEE" w:rsidRPr="00C70AC7" w:rsidRDefault="00857CEE" w:rsidP="009C1043">
      <w:pPr>
        <w:pStyle w:val="HTML0"/>
        <w:spacing w:line="326" w:lineRule="atLeast"/>
        <w:rPr>
          <w:rStyle w:val="HTML"/>
          <w:color w:val="CCCCCC"/>
        </w:rPr>
      </w:pPr>
    </w:p>
    <w:p w14:paraId="779C1493"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attach</w:t>
      </w:r>
      <w:r w:rsidRPr="00C70AC7">
        <w:rPr>
          <w:rStyle w:val="HTML"/>
          <w:color w:val="CCCCCC"/>
        </w:rPr>
        <w:t>(</w:t>
      </w:r>
      <w:proofErr w:type="gramEnd"/>
      <w:r w:rsidRPr="00C70AC7">
        <w:rPr>
          <w:rStyle w:val="hljs-params"/>
          <w:color w:val="DCDCDC"/>
        </w:rPr>
        <w:t xml:space="preserve">self, </w:t>
      </w:r>
      <w:proofErr w:type="spellStart"/>
      <w:r w:rsidRPr="00C70AC7">
        <w:rPr>
          <w:rStyle w:val="hljs-params"/>
          <w:color w:val="DCDCDC"/>
        </w:rPr>
        <w:t>obs</w:t>
      </w:r>
      <w:proofErr w:type="spellEnd"/>
      <w:r w:rsidRPr="00C70AC7">
        <w:rPr>
          <w:rStyle w:val="HTML"/>
          <w:color w:val="CCCCCC"/>
        </w:rPr>
        <w:t>):</w:t>
      </w:r>
    </w:p>
    <w:p w14:paraId="39CE3BCC"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self.observers</w:t>
      </w:r>
      <w:proofErr w:type="gramEnd"/>
      <w:r w:rsidRPr="00C70AC7">
        <w:rPr>
          <w:rStyle w:val="HTML"/>
          <w:color w:val="CCCCCC"/>
        </w:rPr>
        <w:t>.append</w:t>
      </w:r>
      <w:proofErr w:type="spellEnd"/>
      <w:r w:rsidRPr="00C70AC7">
        <w:rPr>
          <w:rStyle w:val="HTML"/>
          <w:color w:val="CCCCCC"/>
        </w:rPr>
        <w:t>(</w:t>
      </w:r>
      <w:proofErr w:type="spellStart"/>
      <w:r w:rsidRPr="00C70AC7">
        <w:rPr>
          <w:rStyle w:val="HTML"/>
          <w:color w:val="CCCCCC"/>
        </w:rPr>
        <w:t>obs</w:t>
      </w:r>
      <w:proofErr w:type="spellEnd"/>
      <w:r w:rsidRPr="00C70AC7">
        <w:rPr>
          <w:rStyle w:val="HTML"/>
          <w:color w:val="CCCCCC"/>
        </w:rPr>
        <w:t>)</w:t>
      </w:r>
    </w:p>
    <w:p w14:paraId="37D8C645" w14:textId="77777777" w:rsidR="00857CEE" w:rsidRPr="00C70AC7" w:rsidRDefault="00857CEE" w:rsidP="009C1043">
      <w:pPr>
        <w:pStyle w:val="HTML0"/>
        <w:spacing w:line="326" w:lineRule="atLeast"/>
        <w:rPr>
          <w:rStyle w:val="HTML"/>
          <w:color w:val="CCCCCC"/>
        </w:rPr>
      </w:pPr>
    </w:p>
    <w:p w14:paraId="123B11A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detach</w:t>
      </w:r>
      <w:r w:rsidRPr="00C70AC7">
        <w:rPr>
          <w:rStyle w:val="HTML"/>
          <w:color w:val="CCCCCC"/>
        </w:rPr>
        <w:t>(</w:t>
      </w:r>
      <w:proofErr w:type="gramEnd"/>
      <w:r w:rsidRPr="00C70AC7">
        <w:rPr>
          <w:rStyle w:val="hljs-params"/>
          <w:color w:val="DCDCDC"/>
        </w:rPr>
        <w:t xml:space="preserve">self, </w:t>
      </w:r>
      <w:proofErr w:type="spellStart"/>
      <w:r w:rsidRPr="00C70AC7">
        <w:rPr>
          <w:rStyle w:val="hljs-params"/>
          <w:color w:val="DCDCDC"/>
        </w:rPr>
        <w:t>obs</w:t>
      </w:r>
      <w:proofErr w:type="spellEnd"/>
      <w:r w:rsidRPr="00C70AC7">
        <w:rPr>
          <w:rStyle w:val="HTML"/>
          <w:color w:val="CCCCCC"/>
        </w:rPr>
        <w:t>):</w:t>
      </w:r>
    </w:p>
    <w:p w14:paraId="7F20B2D7"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self.observers</w:t>
      </w:r>
      <w:proofErr w:type="gramEnd"/>
      <w:r w:rsidRPr="00C70AC7">
        <w:rPr>
          <w:rStyle w:val="HTML"/>
          <w:color w:val="CCCCCC"/>
        </w:rPr>
        <w:t>.remove</w:t>
      </w:r>
      <w:proofErr w:type="spellEnd"/>
      <w:r w:rsidRPr="00C70AC7">
        <w:rPr>
          <w:rStyle w:val="HTML"/>
          <w:color w:val="CCCCCC"/>
        </w:rPr>
        <w:t>(</w:t>
      </w:r>
      <w:proofErr w:type="spellStart"/>
      <w:r w:rsidRPr="00C70AC7">
        <w:rPr>
          <w:rStyle w:val="HTML"/>
          <w:color w:val="CCCCCC"/>
        </w:rPr>
        <w:t>obs</w:t>
      </w:r>
      <w:proofErr w:type="spellEnd"/>
      <w:r w:rsidRPr="00C70AC7">
        <w:rPr>
          <w:rStyle w:val="HTML"/>
          <w:color w:val="CCCCCC"/>
        </w:rPr>
        <w:t>)</w:t>
      </w:r>
    </w:p>
    <w:p w14:paraId="2479E262" w14:textId="77777777" w:rsidR="00857CEE" w:rsidRPr="00C70AC7" w:rsidRDefault="00857CEE" w:rsidP="009C1043">
      <w:pPr>
        <w:pStyle w:val="HTML0"/>
        <w:spacing w:line="326" w:lineRule="atLeast"/>
        <w:rPr>
          <w:rStyle w:val="HTML"/>
          <w:color w:val="CCCCCC"/>
        </w:rPr>
      </w:pPr>
    </w:p>
    <w:p w14:paraId="72EEA23D"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notify</w:t>
      </w:r>
      <w:r w:rsidRPr="00C70AC7">
        <w:rPr>
          <w:rStyle w:val="HTML"/>
          <w:color w:val="CCCCCC"/>
        </w:rPr>
        <w:t>(</w:t>
      </w:r>
      <w:r w:rsidRPr="00C70AC7">
        <w:rPr>
          <w:rStyle w:val="hljs-params"/>
          <w:color w:val="DCDCDC"/>
        </w:rPr>
        <w:t>self</w:t>
      </w:r>
      <w:r w:rsidRPr="00C70AC7">
        <w:rPr>
          <w:rStyle w:val="HTML"/>
          <w:color w:val="CCCCCC"/>
        </w:rPr>
        <w:t>):</w:t>
      </w:r>
    </w:p>
    <w:p w14:paraId="47D2F9CB" w14:textId="77777777" w:rsidR="00857CEE" w:rsidRPr="00C70AC7" w:rsidRDefault="00857CEE" w:rsidP="009C1043">
      <w:pPr>
        <w:pStyle w:val="HTML0"/>
        <w:spacing w:line="326" w:lineRule="atLeast"/>
        <w:rPr>
          <w:rStyle w:val="hljs-string"/>
          <w:color w:val="D69D85"/>
        </w:rPr>
      </w:pPr>
      <w:r w:rsidRPr="00C70AC7">
        <w:rPr>
          <w:rStyle w:val="HTML"/>
          <w:color w:val="CCCCCC"/>
        </w:rPr>
        <w:t xml:space="preserve">        </w:t>
      </w:r>
      <w:r w:rsidRPr="00C70AC7">
        <w:rPr>
          <w:rStyle w:val="hljs-string"/>
          <w:color w:val="D69D85"/>
        </w:rPr>
        <w:t>"""</w:t>
      </w:r>
    </w:p>
    <w:p w14:paraId="03C5AF80" w14:textId="77777777" w:rsidR="00857CEE" w:rsidRPr="00C70AC7" w:rsidRDefault="00857CEE" w:rsidP="009C1043">
      <w:pPr>
        <w:pStyle w:val="HTML0"/>
        <w:spacing w:line="326" w:lineRule="atLeast"/>
        <w:rPr>
          <w:rStyle w:val="hljs-string"/>
          <w:color w:val="D69D85"/>
        </w:rPr>
      </w:pPr>
      <w:r w:rsidRPr="00C70AC7">
        <w:rPr>
          <w:rStyle w:val="hljs-string"/>
          <w:color w:val="D69D85"/>
        </w:rPr>
        <w:t xml:space="preserve">        推送</w:t>
      </w:r>
    </w:p>
    <w:p w14:paraId="51EA714E" w14:textId="77777777" w:rsidR="00857CEE" w:rsidRPr="00C70AC7" w:rsidRDefault="00857CEE"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:return</w:t>
      </w:r>
      <w:proofErr w:type="gramEnd"/>
      <w:r w:rsidRPr="00C70AC7">
        <w:rPr>
          <w:rStyle w:val="hljs-string"/>
          <w:color w:val="D69D85"/>
        </w:rPr>
        <w:t>:</w:t>
      </w:r>
    </w:p>
    <w:p w14:paraId="2A0992D5" w14:textId="77777777" w:rsidR="00857CEE" w:rsidRPr="00C70AC7" w:rsidRDefault="00857CEE" w:rsidP="009C1043">
      <w:pPr>
        <w:pStyle w:val="HTML0"/>
        <w:spacing w:line="326" w:lineRule="atLeast"/>
        <w:rPr>
          <w:rStyle w:val="HTML"/>
          <w:color w:val="CCCCCC"/>
        </w:rPr>
      </w:pPr>
      <w:r w:rsidRPr="00C70AC7">
        <w:rPr>
          <w:rStyle w:val="hljs-string"/>
          <w:color w:val="D69D85"/>
        </w:rPr>
        <w:t xml:space="preserve">        """</w:t>
      </w:r>
    </w:p>
    <w:p w14:paraId="4C52B28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for</w:t>
      </w:r>
      <w:r w:rsidRPr="00C70AC7">
        <w:rPr>
          <w:rStyle w:val="HTML"/>
          <w:color w:val="CCCCCC"/>
        </w:rPr>
        <w:t xml:space="preserve"> </w:t>
      </w:r>
      <w:proofErr w:type="spellStart"/>
      <w:r w:rsidRPr="00C70AC7">
        <w:rPr>
          <w:rStyle w:val="HTML"/>
          <w:color w:val="CCCCCC"/>
        </w:rPr>
        <w:t>obs</w:t>
      </w:r>
      <w:proofErr w:type="spellEnd"/>
      <w:r w:rsidRPr="00C70AC7">
        <w:rPr>
          <w:rStyle w:val="HTML"/>
          <w:color w:val="CCCCCC"/>
        </w:rPr>
        <w:t xml:space="preserve"> </w:t>
      </w:r>
      <w:r w:rsidRPr="00C70AC7">
        <w:rPr>
          <w:rStyle w:val="hljs-keyword"/>
          <w:color w:val="569CD6"/>
        </w:rPr>
        <w:t>in</w:t>
      </w:r>
      <w:r w:rsidRPr="00C70AC7">
        <w:rPr>
          <w:rStyle w:val="HTML"/>
          <w:color w:val="CCCCCC"/>
        </w:rPr>
        <w:t xml:space="preserve"> </w:t>
      </w:r>
      <w:proofErr w:type="spellStart"/>
      <w:proofErr w:type="gramStart"/>
      <w:r w:rsidRPr="00C70AC7">
        <w:rPr>
          <w:rStyle w:val="HTML"/>
          <w:color w:val="CCCCCC"/>
        </w:rPr>
        <w:t>self.observers</w:t>
      </w:r>
      <w:proofErr w:type="spellEnd"/>
      <w:proofErr w:type="gramEnd"/>
      <w:r w:rsidRPr="00C70AC7">
        <w:rPr>
          <w:rStyle w:val="HTML"/>
          <w:color w:val="CCCCCC"/>
        </w:rPr>
        <w:t>:</w:t>
      </w:r>
    </w:p>
    <w:p w14:paraId="1B977A8D"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obs.update</w:t>
      </w:r>
      <w:proofErr w:type="spellEnd"/>
      <w:proofErr w:type="gramEnd"/>
      <w:r w:rsidRPr="00C70AC7">
        <w:rPr>
          <w:rStyle w:val="HTML"/>
          <w:color w:val="CCCCCC"/>
        </w:rPr>
        <w:t>(self)</w:t>
      </w:r>
    </w:p>
    <w:p w14:paraId="1D452BB9" w14:textId="77777777" w:rsidR="00857CEE" w:rsidRPr="00C70AC7" w:rsidRDefault="00857CEE" w:rsidP="009C1043">
      <w:pPr>
        <w:pStyle w:val="HTML0"/>
        <w:spacing w:line="326" w:lineRule="atLeast"/>
        <w:rPr>
          <w:rStyle w:val="HTML"/>
          <w:color w:val="CCCCCC"/>
        </w:rPr>
      </w:pPr>
    </w:p>
    <w:p w14:paraId="01AB0A0A" w14:textId="77777777" w:rsidR="00857CEE" w:rsidRPr="00C70AC7" w:rsidRDefault="00857CEE" w:rsidP="009C1043">
      <w:pPr>
        <w:pStyle w:val="HTML0"/>
        <w:spacing w:line="326" w:lineRule="atLeast"/>
        <w:rPr>
          <w:rStyle w:val="HTML"/>
          <w:color w:val="CCCCCC"/>
        </w:rPr>
      </w:pPr>
      <w:r w:rsidRPr="00C70AC7">
        <w:rPr>
          <w:rStyle w:val="hljs-comment"/>
          <w:i/>
          <w:iCs/>
          <w:color w:val="57A64A"/>
        </w:rPr>
        <w:t># 具体的发布者</w:t>
      </w:r>
    </w:p>
    <w:p w14:paraId="19ACCD18" w14:textId="77777777" w:rsidR="00857CEE" w:rsidRPr="00C70AC7" w:rsidRDefault="00857CEE"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StaffNotice</w:t>
      </w:r>
      <w:proofErr w:type="spellEnd"/>
      <w:r w:rsidRPr="00C70AC7">
        <w:rPr>
          <w:rStyle w:val="HTML"/>
          <w:color w:val="CCCCCC"/>
        </w:rPr>
        <w:t>(</w:t>
      </w:r>
      <w:proofErr w:type="gramEnd"/>
      <w:r w:rsidRPr="00C70AC7">
        <w:rPr>
          <w:rStyle w:val="hljs-title"/>
          <w:color w:val="DCDCDC"/>
          <w:szCs w:val="32"/>
        </w:rPr>
        <w:t>Notice</w:t>
      </w:r>
      <w:r w:rsidRPr="00C70AC7">
        <w:rPr>
          <w:rStyle w:val="HTML"/>
          <w:color w:val="CCCCCC"/>
        </w:rPr>
        <w:t>):</w:t>
      </w:r>
    </w:p>
    <w:p w14:paraId="1544D2B0"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 xml:space="preserve">self, </w:t>
      </w:r>
      <w:proofErr w:type="spellStart"/>
      <w:r w:rsidRPr="00C70AC7">
        <w:rPr>
          <w:rStyle w:val="hljs-params"/>
          <w:color w:val="DCDCDC"/>
        </w:rPr>
        <w:t>company_info</w:t>
      </w:r>
      <w:proofErr w:type="spellEnd"/>
      <w:r w:rsidRPr="00C70AC7">
        <w:rPr>
          <w:rStyle w:val="HTML"/>
          <w:color w:val="CCCCCC"/>
        </w:rPr>
        <w:t>):</w:t>
      </w:r>
    </w:p>
    <w:p w14:paraId="0C536090"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super</w:t>
      </w:r>
      <w:r w:rsidRPr="00C70AC7">
        <w:rPr>
          <w:rStyle w:val="HTML"/>
          <w:color w:val="CCCCCC"/>
        </w:rPr>
        <w:t>(</w:t>
      </w:r>
      <w:proofErr w:type="gramStart"/>
      <w:r w:rsidRPr="00C70AC7">
        <w:rPr>
          <w:rStyle w:val="HTML"/>
          <w:color w:val="CCCCCC"/>
        </w:rPr>
        <w:t>)._</w:t>
      </w:r>
      <w:proofErr w:type="gramEnd"/>
      <w:r w:rsidRPr="00C70AC7">
        <w:rPr>
          <w:rStyle w:val="HTML"/>
          <w:color w:val="CCCCCC"/>
        </w:rPr>
        <w:t>_</w:t>
      </w:r>
      <w:proofErr w:type="spellStart"/>
      <w:r w:rsidRPr="00C70AC7">
        <w:rPr>
          <w:rStyle w:val="HTML"/>
          <w:color w:val="CCCCCC"/>
        </w:rPr>
        <w:t>init</w:t>
      </w:r>
      <w:proofErr w:type="spellEnd"/>
      <w:r w:rsidRPr="00C70AC7">
        <w:rPr>
          <w:rStyle w:val="HTML"/>
          <w:color w:val="CCCCCC"/>
        </w:rPr>
        <w:t xml:space="preserve">__()  </w:t>
      </w:r>
      <w:r w:rsidRPr="00C70AC7">
        <w:rPr>
          <w:rStyle w:val="hljs-comment"/>
          <w:i/>
          <w:iCs/>
          <w:color w:val="57A64A"/>
        </w:rPr>
        <w:t># 调用父类对象声明observers属性</w:t>
      </w:r>
    </w:p>
    <w:p w14:paraId="75AC37BF"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gramStart"/>
      <w:r w:rsidRPr="00C70AC7">
        <w:rPr>
          <w:rStyle w:val="HTML"/>
          <w:color w:val="CCCCCC"/>
        </w:rPr>
        <w:t>self._</w:t>
      </w:r>
      <w:proofErr w:type="gramEnd"/>
      <w:r w:rsidRPr="00C70AC7">
        <w:rPr>
          <w:rStyle w:val="HTML"/>
          <w:color w:val="CCCCCC"/>
        </w:rPr>
        <w:t>_</w:t>
      </w:r>
      <w:proofErr w:type="spellStart"/>
      <w:r w:rsidRPr="00C70AC7">
        <w:rPr>
          <w:rStyle w:val="HTML"/>
          <w:color w:val="CCCCCC"/>
        </w:rPr>
        <w:t>company_info</w:t>
      </w:r>
      <w:proofErr w:type="spellEnd"/>
      <w:r w:rsidRPr="00C70AC7">
        <w:rPr>
          <w:rStyle w:val="HTML"/>
          <w:color w:val="CCCCCC"/>
        </w:rPr>
        <w:t xml:space="preserve"> = </w:t>
      </w:r>
      <w:proofErr w:type="spellStart"/>
      <w:r w:rsidRPr="00C70AC7">
        <w:rPr>
          <w:rStyle w:val="HTML"/>
          <w:color w:val="CCCCCC"/>
        </w:rPr>
        <w:t>company_info</w:t>
      </w:r>
      <w:proofErr w:type="spellEnd"/>
    </w:p>
    <w:p w14:paraId="6AE38682" w14:textId="77777777" w:rsidR="00857CEE" w:rsidRPr="00C70AC7" w:rsidRDefault="00857CEE" w:rsidP="009C1043">
      <w:pPr>
        <w:pStyle w:val="HTML0"/>
        <w:spacing w:line="326" w:lineRule="atLeast"/>
        <w:rPr>
          <w:rStyle w:val="HTML"/>
          <w:color w:val="CCCCCC"/>
        </w:rPr>
      </w:pPr>
    </w:p>
    <w:p w14:paraId="35AC0743" w14:textId="77777777" w:rsidR="00857CEE" w:rsidRPr="00C70AC7" w:rsidRDefault="00857CEE"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property</w:t>
      </w:r>
      <w:proofErr w:type="gramEnd"/>
    </w:p>
    <w:p w14:paraId="239F6DAF"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company_info</w:t>
      </w:r>
      <w:proofErr w:type="spellEnd"/>
      <w:r w:rsidRPr="00C70AC7">
        <w:rPr>
          <w:rStyle w:val="HTML"/>
          <w:color w:val="CCCCCC"/>
        </w:rPr>
        <w:t>(</w:t>
      </w:r>
      <w:r w:rsidRPr="00C70AC7">
        <w:rPr>
          <w:rStyle w:val="hljs-params"/>
          <w:color w:val="DCDCDC"/>
        </w:rPr>
        <w:t>self</w:t>
      </w:r>
      <w:r w:rsidRPr="00C70AC7">
        <w:rPr>
          <w:rStyle w:val="HTML"/>
          <w:color w:val="CCCCCC"/>
        </w:rPr>
        <w:t>):</w:t>
      </w:r>
    </w:p>
    <w:p w14:paraId="363F8BF8"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return</w:t>
      </w:r>
      <w:r w:rsidRPr="00C70AC7">
        <w:rPr>
          <w:rStyle w:val="HTML"/>
          <w:color w:val="CCCCCC"/>
        </w:rPr>
        <w:t xml:space="preserve"> </w:t>
      </w:r>
      <w:proofErr w:type="gramStart"/>
      <w:r w:rsidRPr="00C70AC7">
        <w:rPr>
          <w:rStyle w:val="HTML"/>
          <w:color w:val="CCCCCC"/>
        </w:rPr>
        <w:t>self._</w:t>
      </w:r>
      <w:proofErr w:type="gramEnd"/>
      <w:r w:rsidRPr="00C70AC7">
        <w:rPr>
          <w:rStyle w:val="HTML"/>
          <w:color w:val="CCCCCC"/>
        </w:rPr>
        <w:t>_</w:t>
      </w:r>
      <w:proofErr w:type="spellStart"/>
      <w:r w:rsidRPr="00C70AC7">
        <w:rPr>
          <w:rStyle w:val="HTML"/>
          <w:color w:val="CCCCCC"/>
        </w:rPr>
        <w:t>company_info</w:t>
      </w:r>
      <w:proofErr w:type="spellEnd"/>
    </w:p>
    <w:p w14:paraId="3EE9882E" w14:textId="77777777" w:rsidR="00857CEE" w:rsidRPr="00C70AC7" w:rsidRDefault="00857CEE" w:rsidP="009C1043">
      <w:pPr>
        <w:pStyle w:val="HTML0"/>
        <w:spacing w:line="326" w:lineRule="atLeast"/>
        <w:rPr>
          <w:rStyle w:val="HTML"/>
          <w:color w:val="CCCCCC"/>
        </w:rPr>
      </w:pPr>
    </w:p>
    <w:p w14:paraId="201A1372" w14:textId="77777777" w:rsidR="00857CEE" w:rsidRPr="00C70AC7" w:rsidRDefault="00857CEE" w:rsidP="009C1043">
      <w:pPr>
        <w:pStyle w:val="HTML0"/>
        <w:spacing w:line="326" w:lineRule="atLeast"/>
        <w:rPr>
          <w:rStyle w:val="HTML"/>
          <w:color w:val="CCCCCC"/>
        </w:rPr>
      </w:pPr>
      <w:r w:rsidRPr="00C70AC7">
        <w:rPr>
          <w:rStyle w:val="hljs-meta"/>
          <w:color w:val="9B9B9B"/>
        </w:rPr>
        <w:t xml:space="preserve">    @company_</w:t>
      </w:r>
      <w:proofErr w:type="gramStart"/>
      <w:r w:rsidRPr="00C70AC7">
        <w:rPr>
          <w:rStyle w:val="hljs-meta"/>
          <w:color w:val="9B9B9B"/>
        </w:rPr>
        <w:t>info.setter</w:t>
      </w:r>
      <w:proofErr w:type="gramEnd"/>
    </w:p>
    <w:p w14:paraId="2368C1E0"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company_</w:t>
      </w:r>
      <w:proofErr w:type="gramStart"/>
      <w:r w:rsidRPr="00C70AC7">
        <w:rPr>
          <w:rStyle w:val="hljs-title"/>
          <w:color w:val="DCDCDC"/>
          <w:szCs w:val="32"/>
        </w:rPr>
        <w:t>info</w:t>
      </w:r>
      <w:proofErr w:type="spellEnd"/>
      <w:r w:rsidRPr="00C70AC7">
        <w:rPr>
          <w:rStyle w:val="HTML"/>
          <w:color w:val="CCCCCC"/>
        </w:rPr>
        <w:t>(</w:t>
      </w:r>
      <w:proofErr w:type="gramEnd"/>
      <w:r w:rsidRPr="00C70AC7">
        <w:rPr>
          <w:rStyle w:val="hljs-params"/>
          <w:color w:val="DCDCDC"/>
        </w:rPr>
        <w:t>self, info</w:t>
      </w:r>
      <w:r w:rsidRPr="00C70AC7">
        <w:rPr>
          <w:rStyle w:val="HTML"/>
          <w:color w:val="CCCCCC"/>
        </w:rPr>
        <w:t>):</w:t>
      </w:r>
    </w:p>
    <w:p w14:paraId="04E27077"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gramStart"/>
      <w:r w:rsidRPr="00C70AC7">
        <w:rPr>
          <w:rStyle w:val="HTML"/>
          <w:color w:val="CCCCCC"/>
        </w:rPr>
        <w:t>self._</w:t>
      </w:r>
      <w:proofErr w:type="gramEnd"/>
      <w:r w:rsidRPr="00C70AC7">
        <w:rPr>
          <w:rStyle w:val="HTML"/>
          <w:color w:val="CCCCCC"/>
        </w:rPr>
        <w:t>_</w:t>
      </w:r>
      <w:proofErr w:type="spellStart"/>
      <w:r w:rsidRPr="00C70AC7">
        <w:rPr>
          <w:rStyle w:val="HTML"/>
          <w:color w:val="CCCCCC"/>
        </w:rPr>
        <w:t>company_info</w:t>
      </w:r>
      <w:proofErr w:type="spellEnd"/>
      <w:r w:rsidRPr="00C70AC7">
        <w:rPr>
          <w:rStyle w:val="HTML"/>
          <w:color w:val="CCCCCC"/>
        </w:rPr>
        <w:t xml:space="preserve"> = info</w:t>
      </w:r>
    </w:p>
    <w:p w14:paraId="7E0140A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self.notify</w:t>
      </w:r>
      <w:proofErr w:type="spellEnd"/>
      <w:proofErr w:type="gramEnd"/>
      <w:r w:rsidRPr="00C70AC7">
        <w:rPr>
          <w:rStyle w:val="HTML"/>
          <w:color w:val="CCCCCC"/>
        </w:rPr>
        <w:t>()</w:t>
      </w:r>
    </w:p>
    <w:p w14:paraId="1119FBB8" w14:textId="77777777" w:rsidR="00857CEE" w:rsidRPr="00C70AC7" w:rsidRDefault="00857CEE" w:rsidP="009C1043">
      <w:pPr>
        <w:pStyle w:val="HTML0"/>
        <w:spacing w:line="326" w:lineRule="atLeast"/>
        <w:rPr>
          <w:rStyle w:val="HTML"/>
          <w:color w:val="CCCCCC"/>
        </w:rPr>
      </w:pPr>
    </w:p>
    <w:p w14:paraId="2CDA8C66" w14:textId="77777777" w:rsidR="00857CEE" w:rsidRPr="00C70AC7" w:rsidRDefault="00857CEE" w:rsidP="009C1043">
      <w:pPr>
        <w:pStyle w:val="HTML0"/>
        <w:spacing w:line="326" w:lineRule="atLeast"/>
        <w:rPr>
          <w:rStyle w:val="HTML"/>
          <w:color w:val="CCCCCC"/>
        </w:rPr>
      </w:pPr>
      <w:r w:rsidRPr="00C70AC7">
        <w:rPr>
          <w:rStyle w:val="hljs-comment"/>
          <w:i/>
          <w:iCs/>
          <w:color w:val="57A64A"/>
        </w:rPr>
        <w:t># 具体的订阅者</w:t>
      </w:r>
    </w:p>
    <w:p w14:paraId="5748F4A1" w14:textId="77777777" w:rsidR="00857CEE" w:rsidRPr="00C70AC7" w:rsidRDefault="00857CEE"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gramStart"/>
      <w:r w:rsidRPr="00C70AC7">
        <w:rPr>
          <w:rStyle w:val="hljs-title"/>
          <w:color w:val="DCDCDC"/>
          <w:szCs w:val="32"/>
        </w:rPr>
        <w:t>Staff</w:t>
      </w:r>
      <w:r w:rsidRPr="00C70AC7">
        <w:rPr>
          <w:rStyle w:val="HTML"/>
          <w:color w:val="CCCCCC"/>
        </w:rPr>
        <w:t>(</w:t>
      </w:r>
      <w:proofErr w:type="gramEnd"/>
      <w:r w:rsidRPr="00C70AC7">
        <w:rPr>
          <w:rStyle w:val="hljs-title"/>
          <w:color w:val="DCDCDC"/>
          <w:szCs w:val="32"/>
        </w:rPr>
        <w:t>Observer</w:t>
      </w:r>
      <w:r w:rsidRPr="00C70AC7">
        <w:rPr>
          <w:rStyle w:val="HTML"/>
          <w:color w:val="CCCCCC"/>
        </w:rPr>
        <w:t>):</w:t>
      </w:r>
    </w:p>
    <w:p w14:paraId="24DD9A9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__</w:t>
      </w:r>
      <w:r w:rsidRPr="00C70AC7">
        <w:rPr>
          <w:rStyle w:val="HTML"/>
          <w:color w:val="CCCCCC"/>
        </w:rPr>
        <w:t>(</w:t>
      </w:r>
      <w:r w:rsidRPr="00C70AC7">
        <w:rPr>
          <w:rStyle w:val="hljs-params"/>
          <w:color w:val="DCDCDC"/>
        </w:rPr>
        <w:t>self</w:t>
      </w:r>
      <w:r w:rsidRPr="00C70AC7">
        <w:rPr>
          <w:rStyle w:val="HTML"/>
          <w:color w:val="CCCCCC"/>
        </w:rPr>
        <w:t>):</w:t>
      </w:r>
    </w:p>
    <w:p w14:paraId="648014A7"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self.company</w:t>
      </w:r>
      <w:proofErr w:type="gramEnd"/>
      <w:r w:rsidRPr="00C70AC7">
        <w:rPr>
          <w:rStyle w:val="HTML"/>
          <w:color w:val="CCCCCC"/>
        </w:rPr>
        <w:t>_info</w:t>
      </w:r>
      <w:proofErr w:type="spellEnd"/>
      <w:r w:rsidRPr="00C70AC7">
        <w:rPr>
          <w:rStyle w:val="HTML"/>
          <w:color w:val="CCCCCC"/>
        </w:rPr>
        <w:t xml:space="preserve"> = </w:t>
      </w:r>
      <w:r w:rsidRPr="00C70AC7">
        <w:rPr>
          <w:rStyle w:val="hljs-literal"/>
          <w:color w:val="569CD6"/>
        </w:rPr>
        <w:t>None</w:t>
      </w:r>
    </w:p>
    <w:p w14:paraId="20A5324C" w14:textId="77777777" w:rsidR="00857CEE" w:rsidRPr="00C70AC7" w:rsidRDefault="00857CEE" w:rsidP="009C1043">
      <w:pPr>
        <w:pStyle w:val="HTML0"/>
        <w:spacing w:line="326" w:lineRule="atLeast"/>
        <w:rPr>
          <w:rStyle w:val="HTML"/>
          <w:color w:val="CCCCCC"/>
        </w:rPr>
      </w:pPr>
    </w:p>
    <w:p w14:paraId="7C874919"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update</w:t>
      </w:r>
      <w:r w:rsidRPr="00C70AC7">
        <w:rPr>
          <w:rStyle w:val="HTML"/>
          <w:color w:val="CCCCCC"/>
        </w:rPr>
        <w:t>(</w:t>
      </w:r>
      <w:proofErr w:type="gramEnd"/>
      <w:r w:rsidRPr="00C70AC7">
        <w:rPr>
          <w:rStyle w:val="hljs-params"/>
          <w:color w:val="DCDCDC"/>
        </w:rPr>
        <w:t>self, notice</w:t>
      </w:r>
      <w:r w:rsidRPr="00C70AC7">
        <w:rPr>
          <w:rStyle w:val="HTML"/>
          <w:color w:val="CCCCCC"/>
        </w:rPr>
        <w:t>):</w:t>
      </w:r>
    </w:p>
    <w:p w14:paraId="6D0C4CD3"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self.company</w:t>
      </w:r>
      <w:proofErr w:type="gramEnd"/>
      <w:r w:rsidRPr="00C70AC7">
        <w:rPr>
          <w:rStyle w:val="HTML"/>
          <w:color w:val="CCCCCC"/>
        </w:rPr>
        <w:t>_info</w:t>
      </w:r>
      <w:proofErr w:type="spellEnd"/>
      <w:r w:rsidRPr="00C70AC7">
        <w:rPr>
          <w:rStyle w:val="HTML"/>
          <w:color w:val="CCCCCC"/>
        </w:rPr>
        <w:t xml:space="preserve"> = </w:t>
      </w:r>
      <w:proofErr w:type="spellStart"/>
      <w:r w:rsidRPr="00C70AC7">
        <w:rPr>
          <w:rStyle w:val="HTML"/>
          <w:color w:val="CCCCCC"/>
        </w:rPr>
        <w:t>notice.company_info</w:t>
      </w:r>
      <w:proofErr w:type="spellEnd"/>
    </w:p>
    <w:p w14:paraId="0BEC2787" w14:textId="77777777" w:rsidR="00857CEE" w:rsidRPr="00C70AC7" w:rsidRDefault="00857CEE" w:rsidP="009C1043">
      <w:pPr>
        <w:pStyle w:val="HTML0"/>
        <w:spacing w:line="326" w:lineRule="atLeast"/>
        <w:rPr>
          <w:rStyle w:val="HTML"/>
          <w:color w:val="CCCCCC"/>
        </w:rPr>
      </w:pPr>
    </w:p>
    <w:p w14:paraId="7DB516AB" w14:textId="77777777" w:rsidR="00857CEE" w:rsidRPr="00C70AC7" w:rsidRDefault="00857CEE" w:rsidP="009C1043">
      <w:pPr>
        <w:pStyle w:val="HTML0"/>
        <w:spacing w:line="326" w:lineRule="atLeast"/>
        <w:rPr>
          <w:rStyle w:val="HTML"/>
          <w:color w:val="CCCCCC"/>
        </w:rPr>
      </w:pPr>
      <w:proofErr w:type="spellStart"/>
      <w:r w:rsidRPr="00C70AC7">
        <w:rPr>
          <w:rStyle w:val="HTML"/>
          <w:color w:val="CCCCCC"/>
        </w:rPr>
        <w:t>staff_notice</w:t>
      </w:r>
      <w:proofErr w:type="spellEnd"/>
      <w:r w:rsidRPr="00C70AC7">
        <w:rPr>
          <w:rStyle w:val="HTML"/>
          <w:color w:val="CCCCCC"/>
        </w:rPr>
        <w:t xml:space="preserve"> = </w:t>
      </w:r>
      <w:proofErr w:type="spellStart"/>
      <w:r w:rsidRPr="00C70AC7">
        <w:rPr>
          <w:rStyle w:val="HTML"/>
          <w:color w:val="CCCCCC"/>
        </w:rPr>
        <w:t>StaffNotice</w:t>
      </w:r>
      <w:proofErr w:type="spellEnd"/>
      <w:r w:rsidRPr="00C70AC7">
        <w:rPr>
          <w:rStyle w:val="HTML"/>
          <w:color w:val="CCCCCC"/>
        </w:rPr>
        <w:t>(</w:t>
      </w:r>
      <w:r w:rsidRPr="00C70AC7">
        <w:rPr>
          <w:rStyle w:val="hljs-string"/>
          <w:color w:val="D69D85"/>
        </w:rPr>
        <w:t>'初始化公司信息'</w:t>
      </w:r>
      <w:r w:rsidRPr="00C70AC7">
        <w:rPr>
          <w:rStyle w:val="HTML"/>
          <w:color w:val="CCCCCC"/>
        </w:rPr>
        <w:t>)</w:t>
      </w:r>
    </w:p>
    <w:p w14:paraId="273399E8"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staff1 = </w:t>
      </w:r>
      <w:proofErr w:type="gramStart"/>
      <w:r w:rsidRPr="00C70AC7">
        <w:rPr>
          <w:rStyle w:val="HTML"/>
          <w:color w:val="CCCCCC"/>
        </w:rPr>
        <w:t>Staff(</w:t>
      </w:r>
      <w:proofErr w:type="gramEnd"/>
      <w:r w:rsidRPr="00C70AC7">
        <w:rPr>
          <w:rStyle w:val="HTML"/>
          <w:color w:val="CCCCCC"/>
        </w:rPr>
        <w:t>)</w:t>
      </w:r>
    </w:p>
    <w:p w14:paraId="01A40F7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staff2 = </w:t>
      </w:r>
      <w:proofErr w:type="gramStart"/>
      <w:r w:rsidRPr="00C70AC7">
        <w:rPr>
          <w:rStyle w:val="HTML"/>
          <w:color w:val="CCCCCC"/>
        </w:rPr>
        <w:t>Staff(</w:t>
      </w:r>
      <w:proofErr w:type="gramEnd"/>
      <w:r w:rsidRPr="00C70AC7">
        <w:rPr>
          <w:rStyle w:val="HTML"/>
          <w:color w:val="CCCCCC"/>
        </w:rPr>
        <w:t>)</w:t>
      </w:r>
    </w:p>
    <w:p w14:paraId="0DF1BB7F" w14:textId="77777777" w:rsidR="00857CEE" w:rsidRPr="00C70AC7" w:rsidRDefault="00857CEE" w:rsidP="009C1043">
      <w:pPr>
        <w:pStyle w:val="HTML0"/>
        <w:spacing w:line="326" w:lineRule="atLeast"/>
        <w:rPr>
          <w:rStyle w:val="HTML"/>
          <w:color w:val="CCCCCC"/>
        </w:rPr>
      </w:pPr>
      <w:proofErr w:type="spellStart"/>
      <w:r w:rsidRPr="00C70AC7">
        <w:rPr>
          <w:rStyle w:val="HTML"/>
          <w:color w:val="CCCCCC"/>
        </w:rPr>
        <w:t>staff_</w:t>
      </w:r>
      <w:proofErr w:type="gramStart"/>
      <w:r w:rsidRPr="00C70AC7">
        <w:rPr>
          <w:rStyle w:val="HTML"/>
          <w:color w:val="CCCCCC"/>
        </w:rPr>
        <w:t>notice.attach</w:t>
      </w:r>
      <w:proofErr w:type="spellEnd"/>
      <w:proofErr w:type="gramEnd"/>
      <w:r w:rsidRPr="00C70AC7">
        <w:rPr>
          <w:rStyle w:val="HTML"/>
          <w:color w:val="CCCCCC"/>
        </w:rPr>
        <w:t>(staff1)</w:t>
      </w:r>
    </w:p>
    <w:p w14:paraId="0DB2AF43" w14:textId="77777777" w:rsidR="00857CEE" w:rsidRPr="00C70AC7" w:rsidRDefault="00857CEE" w:rsidP="009C1043">
      <w:pPr>
        <w:pStyle w:val="HTML0"/>
        <w:spacing w:line="326" w:lineRule="atLeast"/>
        <w:rPr>
          <w:rStyle w:val="HTML"/>
          <w:color w:val="CCCCCC"/>
        </w:rPr>
      </w:pPr>
      <w:proofErr w:type="spellStart"/>
      <w:r w:rsidRPr="00C70AC7">
        <w:rPr>
          <w:rStyle w:val="HTML"/>
          <w:color w:val="CCCCCC"/>
        </w:rPr>
        <w:t>staff_</w:t>
      </w:r>
      <w:proofErr w:type="gramStart"/>
      <w:r w:rsidRPr="00C70AC7">
        <w:rPr>
          <w:rStyle w:val="HTML"/>
          <w:color w:val="CCCCCC"/>
        </w:rPr>
        <w:t>notice.attach</w:t>
      </w:r>
      <w:proofErr w:type="spellEnd"/>
      <w:proofErr w:type="gramEnd"/>
      <w:r w:rsidRPr="00C70AC7">
        <w:rPr>
          <w:rStyle w:val="HTML"/>
          <w:color w:val="CCCCCC"/>
        </w:rPr>
        <w:t>(staff2)</w:t>
      </w:r>
    </w:p>
    <w:p w14:paraId="1AFA5E31" w14:textId="77777777" w:rsidR="00857CEE" w:rsidRPr="00C70AC7" w:rsidRDefault="00857CEE" w:rsidP="009C1043">
      <w:pPr>
        <w:pStyle w:val="HTML0"/>
        <w:spacing w:line="326" w:lineRule="atLeast"/>
        <w:rPr>
          <w:rStyle w:val="HTML"/>
          <w:color w:val="CCCCCC"/>
        </w:rPr>
      </w:pPr>
      <w:r w:rsidRPr="00C70AC7">
        <w:rPr>
          <w:rStyle w:val="hljs-comment"/>
          <w:i/>
          <w:iCs/>
          <w:color w:val="57A64A"/>
        </w:rPr>
        <w:t xml:space="preserve"># </w:t>
      </w:r>
      <w:proofErr w:type="gramStart"/>
      <w:r w:rsidRPr="00C70AC7">
        <w:rPr>
          <w:rStyle w:val="hljs-comment"/>
          <w:i/>
          <w:iCs/>
          <w:color w:val="57A64A"/>
        </w:rPr>
        <w:t>print(</w:t>
      </w:r>
      <w:proofErr w:type="gramEnd"/>
      <w:r w:rsidRPr="00C70AC7">
        <w:rPr>
          <w:rStyle w:val="hljs-comment"/>
          <w:i/>
          <w:iCs/>
          <w:color w:val="57A64A"/>
        </w:rPr>
        <w:t>staff1.company_info) None</w:t>
      </w:r>
    </w:p>
    <w:p w14:paraId="11FC4C84" w14:textId="77777777" w:rsidR="00857CEE" w:rsidRPr="00C70AC7" w:rsidRDefault="00857CEE" w:rsidP="009C1043">
      <w:pPr>
        <w:pStyle w:val="HTML0"/>
        <w:spacing w:line="326" w:lineRule="atLeast"/>
        <w:rPr>
          <w:rStyle w:val="HTML"/>
          <w:color w:val="CCCCCC"/>
        </w:rPr>
      </w:pPr>
      <w:r w:rsidRPr="00C70AC7">
        <w:rPr>
          <w:rStyle w:val="hljs-comment"/>
          <w:i/>
          <w:iCs/>
          <w:color w:val="57A64A"/>
        </w:rPr>
        <w:t xml:space="preserve"># </w:t>
      </w:r>
      <w:proofErr w:type="gramStart"/>
      <w:r w:rsidRPr="00C70AC7">
        <w:rPr>
          <w:rStyle w:val="hljs-comment"/>
          <w:i/>
          <w:iCs/>
          <w:color w:val="57A64A"/>
        </w:rPr>
        <w:t>print(</w:t>
      </w:r>
      <w:proofErr w:type="gramEnd"/>
      <w:r w:rsidRPr="00C70AC7">
        <w:rPr>
          <w:rStyle w:val="hljs-comment"/>
          <w:i/>
          <w:iCs/>
          <w:color w:val="57A64A"/>
        </w:rPr>
        <w:t>staff2.company_info) None</w:t>
      </w:r>
    </w:p>
    <w:p w14:paraId="17102375" w14:textId="77777777" w:rsidR="00857CEE" w:rsidRPr="00C70AC7" w:rsidRDefault="00857CEE" w:rsidP="009C1043">
      <w:pPr>
        <w:pStyle w:val="HTML0"/>
        <w:spacing w:line="326" w:lineRule="atLeast"/>
        <w:rPr>
          <w:rStyle w:val="HTML"/>
          <w:color w:val="CCCCCC"/>
        </w:rPr>
      </w:pPr>
      <w:proofErr w:type="spellStart"/>
      <w:r w:rsidRPr="00C70AC7">
        <w:rPr>
          <w:rStyle w:val="HTML"/>
          <w:color w:val="CCCCCC"/>
        </w:rPr>
        <w:t>staff_notice.company_info</w:t>
      </w:r>
      <w:proofErr w:type="spellEnd"/>
      <w:r w:rsidRPr="00C70AC7">
        <w:rPr>
          <w:rStyle w:val="HTML"/>
          <w:color w:val="CCCCCC"/>
        </w:rPr>
        <w:t xml:space="preserve"> = </w:t>
      </w:r>
      <w:r w:rsidRPr="00C70AC7">
        <w:rPr>
          <w:rStyle w:val="hljs-string"/>
          <w:color w:val="D69D85"/>
        </w:rPr>
        <w:t>'假期放假通知！'</w:t>
      </w:r>
    </w:p>
    <w:p w14:paraId="612D03E0" w14:textId="77777777" w:rsidR="00857CEE" w:rsidRPr="00C70AC7" w:rsidRDefault="00857CEE" w:rsidP="009C1043">
      <w:pPr>
        <w:pStyle w:val="HTML0"/>
        <w:spacing w:line="326" w:lineRule="atLeast"/>
        <w:rPr>
          <w:rStyle w:val="HTML"/>
          <w:color w:val="CCCCCC"/>
        </w:rPr>
      </w:pPr>
      <w:proofErr w:type="gramStart"/>
      <w:r w:rsidRPr="00C70AC7">
        <w:rPr>
          <w:rStyle w:val="hljs-builtin"/>
          <w:color w:val="4EC9B0"/>
        </w:rPr>
        <w:t>print</w:t>
      </w:r>
      <w:r w:rsidRPr="00C70AC7">
        <w:rPr>
          <w:rStyle w:val="HTML"/>
          <w:color w:val="CCCCCC"/>
        </w:rPr>
        <w:t>(</w:t>
      </w:r>
      <w:proofErr w:type="gramEnd"/>
      <w:r w:rsidRPr="00C70AC7">
        <w:rPr>
          <w:rStyle w:val="HTML"/>
          <w:color w:val="CCCCCC"/>
        </w:rPr>
        <w:t>staff1.company_info)</w:t>
      </w:r>
    </w:p>
    <w:p w14:paraId="16FA8BB2" w14:textId="77777777" w:rsidR="00857CEE" w:rsidRPr="00C70AC7" w:rsidRDefault="00857CEE" w:rsidP="009C1043">
      <w:pPr>
        <w:pStyle w:val="HTML0"/>
        <w:spacing w:line="326" w:lineRule="atLeast"/>
        <w:rPr>
          <w:rStyle w:val="HTML"/>
          <w:color w:val="CCCCCC"/>
        </w:rPr>
      </w:pPr>
      <w:proofErr w:type="gramStart"/>
      <w:r w:rsidRPr="00C70AC7">
        <w:rPr>
          <w:rStyle w:val="hljs-builtin"/>
          <w:color w:val="4EC9B0"/>
        </w:rPr>
        <w:t>print</w:t>
      </w:r>
      <w:r w:rsidRPr="00C70AC7">
        <w:rPr>
          <w:rStyle w:val="HTML"/>
          <w:color w:val="CCCCCC"/>
        </w:rPr>
        <w:t>(</w:t>
      </w:r>
      <w:proofErr w:type="gramEnd"/>
      <w:r w:rsidRPr="00C70AC7">
        <w:rPr>
          <w:rStyle w:val="HTML"/>
          <w:color w:val="CCCCCC"/>
        </w:rPr>
        <w:t>staff2.company_info)</w:t>
      </w:r>
    </w:p>
    <w:p w14:paraId="24CDE942" w14:textId="77777777" w:rsidR="00857CEE" w:rsidRPr="00C70AC7" w:rsidRDefault="00857CEE" w:rsidP="009C1043">
      <w:pPr>
        <w:pStyle w:val="HTML0"/>
        <w:spacing w:line="326" w:lineRule="atLeast"/>
        <w:rPr>
          <w:rStyle w:val="HTML"/>
          <w:color w:val="CCCCCC"/>
        </w:rPr>
      </w:pPr>
      <w:proofErr w:type="spellStart"/>
      <w:r w:rsidRPr="00C70AC7">
        <w:rPr>
          <w:rStyle w:val="HTML"/>
          <w:color w:val="CCCCCC"/>
        </w:rPr>
        <w:t>staff_</w:t>
      </w:r>
      <w:proofErr w:type="gramStart"/>
      <w:r w:rsidRPr="00C70AC7">
        <w:rPr>
          <w:rStyle w:val="HTML"/>
          <w:color w:val="CCCCCC"/>
        </w:rPr>
        <w:t>notice.detach</w:t>
      </w:r>
      <w:proofErr w:type="spellEnd"/>
      <w:proofErr w:type="gramEnd"/>
      <w:r w:rsidRPr="00C70AC7">
        <w:rPr>
          <w:rStyle w:val="HTML"/>
          <w:color w:val="CCCCCC"/>
        </w:rPr>
        <w:t>(staff2)</w:t>
      </w:r>
    </w:p>
    <w:p w14:paraId="0A7A484B" w14:textId="77777777" w:rsidR="00857CEE" w:rsidRPr="00C70AC7" w:rsidRDefault="00857CEE" w:rsidP="009C1043">
      <w:pPr>
        <w:pStyle w:val="HTML0"/>
        <w:spacing w:line="326" w:lineRule="atLeast"/>
        <w:rPr>
          <w:rStyle w:val="HTML"/>
          <w:color w:val="CCCCCC"/>
        </w:rPr>
      </w:pPr>
      <w:proofErr w:type="spellStart"/>
      <w:r w:rsidRPr="00C70AC7">
        <w:rPr>
          <w:rStyle w:val="HTML"/>
          <w:color w:val="CCCCCC"/>
        </w:rPr>
        <w:t>staff_notice.company_info</w:t>
      </w:r>
      <w:proofErr w:type="spellEnd"/>
      <w:r w:rsidRPr="00C70AC7">
        <w:rPr>
          <w:rStyle w:val="HTML"/>
          <w:color w:val="CCCCCC"/>
        </w:rPr>
        <w:t xml:space="preserve"> = </w:t>
      </w:r>
      <w:r w:rsidRPr="00C70AC7">
        <w:rPr>
          <w:rStyle w:val="hljs-string"/>
          <w:color w:val="D69D85"/>
        </w:rPr>
        <w:t>'明天开会！'</w:t>
      </w:r>
    </w:p>
    <w:p w14:paraId="10342B62" w14:textId="77777777" w:rsidR="00857CEE" w:rsidRPr="00C70AC7" w:rsidRDefault="00857CEE" w:rsidP="009C1043">
      <w:pPr>
        <w:pStyle w:val="HTML0"/>
        <w:spacing w:line="326" w:lineRule="atLeast"/>
        <w:rPr>
          <w:rStyle w:val="HTML"/>
          <w:color w:val="CCCCCC"/>
        </w:rPr>
      </w:pPr>
      <w:proofErr w:type="gramStart"/>
      <w:r w:rsidRPr="00C70AC7">
        <w:rPr>
          <w:rStyle w:val="hljs-builtin"/>
          <w:color w:val="4EC9B0"/>
        </w:rPr>
        <w:t>print</w:t>
      </w:r>
      <w:r w:rsidRPr="00C70AC7">
        <w:rPr>
          <w:rStyle w:val="HTML"/>
          <w:color w:val="CCCCCC"/>
        </w:rPr>
        <w:t>(</w:t>
      </w:r>
      <w:proofErr w:type="gramEnd"/>
      <w:r w:rsidRPr="00C70AC7">
        <w:rPr>
          <w:rStyle w:val="HTML"/>
          <w:color w:val="CCCCCC"/>
        </w:rPr>
        <w:t>staff1.company_info)</w:t>
      </w:r>
    </w:p>
    <w:p w14:paraId="3C7102AD" w14:textId="77777777" w:rsidR="00857CEE" w:rsidRPr="00C70AC7" w:rsidRDefault="00857CEE" w:rsidP="009C1043">
      <w:pPr>
        <w:pStyle w:val="HTML0"/>
        <w:spacing w:line="326" w:lineRule="atLeast"/>
        <w:rPr>
          <w:rStyle w:val="HTML"/>
          <w:color w:val="CCCCCC"/>
        </w:rPr>
      </w:pPr>
      <w:proofErr w:type="gramStart"/>
      <w:r w:rsidRPr="00C70AC7">
        <w:rPr>
          <w:rStyle w:val="hljs-builtin"/>
          <w:color w:val="4EC9B0"/>
        </w:rPr>
        <w:t>print</w:t>
      </w:r>
      <w:r w:rsidRPr="00C70AC7">
        <w:rPr>
          <w:rStyle w:val="HTML"/>
          <w:color w:val="CCCCCC"/>
        </w:rPr>
        <w:t>(</w:t>
      </w:r>
      <w:proofErr w:type="gramEnd"/>
      <w:r w:rsidRPr="00C70AC7">
        <w:rPr>
          <w:rStyle w:val="HTML"/>
          <w:color w:val="CCCCCC"/>
        </w:rPr>
        <w:t>staff2.company_info)</w:t>
      </w:r>
    </w:p>
    <w:p w14:paraId="568089E7" w14:textId="77777777" w:rsidR="00857CEE" w:rsidRPr="00C70AC7" w:rsidRDefault="00857CEE" w:rsidP="009C1043">
      <w:pPr>
        <w:pStyle w:val="HTML0"/>
        <w:spacing w:line="326" w:lineRule="atLeast"/>
        <w:rPr>
          <w:rStyle w:val="hljs-string"/>
          <w:color w:val="D69D85"/>
        </w:rPr>
      </w:pPr>
      <w:r w:rsidRPr="00C70AC7">
        <w:rPr>
          <w:rStyle w:val="hljs-string"/>
          <w:color w:val="D69D85"/>
        </w:rPr>
        <w:t>"""</w:t>
      </w:r>
    </w:p>
    <w:p w14:paraId="1C3741B4" w14:textId="77777777" w:rsidR="00857CEE" w:rsidRPr="00C70AC7" w:rsidRDefault="00857CEE" w:rsidP="009C1043">
      <w:pPr>
        <w:pStyle w:val="HTML0"/>
        <w:spacing w:line="326" w:lineRule="atLeast"/>
        <w:rPr>
          <w:rStyle w:val="hljs-string"/>
          <w:color w:val="D69D85"/>
        </w:rPr>
      </w:pPr>
      <w:r w:rsidRPr="00C70AC7">
        <w:rPr>
          <w:rStyle w:val="hljs-string"/>
          <w:color w:val="D69D85"/>
        </w:rPr>
        <w:t>假期放假通知！</w:t>
      </w:r>
    </w:p>
    <w:p w14:paraId="0EE0679E" w14:textId="77777777" w:rsidR="00857CEE" w:rsidRPr="00C70AC7" w:rsidRDefault="00857CEE" w:rsidP="009C1043">
      <w:pPr>
        <w:pStyle w:val="HTML0"/>
        <w:spacing w:line="326" w:lineRule="atLeast"/>
        <w:rPr>
          <w:rStyle w:val="hljs-string"/>
          <w:color w:val="D69D85"/>
        </w:rPr>
      </w:pPr>
      <w:r w:rsidRPr="00C70AC7">
        <w:rPr>
          <w:rStyle w:val="hljs-string"/>
          <w:color w:val="D69D85"/>
        </w:rPr>
        <w:t>假期放假通知！</w:t>
      </w:r>
    </w:p>
    <w:p w14:paraId="51F3C7FA" w14:textId="77777777" w:rsidR="00857CEE" w:rsidRPr="00C70AC7" w:rsidRDefault="00857CEE" w:rsidP="009C1043">
      <w:pPr>
        <w:pStyle w:val="HTML0"/>
        <w:spacing w:line="326" w:lineRule="atLeast"/>
        <w:rPr>
          <w:rStyle w:val="hljs-string"/>
          <w:color w:val="D69D85"/>
        </w:rPr>
      </w:pPr>
      <w:r w:rsidRPr="00C70AC7">
        <w:rPr>
          <w:rStyle w:val="hljs-string"/>
          <w:color w:val="D69D85"/>
        </w:rPr>
        <w:t>明天开会！</w:t>
      </w:r>
    </w:p>
    <w:p w14:paraId="104BA8C6" w14:textId="77777777" w:rsidR="00857CEE" w:rsidRPr="00C70AC7" w:rsidRDefault="00857CEE" w:rsidP="009C1043">
      <w:pPr>
        <w:pStyle w:val="HTML0"/>
        <w:spacing w:line="326" w:lineRule="atLeast"/>
        <w:rPr>
          <w:rStyle w:val="hljs-string"/>
          <w:color w:val="D69D85"/>
        </w:rPr>
      </w:pPr>
      <w:r w:rsidRPr="00C70AC7">
        <w:rPr>
          <w:rStyle w:val="hljs-string"/>
          <w:color w:val="D69D85"/>
        </w:rPr>
        <w:t>假期放假通知！</w:t>
      </w:r>
    </w:p>
    <w:p w14:paraId="41967D6F" w14:textId="77777777" w:rsidR="00857CEE" w:rsidRPr="00C70AC7" w:rsidRDefault="00857CEE" w:rsidP="009C1043">
      <w:pPr>
        <w:pStyle w:val="HTML0"/>
        <w:spacing w:line="326" w:lineRule="atLeast"/>
        <w:rPr>
          <w:rStyle w:val="HTML"/>
          <w:color w:val="CCCCCC"/>
        </w:rPr>
      </w:pPr>
      <w:r w:rsidRPr="00C70AC7">
        <w:rPr>
          <w:rStyle w:val="hljs-string"/>
          <w:color w:val="D69D85"/>
        </w:rPr>
        <w:t>"""</w:t>
      </w:r>
    </w:p>
    <w:p w14:paraId="4556EC6E" w14:textId="77777777" w:rsidR="00857CEE" w:rsidRPr="00C70AC7" w:rsidRDefault="00857CEE"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使用场景：当一个抽象模型有两个方面，其中一个方面依赖另一个方面。将这两者封装在独立对象中以使它们可以各自独立地改变和复用；当对一个对象的改变需要同时改变其它对象，而不知道具体有多少对象待改变；当一个对象必须通知其它对象，而它又不能假定其它对象是谁。换言之，你不希望这些对象是紧耦合的。优点：目标和观察者之间的抽象耦合最小；支持广播通信。</w:t>
      </w:r>
    </w:p>
    <w:p w14:paraId="32B92163" w14:textId="77777777" w:rsidR="00857CEE" w:rsidRPr="00C70AC7" w:rsidRDefault="00857CEE"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3. </w:t>
      </w:r>
      <w:r w:rsidRPr="00C70AC7">
        <w:rPr>
          <w:rFonts w:ascii="Segoe UI" w:hAnsi="Segoe UI" w:cs="Segoe UI"/>
          <w:color w:val="CCCCCC"/>
          <w:sz w:val="22"/>
          <w:szCs w:val="22"/>
        </w:rPr>
        <w:t>策略模式</w:t>
      </w:r>
    </w:p>
    <w:p w14:paraId="03429C40" w14:textId="77777777" w:rsidR="00857CEE" w:rsidRPr="00C70AC7" w:rsidRDefault="00857CEE"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定义一个个算法，把它们封装起来，并且使它们可以相互替换。本模式使得算法可独立于使用它的客户而变化。角色有：抽象策略、具体策略和上下文。</w:t>
      </w:r>
    </w:p>
    <w:p w14:paraId="2D70E917" w14:textId="77777777" w:rsidR="00857CEE" w:rsidRPr="00C70AC7" w:rsidRDefault="00857CEE" w:rsidP="009C1043">
      <w:pPr>
        <w:pStyle w:val="HTML0"/>
        <w:spacing w:line="326" w:lineRule="atLeast"/>
        <w:rPr>
          <w:rStyle w:val="HTML"/>
          <w:color w:val="CCCCCC"/>
        </w:rPr>
      </w:pPr>
      <w:r w:rsidRPr="00C70AC7">
        <w:rPr>
          <w:rStyle w:val="hljs-keyword"/>
          <w:color w:val="569CD6"/>
        </w:rPr>
        <w:lastRenderedPageBreak/>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abstractmethod</w:t>
      </w:r>
      <w:proofErr w:type="spellEnd"/>
      <w:r w:rsidRPr="00C70AC7">
        <w:rPr>
          <w:rStyle w:val="HTML"/>
          <w:color w:val="CCCCCC"/>
        </w:rPr>
        <w:t xml:space="preserve">, </w:t>
      </w:r>
      <w:proofErr w:type="spellStart"/>
      <w:r w:rsidRPr="00C70AC7">
        <w:rPr>
          <w:rStyle w:val="HTML"/>
          <w:color w:val="CCCCCC"/>
        </w:rPr>
        <w:t>ABCMeta</w:t>
      </w:r>
      <w:proofErr w:type="spellEnd"/>
    </w:p>
    <w:p w14:paraId="5FAAE6C8" w14:textId="77777777" w:rsidR="00857CEE" w:rsidRPr="00C70AC7" w:rsidRDefault="00857CEE"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datetime </w:t>
      </w:r>
      <w:r w:rsidRPr="00C70AC7">
        <w:rPr>
          <w:rStyle w:val="hljs-keyword"/>
          <w:color w:val="569CD6"/>
        </w:rPr>
        <w:t>import</w:t>
      </w:r>
      <w:r w:rsidRPr="00C70AC7">
        <w:rPr>
          <w:rStyle w:val="HTML"/>
          <w:color w:val="CCCCCC"/>
        </w:rPr>
        <w:t xml:space="preserve"> datetime</w:t>
      </w:r>
    </w:p>
    <w:p w14:paraId="3A6465D1" w14:textId="77777777" w:rsidR="00857CEE" w:rsidRPr="00C70AC7" w:rsidRDefault="00857CEE" w:rsidP="009C1043">
      <w:pPr>
        <w:pStyle w:val="HTML0"/>
        <w:spacing w:line="326" w:lineRule="atLeast"/>
        <w:rPr>
          <w:rStyle w:val="HTML"/>
          <w:color w:val="CCCCCC"/>
        </w:rPr>
      </w:pPr>
    </w:p>
    <w:p w14:paraId="38A2D0A1" w14:textId="77777777" w:rsidR="00857CEE" w:rsidRPr="00C70AC7" w:rsidRDefault="00857CEE" w:rsidP="009C1043">
      <w:pPr>
        <w:pStyle w:val="HTML0"/>
        <w:spacing w:line="326" w:lineRule="atLeast"/>
        <w:rPr>
          <w:rStyle w:val="HTML"/>
          <w:color w:val="CCCCCC"/>
        </w:rPr>
      </w:pPr>
      <w:r w:rsidRPr="00C70AC7">
        <w:rPr>
          <w:rStyle w:val="hljs-comment"/>
          <w:i/>
          <w:iCs/>
          <w:color w:val="57A64A"/>
        </w:rPr>
        <w:t># 抽象策略</w:t>
      </w:r>
    </w:p>
    <w:p w14:paraId="592A71D3" w14:textId="77777777" w:rsidR="00857CEE" w:rsidRPr="00C70AC7" w:rsidRDefault="00857CEE"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Strategy</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4C5D947A" w14:textId="77777777" w:rsidR="00857CEE" w:rsidRPr="00C70AC7" w:rsidRDefault="00857CEE"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3D15EA9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execute</w:t>
      </w:r>
      <w:r w:rsidRPr="00C70AC7">
        <w:rPr>
          <w:rStyle w:val="HTML"/>
          <w:color w:val="CCCCCC"/>
        </w:rPr>
        <w:t>(</w:t>
      </w:r>
      <w:proofErr w:type="gramEnd"/>
      <w:r w:rsidRPr="00C70AC7">
        <w:rPr>
          <w:rStyle w:val="hljs-params"/>
          <w:color w:val="DCDCDC"/>
        </w:rPr>
        <w:t>self, data</w:t>
      </w:r>
      <w:r w:rsidRPr="00C70AC7">
        <w:rPr>
          <w:rStyle w:val="HTML"/>
          <w:color w:val="CCCCCC"/>
        </w:rPr>
        <w:t>):</w:t>
      </w:r>
    </w:p>
    <w:p w14:paraId="0CD51CF1"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66C3EF9D" w14:textId="77777777" w:rsidR="00857CEE" w:rsidRPr="00C70AC7" w:rsidRDefault="00857CEE" w:rsidP="009C1043">
      <w:pPr>
        <w:pStyle w:val="HTML0"/>
        <w:spacing w:line="326" w:lineRule="atLeast"/>
        <w:rPr>
          <w:rStyle w:val="HTML"/>
          <w:color w:val="CCCCCC"/>
        </w:rPr>
      </w:pPr>
    </w:p>
    <w:p w14:paraId="05CC3E5E" w14:textId="77777777" w:rsidR="00857CEE" w:rsidRPr="00C70AC7" w:rsidRDefault="00857CEE" w:rsidP="009C1043">
      <w:pPr>
        <w:pStyle w:val="HTML0"/>
        <w:spacing w:line="326" w:lineRule="atLeast"/>
        <w:rPr>
          <w:rStyle w:val="HTML"/>
          <w:color w:val="CCCCCC"/>
        </w:rPr>
      </w:pPr>
      <w:r w:rsidRPr="00C70AC7">
        <w:rPr>
          <w:rStyle w:val="hljs-comment"/>
          <w:i/>
          <w:iCs/>
          <w:color w:val="57A64A"/>
        </w:rPr>
        <w:t># 具体策略</w:t>
      </w:r>
    </w:p>
    <w:p w14:paraId="078157F2" w14:textId="77777777" w:rsidR="00857CEE" w:rsidRPr="00C70AC7" w:rsidRDefault="00857CEE"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FastStrategy</w:t>
      </w:r>
      <w:proofErr w:type="spellEnd"/>
      <w:r w:rsidRPr="00C70AC7">
        <w:rPr>
          <w:rStyle w:val="HTML"/>
          <w:color w:val="CCCCCC"/>
        </w:rPr>
        <w:t>(</w:t>
      </w:r>
      <w:proofErr w:type="gramEnd"/>
      <w:r w:rsidRPr="00C70AC7">
        <w:rPr>
          <w:rStyle w:val="hljs-title"/>
          <w:color w:val="DCDCDC"/>
          <w:szCs w:val="32"/>
        </w:rPr>
        <w:t>Strategy</w:t>
      </w:r>
      <w:r w:rsidRPr="00C70AC7">
        <w:rPr>
          <w:rStyle w:val="HTML"/>
          <w:color w:val="CCCCCC"/>
        </w:rPr>
        <w:t>):</w:t>
      </w:r>
    </w:p>
    <w:p w14:paraId="08179072"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execute</w:t>
      </w:r>
      <w:r w:rsidRPr="00C70AC7">
        <w:rPr>
          <w:rStyle w:val="HTML"/>
          <w:color w:val="CCCCCC"/>
        </w:rPr>
        <w:t>(</w:t>
      </w:r>
      <w:proofErr w:type="gramEnd"/>
      <w:r w:rsidRPr="00C70AC7">
        <w:rPr>
          <w:rStyle w:val="hljs-params"/>
          <w:color w:val="DCDCDC"/>
        </w:rPr>
        <w:t>self, data</w:t>
      </w:r>
      <w:r w:rsidRPr="00C70AC7">
        <w:rPr>
          <w:rStyle w:val="HTML"/>
          <w:color w:val="CCCCCC"/>
        </w:rPr>
        <w:t>):</w:t>
      </w:r>
    </w:p>
    <w:p w14:paraId="0B0D1B5E"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"使用较快的策略处理%s"</w:t>
      </w:r>
      <w:r w:rsidRPr="00C70AC7">
        <w:rPr>
          <w:rStyle w:val="HTML"/>
          <w:color w:val="CCCCCC"/>
        </w:rPr>
        <w:t xml:space="preserve"> % data)</w:t>
      </w:r>
    </w:p>
    <w:p w14:paraId="10DF903C" w14:textId="77777777" w:rsidR="00857CEE" w:rsidRPr="00C70AC7" w:rsidRDefault="00857CEE" w:rsidP="009C1043">
      <w:pPr>
        <w:pStyle w:val="HTML0"/>
        <w:spacing w:line="326" w:lineRule="atLeast"/>
        <w:rPr>
          <w:rStyle w:val="HTML"/>
          <w:color w:val="CCCCCC"/>
        </w:rPr>
      </w:pPr>
    </w:p>
    <w:p w14:paraId="6BAD1247" w14:textId="77777777" w:rsidR="00857CEE" w:rsidRPr="00C70AC7" w:rsidRDefault="00857CEE" w:rsidP="009C1043">
      <w:pPr>
        <w:pStyle w:val="HTML0"/>
        <w:spacing w:line="326" w:lineRule="atLeast"/>
        <w:rPr>
          <w:rStyle w:val="HTML"/>
          <w:color w:val="CCCCCC"/>
        </w:rPr>
      </w:pPr>
      <w:r w:rsidRPr="00C70AC7">
        <w:rPr>
          <w:rStyle w:val="hljs-comment"/>
          <w:i/>
          <w:iCs/>
          <w:color w:val="57A64A"/>
        </w:rPr>
        <w:t># 具体策略</w:t>
      </w:r>
    </w:p>
    <w:p w14:paraId="69A32EBE" w14:textId="77777777" w:rsidR="00857CEE" w:rsidRPr="00C70AC7" w:rsidRDefault="00857CEE"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SlowStrategy</w:t>
      </w:r>
      <w:proofErr w:type="spellEnd"/>
      <w:r w:rsidRPr="00C70AC7">
        <w:rPr>
          <w:rStyle w:val="HTML"/>
          <w:color w:val="CCCCCC"/>
        </w:rPr>
        <w:t>(</w:t>
      </w:r>
      <w:proofErr w:type="gramEnd"/>
      <w:r w:rsidRPr="00C70AC7">
        <w:rPr>
          <w:rStyle w:val="hljs-title"/>
          <w:color w:val="DCDCDC"/>
          <w:szCs w:val="32"/>
        </w:rPr>
        <w:t>Strategy</w:t>
      </w:r>
      <w:r w:rsidRPr="00C70AC7">
        <w:rPr>
          <w:rStyle w:val="HTML"/>
          <w:color w:val="CCCCCC"/>
        </w:rPr>
        <w:t>):</w:t>
      </w:r>
    </w:p>
    <w:p w14:paraId="34452017"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gramStart"/>
      <w:r w:rsidRPr="00C70AC7">
        <w:rPr>
          <w:rStyle w:val="hljs-title"/>
          <w:color w:val="DCDCDC"/>
          <w:szCs w:val="32"/>
        </w:rPr>
        <w:t>execute</w:t>
      </w:r>
      <w:r w:rsidRPr="00C70AC7">
        <w:rPr>
          <w:rStyle w:val="HTML"/>
          <w:color w:val="CCCCCC"/>
        </w:rPr>
        <w:t>(</w:t>
      </w:r>
      <w:proofErr w:type="gramEnd"/>
      <w:r w:rsidRPr="00C70AC7">
        <w:rPr>
          <w:rStyle w:val="hljs-params"/>
          <w:color w:val="DCDCDC"/>
        </w:rPr>
        <w:t>self, data</w:t>
      </w:r>
      <w:r w:rsidRPr="00C70AC7">
        <w:rPr>
          <w:rStyle w:val="HTML"/>
          <w:color w:val="CCCCCC"/>
        </w:rPr>
        <w:t>):</w:t>
      </w:r>
    </w:p>
    <w:p w14:paraId="5AECEFDD"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"使用较慢的策略处理%s"</w:t>
      </w:r>
      <w:r w:rsidRPr="00C70AC7">
        <w:rPr>
          <w:rStyle w:val="HTML"/>
          <w:color w:val="CCCCCC"/>
        </w:rPr>
        <w:t xml:space="preserve"> % data)</w:t>
      </w:r>
    </w:p>
    <w:p w14:paraId="4EBAE580" w14:textId="77777777" w:rsidR="00857CEE" w:rsidRPr="00C70AC7" w:rsidRDefault="00857CEE" w:rsidP="009C1043">
      <w:pPr>
        <w:pStyle w:val="HTML0"/>
        <w:spacing w:line="326" w:lineRule="atLeast"/>
        <w:rPr>
          <w:rStyle w:val="HTML"/>
          <w:color w:val="CCCCCC"/>
        </w:rPr>
      </w:pPr>
    </w:p>
    <w:p w14:paraId="73032EC5" w14:textId="77777777" w:rsidR="00857CEE" w:rsidRPr="00C70AC7" w:rsidRDefault="00857CEE" w:rsidP="009C1043">
      <w:pPr>
        <w:pStyle w:val="HTML0"/>
        <w:spacing w:line="326" w:lineRule="atLeast"/>
        <w:rPr>
          <w:rStyle w:val="HTML"/>
          <w:color w:val="CCCCCC"/>
        </w:rPr>
      </w:pPr>
      <w:r w:rsidRPr="00C70AC7">
        <w:rPr>
          <w:rStyle w:val="hljs-comment"/>
          <w:i/>
          <w:iCs/>
          <w:color w:val="57A64A"/>
        </w:rPr>
        <w:t># 上下文</w:t>
      </w:r>
    </w:p>
    <w:p w14:paraId="5C264283" w14:textId="77777777" w:rsidR="00857CEE" w:rsidRPr="00C70AC7" w:rsidRDefault="00857CEE"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Context</w:t>
      </w:r>
      <w:r w:rsidRPr="00C70AC7">
        <w:rPr>
          <w:rStyle w:val="HTML"/>
          <w:color w:val="CCCCCC"/>
        </w:rPr>
        <w:t>:</w:t>
      </w:r>
    </w:p>
    <w:p w14:paraId="42D27AAD"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self, strategy, data</w:t>
      </w:r>
      <w:r w:rsidRPr="00C70AC7">
        <w:rPr>
          <w:rStyle w:val="HTML"/>
          <w:color w:val="CCCCCC"/>
        </w:rPr>
        <w:t>):</w:t>
      </w:r>
    </w:p>
    <w:p w14:paraId="1FB9059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r w:rsidRPr="00C70AC7">
        <w:rPr>
          <w:rStyle w:val="HTML"/>
          <w:color w:val="CCCCCC"/>
        </w:rPr>
        <w:t>self.data</w:t>
      </w:r>
      <w:proofErr w:type="spellEnd"/>
      <w:r w:rsidRPr="00C70AC7">
        <w:rPr>
          <w:rStyle w:val="HTML"/>
          <w:color w:val="CCCCCC"/>
        </w:rPr>
        <w:t xml:space="preserve"> = data</w:t>
      </w:r>
    </w:p>
    <w:p w14:paraId="1817EA97"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self.strategy</w:t>
      </w:r>
      <w:proofErr w:type="spellEnd"/>
      <w:proofErr w:type="gramEnd"/>
      <w:r w:rsidRPr="00C70AC7">
        <w:rPr>
          <w:rStyle w:val="HTML"/>
          <w:color w:val="CCCCCC"/>
        </w:rPr>
        <w:t xml:space="preserve"> = strategy</w:t>
      </w:r>
    </w:p>
    <w:p w14:paraId="688F64F1"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comment"/>
          <w:i/>
          <w:iCs/>
          <w:color w:val="57A64A"/>
        </w:rPr>
        <w:t># 可以定义用户不知道的东西</w:t>
      </w:r>
    </w:p>
    <w:p w14:paraId="6020535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self.date</w:t>
      </w:r>
      <w:proofErr w:type="spellEnd"/>
      <w:proofErr w:type="gramEnd"/>
      <w:r w:rsidRPr="00C70AC7">
        <w:rPr>
          <w:rStyle w:val="HTML"/>
          <w:color w:val="CCCCCC"/>
        </w:rPr>
        <w:t xml:space="preserve"> = </w:t>
      </w:r>
      <w:proofErr w:type="spellStart"/>
      <w:r w:rsidRPr="00C70AC7">
        <w:rPr>
          <w:rStyle w:val="HTML"/>
          <w:color w:val="CCCCCC"/>
        </w:rPr>
        <w:t>datetime.now</w:t>
      </w:r>
      <w:proofErr w:type="spellEnd"/>
      <w:r w:rsidRPr="00C70AC7">
        <w:rPr>
          <w:rStyle w:val="HTML"/>
          <w:color w:val="CCCCCC"/>
        </w:rPr>
        <w:t>()</w:t>
      </w:r>
    </w:p>
    <w:p w14:paraId="5329BF4A" w14:textId="77777777" w:rsidR="00857CEE" w:rsidRPr="00C70AC7" w:rsidRDefault="00857CEE" w:rsidP="009C1043">
      <w:pPr>
        <w:pStyle w:val="HTML0"/>
        <w:spacing w:line="326" w:lineRule="atLeast"/>
        <w:rPr>
          <w:rStyle w:val="HTML"/>
          <w:color w:val="CCCCCC"/>
        </w:rPr>
      </w:pPr>
    </w:p>
    <w:p w14:paraId="039C6ACE"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set_</w:t>
      </w:r>
      <w:proofErr w:type="gramStart"/>
      <w:r w:rsidRPr="00C70AC7">
        <w:rPr>
          <w:rStyle w:val="hljs-title"/>
          <w:color w:val="DCDCDC"/>
          <w:szCs w:val="32"/>
        </w:rPr>
        <w:t>strategy</w:t>
      </w:r>
      <w:proofErr w:type="spellEnd"/>
      <w:r w:rsidRPr="00C70AC7">
        <w:rPr>
          <w:rStyle w:val="HTML"/>
          <w:color w:val="CCCCCC"/>
        </w:rPr>
        <w:t>(</w:t>
      </w:r>
      <w:proofErr w:type="gramEnd"/>
      <w:r w:rsidRPr="00C70AC7">
        <w:rPr>
          <w:rStyle w:val="hljs-params"/>
          <w:color w:val="DCDCDC"/>
        </w:rPr>
        <w:t>self, strategy</w:t>
      </w:r>
      <w:r w:rsidRPr="00C70AC7">
        <w:rPr>
          <w:rStyle w:val="HTML"/>
          <w:color w:val="CCCCCC"/>
        </w:rPr>
        <w:t>):</w:t>
      </w:r>
    </w:p>
    <w:p w14:paraId="22BA0A0C"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self.strategy</w:t>
      </w:r>
      <w:proofErr w:type="spellEnd"/>
      <w:proofErr w:type="gramEnd"/>
      <w:r w:rsidRPr="00C70AC7">
        <w:rPr>
          <w:rStyle w:val="HTML"/>
          <w:color w:val="CCCCCC"/>
        </w:rPr>
        <w:t xml:space="preserve"> = strategy</w:t>
      </w:r>
    </w:p>
    <w:p w14:paraId="56204473" w14:textId="77777777" w:rsidR="00857CEE" w:rsidRPr="00C70AC7" w:rsidRDefault="00857CEE" w:rsidP="009C1043">
      <w:pPr>
        <w:pStyle w:val="HTML0"/>
        <w:spacing w:line="326" w:lineRule="atLeast"/>
        <w:rPr>
          <w:rStyle w:val="HTML"/>
          <w:color w:val="CCCCCC"/>
        </w:rPr>
      </w:pPr>
    </w:p>
    <w:p w14:paraId="2EEEE4AB"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proofErr w:type="spellStart"/>
      <w:r w:rsidRPr="00C70AC7">
        <w:rPr>
          <w:rStyle w:val="hljs-title"/>
          <w:color w:val="DCDCDC"/>
          <w:szCs w:val="32"/>
        </w:rPr>
        <w:t>do_strategy</w:t>
      </w:r>
      <w:proofErr w:type="spellEnd"/>
      <w:r w:rsidRPr="00C70AC7">
        <w:rPr>
          <w:rStyle w:val="HTML"/>
          <w:color w:val="CCCCCC"/>
        </w:rPr>
        <w:t>(</w:t>
      </w:r>
      <w:r w:rsidRPr="00C70AC7">
        <w:rPr>
          <w:rStyle w:val="hljs-params"/>
          <w:color w:val="DCDCDC"/>
        </w:rPr>
        <w:t>self</w:t>
      </w:r>
      <w:r w:rsidRPr="00C70AC7">
        <w:rPr>
          <w:rStyle w:val="HTML"/>
          <w:color w:val="CCCCCC"/>
        </w:rPr>
        <w:t>):</w:t>
      </w:r>
    </w:p>
    <w:p w14:paraId="1DC73563"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self.strategy</w:t>
      </w:r>
      <w:proofErr w:type="gramEnd"/>
      <w:r w:rsidRPr="00C70AC7">
        <w:rPr>
          <w:rStyle w:val="HTML"/>
          <w:color w:val="CCCCCC"/>
        </w:rPr>
        <w:t>.execute</w:t>
      </w:r>
      <w:proofErr w:type="spellEnd"/>
      <w:r w:rsidRPr="00C70AC7">
        <w:rPr>
          <w:rStyle w:val="HTML"/>
          <w:color w:val="CCCCCC"/>
        </w:rPr>
        <w:t>(</w:t>
      </w:r>
      <w:proofErr w:type="spellStart"/>
      <w:r w:rsidRPr="00C70AC7">
        <w:rPr>
          <w:rStyle w:val="HTML"/>
          <w:color w:val="CCCCCC"/>
        </w:rPr>
        <w:t>self.data</w:t>
      </w:r>
      <w:proofErr w:type="spellEnd"/>
      <w:r w:rsidRPr="00C70AC7">
        <w:rPr>
          <w:rStyle w:val="HTML"/>
          <w:color w:val="CCCCCC"/>
        </w:rPr>
        <w:t>)</w:t>
      </w:r>
    </w:p>
    <w:p w14:paraId="7E57D274" w14:textId="77777777" w:rsidR="00857CEE" w:rsidRPr="00C70AC7" w:rsidRDefault="00857CEE" w:rsidP="009C1043">
      <w:pPr>
        <w:pStyle w:val="HTML0"/>
        <w:spacing w:line="326" w:lineRule="atLeast"/>
        <w:rPr>
          <w:rStyle w:val="HTML"/>
          <w:color w:val="CCCCCC"/>
        </w:rPr>
      </w:pPr>
    </w:p>
    <w:p w14:paraId="0A31B4E3"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data = </w:t>
      </w:r>
      <w:r w:rsidRPr="00C70AC7">
        <w:rPr>
          <w:rStyle w:val="hljs-string"/>
          <w:color w:val="D69D85"/>
        </w:rPr>
        <w:t>"Hello!"</w:t>
      </w:r>
    </w:p>
    <w:p w14:paraId="2FF52EF9" w14:textId="77777777" w:rsidR="00857CEE" w:rsidRPr="00C70AC7" w:rsidRDefault="00857CEE" w:rsidP="009C1043">
      <w:pPr>
        <w:pStyle w:val="HTML0"/>
        <w:spacing w:line="326" w:lineRule="atLeast"/>
        <w:rPr>
          <w:rStyle w:val="HTML"/>
          <w:color w:val="CCCCCC"/>
        </w:rPr>
      </w:pPr>
      <w:r w:rsidRPr="00C70AC7">
        <w:rPr>
          <w:rStyle w:val="hljs-comment"/>
          <w:i/>
          <w:iCs/>
          <w:color w:val="57A64A"/>
        </w:rPr>
        <w:t># 使用较快的策略处理</w:t>
      </w:r>
    </w:p>
    <w:p w14:paraId="6C17DD5F" w14:textId="77777777" w:rsidR="00857CEE" w:rsidRPr="00C70AC7" w:rsidRDefault="00857CEE" w:rsidP="009C1043">
      <w:pPr>
        <w:pStyle w:val="HTML0"/>
        <w:spacing w:line="326" w:lineRule="atLeast"/>
        <w:rPr>
          <w:rStyle w:val="HTML"/>
          <w:color w:val="CCCCCC"/>
        </w:rPr>
      </w:pPr>
      <w:proofErr w:type="spellStart"/>
      <w:r w:rsidRPr="00C70AC7">
        <w:rPr>
          <w:rStyle w:val="HTML"/>
          <w:color w:val="CCCCCC"/>
        </w:rPr>
        <w:t>fast_strategy</w:t>
      </w:r>
      <w:proofErr w:type="spellEnd"/>
      <w:r w:rsidRPr="00C70AC7">
        <w:rPr>
          <w:rStyle w:val="HTML"/>
          <w:color w:val="CCCCCC"/>
        </w:rPr>
        <w:t xml:space="preserve"> = </w:t>
      </w:r>
      <w:proofErr w:type="spellStart"/>
      <w:proofErr w:type="gramStart"/>
      <w:r w:rsidRPr="00C70AC7">
        <w:rPr>
          <w:rStyle w:val="HTML"/>
          <w:color w:val="CCCCCC"/>
        </w:rPr>
        <w:t>FastStrategy</w:t>
      </w:r>
      <w:proofErr w:type="spellEnd"/>
      <w:r w:rsidRPr="00C70AC7">
        <w:rPr>
          <w:rStyle w:val="HTML"/>
          <w:color w:val="CCCCCC"/>
        </w:rPr>
        <w:t>(</w:t>
      </w:r>
      <w:proofErr w:type="gramEnd"/>
      <w:r w:rsidRPr="00C70AC7">
        <w:rPr>
          <w:rStyle w:val="HTML"/>
          <w:color w:val="CCCCCC"/>
        </w:rPr>
        <w:t>)</w:t>
      </w:r>
    </w:p>
    <w:p w14:paraId="6A947A53"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context = </w:t>
      </w:r>
      <w:proofErr w:type="gramStart"/>
      <w:r w:rsidRPr="00C70AC7">
        <w:rPr>
          <w:rStyle w:val="HTML"/>
          <w:color w:val="CCCCCC"/>
        </w:rPr>
        <w:t>Context(</w:t>
      </w:r>
      <w:proofErr w:type="spellStart"/>
      <w:proofErr w:type="gramEnd"/>
      <w:r w:rsidRPr="00C70AC7">
        <w:rPr>
          <w:rStyle w:val="HTML"/>
          <w:color w:val="CCCCCC"/>
        </w:rPr>
        <w:t>fast_strategy</w:t>
      </w:r>
      <w:proofErr w:type="spellEnd"/>
      <w:r w:rsidRPr="00C70AC7">
        <w:rPr>
          <w:rStyle w:val="HTML"/>
          <w:color w:val="CCCCCC"/>
        </w:rPr>
        <w:t>, data)</w:t>
      </w:r>
    </w:p>
    <w:p w14:paraId="5D25A2E2" w14:textId="77777777" w:rsidR="00857CEE" w:rsidRPr="00C70AC7" w:rsidRDefault="00857CEE" w:rsidP="009C1043">
      <w:pPr>
        <w:pStyle w:val="HTML0"/>
        <w:spacing w:line="326" w:lineRule="atLeast"/>
        <w:rPr>
          <w:rStyle w:val="HTML"/>
          <w:color w:val="CCCCCC"/>
        </w:rPr>
      </w:pPr>
      <w:proofErr w:type="spellStart"/>
      <w:r w:rsidRPr="00C70AC7">
        <w:rPr>
          <w:rStyle w:val="HTML"/>
          <w:color w:val="CCCCCC"/>
        </w:rPr>
        <w:t>context.do_</w:t>
      </w:r>
      <w:proofErr w:type="gramStart"/>
      <w:r w:rsidRPr="00C70AC7">
        <w:rPr>
          <w:rStyle w:val="HTML"/>
          <w:color w:val="CCCCCC"/>
        </w:rPr>
        <w:t>strategy</w:t>
      </w:r>
      <w:proofErr w:type="spellEnd"/>
      <w:r w:rsidRPr="00C70AC7">
        <w:rPr>
          <w:rStyle w:val="HTML"/>
          <w:color w:val="CCCCCC"/>
        </w:rPr>
        <w:t>(</w:t>
      </w:r>
      <w:proofErr w:type="gramEnd"/>
      <w:r w:rsidRPr="00C70AC7">
        <w:rPr>
          <w:rStyle w:val="HTML"/>
          <w:color w:val="CCCCCC"/>
        </w:rPr>
        <w:t>)</w:t>
      </w:r>
    </w:p>
    <w:p w14:paraId="07E6A50D" w14:textId="77777777" w:rsidR="00857CEE" w:rsidRPr="00C70AC7" w:rsidRDefault="00857CEE" w:rsidP="009C1043">
      <w:pPr>
        <w:pStyle w:val="HTML0"/>
        <w:spacing w:line="326" w:lineRule="atLeast"/>
        <w:rPr>
          <w:rStyle w:val="HTML"/>
          <w:color w:val="CCCCCC"/>
        </w:rPr>
      </w:pPr>
      <w:r w:rsidRPr="00C70AC7">
        <w:rPr>
          <w:rStyle w:val="hljs-comment"/>
          <w:i/>
          <w:iCs/>
          <w:color w:val="57A64A"/>
        </w:rPr>
        <w:t># 使用较慢的策略处理</w:t>
      </w:r>
    </w:p>
    <w:p w14:paraId="36569B3F" w14:textId="77777777" w:rsidR="00857CEE" w:rsidRPr="00C70AC7" w:rsidRDefault="00857CEE" w:rsidP="009C1043">
      <w:pPr>
        <w:pStyle w:val="HTML0"/>
        <w:spacing w:line="326" w:lineRule="atLeast"/>
        <w:rPr>
          <w:rStyle w:val="HTML"/>
          <w:color w:val="CCCCCC"/>
        </w:rPr>
      </w:pPr>
      <w:proofErr w:type="spellStart"/>
      <w:r w:rsidRPr="00C70AC7">
        <w:rPr>
          <w:rStyle w:val="HTML"/>
          <w:color w:val="CCCCCC"/>
        </w:rPr>
        <w:t>slow_strategy</w:t>
      </w:r>
      <w:proofErr w:type="spellEnd"/>
      <w:r w:rsidRPr="00C70AC7">
        <w:rPr>
          <w:rStyle w:val="HTML"/>
          <w:color w:val="CCCCCC"/>
        </w:rPr>
        <w:t xml:space="preserve"> = </w:t>
      </w:r>
      <w:proofErr w:type="spellStart"/>
      <w:proofErr w:type="gramStart"/>
      <w:r w:rsidRPr="00C70AC7">
        <w:rPr>
          <w:rStyle w:val="HTML"/>
          <w:color w:val="CCCCCC"/>
        </w:rPr>
        <w:t>SlowStrategy</w:t>
      </w:r>
      <w:proofErr w:type="spellEnd"/>
      <w:r w:rsidRPr="00C70AC7">
        <w:rPr>
          <w:rStyle w:val="HTML"/>
          <w:color w:val="CCCCCC"/>
        </w:rPr>
        <w:t>(</w:t>
      </w:r>
      <w:proofErr w:type="gramEnd"/>
      <w:r w:rsidRPr="00C70AC7">
        <w:rPr>
          <w:rStyle w:val="HTML"/>
          <w:color w:val="CCCCCC"/>
        </w:rPr>
        <w:t>)</w:t>
      </w:r>
    </w:p>
    <w:p w14:paraId="338E8A37"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context = </w:t>
      </w:r>
      <w:proofErr w:type="gramStart"/>
      <w:r w:rsidRPr="00C70AC7">
        <w:rPr>
          <w:rStyle w:val="HTML"/>
          <w:color w:val="CCCCCC"/>
        </w:rPr>
        <w:t>Context(</w:t>
      </w:r>
      <w:proofErr w:type="spellStart"/>
      <w:proofErr w:type="gramEnd"/>
      <w:r w:rsidRPr="00C70AC7">
        <w:rPr>
          <w:rStyle w:val="HTML"/>
          <w:color w:val="CCCCCC"/>
        </w:rPr>
        <w:t>slow_strategy</w:t>
      </w:r>
      <w:proofErr w:type="spellEnd"/>
      <w:r w:rsidRPr="00C70AC7">
        <w:rPr>
          <w:rStyle w:val="HTML"/>
          <w:color w:val="CCCCCC"/>
        </w:rPr>
        <w:t>, data)</w:t>
      </w:r>
    </w:p>
    <w:p w14:paraId="7E594102" w14:textId="77777777" w:rsidR="00857CEE" w:rsidRPr="00C70AC7" w:rsidRDefault="00857CEE" w:rsidP="009C1043">
      <w:pPr>
        <w:pStyle w:val="HTML0"/>
        <w:spacing w:line="326" w:lineRule="atLeast"/>
        <w:rPr>
          <w:rStyle w:val="HTML"/>
          <w:color w:val="CCCCCC"/>
        </w:rPr>
      </w:pPr>
      <w:proofErr w:type="spellStart"/>
      <w:r w:rsidRPr="00C70AC7">
        <w:rPr>
          <w:rStyle w:val="HTML"/>
          <w:color w:val="CCCCCC"/>
        </w:rPr>
        <w:t>context.do_</w:t>
      </w:r>
      <w:proofErr w:type="gramStart"/>
      <w:r w:rsidRPr="00C70AC7">
        <w:rPr>
          <w:rStyle w:val="HTML"/>
          <w:color w:val="CCCCCC"/>
        </w:rPr>
        <w:t>strategy</w:t>
      </w:r>
      <w:proofErr w:type="spellEnd"/>
      <w:r w:rsidRPr="00C70AC7">
        <w:rPr>
          <w:rStyle w:val="HTML"/>
          <w:color w:val="CCCCCC"/>
        </w:rPr>
        <w:t>(</w:t>
      </w:r>
      <w:proofErr w:type="gramEnd"/>
      <w:r w:rsidRPr="00C70AC7">
        <w:rPr>
          <w:rStyle w:val="HTML"/>
          <w:color w:val="CCCCCC"/>
        </w:rPr>
        <w:t>)</w:t>
      </w:r>
    </w:p>
    <w:p w14:paraId="411FF28C" w14:textId="77777777" w:rsidR="00857CEE" w:rsidRPr="00C70AC7" w:rsidRDefault="00857CEE" w:rsidP="009C1043">
      <w:pPr>
        <w:pStyle w:val="HTML0"/>
        <w:spacing w:line="326" w:lineRule="atLeast"/>
        <w:rPr>
          <w:rStyle w:val="hljs-string"/>
          <w:color w:val="D69D85"/>
        </w:rPr>
      </w:pPr>
      <w:r w:rsidRPr="00C70AC7">
        <w:rPr>
          <w:rStyle w:val="hljs-string"/>
          <w:color w:val="D69D85"/>
        </w:rPr>
        <w:lastRenderedPageBreak/>
        <w:t>"""</w:t>
      </w:r>
    </w:p>
    <w:p w14:paraId="01A8B26A" w14:textId="77777777" w:rsidR="00857CEE" w:rsidRPr="00C70AC7" w:rsidRDefault="00857CEE" w:rsidP="009C1043">
      <w:pPr>
        <w:pStyle w:val="HTML0"/>
        <w:spacing w:line="326" w:lineRule="atLeast"/>
        <w:rPr>
          <w:rStyle w:val="hljs-string"/>
          <w:color w:val="D69D85"/>
        </w:rPr>
      </w:pPr>
      <w:r w:rsidRPr="00C70AC7">
        <w:rPr>
          <w:rStyle w:val="hljs-string"/>
          <w:color w:val="D69D85"/>
        </w:rPr>
        <w:t>使用较快的策略处理Hello!</w:t>
      </w:r>
    </w:p>
    <w:p w14:paraId="3FD13FE9" w14:textId="77777777" w:rsidR="00857CEE" w:rsidRPr="00C70AC7" w:rsidRDefault="00857CEE" w:rsidP="009C1043">
      <w:pPr>
        <w:pStyle w:val="HTML0"/>
        <w:spacing w:line="326" w:lineRule="atLeast"/>
        <w:rPr>
          <w:rStyle w:val="hljs-string"/>
          <w:color w:val="D69D85"/>
        </w:rPr>
      </w:pPr>
      <w:r w:rsidRPr="00C70AC7">
        <w:rPr>
          <w:rStyle w:val="hljs-string"/>
          <w:color w:val="D69D85"/>
        </w:rPr>
        <w:t>使用较慢的策略处理Hello!</w:t>
      </w:r>
    </w:p>
    <w:p w14:paraId="598D9859" w14:textId="77777777" w:rsidR="00857CEE" w:rsidRPr="00C70AC7" w:rsidRDefault="00857CEE" w:rsidP="009C1043">
      <w:pPr>
        <w:pStyle w:val="HTML0"/>
        <w:spacing w:line="326" w:lineRule="atLeast"/>
        <w:rPr>
          <w:rStyle w:val="HTML"/>
          <w:color w:val="CCCCCC"/>
        </w:rPr>
      </w:pPr>
      <w:r w:rsidRPr="00C70AC7">
        <w:rPr>
          <w:rStyle w:val="hljs-string"/>
          <w:color w:val="D69D85"/>
        </w:rPr>
        <w:t>"""</w:t>
      </w:r>
    </w:p>
    <w:p w14:paraId="281A774F" w14:textId="77777777" w:rsidR="00857CEE" w:rsidRPr="00C70AC7" w:rsidRDefault="00857CEE"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优点：定义了</w:t>
      </w:r>
      <w:proofErr w:type="gramStart"/>
      <w:r w:rsidRPr="00C70AC7">
        <w:rPr>
          <w:rFonts w:ascii="Segoe UI" w:hAnsi="Segoe UI" w:cs="Segoe UI"/>
          <w:color w:val="CCCCCC"/>
        </w:rPr>
        <w:t>一些列</w:t>
      </w:r>
      <w:proofErr w:type="gramEnd"/>
      <w:r w:rsidRPr="00C70AC7">
        <w:rPr>
          <w:rFonts w:ascii="Segoe UI" w:hAnsi="Segoe UI" w:cs="Segoe UI"/>
          <w:color w:val="CCCCCC"/>
        </w:rPr>
        <w:t>可重用的算法和行为；消除了一些条件语句；可以提供相同行为的不同实现；缺点：客户必须了解不同的策略。</w:t>
      </w:r>
    </w:p>
    <w:p w14:paraId="1A5FD789" w14:textId="77777777" w:rsidR="00857CEE" w:rsidRPr="00C70AC7" w:rsidRDefault="00857CEE" w:rsidP="009C1043">
      <w:pPr>
        <w:pStyle w:val="2"/>
        <w:spacing w:before="360" w:after="240"/>
        <w:rPr>
          <w:rFonts w:ascii="Segoe UI" w:hAnsi="Segoe UI" w:cs="Segoe UI"/>
          <w:color w:val="CCCCCC"/>
          <w:sz w:val="22"/>
          <w:szCs w:val="22"/>
        </w:rPr>
      </w:pPr>
      <w:r w:rsidRPr="00C70AC7">
        <w:rPr>
          <w:rFonts w:ascii="Segoe UI" w:hAnsi="Segoe UI" w:cs="Segoe UI"/>
          <w:color w:val="CCCCCC"/>
          <w:sz w:val="22"/>
          <w:szCs w:val="22"/>
        </w:rPr>
        <w:t xml:space="preserve">4. </w:t>
      </w:r>
      <w:r w:rsidRPr="00C70AC7">
        <w:rPr>
          <w:rFonts w:ascii="Segoe UI" w:hAnsi="Segoe UI" w:cs="Segoe UI"/>
          <w:color w:val="CCCCCC"/>
          <w:sz w:val="22"/>
          <w:szCs w:val="22"/>
        </w:rPr>
        <w:t>模板方法模式</w:t>
      </w:r>
    </w:p>
    <w:p w14:paraId="69DC6155" w14:textId="77777777" w:rsidR="00857CEE" w:rsidRPr="00C70AC7" w:rsidRDefault="00857CEE"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内容：定义一个操作中的算法骨架，将一些步骤延迟到子类中。模板方法使得子类可以不改变一个算法的结构即可重定义该算法的某些特定步骤。使用模板方法，需要用到两种角色，分别是抽象类和具体类。抽象类的作用是是定义抽象类（钩子操作），实现一个模板方法作为算法的骨架。具体类的作用实现原子操作。</w:t>
      </w:r>
    </w:p>
    <w:p w14:paraId="468EED6B" w14:textId="77777777" w:rsidR="00857CEE" w:rsidRPr="00C70AC7" w:rsidRDefault="00857CEE"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w:t>
      </w:r>
      <w:proofErr w:type="spellStart"/>
      <w:r w:rsidRPr="00C70AC7">
        <w:rPr>
          <w:rStyle w:val="HTML"/>
          <w:color w:val="CCCCCC"/>
        </w:rPr>
        <w:t>abc</w:t>
      </w:r>
      <w:proofErr w:type="spellEnd"/>
      <w:r w:rsidRPr="00C70AC7">
        <w:rPr>
          <w:rStyle w:val="HTML"/>
          <w:color w:val="CCCCCC"/>
        </w:rPr>
        <w:t xml:space="preserve"> </w:t>
      </w:r>
      <w:r w:rsidRPr="00C70AC7">
        <w:rPr>
          <w:rStyle w:val="hljs-keyword"/>
          <w:color w:val="569CD6"/>
        </w:rPr>
        <w:t>import</w:t>
      </w:r>
      <w:r w:rsidRPr="00C70AC7">
        <w:rPr>
          <w:rStyle w:val="HTML"/>
          <w:color w:val="CCCCCC"/>
        </w:rPr>
        <w:t xml:space="preserve"> </w:t>
      </w:r>
      <w:proofErr w:type="spellStart"/>
      <w:r w:rsidRPr="00C70AC7">
        <w:rPr>
          <w:rStyle w:val="HTML"/>
          <w:color w:val="CCCCCC"/>
        </w:rPr>
        <w:t>ABCMeta</w:t>
      </w:r>
      <w:proofErr w:type="spellEnd"/>
      <w:r w:rsidRPr="00C70AC7">
        <w:rPr>
          <w:rStyle w:val="HTML"/>
          <w:color w:val="CCCCCC"/>
        </w:rPr>
        <w:t xml:space="preserve">, </w:t>
      </w:r>
      <w:proofErr w:type="spellStart"/>
      <w:r w:rsidRPr="00C70AC7">
        <w:rPr>
          <w:rStyle w:val="HTML"/>
          <w:color w:val="CCCCCC"/>
        </w:rPr>
        <w:t>abstractmethod</w:t>
      </w:r>
      <w:proofErr w:type="spellEnd"/>
    </w:p>
    <w:p w14:paraId="7436FF27" w14:textId="77777777" w:rsidR="00857CEE" w:rsidRPr="00C70AC7" w:rsidRDefault="00857CEE" w:rsidP="009C1043">
      <w:pPr>
        <w:pStyle w:val="HTML0"/>
        <w:spacing w:line="326" w:lineRule="atLeast"/>
        <w:rPr>
          <w:rStyle w:val="HTML"/>
          <w:color w:val="CCCCCC"/>
        </w:rPr>
      </w:pPr>
      <w:r w:rsidRPr="00C70AC7">
        <w:rPr>
          <w:rStyle w:val="hljs-keyword"/>
          <w:color w:val="569CD6"/>
        </w:rPr>
        <w:t>from</w:t>
      </w:r>
      <w:r w:rsidRPr="00C70AC7">
        <w:rPr>
          <w:rStyle w:val="HTML"/>
          <w:color w:val="CCCCCC"/>
        </w:rPr>
        <w:t xml:space="preserve"> time </w:t>
      </w:r>
      <w:r w:rsidRPr="00C70AC7">
        <w:rPr>
          <w:rStyle w:val="hljs-keyword"/>
          <w:color w:val="569CD6"/>
        </w:rPr>
        <w:t>import</w:t>
      </w:r>
      <w:r w:rsidRPr="00C70AC7">
        <w:rPr>
          <w:rStyle w:val="HTML"/>
          <w:color w:val="CCCCCC"/>
        </w:rPr>
        <w:t xml:space="preserve"> sleep</w:t>
      </w:r>
    </w:p>
    <w:p w14:paraId="7CE780D6" w14:textId="77777777" w:rsidR="00857CEE" w:rsidRPr="00C70AC7" w:rsidRDefault="00857CEE" w:rsidP="009C1043">
      <w:pPr>
        <w:pStyle w:val="HTML0"/>
        <w:spacing w:line="326" w:lineRule="atLeast"/>
        <w:rPr>
          <w:rStyle w:val="HTML"/>
          <w:color w:val="CCCCCC"/>
        </w:rPr>
      </w:pPr>
    </w:p>
    <w:p w14:paraId="584693BE" w14:textId="77777777" w:rsidR="00857CEE" w:rsidRPr="00C70AC7" w:rsidRDefault="00857CEE" w:rsidP="009C1043">
      <w:pPr>
        <w:pStyle w:val="HTML0"/>
        <w:spacing w:line="326" w:lineRule="atLeast"/>
        <w:rPr>
          <w:rStyle w:val="HTML"/>
          <w:color w:val="CCCCCC"/>
        </w:rPr>
      </w:pPr>
      <w:r w:rsidRPr="00C70AC7">
        <w:rPr>
          <w:rStyle w:val="hljs-comment"/>
          <w:i/>
          <w:iCs/>
          <w:color w:val="57A64A"/>
        </w:rPr>
        <w:t># 抽象类</w:t>
      </w:r>
    </w:p>
    <w:p w14:paraId="269EBF8F" w14:textId="77777777" w:rsidR="00857CEE" w:rsidRPr="00C70AC7" w:rsidRDefault="00857CEE"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r w:rsidRPr="00C70AC7">
        <w:rPr>
          <w:rStyle w:val="hljs-title"/>
          <w:color w:val="DCDCDC"/>
          <w:szCs w:val="32"/>
        </w:rPr>
        <w:t>Window</w:t>
      </w:r>
      <w:r w:rsidRPr="00C70AC7">
        <w:rPr>
          <w:rStyle w:val="HTML"/>
          <w:color w:val="CCCCCC"/>
        </w:rPr>
        <w:t>(</w:t>
      </w:r>
      <w:proofErr w:type="spellStart"/>
      <w:r w:rsidRPr="00C70AC7">
        <w:rPr>
          <w:rStyle w:val="HTML"/>
          <w:color w:val="CCCCCC"/>
        </w:rPr>
        <w:t>metaclass</w:t>
      </w:r>
      <w:proofErr w:type="spellEnd"/>
      <w:r w:rsidRPr="00C70AC7">
        <w:rPr>
          <w:rStyle w:val="HTML"/>
          <w:color w:val="CCCCCC"/>
        </w:rPr>
        <w:t>=</w:t>
      </w:r>
      <w:proofErr w:type="spellStart"/>
      <w:r w:rsidRPr="00C70AC7">
        <w:rPr>
          <w:rStyle w:val="HTML"/>
          <w:color w:val="CCCCCC"/>
        </w:rPr>
        <w:t>ABCMeta</w:t>
      </w:r>
      <w:proofErr w:type="spellEnd"/>
      <w:r w:rsidRPr="00C70AC7">
        <w:rPr>
          <w:rStyle w:val="HTML"/>
          <w:color w:val="CCCCCC"/>
        </w:rPr>
        <w:t>):</w:t>
      </w:r>
    </w:p>
    <w:p w14:paraId="33279B21" w14:textId="77777777" w:rsidR="00857CEE" w:rsidRPr="00C70AC7" w:rsidRDefault="00857CEE"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11771416"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start</w:t>
      </w:r>
      <w:r w:rsidRPr="00C70AC7">
        <w:rPr>
          <w:rStyle w:val="HTML"/>
          <w:color w:val="CCCCCC"/>
        </w:rPr>
        <w:t>(</w:t>
      </w:r>
      <w:r w:rsidRPr="00C70AC7">
        <w:rPr>
          <w:rStyle w:val="hljs-params"/>
          <w:color w:val="DCDCDC"/>
        </w:rPr>
        <w:t>self</w:t>
      </w:r>
      <w:r w:rsidRPr="00C70AC7">
        <w:rPr>
          <w:rStyle w:val="HTML"/>
          <w:color w:val="CCCCCC"/>
        </w:rPr>
        <w:t xml:space="preserve">):  </w:t>
      </w:r>
      <w:r w:rsidRPr="00C70AC7">
        <w:rPr>
          <w:rStyle w:val="hljs-comment"/>
          <w:i/>
          <w:iCs/>
          <w:color w:val="57A64A"/>
        </w:rPr>
        <w:t># 原子操作/钩子操作</w:t>
      </w:r>
    </w:p>
    <w:p w14:paraId="204A5454"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5E91E72A" w14:textId="77777777" w:rsidR="00857CEE" w:rsidRPr="00C70AC7" w:rsidRDefault="00857CEE" w:rsidP="009C1043">
      <w:pPr>
        <w:pStyle w:val="HTML0"/>
        <w:spacing w:line="326" w:lineRule="atLeast"/>
        <w:rPr>
          <w:rStyle w:val="HTML"/>
          <w:color w:val="CCCCCC"/>
        </w:rPr>
      </w:pPr>
    </w:p>
    <w:p w14:paraId="1E5E2F7F" w14:textId="77777777" w:rsidR="00857CEE" w:rsidRPr="00C70AC7" w:rsidRDefault="00857CEE"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1E50CA92"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repaint</w:t>
      </w:r>
      <w:r w:rsidRPr="00C70AC7">
        <w:rPr>
          <w:rStyle w:val="HTML"/>
          <w:color w:val="CCCCCC"/>
        </w:rPr>
        <w:t>(</w:t>
      </w:r>
      <w:r w:rsidRPr="00C70AC7">
        <w:rPr>
          <w:rStyle w:val="hljs-params"/>
          <w:color w:val="DCDCDC"/>
        </w:rPr>
        <w:t>self</w:t>
      </w:r>
      <w:r w:rsidRPr="00C70AC7">
        <w:rPr>
          <w:rStyle w:val="HTML"/>
          <w:color w:val="CCCCCC"/>
        </w:rPr>
        <w:t xml:space="preserve">):  </w:t>
      </w:r>
      <w:r w:rsidRPr="00C70AC7">
        <w:rPr>
          <w:rStyle w:val="hljs-comment"/>
          <w:i/>
          <w:iCs/>
          <w:color w:val="57A64A"/>
        </w:rPr>
        <w:t># 原子操作/钩子操作</w:t>
      </w:r>
    </w:p>
    <w:p w14:paraId="1C77F5B1"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4119590C" w14:textId="77777777" w:rsidR="00857CEE" w:rsidRPr="00C70AC7" w:rsidRDefault="00857CEE" w:rsidP="009C1043">
      <w:pPr>
        <w:pStyle w:val="HTML0"/>
        <w:spacing w:line="326" w:lineRule="atLeast"/>
        <w:rPr>
          <w:rStyle w:val="HTML"/>
          <w:color w:val="CCCCCC"/>
        </w:rPr>
      </w:pPr>
    </w:p>
    <w:p w14:paraId="047A01B9" w14:textId="77777777" w:rsidR="00857CEE" w:rsidRPr="00C70AC7" w:rsidRDefault="00857CEE" w:rsidP="009C1043">
      <w:pPr>
        <w:pStyle w:val="HTML0"/>
        <w:spacing w:line="326" w:lineRule="atLeast"/>
        <w:rPr>
          <w:rStyle w:val="HTML"/>
          <w:color w:val="CCCCCC"/>
        </w:rPr>
      </w:pPr>
      <w:r w:rsidRPr="00C70AC7">
        <w:rPr>
          <w:rStyle w:val="hljs-meta"/>
          <w:color w:val="9B9B9B"/>
        </w:rPr>
        <w:t xml:space="preserve">    @</w:t>
      </w:r>
      <w:proofErr w:type="gramStart"/>
      <w:r w:rsidRPr="00C70AC7">
        <w:rPr>
          <w:rStyle w:val="hljs-meta"/>
          <w:color w:val="9B9B9B"/>
        </w:rPr>
        <w:t>abstractmethod</w:t>
      </w:r>
      <w:proofErr w:type="gramEnd"/>
    </w:p>
    <w:p w14:paraId="57A0B9F2"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stop</w:t>
      </w:r>
      <w:r w:rsidRPr="00C70AC7">
        <w:rPr>
          <w:rStyle w:val="HTML"/>
          <w:color w:val="CCCCCC"/>
        </w:rPr>
        <w:t>(</w:t>
      </w:r>
      <w:r w:rsidRPr="00C70AC7">
        <w:rPr>
          <w:rStyle w:val="hljs-params"/>
          <w:color w:val="DCDCDC"/>
        </w:rPr>
        <w:t>self</w:t>
      </w:r>
      <w:r w:rsidRPr="00C70AC7">
        <w:rPr>
          <w:rStyle w:val="HTML"/>
          <w:color w:val="CCCCCC"/>
        </w:rPr>
        <w:t xml:space="preserve">):  </w:t>
      </w:r>
      <w:r w:rsidRPr="00C70AC7">
        <w:rPr>
          <w:rStyle w:val="hljs-comment"/>
          <w:i/>
          <w:iCs/>
          <w:color w:val="57A64A"/>
        </w:rPr>
        <w:t># 原子操作/钩子操作</w:t>
      </w:r>
    </w:p>
    <w:p w14:paraId="4C0A6B67"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pass</w:t>
      </w:r>
    </w:p>
    <w:p w14:paraId="46C73D3D" w14:textId="77777777" w:rsidR="00857CEE" w:rsidRPr="00C70AC7" w:rsidRDefault="00857CEE" w:rsidP="009C1043">
      <w:pPr>
        <w:pStyle w:val="HTML0"/>
        <w:spacing w:line="326" w:lineRule="atLeast"/>
        <w:rPr>
          <w:rStyle w:val="HTML"/>
          <w:color w:val="CCCCCC"/>
        </w:rPr>
      </w:pPr>
    </w:p>
    <w:p w14:paraId="6485196F"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run</w:t>
      </w:r>
      <w:r w:rsidRPr="00C70AC7">
        <w:rPr>
          <w:rStyle w:val="HTML"/>
          <w:color w:val="CCCCCC"/>
        </w:rPr>
        <w:t>(</w:t>
      </w:r>
      <w:r w:rsidRPr="00C70AC7">
        <w:rPr>
          <w:rStyle w:val="hljs-params"/>
          <w:color w:val="DCDCDC"/>
        </w:rPr>
        <w:t>self</w:t>
      </w:r>
      <w:r w:rsidRPr="00C70AC7">
        <w:rPr>
          <w:rStyle w:val="HTML"/>
          <w:color w:val="CCCCCC"/>
        </w:rPr>
        <w:t>):</w:t>
      </w:r>
    </w:p>
    <w:p w14:paraId="612DB414" w14:textId="77777777" w:rsidR="00857CEE" w:rsidRPr="00C70AC7" w:rsidRDefault="00857CEE" w:rsidP="009C1043">
      <w:pPr>
        <w:pStyle w:val="HTML0"/>
        <w:spacing w:line="326" w:lineRule="atLeast"/>
        <w:rPr>
          <w:rStyle w:val="hljs-string"/>
          <w:color w:val="D69D85"/>
        </w:rPr>
      </w:pPr>
      <w:r w:rsidRPr="00C70AC7">
        <w:rPr>
          <w:rStyle w:val="HTML"/>
          <w:color w:val="CCCCCC"/>
        </w:rPr>
        <w:t xml:space="preserve">        </w:t>
      </w:r>
      <w:r w:rsidRPr="00C70AC7">
        <w:rPr>
          <w:rStyle w:val="hljs-string"/>
          <w:color w:val="D69D85"/>
        </w:rPr>
        <w:t>"""</w:t>
      </w:r>
    </w:p>
    <w:p w14:paraId="31624DAA" w14:textId="77777777" w:rsidR="00857CEE" w:rsidRPr="00C70AC7" w:rsidRDefault="00857CEE" w:rsidP="009C1043">
      <w:pPr>
        <w:pStyle w:val="HTML0"/>
        <w:spacing w:line="326" w:lineRule="atLeast"/>
        <w:rPr>
          <w:rStyle w:val="hljs-string"/>
          <w:color w:val="D69D85"/>
        </w:rPr>
      </w:pPr>
      <w:r w:rsidRPr="00C70AC7">
        <w:rPr>
          <w:rStyle w:val="hljs-string"/>
          <w:color w:val="D69D85"/>
        </w:rPr>
        <w:t xml:space="preserve">        模板方法(具体方法)，这个大逻辑就不需要自己写了</w:t>
      </w:r>
    </w:p>
    <w:p w14:paraId="234A49E7" w14:textId="77777777" w:rsidR="00857CEE" w:rsidRPr="00C70AC7" w:rsidRDefault="00857CEE" w:rsidP="009C1043">
      <w:pPr>
        <w:pStyle w:val="HTML0"/>
        <w:spacing w:line="326" w:lineRule="atLeast"/>
        <w:rPr>
          <w:rStyle w:val="hljs-string"/>
          <w:color w:val="D69D85"/>
        </w:rPr>
      </w:pPr>
      <w:r w:rsidRPr="00C70AC7">
        <w:rPr>
          <w:rStyle w:val="hljs-string"/>
          <w:color w:val="D69D85"/>
        </w:rPr>
        <w:t xml:space="preserve">        </w:t>
      </w:r>
      <w:proofErr w:type="gramStart"/>
      <w:r w:rsidRPr="00C70AC7">
        <w:rPr>
          <w:rStyle w:val="hljs-string"/>
          <w:color w:val="D69D85"/>
        </w:rPr>
        <w:t>:return</w:t>
      </w:r>
      <w:proofErr w:type="gramEnd"/>
      <w:r w:rsidRPr="00C70AC7">
        <w:rPr>
          <w:rStyle w:val="hljs-string"/>
          <w:color w:val="D69D85"/>
        </w:rPr>
        <w:t>:</w:t>
      </w:r>
    </w:p>
    <w:p w14:paraId="7401DFE8" w14:textId="77777777" w:rsidR="00857CEE" w:rsidRPr="00C70AC7" w:rsidRDefault="00857CEE" w:rsidP="009C1043">
      <w:pPr>
        <w:pStyle w:val="HTML0"/>
        <w:spacing w:line="326" w:lineRule="atLeast"/>
        <w:rPr>
          <w:rStyle w:val="HTML"/>
          <w:color w:val="CCCCCC"/>
        </w:rPr>
      </w:pPr>
      <w:r w:rsidRPr="00C70AC7">
        <w:rPr>
          <w:rStyle w:val="hljs-string"/>
          <w:color w:val="D69D85"/>
        </w:rPr>
        <w:t xml:space="preserve">        """</w:t>
      </w:r>
    </w:p>
    <w:p w14:paraId="06F7C1F1"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self.start</w:t>
      </w:r>
      <w:proofErr w:type="spellEnd"/>
      <w:proofErr w:type="gramEnd"/>
      <w:r w:rsidRPr="00C70AC7">
        <w:rPr>
          <w:rStyle w:val="HTML"/>
          <w:color w:val="CCCCCC"/>
        </w:rPr>
        <w:t>()</w:t>
      </w:r>
    </w:p>
    <w:p w14:paraId="69D7FB5D"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while</w:t>
      </w:r>
      <w:r w:rsidRPr="00C70AC7">
        <w:rPr>
          <w:rStyle w:val="HTML"/>
          <w:color w:val="CCCCCC"/>
        </w:rPr>
        <w:t xml:space="preserve"> </w:t>
      </w:r>
      <w:r w:rsidRPr="00C70AC7">
        <w:rPr>
          <w:rStyle w:val="hljs-literal"/>
          <w:color w:val="569CD6"/>
        </w:rPr>
        <w:t>True</w:t>
      </w:r>
      <w:r w:rsidRPr="00C70AC7">
        <w:rPr>
          <w:rStyle w:val="HTML"/>
          <w:color w:val="CCCCCC"/>
        </w:rPr>
        <w:t>:</w:t>
      </w:r>
    </w:p>
    <w:p w14:paraId="1DD2FD32"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try</w:t>
      </w:r>
      <w:r w:rsidRPr="00C70AC7">
        <w:rPr>
          <w:rStyle w:val="HTML"/>
          <w:color w:val="CCCCCC"/>
        </w:rPr>
        <w:t>:</w:t>
      </w:r>
    </w:p>
    <w:p w14:paraId="42483BE8" w14:textId="77777777" w:rsidR="00857CEE" w:rsidRPr="00C70AC7" w:rsidRDefault="00857CEE" w:rsidP="009C1043">
      <w:pPr>
        <w:pStyle w:val="HTML0"/>
        <w:spacing w:line="326" w:lineRule="atLeast"/>
        <w:rPr>
          <w:rStyle w:val="HTML"/>
          <w:color w:val="CCCCCC"/>
        </w:rPr>
      </w:pPr>
      <w:r w:rsidRPr="00C70AC7">
        <w:rPr>
          <w:rStyle w:val="HTML"/>
          <w:color w:val="CCCCCC"/>
        </w:rPr>
        <w:lastRenderedPageBreak/>
        <w:t xml:space="preserve">                </w:t>
      </w:r>
      <w:proofErr w:type="spellStart"/>
      <w:proofErr w:type="gramStart"/>
      <w:r w:rsidRPr="00C70AC7">
        <w:rPr>
          <w:rStyle w:val="HTML"/>
          <w:color w:val="CCCCCC"/>
        </w:rPr>
        <w:t>self.repaint</w:t>
      </w:r>
      <w:proofErr w:type="spellEnd"/>
      <w:proofErr w:type="gramEnd"/>
      <w:r w:rsidRPr="00C70AC7">
        <w:rPr>
          <w:rStyle w:val="HTML"/>
          <w:color w:val="CCCCCC"/>
        </w:rPr>
        <w:t>()</w:t>
      </w:r>
    </w:p>
    <w:p w14:paraId="682F1DD4"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gramStart"/>
      <w:r w:rsidRPr="00C70AC7">
        <w:rPr>
          <w:rStyle w:val="HTML"/>
          <w:color w:val="CCCCCC"/>
        </w:rPr>
        <w:t>sleep(</w:t>
      </w:r>
      <w:proofErr w:type="gramEnd"/>
      <w:r w:rsidRPr="00C70AC7">
        <w:rPr>
          <w:rStyle w:val="hljs-number"/>
          <w:color w:val="B8D7A3"/>
        </w:rPr>
        <w:t>1</w:t>
      </w:r>
      <w:r w:rsidRPr="00C70AC7">
        <w:rPr>
          <w:rStyle w:val="HTML"/>
          <w:color w:val="CCCCCC"/>
        </w:rPr>
        <w:t>)</w:t>
      </w:r>
    </w:p>
    <w:p w14:paraId="72983317"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except</w:t>
      </w:r>
      <w:r w:rsidRPr="00C70AC7">
        <w:rPr>
          <w:rStyle w:val="HTML"/>
          <w:color w:val="CCCCCC"/>
        </w:rPr>
        <w:t xml:space="preserve"> </w:t>
      </w:r>
      <w:proofErr w:type="spellStart"/>
      <w:r w:rsidRPr="00C70AC7">
        <w:rPr>
          <w:rStyle w:val="HTML"/>
          <w:color w:val="CCCCCC"/>
        </w:rPr>
        <w:t>KeyboardInterrupt</w:t>
      </w:r>
      <w:proofErr w:type="spellEnd"/>
      <w:r w:rsidRPr="00C70AC7">
        <w:rPr>
          <w:rStyle w:val="HTML"/>
          <w:color w:val="CCCCCC"/>
        </w:rPr>
        <w:t>:</w:t>
      </w:r>
    </w:p>
    <w:p w14:paraId="53ECFAD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break</w:t>
      </w:r>
    </w:p>
    <w:p w14:paraId="455F926C"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proofErr w:type="spellStart"/>
      <w:proofErr w:type="gramStart"/>
      <w:r w:rsidRPr="00C70AC7">
        <w:rPr>
          <w:rStyle w:val="HTML"/>
          <w:color w:val="CCCCCC"/>
        </w:rPr>
        <w:t>self.stop</w:t>
      </w:r>
      <w:proofErr w:type="spellEnd"/>
      <w:proofErr w:type="gramEnd"/>
      <w:r w:rsidRPr="00C70AC7">
        <w:rPr>
          <w:rStyle w:val="HTML"/>
          <w:color w:val="CCCCCC"/>
        </w:rPr>
        <w:t>()</w:t>
      </w:r>
    </w:p>
    <w:p w14:paraId="7E81194A" w14:textId="77777777" w:rsidR="00857CEE" w:rsidRPr="00C70AC7" w:rsidRDefault="00857CEE" w:rsidP="009C1043">
      <w:pPr>
        <w:pStyle w:val="HTML0"/>
        <w:spacing w:line="326" w:lineRule="atLeast"/>
        <w:rPr>
          <w:rStyle w:val="HTML"/>
          <w:color w:val="CCCCCC"/>
        </w:rPr>
      </w:pPr>
    </w:p>
    <w:p w14:paraId="39B426D7" w14:textId="77777777" w:rsidR="00857CEE" w:rsidRPr="00C70AC7" w:rsidRDefault="00857CEE" w:rsidP="009C1043">
      <w:pPr>
        <w:pStyle w:val="HTML0"/>
        <w:spacing w:line="326" w:lineRule="atLeast"/>
        <w:rPr>
          <w:rStyle w:val="HTML"/>
          <w:color w:val="CCCCCC"/>
        </w:rPr>
      </w:pPr>
      <w:r w:rsidRPr="00C70AC7">
        <w:rPr>
          <w:rStyle w:val="hljs-comment"/>
          <w:i/>
          <w:iCs/>
          <w:color w:val="57A64A"/>
        </w:rPr>
        <w:t># 具体类</w:t>
      </w:r>
    </w:p>
    <w:p w14:paraId="4F42E2CB" w14:textId="77777777" w:rsidR="00857CEE" w:rsidRPr="00C70AC7" w:rsidRDefault="00857CEE" w:rsidP="009C1043">
      <w:pPr>
        <w:pStyle w:val="HTML0"/>
        <w:spacing w:line="326" w:lineRule="atLeast"/>
        <w:rPr>
          <w:rStyle w:val="HTML"/>
          <w:color w:val="CCCCCC"/>
        </w:rPr>
      </w:pPr>
      <w:r w:rsidRPr="00C70AC7">
        <w:rPr>
          <w:rStyle w:val="hljs-keyword"/>
          <w:color w:val="569CD6"/>
        </w:rPr>
        <w:t>class</w:t>
      </w:r>
      <w:r w:rsidRPr="00C70AC7">
        <w:rPr>
          <w:rStyle w:val="HTML"/>
          <w:color w:val="CCCCCC"/>
        </w:rPr>
        <w:t xml:space="preserve"> </w:t>
      </w:r>
      <w:proofErr w:type="spellStart"/>
      <w:proofErr w:type="gramStart"/>
      <w:r w:rsidRPr="00C70AC7">
        <w:rPr>
          <w:rStyle w:val="hljs-title"/>
          <w:color w:val="DCDCDC"/>
          <w:szCs w:val="32"/>
        </w:rPr>
        <w:t>MyWindow</w:t>
      </w:r>
      <w:proofErr w:type="spellEnd"/>
      <w:r w:rsidRPr="00C70AC7">
        <w:rPr>
          <w:rStyle w:val="HTML"/>
          <w:color w:val="CCCCCC"/>
        </w:rPr>
        <w:t>(</w:t>
      </w:r>
      <w:proofErr w:type="gramEnd"/>
      <w:r w:rsidRPr="00C70AC7">
        <w:rPr>
          <w:rStyle w:val="hljs-title"/>
          <w:color w:val="DCDCDC"/>
          <w:szCs w:val="32"/>
        </w:rPr>
        <w:t>Window</w:t>
      </w:r>
      <w:r w:rsidRPr="00C70AC7">
        <w:rPr>
          <w:rStyle w:val="HTML"/>
          <w:color w:val="CCCCCC"/>
        </w:rPr>
        <w:t>):</w:t>
      </w:r>
    </w:p>
    <w:p w14:paraId="540353AC"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__</w:t>
      </w:r>
      <w:proofErr w:type="spellStart"/>
      <w:r w:rsidRPr="00C70AC7">
        <w:rPr>
          <w:rStyle w:val="hljs-title"/>
          <w:color w:val="DCDCDC"/>
          <w:szCs w:val="32"/>
        </w:rPr>
        <w:t>init</w:t>
      </w:r>
      <w:proofErr w:type="spellEnd"/>
      <w:r w:rsidRPr="00C70AC7">
        <w:rPr>
          <w:rStyle w:val="hljs-title"/>
          <w:color w:val="DCDCDC"/>
          <w:szCs w:val="32"/>
        </w:rPr>
        <w:t>_</w:t>
      </w:r>
      <w:proofErr w:type="gramStart"/>
      <w:r w:rsidRPr="00C70AC7">
        <w:rPr>
          <w:rStyle w:val="hljs-title"/>
          <w:color w:val="DCDCDC"/>
          <w:szCs w:val="32"/>
        </w:rPr>
        <w:t>_</w:t>
      </w:r>
      <w:r w:rsidRPr="00C70AC7">
        <w:rPr>
          <w:rStyle w:val="HTML"/>
          <w:color w:val="CCCCCC"/>
        </w:rPr>
        <w:t>(</w:t>
      </w:r>
      <w:proofErr w:type="gramEnd"/>
      <w:r w:rsidRPr="00C70AC7">
        <w:rPr>
          <w:rStyle w:val="hljs-params"/>
          <w:color w:val="DCDCDC"/>
        </w:rPr>
        <w:t>self, msg</w:t>
      </w:r>
      <w:r w:rsidRPr="00C70AC7">
        <w:rPr>
          <w:rStyle w:val="HTML"/>
          <w:color w:val="CCCCCC"/>
        </w:rPr>
        <w:t>):</w:t>
      </w:r>
    </w:p>
    <w:p w14:paraId="1EADC3BB"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self.msg = msg</w:t>
      </w:r>
    </w:p>
    <w:p w14:paraId="0B3A9309" w14:textId="77777777" w:rsidR="00857CEE" w:rsidRPr="00C70AC7" w:rsidRDefault="00857CEE" w:rsidP="009C1043">
      <w:pPr>
        <w:pStyle w:val="HTML0"/>
        <w:spacing w:line="326" w:lineRule="atLeast"/>
        <w:rPr>
          <w:rStyle w:val="HTML"/>
          <w:color w:val="CCCCCC"/>
        </w:rPr>
      </w:pPr>
    </w:p>
    <w:p w14:paraId="6127794A"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start</w:t>
      </w:r>
      <w:r w:rsidRPr="00C70AC7">
        <w:rPr>
          <w:rStyle w:val="HTML"/>
          <w:color w:val="CCCCCC"/>
        </w:rPr>
        <w:t>(</w:t>
      </w:r>
      <w:r w:rsidRPr="00C70AC7">
        <w:rPr>
          <w:rStyle w:val="hljs-params"/>
          <w:color w:val="DCDCDC"/>
        </w:rPr>
        <w:t>self</w:t>
      </w:r>
      <w:r w:rsidRPr="00C70AC7">
        <w:rPr>
          <w:rStyle w:val="HTML"/>
          <w:color w:val="CCCCCC"/>
        </w:rPr>
        <w:t>):</w:t>
      </w:r>
    </w:p>
    <w:p w14:paraId="4264EE7D"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'窗口开始运行！'</w:t>
      </w:r>
      <w:r w:rsidRPr="00C70AC7">
        <w:rPr>
          <w:rStyle w:val="HTML"/>
          <w:color w:val="CCCCCC"/>
        </w:rPr>
        <w:t>)</w:t>
      </w:r>
    </w:p>
    <w:p w14:paraId="351E0CC0" w14:textId="77777777" w:rsidR="00857CEE" w:rsidRPr="00C70AC7" w:rsidRDefault="00857CEE" w:rsidP="009C1043">
      <w:pPr>
        <w:pStyle w:val="HTML0"/>
        <w:spacing w:line="326" w:lineRule="atLeast"/>
        <w:rPr>
          <w:rStyle w:val="HTML"/>
          <w:color w:val="CCCCCC"/>
        </w:rPr>
      </w:pPr>
    </w:p>
    <w:p w14:paraId="5CDBE555"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stop</w:t>
      </w:r>
      <w:r w:rsidRPr="00C70AC7">
        <w:rPr>
          <w:rStyle w:val="HTML"/>
          <w:color w:val="CCCCCC"/>
        </w:rPr>
        <w:t>(</w:t>
      </w:r>
      <w:r w:rsidRPr="00C70AC7">
        <w:rPr>
          <w:rStyle w:val="hljs-params"/>
          <w:color w:val="DCDCDC"/>
        </w:rPr>
        <w:t>self</w:t>
      </w:r>
      <w:r w:rsidRPr="00C70AC7">
        <w:rPr>
          <w:rStyle w:val="HTML"/>
          <w:color w:val="CCCCCC"/>
        </w:rPr>
        <w:t>):</w:t>
      </w:r>
    </w:p>
    <w:p w14:paraId="7AF9E7EF"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w:t>
      </w:r>
      <w:r w:rsidRPr="00C70AC7">
        <w:rPr>
          <w:rStyle w:val="hljs-string"/>
          <w:color w:val="D69D85"/>
        </w:rPr>
        <w:t>'窗口停止运行！'</w:t>
      </w:r>
      <w:r w:rsidRPr="00C70AC7">
        <w:rPr>
          <w:rStyle w:val="HTML"/>
          <w:color w:val="CCCCCC"/>
        </w:rPr>
        <w:t>)</w:t>
      </w:r>
    </w:p>
    <w:p w14:paraId="6043B7E7" w14:textId="77777777" w:rsidR="00857CEE" w:rsidRPr="00C70AC7" w:rsidRDefault="00857CEE" w:rsidP="009C1043">
      <w:pPr>
        <w:pStyle w:val="HTML0"/>
        <w:spacing w:line="326" w:lineRule="atLeast"/>
        <w:rPr>
          <w:rStyle w:val="HTML"/>
          <w:color w:val="CCCCCC"/>
        </w:rPr>
      </w:pPr>
    </w:p>
    <w:p w14:paraId="20F31154"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keyword"/>
          <w:color w:val="569CD6"/>
        </w:rPr>
        <w:t>def</w:t>
      </w:r>
      <w:r w:rsidRPr="00C70AC7">
        <w:rPr>
          <w:rStyle w:val="HTML"/>
          <w:color w:val="CCCCCC"/>
        </w:rPr>
        <w:t xml:space="preserve"> </w:t>
      </w:r>
      <w:r w:rsidRPr="00C70AC7">
        <w:rPr>
          <w:rStyle w:val="hljs-title"/>
          <w:color w:val="DCDCDC"/>
          <w:szCs w:val="32"/>
        </w:rPr>
        <w:t>repaint</w:t>
      </w:r>
      <w:r w:rsidRPr="00C70AC7">
        <w:rPr>
          <w:rStyle w:val="HTML"/>
          <w:color w:val="CCCCCC"/>
        </w:rPr>
        <w:t>(</w:t>
      </w:r>
      <w:r w:rsidRPr="00C70AC7">
        <w:rPr>
          <w:rStyle w:val="hljs-params"/>
          <w:color w:val="DCDCDC"/>
        </w:rPr>
        <w:t>self</w:t>
      </w:r>
      <w:r w:rsidRPr="00C70AC7">
        <w:rPr>
          <w:rStyle w:val="HTML"/>
          <w:color w:val="CCCCCC"/>
        </w:rPr>
        <w:t>):</w:t>
      </w:r>
    </w:p>
    <w:p w14:paraId="27EC9963" w14:textId="77777777" w:rsidR="00857CEE" w:rsidRPr="00C70AC7" w:rsidRDefault="00857CEE" w:rsidP="009C1043">
      <w:pPr>
        <w:pStyle w:val="HTML0"/>
        <w:spacing w:line="326" w:lineRule="atLeast"/>
        <w:rPr>
          <w:rStyle w:val="HTML"/>
          <w:color w:val="CCCCCC"/>
        </w:rPr>
      </w:pPr>
      <w:r w:rsidRPr="00C70AC7">
        <w:rPr>
          <w:rStyle w:val="HTML"/>
          <w:color w:val="CCCCCC"/>
        </w:rPr>
        <w:t xml:space="preserve">        </w:t>
      </w:r>
      <w:r w:rsidRPr="00C70AC7">
        <w:rPr>
          <w:rStyle w:val="hljs-builtin"/>
          <w:color w:val="4EC9B0"/>
        </w:rPr>
        <w:t>print</w:t>
      </w:r>
      <w:r w:rsidRPr="00C70AC7">
        <w:rPr>
          <w:rStyle w:val="HTML"/>
          <w:color w:val="CCCCCC"/>
        </w:rPr>
        <w:t>(self.msg)</w:t>
      </w:r>
    </w:p>
    <w:p w14:paraId="3AC52496" w14:textId="77777777" w:rsidR="00857CEE" w:rsidRPr="00C70AC7" w:rsidRDefault="00857CEE" w:rsidP="009C1043">
      <w:pPr>
        <w:pStyle w:val="HTML0"/>
        <w:spacing w:line="326" w:lineRule="atLeast"/>
        <w:rPr>
          <w:rStyle w:val="HTML"/>
          <w:color w:val="CCCCCC"/>
        </w:rPr>
      </w:pPr>
    </w:p>
    <w:p w14:paraId="38195C1E" w14:textId="77777777" w:rsidR="00857CEE" w:rsidRPr="00C70AC7" w:rsidRDefault="00857CEE" w:rsidP="009C1043">
      <w:pPr>
        <w:pStyle w:val="HTML0"/>
        <w:spacing w:line="326" w:lineRule="atLeast"/>
        <w:rPr>
          <w:rStyle w:val="HTML"/>
          <w:color w:val="CCCCCC"/>
        </w:rPr>
      </w:pPr>
      <w:proofErr w:type="spellStart"/>
      <w:proofErr w:type="gramStart"/>
      <w:r w:rsidRPr="00C70AC7">
        <w:rPr>
          <w:rStyle w:val="HTML"/>
          <w:color w:val="CCCCCC"/>
        </w:rPr>
        <w:t>MyWindow</w:t>
      </w:r>
      <w:proofErr w:type="spellEnd"/>
      <w:r w:rsidRPr="00C70AC7">
        <w:rPr>
          <w:rStyle w:val="HTML"/>
          <w:color w:val="CCCCCC"/>
        </w:rPr>
        <w:t>(</w:t>
      </w:r>
      <w:proofErr w:type="gramEnd"/>
      <w:r w:rsidRPr="00C70AC7">
        <w:rPr>
          <w:rStyle w:val="hljs-string"/>
          <w:color w:val="D69D85"/>
        </w:rPr>
        <w:t>"Hello..."</w:t>
      </w:r>
      <w:r w:rsidRPr="00C70AC7">
        <w:rPr>
          <w:rStyle w:val="HTML"/>
          <w:color w:val="CCCCCC"/>
        </w:rPr>
        <w:t>).run()</w:t>
      </w:r>
    </w:p>
    <w:p w14:paraId="3FEFCBA2" w14:textId="77777777" w:rsidR="00857CEE" w:rsidRPr="00C70AC7" w:rsidRDefault="00857CEE" w:rsidP="009C1043">
      <w:pPr>
        <w:pStyle w:val="code-line"/>
        <w:spacing w:before="0" w:beforeAutospacing="0" w:after="240" w:afterAutospacing="0"/>
        <w:rPr>
          <w:rFonts w:ascii="Segoe UI" w:hAnsi="Segoe UI" w:cs="Segoe UI"/>
          <w:color w:val="CCCCCC"/>
        </w:rPr>
      </w:pPr>
      <w:r w:rsidRPr="00C70AC7">
        <w:rPr>
          <w:rFonts w:ascii="Segoe UI" w:hAnsi="Segoe UI" w:cs="Segoe UI"/>
          <w:color w:val="CCCCCC"/>
        </w:rPr>
        <w:t>       </w:t>
      </w:r>
      <w:r w:rsidRPr="00C70AC7">
        <w:rPr>
          <w:rFonts w:ascii="Segoe UI" w:hAnsi="Segoe UI" w:cs="Segoe UI"/>
          <w:color w:val="CCCCCC"/>
        </w:rPr>
        <w:t>模板方法适用的场景：一次性实现一个算法的不变部分，各个子类中的公共行为应该被提取出来并集中到一个</w:t>
      </w:r>
      <w:proofErr w:type="gramStart"/>
      <w:r w:rsidRPr="00C70AC7">
        <w:rPr>
          <w:rFonts w:ascii="Segoe UI" w:hAnsi="Segoe UI" w:cs="Segoe UI"/>
          <w:color w:val="CCCCCC"/>
        </w:rPr>
        <w:t>公共父</w:t>
      </w:r>
      <w:proofErr w:type="gramEnd"/>
      <w:r w:rsidRPr="00C70AC7">
        <w:rPr>
          <w:rFonts w:ascii="Segoe UI" w:hAnsi="Segoe UI" w:cs="Segoe UI"/>
          <w:color w:val="CCCCCC"/>
        </w:rPr>
        <w:t>类中以避免代码重复；控制子类扩展。</w:t>
      </w:r>
    </w:p>
    <w:p w14:paraId="1C3368C5" w14:textId="7B470C5A" w:rsidR="00377BBD" w:rsidRPr="00C70AC7" w:rsidRDefault="00377BBD" w:rsidP="009C1043">
      <w:pPr>
        <w:rPr>
          <w:sz w:val="24"/>
          <w:szCs w:val="28"/>
        </w:rPr>
      </w:pPr>
    </w:p>
    <w:p w14:paraId="6FB1E123" w14:textId="1616F314" w:rsidR="00377BBD" w:rsidRPr="00C70AC7" w:rsidRDefault="00377BBD" w:rsidP="009C1043">
      <w:pPr>
        <w:rPr>
          <w:sz w:val="24"/>
          <w:szCs w:val="28"/>
        </w:rPr>
      </w:pPr>
    </w:p>
    <w:p w14:paraId="09780762" w14:textId="5CBFE828" w:rsidR="00377BBD" w:rsidRPr="00C70AC7" w:rsidRDefault="00377BBD" w:rsidP="009C1043">
      <w:pPr>
        <w:rPr>
          <w:sz w:val="24"/>
          <w:szCs w:val="28"/>
        </w:rPr>
      </w:pPr>
    </w:p>
    <w:p w14:paraId="493A3127" w14:textId="587C9137" w:rsidR="00377BBD" w:rsidRPr="00C70AC7" w:rsidRDefault="00377BBD" w:rsidP="009C1043">
      <w:pPr>
        <w:rPr>
          <w:sz w:val="24"/>
          <w:szCs w:val="28"/>
        </w:rPr>
      </w:pPr>
    </w:p>
    <w:p w14:paraId="3DDBC1F9" w14:textId="32AD42E0" w:rsidR="00377BBD" w:rsidRPr="00C70AC7" w:rsidRDefault="00377BBD" w:rsidP="009C1043">
      <w:pPr>
        <w:rPr>
          <w:sz w:val="24"/>
          <w:szCs w:val="28"/>
        </w:rPr>
      </w:pPr>
    </w:p>
    <w:p w14:paraId="3BEB67E9" w14:textId="50FE3BFF" w:rsidR="00377BBD" w:rsidRPr="00C70AC7" w:rsidRDefault="00377BBD" w:rsidP="009C1043">
      <w:pPr>
        <w:rPr>
          <w:sz w:val="24"/>
          <w:szCs w:val="28"/>
        </w:rPr>
      </w:pPr>
    </w:p>
    <w:p w14:paraId="4450841F" w14:textId="77777777" w:rsidR="00377BBD" w:rsidRPr="00C70AC7" w:rsidRDefault="00377BBD" w:rsidP="009C1043">
      <w:pPr>
        <w:rPr>
          <w:sz w:val="24"/>
          <w:szCs w:val="28"/>
        </w:rPr>
      </w:pPr>
    </w:p>
    <w:p w14:paraId="3E8F0537" w14:textId="77777777" w:rsidR="007B3A44" w:rsidRPr="00C70AC7" w:rsidRDefault="007B3A44" w:rsidP="009C1043">
      <w:pPr>
        <w:rPr>
          <w:sz w:val="24"/>
          <w:szCs w:val="28"/>
        </w:rPr>
      </w:pPr>
    </w:p>
    <w:sectPr w:rsidR="007B3A44" w:rsidRPr="00C70A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4FE4D" w14:textId="77777777" w:rsidR="00B93472" w:rsidRDefault="00B93472" w:rsidP="00C052FE">
      <w:r>
        <w:separator/>
      </w:r>
    </w:p>
  </w:endnote>
  <w:endnote w:type="continuationSeparator" w:id="0">
    <w:p w14:paraId="38A534EB" w14:textId="77777777" w:rsidR="00B93472" w:rsidRDefault="00B93472" w:rsidP="00C05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6ACD" w14:textId="77777777" w:rsidR="00B93472" w:rsidRDefault="00B93472" w:rsidP="00C052FE">
      <w:r>
        <w:separator/>
      </w:r>
    </w:p>
  </w:footnote>
  <w:footnote w:type="continuationSeparator" w:id="0">
    <w:p w14:paraId="5D7EBEC3" w14:textId="77777777" w:rsidR="00B93472" w:rsidRDefault="00B93472" w:rsidP="00C05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256"/>
    <w:multiLevelType w:val="hybridMultilevel"/>
    <w:tmpl w:val="D256B956"/>
    <w:lvl w:ilvl="0" w:tplc="9BDA71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150D5C"/>
    <w:multiLevelType w:val="hybridMultilevel"/>
    <w:tmpl w:val="85AEC9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1E35571"/>
    <w:multiLevelType w:val="hybridMultilevel"/>
    <w:tmpl w:val="5412A0C2"/>
    <w:lvl w:ilvl="0" w:tplc="6E6ED5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706581"/>
    <w:multiLevelType w:val="hybridMultilevel"/>
    <w:tmpl w:val="5412A0C2"/>
    <w:lvl w:ilvl="0" w:tplc="6E6ED5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9741D0"/>
    <w:multiLevelType w:val="hybridMultilevel"/>
    <w:tmpl w:val="68B4180A"/>
    <w:lvl w:ilvl="0" w:tplc="C4B4C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2F4E1D"/>
    <w:multiLevelType w:val="multilevel"/>
    <w:tmpl w:val="FD5420C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6" w15:restartNumberingAfterBreak="0">
    <w:nsid w:val="248130E6"/>
    <w:multiLevelType w:val="hybridMultilevel"/>
    <w:tmpl w:val="4574FE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8062BA4"/>
    <w:multiLevelType w:val="hybridMultilevel"/>
    <w:tmpl w:val="2D4E6784"/>
    <w:lvl w:ilvl="0" w:tplc="E27C60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060527"/>
    <w:multiLevelType w:val="hybridMultilevel"/>
    <w:tmpl w:val="7C6006E8"/>
    <w:lvl w:ilvl="0" w:tplc="3CD87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271BEF"/>
    <w:multiLevelType w:val="hybridMultilevel"/>
    <w:tmpl w:val="A1AEFED8"/>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308F1F9D"/>
    <w:multiLevelType w:val="hybridMultilevel"/>
    <w:tmpl w:val="C5B06AA2"/>
    <w:lvl w:ilvl="0" w:tplc="E3164E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2F3449"/>
    <w:multiLevelType w:val="hybridMultilevel"/>
    <w:tmpl w:val="4624347E"/>
    <w:lvl w:ilvl="0" w:tplc="840A02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A41150"/>
    <w:multiLevelType w:val="hybridMultilevel"/>
    <w:tmpl w:val="518E4AF4"/>
    <w:lvl w:ilvl="0" w:tplc="C3E02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68112E"/>
    <w:multiLevelType w:val="hybridMultilevel"/>
    <w:tmpl w:val="A1AEFED8"/>
    <w:lvl w:ilvl="0" w:tplc="123E5CB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0E059B"/>
    <w:multiLevelType w:val="hybridMultilevel"/>
    <w:tmpl w:val="A1DCE7F0"/>
    <w:lvl w:ilvl="0" w:tplc="282EE0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082804"/>
    <w:multiLevelType w:val="hybridMultilevel"/>
    <w:tmpl w:val="B5D8BC5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A5E1E33"/>
    <w:multiLevelType w:val="hybridMultilevel"/>
    <w:tmpl w:val="B5D8BC5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DC16F9F"/>
    <w:multiLevelType w:val="hybridMultilevel"/>
    <w:tmpl w:val="47AE63BC"/>
    <w:lvl w:ilvl="0" w:tplc="4A96C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E45631"/>
    <w:multiLevelType w:val="hybridMultilevel"/>
    <w:tmpl w:val="B50C06D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94F1CBF"/>
    <w:multiLevelType w:val="hybridMultilevel"/>
    <w:tmpl w:val="8742937C"/>
    <w:lvl w:ilvl="0" w:tplc="82020F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110C9B"/>
    <w:multiLevelType w:val="hybridMultilevel"/>
    <w:tmpl w:val="80407C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9"/>
  </w:num>
  <w:num w:numId="3">
    <w:abstractNumId w:val="2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13"/>
  </w:num>
  <w:num w:numId="10">
    <w:abstractNumId w:val="9"/>
  </w:num>
  <w:num w:numId="11">
    <w:abstractNumId w:val="18"/>
  </w:num>
  <w:num w:numId="12">
    <w:abstractNumId w:val="16"/>
  </w:num>
  <w:num w:numId="13">
    <w:abstractNumId w:val="15"/>
  </w:num>
  <w:num w:numId="14">
    <w:abstractNumId w:val="0"/>
  </w:num>
  <w:num w:numId="15">
    <w:abstractNumId w:val="7"/>
  </w:num>
  <w:num w:numId="16">
    <w:abstractNumId w:val="12"/>
  </w:num>
  <w:num w:numId="17">
    <w:abstractNumId w:val="4"/>
  </w:num>
  <w:num w:numId="18">
    <w:abstractNumId w:val="14"/>
  </w:num>
  <w:num w:numId="19">
    <w:abstractNumId w:val="10"/>
  </w:num>
  <w:num w:numId="20">
    <w:abstractNumId w:val="17"/>
  </w:num>
  <w:num w:numId="21">
    <w:abstractNumId w:val="11"/>
  </w:num>
  <w:num w:numId="22">
    <w:abstractNumId w:val="3"/>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NDAxMzc3NTOyNLZU0lEKTi0uzszPAykwrAUAb8FsuSwAAAA="/>
  </w:docVars>
  <w:rsids>
    <w:rsidRoot w:val="00377BBD"/>
    <w:rsid w:val="000006C8"/>
    <w:rsid w:val="00000C6A"/>
    <w:rsid w:val="00010C50"/>
    <w:rsid w:val="00010ECB"/>
    <w:rsid w:val="000138AF"/>
    <w:rsid w:val="00013E2F"/>
    <w:rsid w:val="0002544D"/>
    <w:rsid w:val="00027595"/>
    <w:rsid w:val="000316FF"/>
    <w:rsid w:val="000346CD"/>
    <w:rsid w:val="0003636E"/>
    <w:rsid w:val="00036F48"/>
    <w:rsid w:val="00037C72"/>
    <w:rsid w:val="00042EF2"/>
    <w:rsid w:val="00044946"/>
    <w:rsid w:val="00047D65"/>
    <w:rsid w:val="00051E53"/>
    <w:rsid w:val="00052CC8"/>
    <w:rsid w:val="00053E26"/>
    <w:rsid w:val="00054811"/>
    <w:rsid w:val="00054B3B"/>
    <w:rsid w:val="00056429"/>
    <w:rsid w:val="00074B4D"/>
    <w:rsid w:val="000833FE"/>
    <w:rsid w:val="000856A8"/>
    <w:rsid w:val="00090109"/>
    <w:rsid w:val="00095491"/>
    <w:rsid w:val="000A1A67"/>
    <w:rsid w:val="000A38C5"/>
    <w:rsid w:val="000B0D48"/>
    <w:rsid w:val="000B2CE9"/>
    <w:rsid w:val="000B5ADF"/>
    <w:rsid w:val="000C1F36"/>
    <w:rsid w:val="000C2E00"/>
    <w:rsid w:val="000C31FD"/>
    <w:rsid w:val="000C62D8"/>
    <w:rsid w:val="000C6929"/>
    <w:rsid w:val="000D0912"/>
    <w:rsid w:val="000D1764"/>
    <w:rsid w:val="000D2A74"/>
    <w:rsid w:val="000F1FF2"/>
    <w:rsid w:val="000F3B97"/>
    <w:rsid w:val="00101744"/>
    <w:rsid w:val="00104A0A"/>
    <w:rsid w:val="001112AE"/>
    <w:rsid w:val="00114043"/>
    <w:rsid w:val="00114363"/>
    <w:rsid w:val="00116FB4"/>
    <w:rsid w:val="00120082"/>
    <w:rsid w:val="001201B7"/>
    <w:rsid w:val="00122857"/>
    <w:rsid w:val="00125870"/>
    <w:rsid w:val="00134CB3"/>
    <w:rsid w:val="00135974"/>
    <w:rsid w:val="00135E48"/>
    <w:rsid w:val="001367A6"/>
    <w:rsid w:val="00147C1D"/>
    <w:rsid w:val="00151C88"/>
    <w:rsid w:val="00156E8A"/>
    <w:rsid w:val="001623E7"/>
    <w:rsid w:val="00167F5D"/>
    <w:rsid w:val="00173315"/>
    <w:rsid w:val="00186701"/>
    <w:rsid w:val="00195366"/>
    <w:rsid w:val="001954FE"/>
    <w:rsid w:val="00197394"/>
    <w:rsid w:val="001A1F9A"/>
    <w:rsid w:val="001A4721"/>
    <w:rsid w:val="001A6175"/>
    <w:rsid w:val="001A74C7"/>
    <w:rsid w:val="001B57D7"/>
    <w:rsid w:val="001C31B9"/>
    <w:rsid w:val="001C5414"/>
    <w:rsid w:val="001C6531"/>
    <w:rsid w:val="001D3A1C"/>
    <w:rsid w:val="001D41DA"/>
    <w:rsid w:val="001D6D8A"/>
    <w:rsid w:val="001E10FF"/>
    <w:rsid w:val="001E14C3"/>
    <w:rsid w:val="001E37BB"/>
    <w:rsid w:val="001E4E67"/>
    <w:rsid w:val="001E7B12"/>
    <w:rsid w:val="001F06D7"/>
    <w:rsid w:val="001F32DD"/>
    <w:rsid w:val="001F3333"/>
    <w:rsid w:val="002038A8"/>
    <w:rsid w:val="00211410"/>
    <w:rsid w:val="002149B7"/>
    <w:rsid w:val="00217353"/>
    <w:rsid w:val="0022266E"/>
    <w:rsid w:val="00224EF5"/>
    <w:rsid w:val="0022747A"/>
    <w:rsid w:val="00231B68"/>
    <w:rsid w:val="00232CF3"/>
    <w:rsid w:val="002340B9"/>
    <w:rsid w:val="0023470B"/>
    <w:rsid w:val="00242CFB"/>
    <w:rsid w:val="00250342"/>
    <w:rsid w:val="00260403"/>
    <w:rsid w:val="00264B6F"/>
    <w:rsid w:val="00265CCC"/>
    <w:rsid w:val="00271BAA"/>
    <w:rsid w:val="00274474"/>
    <w:rsid w:val="00275B41"/>
    <w:rsid w:val="00276F17"/>
    <w:rsid w:val="00296D92"/>
    <w:rsid w:val="002979AD"/>
    <w:rsid w:val="00297CB2"/>
    <w:rsid w:val="002A0ECC"/>
    <w:rsid w:val="002A2847"/>
    <w:rsid w:val="002B2DF7"/>
    <w:rsid w:val="002B505E"/>
    <w:rsid w:val="002B5BC3"/>
    <w:rsid w:val="002B6DF8"/>
    <w:rsid w:val="002B7421"/>
    <w:rsid w:val="002D08F5"/>
    <w:rsid w:val="002D1D7E"/>
    <w:rsid w:val="002D251B"/>
    <w:rsid w:val="002D2ACE"/>
    <w:rsid w:val="002D37F2"/>
    <w:rsid w:val="002D6897"/>
    <w:rsid w:val="002D7C9C"/>
    <w:rsid w:val="002E7604"/>
    <w:rsid w:val="002F6B74"/>
    <w:rsid w:val="00310397"/>
    <w:rsid w:val="0031325B"/>
    <w:rsid w:val="0031396D"/>
    <w:rsid w:val="00316432"/>
    <w:rsid w:val="003173F0"/>
    <w:rsid w:val="00321FFF"/>
    <w:rsid w:val="00322254"/>
    <w:rsid w:val="00322DE4"/>
    <w:rsid w:val="0032358E"/>
    <w:rsid w:val="003264BE"/>
    <w:rsid w:val="00327477"/>
    <w:rsid w:val="003306B2"/>
    <w:rsid w:val="00330FE3"/>
    <w:rsid w:val="00331E8B"/>
    <w:rsid w:val="00333217"/>
    <w:rsid w:val="00333FEF"/>
    <w:rsid w:val="003373BF"/>
    <w:rsid w:val="003402E9"/>
    <w:rsid w:val="00343875"/>
    <w:rsid w:val="003447BB"/>
    <w:rsid w:val="0034660E"/>
    <w:rsid w:val="00351ADD"/>
    <w:rsid w:val="00356987"/>
    <w:rsid w:val="00357FD6"/>
    <w:rsid w:val="00366E2B"/>
    <w:rsid w:val="00374B23"/>
    <w:rsid w:val="00375515"/>
    <w:rsid w:val="00377313"/>
    <w:rsid w:val="00377BBD"/>
    <w:rsid w:val="00381A8F"/>
    <w:rsid w:val="00381ECF"/>
    <w:rsid w:val="00383166"/>
    <w:rsid w:val="00385BC2"/>
    <w:rsid w:val="003901F6"/>
    <w:rsid w:val="003928A0"/>
    <w:rsid w:val="00393558"/>
    <w:rsid w:val="003A198B"/>
    <w:rsid w:val="003A3158"/>
    <w:rsid w:val="003A488A"/>
    <w:rsid w:val="003A6E38"/>
    <w:rsid w:val="003A76CF"/>
    <w:rsid w:val="003B05EF"/>
    <w:rsid w:val="003B2039"/>
    <w:rsid w:val="003C1A85"/>
    <w:rsid w:val="003D0DFF"/>
    <w:rsid w:val="003D1F40"/>
    <w:rsid w:val="003E0472"/>
    <w:rsid w:val="003E05D1"/>
    <w:rsid w:val="003E1F58"/>
    <w:rsid w:val="003E39E4"/>
    <w:rsid w:val="003E4B1F"/>
    <w:rsid w:val="003E5CB8"/>
    <w:rsid w:val="003F1DBF"/>
    <w:rsid w:val="003F2E65"/>
    <w:rsid w:val="003F3C09"/>
    <w:rsid w:val="003F3C44"/>
    <w:rsid w:val="003F5117"/>
    <w:rsid w:val="0040590E"/>
    <w:rsid w:val="00406737"/>
    <w:rsid w:val="00410C43"/>
    <w:rsid w:val="00412B95"/>
    <w:rsid w:val="00413DDD"/>
    <w:rsid w:val="00422054"/>
    <w:rsid w:val="00422891"/>
    <w:rsid w:val="0042609D"/>
    <w:rsid w:val="0043098A"/>
    <w:rsid w:val="00432E0A"/>
    <w:rsid w:val="00433BC4"/>
    <w:rsid w:val="00435ECA"/>
    <w:rsid w:val="00441077"/>
    <w:rsid w:val="00443D07"/>
    <w:rsid w:val="004607C3"/>
    <w:rsid w:val="00461EA0"/>
    <w:rsid w:val="004624FE"/>
    <w:rsid w:val="00462AE5"/>
    <w:rsid w:val="004713CB"/>
    <w:rsid w:val="0047177B"/>
    <w:rsid w:val="00472BB1"/>
    <w:rsid w:val="004778E1"/>
    <w:rsid w:val="00477ED0"/>
    <w:rsid w:val="004808FF"/>
    <w:rsid w:val="00481846"/>
    <w:rsid w:val="0048185A"/>
    <w:rsid w:val="004840BF"/>
    <w:rsid w:val="00485DD3"/>
    <w:rsid w:val="004A10EC"/>
    <w:rsid w:val="004A4A9E"/>
    <w:rsid w:val="004A6BFD"/>
    <w:rsid w:val="004A7786"/>
    <w:rsid w:val="004B1843"/>
    <w:rsid w:val="004B44CD"/>
    <w:rsid w:val="004B4872"/>
    <w:rsid w:val="004B619E"/>
    <w:rsid w:val="004C1EA2"/>
    <w:rsid w:val="004C4157"/>
    <w:rsid w:val="004D401E"/>
    <w:rsid w:val="004E701E"/>
    <w:rsid w:val="004E7BDE"/>
    <w:rsid w:val="004F12AE"/>
    <w:rsid w:val="004F57E9"/>
    <w:rsid w:val="004F70C9"/>
    <w:rsid w:val="004F73B9"/>
    <w:rsid w:val="004F79D0"/>
    <w:rsid w:val="00501655"/>
    <w:rsid w:val="00502E7B"/>
    <w:rsid w:val="005036EF"/>
    <w:rsid w:val="00504446"/>
    <w:rsid w:val="005052BD"/>
    <w:rsid w:val="00514207"/>
    <w:rsid w:val="00522CEA"/>
    <w:rsid w:val="00523D42"/>
    <w:rsid w:val="005247EB"/>
    <w:rsid w:val="00532036"/>
    <w:rsid w:val="005325BF"/>
    <w:rsid w:val="00534200"/>
    <w:rsid w:val="0053563C"/>
    <w:rsid w:val="00537484"/>
    <w:rsid w:val="00541B54"/>
    <w:rsid w:val="00542BC6"/>
    <w:rsid w:val="00547BC4"/>
    <w:rsid w:val="00561021"/>
    <w:rsid w:val="00562C0B"/>
    <w:rsid w:val="00565A11"/>
    <w:rsid w:val="0056608D"/>
    <w:rsid w:val="00567C93"/>
    <w:rsid w:val="00573C0A"/>
    <w:rsid w:val="005767AE"/>
    <w:rsid w:val="00580262"/>
    <w:rsid w:val="00584E4D"/>
    <w:rsid w:val="00586A8A"/>
    <w:rsid w:val="0058759A"/>
    <w:rsid w:val="005A4C2F"/>
    <w:rsid w:val="005A5EBE"/>
    <w:rsid w:val="005B06E9"/>
    <w:rsid w:val="005B224F"/>
    <w:rsid w:val="005B26A6"/>
    <w:rsid w:val="005B5644"/>
    <w:rsid w:val="005C0564"/>
    <w:rsid w:val="005C3F4C"/>
    <w:rsid w:val="005C4D17"/>
    <w:rsid w:val="005D0C4D"/>
    <w:rsid w:val="005D46A1"/>
    <w:rsid w:val="005E16E3"/>
    <w:rsid w:val="005E23A9"/>
    <w:rsid w:val="005F08E7"/>
    <w:rsid w:val="005F1286"/>
    <w:rsid w:val="005F5039"/>
    <w:rsid w:val="005F669F"/>
    <w:rsid w:val="0060018D"/>
    <w:rsid w:val="00602ACE"/>
    <w:rsid w:val="0060383C"/>
    <w:rsid w:val="006047A0"/>
    <w:rsid w:val="00604B9C"/>
    <w:rsid w:val="00605C3E"/>
    <w:rsid w:val="00615CA9"/>
    <w:rsid w:val="00616EAF"/>
    <w:rsid w:val="00620BD2"/>
    <w:rsid w:val="00625428"/>
    <w:rsid w:val="006268E2"/>
    <w:rsid w:val="006274D0"/>
    <w:rsid w:val="00630B9A"/>
    <w:rsid w:val="006451EB"/>
    <w:rsid w:val="00645EA2"/>
    <w:rsid w:val="00647442"/>
    <w:rsid w:val="00651472"/>
    <w:rsid w:val="00653BE7"/>
    <w:rsid w:val="0066281B"/>
    <w:rsid w:val="00662E73"/>
    <w:rsid w:val="00670CC2"/>
    <w:rsid w:val="00671DE3"/>
    <w:rsid w:val="006761A5"/>
    <w:rsid w:val="00677191"/>
    <w:rsid w:val="00680F56"/>
    <w:rsid w:val="00683EC1"/>
    <w:rsid w:val="00684514"/>
    <w:rsid w:val="00690514"/>
    <w:rsid w:val="006907AD"/>
    <w:rsid w:val="006974AE"/>
    <w:rsid w:val="00697EBD"/>
    <w:rsid w:val="006A0675"/>
    <w:rsid w:val="006A30DD"/>
    <w:rsid w:val="006A3584"/>
    <w:rsid w:val="006A3801"/>
    <w:rsid w:val="006A6F7A"/>
    <w:rsid w:val="006B1513"/>
    <w:rsid w:val="006B74F0"/>
    <w:rsid w:val="006B7828"/>
    <w:rsid w:val="006C7440"/>
    <w:rsid w:val="006C794D"/>
    <w:rsid w:val="006D1224"/>
    <w:rsid w:val="006D134E"/>
    <w:rsid w:val="006D1E9E"/>
    <w:rsid w:val="006D5A9B"/>
    <w:rsid w:val="006E151A"/>
    <w:rsid w:val="006F059F"/>
    <w:rsid w:val="006F182E"/>
    <w:rsid w:val="006F2ED3"/>
    <w:rsid w:val="006F5CF5"/>
    <w:rsid w:val="00700063"/>
    <w:rsid w:val="007010BD"/>
    <w:rsid w:val="00701FF7"/>
    <w:rsid w:val="00702BA0"/>
    <w:rsid w:val="00706A07"/>
    <w:rsid w:val="00707B08"/>
    <w:rsid w:val="00707DC9"/>
    <w:rsid w:val="0071384A"/>
    <w:rsid w:val="007206EA"/>
    <w:rsid w:val="00721AF2"/>
    <w:rsid w:val="007221DE"/>
    <w:rsid w:val="00723AF5"/>
    <w:rsid w:val="007259DD"/>
    <w:rsid w:val="007304F3"/>
    <w:rsid w:val="00733BAC"/>
    <w:rsid w:val="007374D6"/>
    <w:rsid w:val="00741542"/>
    <w:rsid w:val="00741875"/>
    <w:rsid w:val="0074190E"/>
    <w:rsid w:val="00745B72"/>
    <w:rsid w:val="00752562"/>
    <w:rsid w:val="00752A45"/>
    <w:rsid w:val="00753408"/>
    <w:rsid w:val="00753BD7"/>
    <w:rsid w:val="00760A59"/>
    <w:rsid w:val="007641C9"/>
    <w:rsid w:val="00766800"/>
    <w:rsid w:val="00774EA2"/>
    <w:rsid w:val="00783B60"/>
    <w:rsid w:val="00783D8E"/>
    <w:rsid w:val="00783FD6"/>
    <w:rsid w:val="007864B3"/>
    <w:rsid w:val="00791805"/>
    <w:rsid w:val="00792F43"/>
    <w:rsid w:val="00793B51"/>
    <w:rsid w:val="00796322"/>
    <w:rsid w:val="007A3CDC"/>
    <w:rsid w:val="007A3D49"/>
    <w:rsid w:val="007A692F"/>
    <w:rsid w:val="007B3A44"/>
    <w:rsid w:val="007B4FDB"/>
    <w:rsid w:val="007B7824"/>
    <w:rsid w:val="007C2CD5"/>
    <w:rsid w:val="007C3E8F"/>
    <w:rsid w:val="007C50CB"/>
    <w:rsid w:val="007D30B1"/>
    <w:rsid w:val="007E135B"/>
    <w:rsid w:val="007E2E93"/>
    <w:rsid w:val="007E56B2"/>
    <w:rsid w:val="007F2252"/>
    <w:rsid w:val="007F5D3D"/>
    <w:rsid w:val="007F676A"/>
    <w:rsid w:val="00802BD3"/>
    <w:rsid w:val="00802D20"/>
    <w:rsid w:val="008141F7"/>
    <w:rsid w:val="00817885"/>
    <w:rsid w:val="00820B78"/>
    <w:rsid w:val="00821640"/>
    <w:rsid w:val="00826425"/>
    <w:rsid w:val="00827CFC"/>
    <w:rsid w:val="008311FC"/>
    <w:rsid w:val="0083524F"/>
    <w:rsid w:val="00835DC5"/>
    <w:rsid w:val="00845086"/>
    <w:rsid w:val="008504D8"/>
    <w:rsid w:val="0085103D"/>
    <w:rsid w:val="00857CEE"/>
    <w:rsid w:val="00862203"/>
    <w:rsid w:val="00863058"/>
    <w:rsid w:val="00864350"/>
    <w:rsid w:val="008736C9"/>
    <w:rsid w:val="00877E33"/>
    <w:rsid w:val="0088033D"/>
    <w:rsid w:val="0088080E"/>
    <w:rsid w:val="00882967"/>
    <w:rsid w:val="00886DC6"/>
    <w:rsid w:val="00895773"/>
    <w:rsid w:val="00895C47"/>
    <w:rsid w:val="008A4A89"/>
    <w:rsid w:val="008A54E5"/>
    <w:rsid w:val="008A6286"/>
    <w:rsid w:val="008A6E46"/>
    <w:rsid w:val="008B1EB8"/>
    <w:rsid w:val="008B2A59"/>
    <w:rsid w:val="008B455B"/>
    <w:rsid w:val="008B55A3"/>
    <w:rsid w:val="008B5ABA"/>
    <w:rsid w:val="008C1382"/>
    <w:rsid w:val="008C547A"/>
    <w:rsid w:val="008C6921"/>
    <w:rsid w:val="008C7583"/>
    <w:rsid w:val="008D0C17"/>
    <w:rsid w:val="008E38CE"/>
    <w:rsid w:val="008E6A53"/>
    <w:rsid w:val="008F65AD"/>
    <w:rsid w:val="0090092C"/>
    <w:rsid w:val="00905B24"/>
    <w:rsid w:val="009128F9"/>
    <w:rsid w:val="009179E5"/>
    <w:rsid w:val="00920221"/>
    <w:rsid w:val="0093025E"/>
    <w:rsid w:val="00932322"/>
    <w:rsid w:val="00934E52"/>
    <w:rsid w:val="00935984"/>
    <w:rsid w:val="009377FE"/>
    <w:rsid w:val="00942DFE"/>
    <w:rsid w:val="00944561"/>
    <w:rsid w:val="00955206"/>
    <w:rsid w:val="00957567"/>
    <w:rsid w:val="00960ACE"/>
    <w:rsid w:val="0096203D"/>
    <w:rsid w:val="00962242"/>
    <w:rsid w:val="00963795"/>
    <w:rsid w:val="0096747F"/>
    <w:rsid w:val="00971310"/>
    <w:rsid w:val="00971C02"/>
    <w:rsid w:val="0097504E"/>
    <w:rsid w:val="00975F89"/>
    <w:rsid w:val="00984BA8"/>
    <w:rsid w:val="00987C05"/>
    <w:rsid w:val="00995607"/>
    <w:rsid w:val="00995F64"/>
    <w:rsid w:val="00997EA2"/>
    <w:rsid w:val="00997F8D"/>
    <w:rsid w:val="009A521C"/>
    <w:rsid w:val="009A6F46"/>
    <w:rsid w:val="009B0BF0"/>
    <w:rsid w:val="009B564F"/>
    <w:rsid w:val="009B5D87"/>
    <w:rsid w:val="009B6E1A"/>
    <w:rsid w:val="009C1043"/>
    <w:rsid w:val="009C1065"/>
    <w:rsid w:val="009C60E0"/>
    <w:rsid w:val="009E23F4"/>
    <w:rsid w:val="009E2D9E"/>
    <w:rsid w:val="009F5E6D"/>
    <w:rsid w:val="009F6BF4"/>
    <w:rsid w:val="00A00B39"/>
    <w:rsid w:val="00A14A4B"/>
    <w:rsid w:val="00A17FA1"/>
    <w:rsid w:val="00A21890"/>
    <w:rsid w:val="00A263F1"/>
    <w:rsid w:val="00A2717F"/>
    <w:rsid w:val="00A27E70"/>
    <w:rsid w:val="00A30BF5"/>
    <w:rsid w:val="00A42184"/>
    <w:rsid w:val="00A456F0"/>
    <w:rsid w:val="00A51FE9"/>
    <w:rsid w:val="00A52E75"/>
    <w:rsid w:val="00A56930"/>
    <w:rsid w:val="00A57825"/>
    <w:rsid w:val="00A6231A"/>
    <w:rsid w:val="00A67C14"/>
    <w:rsid w:val="00A70CEB"/>
    <w:rsid w:val="00A71596"/>
    <w:rsid w:val="00A85841"/>
    <w:rsid w:val="00A95F16"/>
    <w:rsid w:val="00A96FEE"/>
    <w:rsid w:val="00AA0F76"/>
    <w:rsid w:val="00AA1BAC"/>
    <w:rsid w:val="00AA3996"/>
    <w:rsid w:val="00AA4873"/>
    <w:rsid w:val="00AA5D10"/>
    <w:rsid w:val="00AB1A59"/>
    <w:rsid w:val="00AC6393"/>
    <w:rsid w:val="00AD39D2"/>
    <w:rsid w:val="00AE13EA"/>
    <w:rsid w:val="00AE2146"/>
    <w:rsid w:val="00AF1827"/>
    <w:rsid w:val="00AF28CC"/>
    <w:rsid w:val="00AF3E73"/>
    <w:rsid w:val="00B023F2"/>
    <w:rsid w:val="00B03D0A"/>
    <w:rsid w:val="00B054CC"/>
    <w:rsid w:val="00B06454"/>
    <w:rsid w:val="00B11951"/>
    <w:rsid w:val="00B13DC9"/>
    <w:rsid w:val="00B1473A"/>
    <w:rsid w:val="00B26734"/>
    <w:rsid w:val="00B32125"/>
    <w:rsid w:val="00B42C34"/>
    <w:rsid w:val="00B42FDB"/>
    <w:rsid w:val="00B4449F"/>
    <w:rsid w:val="00B45270"/>
    <w:rsid w:val="00B4541E"/>
    <w:rsid w:val="00B457F0"/>
    <w:rsid w:val="00B46807"/>
    <w:rsid w:val="00B51FCE"/>
    <w:rsid w:val="00B53202"/>
    <w:rsid w:val="00B5570F"/>
    <w:rsid w:val="00B570C7"/>
    <w:rsid w:val="00B6190B"/>
    <w:rsid w:val="00B67CE3"/>
    <w:rsid w:val="00B70E70"/>
    <w:rsid w:val="00B7401E"/>
    <w:rsid w:val="00B76DFB"/>
    <w:rsid w:val="00B859A4"/>
    <w:rsid w:val="00B86FCE"/>
    <w:rsid w:val="00B87C74"/>
    <w:rsid w:val="00B90973"/>
    <w:rsid w:val="00B92F46"/>
    <w:rsid w:val="00B93472"/>
    <w:rsid w:val="00BA0045"/>
    <w:rsid w:val="00BA0142"/>
    <w:rsid w:val="00BA5789"/>
    <w:rsid w:val="00BA7211"/>
    <w:rsid w:val="00BC17CF"/>
    <w:rsid w:val="00BC1EDB"/>
    <w:rsid w:val="00BC25AA"/>
    <w:rsid w:val="00BC44AE"/>
    <w:rsid w:val="00BC5EAD"/>
    <w:rsid w:val="00BC75A5"/>
    <w:rsid w:val="00BE0BC0"/>
    <w:rsid w:val="00BE4D52"/>
    <w:rsid w:val="00BE602E"/>
    <w:rsid w:val="00BF1F21"/>
    <w:rsid w:val="00BF47E4"/>
    <w:rsid w:val="00BF5120"/>
    <w:rsid w:val="00C01DCF"/>
    <w:rsid w:val="00C01E70"/>
    <w:rsid w:val="00C02930"/>
    <w:rsid w:val="00C052FE"/>
    <w:rsid w:val="00C11C07"/>
    <w:rsid w:val="00C200AE"/>
    <w:rsid w:val="00C22E3B"/>
    <w:rsid w:val="00C25056"/>
    <w:rsid w:val="00C259B8"/>
    <w:rsid w:val="00C27BA5"/>
    <w:rsid w:val="00C30F1A"/>
    <w:rsid w:val="00C357B3"/>
    <w:rsid w:val="00C40048"/>
    <w:rsid w:val="00C43F18"/>
    <w:rsid w:val="00C47402"/>
    <w:rsid w:val="00C50543"/>
    <w:rsid w:val="00C522EE"/>
    <w:rsid w:val="00C63413"/>
    <w:rsid w:val="00C64CEF"/>
    <w:rsid w:val="00C66AE7"/>
    <w:rsid w:val="00C70AC7"/>
    <w:rsid w:val="00C731BD"/>
    <w:rsid w:val="00C74906"/>
    <w:rsid w:val="00C864F0"/>
    <w:rsid w:val="00C953BE"/>
    <w:rsid w:val="00C9582C"/>
    <w:rsid w:val="00C97192"/>
    <w:rsid w:val="00CB4F0A"/>
    <w:rsid w:val="00CB7AB3"/>
    <w:rsid w:val="00CB7F4F"/>
    <w:rsid w:val="00CC1685"/>
    <w:rsid w:val="00CC2DA6"/>
    <w:rsid w:val="00CC3024"/>
    <w:rsid w:val="00CC3A4F"/>
    <w:rsid w:val="00CD443D"/>
    <w:rsid w:val="00CD5A78"/>
    <w:rsid w:val="00CD717C"/>
    <w:rsid w:val="00CE31A9"/>
    <w:rsid w:val="00CE3228"/>
    <w:rsid w:val="00CE4C29"/>
    <w:rsid w:val="00CE507A"/>
    <w:rsid w:val="00CF3FC6"/>
    <w:rsid w:val="00CF74BB"/>
    <w:rsid w:val="00D04A77"/>
    <w:rsid w:val="00D077F8"/>
    <w:rsid w:val="00D14587"/>
    <w:rsid w:val="00D1551C"/>
    <w:rsid w:val="00D16466"/>
    <w:rsid w:val="00D233E8"/>
    <w:rsid w:val="00D24DB6"/>
    <w:rsid w:val="00D257E8"/>
    <w:rsid w:val="00D26556"/>
    <w:rsid w:val="00D301D2"/>
    <w:rsid w:val="00D336B5"/>
    <w:rsid w:val="00D360A2"/>
    <w:rsid w:val="00D4055D"/>
    <w:rsid w:val="00D530A2"/>
    <w:rsid w:val="00D5351C"/>
    <w:rsid w:val="00D67CF7"/>
    <w:rsid w:val="00D73EFD"/>
    <w:rsid w:val="00D808EB"/>
    <w:rsid w:val="00D854EC"/>
    <w:rsid w:val="00D86905"/>
    <w:rsid w:val="00D90906"/>
    <w:rsid w:val="00D92BF9"/>
    <w:rsid w:val="00D9358C"/>
    <w:rsid w:val="00D95C87"/>
    <w:rsid w:val="00D97CA9"/>
    <w:rsid w:val="00DA0DAE"/>
    <w:rsid w:val="00DA5556"/>
    <w:rsid w:val="00DA6510"/>
    <w:rsid w:val="00DB4034"/>
    <w:rsid w:val="00DB5145"/>
    <w:rsid w:val="00DB6264"/>
    <w:rsid w:val="00DC11D7"/>
    <w:rsid w:val="00DC1321"/>
    <w:rsid w:val="00DC20C5"/>
    <w:rsid w:val="00DC4DFF"/>
    <w:rsid w:val="00DC696A"/>
    <w:rsid w:val="00DD0F0B"/>
    <w:rsid w:val="00DD1BC4"/>
    <w:rsid w:val="00DE285B"/>
    <w:rsid w:val="00DE2969"/>
    <w:rsid w:val="00DE3894"/>
    <w:rsid w:val="00DE7EF5"/>
    <w:rsid w:val="00DF6743"/>
    <w:rsid w:val="00E042B9"/>
    <w:rsid w:val="00E078F2"/>
    <w:rsid w:val="00E12C19"/>
    <w:rsid w:val="00E20785"/>
    <w:rsid w:val="00E27EF6"/>
    <w:rsid w:val="00E32572"/>
    <w:rsid w:val="00E35856"/>
    <w:rsid w:val="00E360FC"/>
    <w:rsid w:val="00E37645"/>
    <w:rsid w:val="00E43D7E"/>
    <w:rsid w:val="00E47AAD"/>
    <w:rsid w:val="00E509D4"/>
    <w:rsid w:val="00E52EBF"/>
    <w:rsid w:val="00E541EC"/>
    <w:rsid w:val="00E54AF4"/>
    <w:rsid w:val="00E5640E"/>
    <w:rsid w:val="00E57299"/>
    <w:rsid w:val="00E63E8B"/>
    <w:rsid w:val="00E66D83"/>
    <w:rsid w:val="00E75646"/>
    <w:rsid w:val="00E75AE5"/>
    <w:rsid w:val="00E764E5"/>
    <w:rsid w:val="00E80846"/>
    <w:rsid w:val="00E852C2"/>
    <w:rsid w:val="00E877D3"/>
    <w:rsid w:val="00E90771"/>
    <w:rsid w:val="00E915C1"/>
    <w:rsid w:val="00E9401A"/>
    <w:rsid w:val="00E9706B"/>
    <w:rsid w:val="00EA407B"/>
    <w:rsid w:val="00EA7380"/>
    <w:rsid w:val="00EB16B2"/>
    <w:rsid w:val="00EB6000"/>
    <w:rsid w:val="00EC22DC"/>
    <w:rsid w:val="00EC31E2"/>
    <w:rsid w:val="00EC4BBA"/>
    <w:rsid w:val="00EC632C"/>
    <w:rsid w:val="00ED4EA5"/>
    <w:rsid w:val="00ED7007"/>
    <w:rsid w:val="00ED72F8"/>
    <w:rsid w:val="00EE5F7E"/>
    <w:rsid w:val="00EE75EF"/>
    <w:rsid w:val="00EF1805"/>
    <w:rsid w:val="00EF36C5"/>
    <w:rsid w:val="00EF5674"/>
    <w:rsid w:val="00EF671E"/>
    <w:rsid w:val="00F00CE3"/>
    <w:rsid w:val="00F031D5"/>
    <w:rsid w:val="00F0662B"/>
    <w:rsid w:val="00F10DC8"/>
    <w:rsid w:val="00F13966"/>
    <w:rsid w:val="00F14471"/>
    <w:rsid w:val="00F14781"/>
    <w:rsid w:val="00F20B89"/>
    <w:rsid w:val="00F213FB"/>
    <w:rsid w:val="00F235E6"/>
    <w:rsid w:val="00F240A1"/>
    <w:rsid w:val="00F2650E"/>
    <w:rsid w:val="00F347DA"/>
    <w:rsid w:val="00F36619"/>
    <w:rsid w:val="00F4242C"/>
    <w:rsid w:val="00F4695F"/>
    <w:rsid w:val="00F47897"/>
    <w:rsid w:val="00F519A9"/>
    <w:rsid w:val="00F54E55"/>
    <w:rsid w:val="00F56B2C"/>
    <w:rsid w:val="00F57D97"/>
    <w:rsid w:val="00F60E43"/>
    <w:rsid w:val="00F6299B"/>
    <w:rsid w:val="00F7259A"/>
    <w:rsid w:val="00F73C1B"/>
    <w:rsid w:val="00F804A1"/>
    <w:rsid w:val="00F82CC3"/>
    <w:rsid w:val="00F83CDE"/>
    <w:rsid w:val="00F85AF1"/>
    <w:rsid w:val="00F93B15"/>
    <w:rsid w:val="00F95CF4"/>
    <w:rsid w:val="00F966B5"/>
    <w:rsid w:val="00FB0E0F"/>
    <w:rsid w:val="00FB1621"/>
    <w:rsid w:val="00FB5C73"/>
    <w:rsid w:val="00FB68E0"/>
    <w:rsid w:val="00FC05FA"/>
    <w:rsid w:val="00FC1307"/>
    <w:rsid w:val="00FC165D"/>
    <w:rsid w:val="00FC1C30"/>
    <w:rsid w:val="00FC3639"/>
    <w:rsid w:val="00FC553A"/>
    <w:rsid w:val="00FE1FC2"/>
    <w:rsid w:val="00FF2EAD"/>
    <w:rsid w:val="00FF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E8109"/>
  <w15:chartTrackingRefBased/>
  <w15:docId w15:val="{A721AA38-82FD-4E55-A9A7-A1D96C5E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4F0A"/>
    <w:pPr>
      <w:widowControl w:val="0"/>
      <w:jc w:val="both"/>
    </w:pPr>
  </w:style>
  <w:style w:type="paragraph" w:styleId="1">
    <w:name w:val="heading 1"/>
    <w:basedOn w:val="a"/>
    <w:next w:val="a"/>
    <w:link w:val="10"/>
    <w:uiPriority w:val="9"/>
    <w:qFormat/>
    <w:rsid w:val="00321FF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1FF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1FFF"/>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21FF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21FF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321FF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21FF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21FF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21FF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1FFF"/>
    <w:rPr>
      <w:b/>
      <w:bCs/>
      <w:kern w:val="44"/>
      <w:sz w:val="44"/>
      <w:szCs w:val="44"/>
    </w:rPr>
  </w:style>
  <w:style w:type="character" w:customStyle="1" w:styleId="20">
    <w:name w:val="标题 2 字符"/>
    <w:basedOn w:val="a0"/>
    <w:link w:val="2"/>
    <w:uiPriority w:val="9"/>
    <w:rsid w:val="00321F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21FFF"/>
    <w:rPr>
      <w:b/>
      <w:bCs/>
      <w:sz w:val="32"/>
      <w:szCs w:val="32"/>
    </w:rPr>
  </w:style>
  <w:style w:type="character" w:customStyle="1" w:styleId="40">
    <w:name w:val="标题 4 字符"/>
    <w:basedOn w:val="a0"/>
    <w:link w:val="4"/>
    <w:uiPriority w:val="9"/>
    <w:rsid w:val="00321FF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21FFF"/>
    <w:rPr>
      <w:b/>
      <w:bCs/>
      <w:sz w:val="28"/>
      <w:szCs w:val="28"/>
    </w:rPr>
  </w:style>
  <w:style w:type="character" w:customStyle="1" w:styleId="60">
    <w:name w:val="标题 6 字符"/>
    <w:basedOn w:val="a0"/>
    <w:link w:val="6"/>
    <w:uiPriority w:val="9"/>
    <w:rsid w:val="00321FF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21FFF"/>
    <w:rPr>
      <w:b/>
      <w:bCs/>
      <w:sz w:val="24"/>
      <w:szCs w:val="24"/>
    </w:rPr>
  </w:style>
  <w:style w:type="character" w:customStyle="1" w:styleId="80">
    <w:name w:val="标题 8 字符"/>
    <w:basedOn w:val="a0"/>
    <w:link w:val="8"/>
    <w:uiPriority w:val="9"/>
    <w:semiHidden/>
    <w:rsid w:val="00321FF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21FFF"/>
    <w:rPr>
      <w:rFonts w:asciiTheme="majorHAnsi" w:eastAsiaTheme="majorEastAsia" w:hAnsiTheme="majorHAnsi" w:cstheme="majorBidi"/>
      <w:szCs w:val="21"/>
    </w:rPr>
  </w:style>
  <w:style w:type="paragraph" w:styleId="a3">
    <w:name w:val="List Paragraph"/>
    <w:basedOn w:val="a"/>
    <w:uiPriority w:val="34"/>
    <w:qFormat/>
    <w:rsid w:val="007259DD"/>
    <w:pPr>
      <w:ind w:firstLineChars="200" w:firstLine="420"/>
    </w:pPr>
  </w:style>
  <w:style w:type="paragraph" w:styleId="a4">
    <w:name w:val="header"/>
    <w:basedOn w:val="a"/>
    <w:link w:val="a5"/>
    <w:uiPriority w:val="99"/>
    <w:unhideWhenUsed/>
    <w:rsid w:val="00C052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52FE"/>
    <w:rPr>
      <w:sz w:val="18"/>
      <w:szCs w:val="18"/>
    </w:rPr>
  </w:style>
  <w:style w:type="paragraph" w:styleId="a6">
    <w:name w:val="footer"/>
    <w:basedOn w:val="a"/>
    <w:link w:val="a7"/>
    <w:uiPriority w:val="99"/>
    <w:unhideWhenUsed/>
    <w:rsid w:val="00C052FE"/>
    <w:pPr>
      <w:tabs>
        <w:tab w:val="center" w:pos="4153"/>
        <w:tab w:val="right" w:pos="8306"/>
      </w:tabs>
      <w:snapToGrid w:val="0"/>
      <w:jc w:val="left"/>
    </w:pPr>
    <w:rPr>
      <w:sz w:val="18"/>
      <w:szCs w:val="18"/>
    </w:rPr>
  </w:style>
  <w:style w:type="character" w:customStyle="1" w:styleId="a7">
    <w:name w:val="页脚 字符"/>
    <w:basedOn w:val="a0"/>
    <w:link w:val="a6"/>
    <w:uiPriority w:val="99"/>
    <w:rsid w:val="00C052FE"/>
    <w:rPr>
      <w:sz w:val="18"/>
      <w:szCs w:val="18"/>
    </w:rPr>
  </w:style>
  <w:style w:type="character" w:styleId="a8">
    <w:name w:val="Hyperlink"/>
    <w:basedOn w:val="a0"/>
    <w:uiPriority w:val="99"/>
    <w:unhideWhenUsed/>
    <w:rsid w:val="006F2ED3"/>
    <w:rPr>
      <w:color w:val="0563C1" w:themeColor="hyperlink"/>
      <w:u w:val="single"/>
    </w:rPr>
  </w:style>
  <w:style w:type="character" w:styleId="a9">
    <w:name w:val="Unresolved Mention"/>
    <w:basedOn w:val="a0"/>
    <w:uiPriority w:val="99"/>
    <w:semiHidden/>
    <w:unhideWhenUsed/>
    <w:rsid w:val="006F2ED3"/>
    <w:rPr>
      <w:color w:val="605E5C"/>
      <w:shd w:val="clear" w:color="auto" w:fill="E1DFDD"/>
    </w:rPr>
  </w:style>
  <w:style w:type="paragraph" w:customStyle="1" w:styleId="code-line">
    <w:name w:val="code-line"/>
    <w:basedOn w:val="a"/>
    <w:rsid w:val="00377BB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77BBD"/>
    <w:rPr>
      <w:rFonts w:ascii="宋体" w:eastAsia="宋体" w:hAnsi="宋体" w:cs="宋体"/>
      <w:sz w:val="24"/>
      <w:szCs w:val="24"/>
    </w:rPr>
  </w:style>
  <w:style w:type="paragraph" w:styleId="HTML0">
    <w:name w:val="HTML Preformatted"/>
    <w:basedOn w:val="a"/>
    <w:link w:val="HTML1"/>
    <w:uiPriority w:val="99"/>
    <w:semiHidden/>
    <w:unhideWhenUsed/>
    <w:rsid w:val="00377B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77BBD"/>
    <w:rPr>
      <w:rFonts w:ascii="宋体" w:eastAsia="宋体" w:hAnsi="宋体" w:cs="宋体"/>
      <w:kern w:val="0"/>
      <w:sz w:val="24"/>
      <w:szCs w:val="24"/>
    </w:rPr>
  </w:style>
  <w:style w:type="character" w:customStyle="1" w:styleId="hljs-keyword">
    <w:name w:val="hljs-keyword"/>
    <w:basedOn w:val="a0"/>
    <w:rsid w:val="00377BBD"/>
  </w:style>
  <w:style w:type="character" w:customStyle="1" w:styleId="hljs-comment">
    <w:name w:val="hljs-comment"/>
    <w:basedOn w:val="a0"/>
    <w:rsid w:val="00377BBD"/>
  </w:style>
  <w:style w:type="character" w:customStyle="1" w:styleId="hljs-title">
    <w:name w:val="hljs-title"/>
    <w:basedOn w:val="a0"/>
    <w:rsid w:val="00377BBD"/>
  </w:style>
  <w:style w:type="character" w:customStyle="1" w:styleId="hljs-meta">
    <w:name w:val="hljs-meta"/>
    <w:basedOn w:val="a0"/>
    <w:rsid w:val="00377BBD"/>
  </w:style>
  <w:style w:type="character" w:customStyle="1" w:styleId="hljs-params">
    <w:name w:val="hljs-params"/>
    <w:basedOn w:val="a0"/>
    <w:rsid w:val="00377BBD"/>
  </w:style>
  <w:style w:type="character" w:customStyle="1" w:styleId="hljs-string">
    <w:name w:val="hljs-string"/>
    <w:basedOn w:val="a0"/>
    <w:rsid w:val="00377BBD"/>
  </w:style>
  <w:style w:type="character" w:customStyle="1" w:styleId="hljs-builtin">
    <w:name w:val="hljs-built_in"/>
    <w:basedOn w:val="a0"/>
    <w:rsid w:val="00377BBD"/>
  </w:style>
  <w:style w:type="character" w:customStyle="1" w:styleId="hljs-number">
    <w:name w:val="hljs-number"/>
    <w:basedOn w:val="a0"/>
    <w:rsid w:val="00377BBD"/>
  </w:style>
  <w:style w:type="character" w:customStyle="1" w:styleId="hljs-literal">
    <w:name w:val="hljs-literal"/>
    <w:basedOn w:val="a0"/>
    <w:rsid w:val="00472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8283">
      <w:bodyDiv w:val="1"/>
      <w:marLeft w:val="0"/>
      <w:marRight w:val="0"/>
      <w:marTop w:val="0"/>
      <w:marBottom w:val="0"/>
      <w:divBdr>
        <w:top w:val="none" w:sz="0" w:space="0" w:color="auto"/>
        <w:left w:val="none" w:sz="0" w:space="0" w:color="auto"/>
        <w:bottom w:val="none" w:sz="0" w:space="0" w:color="auto"/>
        <w:right w:val="none" w:sz="0" w:space="0" w:color="auto"/>
      </w:divBdr>
      <w:divsChild>
        <w:div w:id="1351950882">
          <w:marLeft w:val="0"/>
          <w:marRight w:val="0"/>
          <w:marTop w:val="0"/>
          <w:marBottom w:val="0"/>
          <w:divBdr>
            <w:top w:val="none" w:sz="0" w:space="0" w:color="auto"/>
            <w:left w:val="none" w:sz="0" w:space="0" w:color="auto"/>
            <w:bottom w:val="none" w:sz="0" w:space="0" w:color="auto"/>
            <w:right w:val="none" w:sz="0" w:space="0" w:color="auto"/>
          </w:divBdr>
          <w:divsChild>
            <w:div w:id="355690680">
              <w:marLeft w:val="0"/>
              <w:marRight w:val="0"/>
              <w:marTop w:val="0"/>
              <w:marBottom w:val="0"/>
              <w:divBdr>
                <w:top w:val="none" w:sz="0" w:space="0" w:color="auto"/>
                <w:left w:val="none" w:sz="0" w:space="0" w:color="auto"/>
                <w:bottom w:val="none" w:sz="0" w:space="0" w:color="auto"/>
                <w:right w:val="none" w:sz="0" w:space="0" w:color="auto"/>
              </w:divBdr>
            </w:div>
            <w:div w:id="1998878676">
              <w:marLeft w:val="0"/>
              <w:marRight w:val="0"/>
              <w:marTop w:val="0"/>
              <w:marBottom w:val="0"/>
              <w:divBdr>
                <w:top w:val="none" w:sz="0" w:space="0" w:color="auto"/>
                <w:left w:val="none" w:sz="0" w:space="0" w:color="auto"/>
                <w:bottom w:val="none" w:sz="0" w:space="0" w:color="auto"/>
                <w:right w:val="none" w:sz="0" w:space="0" w:color="auto"/>
              </w:divBdr>
            </w:div>
            <w:div w:id="1042553599">
              <w:marLeft w:val="0"/>
              <w:marRight w:val="0"/>
              <w:marTop w:val="0"/>
              <w:marBottom w:val="0"/>
              <w:divBdr>
                <w:top w:val="none" w:sz="0" w:space="0" w:color="auto"/>
                <w:left w:val="none" w:sz="0" w:space="0" w:color="auto"/>
                <w:bottom w:val="none" w:sz="0" w:space="0" w:color="auto"/>
                <w:right w:val="none" w:sz="0" w:space="0" w:color="auto"/>
              </w:divBdr>
            </w:div>
            <w:div w:id="628778452">
              <w:marLeft w:val="0"/>
              <w:marRight w:val="0"/>
              <w:marTop w:val="0"/>
              <w:marBottom w:val="0"/>
              <w:divBdr>
                <w:top w:val="none" w:sz="0" w:space="0" w:color="auto"/>
                <w:left w:val="none" w:sz="0" w:space="0" w:color="auto"/>
                <w:bottom w:val="none" w:sz="0" w:space="0" w:color="auto"/>
                <w:right w:val="none" w:sz="0" w:space="0" w:color="auto"/>
              </w:divBdr>
            </w:div>
            <w:div w:id="318655115">
              <w:marLeft w:val="0"/>
              <w:marRight w:val="0"/>
              <w:marTop w:val="0"/>
              <w:marBottom w:val="0"/>
              <w:divBdr>
                <w:top w:val="none" w:sz="0" w:space="0" w:color="auto"/>
                <w:left w:val="none" w:sz="0" w:space="0" w:color="auto"/>
                <w:bottom w:val="none" w:sz="0" w:space="0" w:color="auto"/>
                <w:right w:val="none" w:sz="0" w:space="0" w:color="auto"/>
              </w:divBdr>
            </w:div>
            <w:div w:id="1282809570">
              <w:marLeft w:val="0"/>
              <w:marRight w:val="0"/>
              <w:marTop w:val="0"/>
              <w:marBottom w:val="0"/>
              <w:divBdr>
                <w:top w:val="none" w:sz="0" w:space="0" w:color="auto"/>
                <w:left w:val="none" w:sz="0" w:space="0" w:color="auto"/>
                <w:bottom w:val="none" w:sz="0" w:space="0" w:color="auto"/>
                <w:right w:val="none" w:sz="0" w:space="0" w:color="auto"/>
              </w:divBdr>
            </w:div>
            <w:div w:id="1706324153">
              <w:marLeft w:val="0"/>
              <w:marRight w:val="0"/>
              <w:marTop w:val="0"/>
              <w:marBottom w:val="0"/>
              <w:divBdr>
                <w:top w:val="none" w:sz="0" w:space="0" w:color="auto"/>
                <w:left w:val="none" w:sz="0" w:space="0" w:color="auto"/>
                <w:bottom w:val="none" w:sz="0" w:space="0" w:color="auto"/>
                <w:right w:val="none" w:sz="0" w:space="0" w:color="auto"/>
              </w:divBdr>
            </w:div>
            <w:div w:id="583956666">
              <w:marLeft w:val="0"/>
              <w:marRight w:val="0"/>
              <w:marTop w:val="0"/>
              <w:marBottom w:val="0"/>
              <w:divBdr>
                <w:top w:val="none" w:sz="0" w:space="0" w:color="auto"/>
                <w:left w:val="none" w:sz="0" w:space="0" w:color="auto"/>
                <w:bottom w:val="none" w:sz="0" w:space="0" w:color="auto"/>
                <w:right w:val="none" w:sz="0" w:space="0" w:color="auto"/>
              </w:divBdr>
            </w:div>
            <w:div w:id="342702890">
              <w:marLeft w:val="0"/>
              <w:marRight w:val="0"/>
              <w:marTop w:val="0"/>
              <w:marBottom w:val="0"/>
              <w:divBdr>
                <w:top w:val="none" w:sz="0" w:space="0" w:color="auto"/>
                <w:left w:val="none" w:sz="0" w:space="0" w:color="auto"/>
                <w:bottom w:val="none" w:sz="0" w:space="0" w:color="auto"/>
                <w:right w:val="none" w:sz="0" w:space="0" w:color="auto"/>
              </w:divBdr>
            </w:div>
            <w:div w:id="1453985757">
              <w:marLeft w:val="0"/>
              <w:marRight w:val="0"/>
              <w:marTop w:val="0"/>
              <w:marBottom w:val="0"/>
              <w:divBdr>
                <w:top w:val="none" w:sz="0" w:space="0" w:color="auto"/>
                <w:left w:val="none" w:sz="0" w:space="0" w:color="auto"/>
                <w:bottom w:val="none" w:sz="0" w:space="0" w:color="auto"/>
                <w:right w:val="none" w:sz="0" w:space="0" w:color="auto"/>
              </w:divBdr>
            </w:div>
            <w:div w:id="467478250">
              <w:marLeft w:val="0"/>
              <w:marRight w:val="0"/>
              <w:marTop w:val="0"/>
              <w:marBottom w:val="0"/>
              <w:divBdr>
                <w:top w:val="none" w:sz="0" w:space="0" w:color="auto"/>
                <w:left w:val="none" w:sz="0" w:space="0" w:color="auto"/>
                <w:bottom w:val="none" w:sz="0" w:space="0" w:color="auto"/>
                <w:right w:val="none" w:sz="0" w:space="0" w:color="auto"/>
              </w:divBdr>
            </w:div>
            <w:div w:id="2134209525">
              <w:marLeft w:val="0"/>
              <w:marRight w:val="0"/>
              <w:marTop w:val="0"/>
              <w:marBottom w:val="0"/>
              <w:divBdr>
                <w:top w:val="none" w:sz="0" w:space="0" w:color="auto"/>
                <w:left w:val="none" w:sz="0" w:space="0" w:color="auto"/>
                <w:bottom w:val="none" w:sz="0" w:space="0" w:color="auto"/>
                <w:right w:val="none" w:sz="0" w:space="0" w:color="auto"/>
              </w:divBdr>
            </w:div>
            <w:div w:id="926963945">
              <w:marLeft w:val="0"/>
              <w:marRight w:val="0"/>
              <w:marTop w:val="0"/>
              <w:marBottom w:val="0"/>
              <w:divBdr>
                <w:top w:val="none" w:sz="0" w:space="0" w:color="auto"/>
                <w:left w:val="none" w:sz="0" w:space="0" w:color="auto"/>
                <w:bottom w:val="none" w:sz="0" w:space="0" w:color="auto"/>
                <w:right w:val="none" w:sz="0" w:space="0" w:color="auto"/>
              </w:divBdr>
            </w:div>
            <w:div w:id="255603862">
              <w:marLeft w:val="0"/>
              <w:marRight w:val="0"/>
              <w:marTop w:val="0"/>
              <w:marBottom w:val="0"/>
              <w:divBdr>
                <w:top w:val="none" w:sz="0" w:space="0" w:color="auto"/>
                <w:left w:val="none" w:sz="0" w:space="0" w:color="auto"/>
                <w:bottom w:val="none" w:sz="0" w:space="0" w:color="auto"/>
                <w:right w:val="none" w:sz="0" w:space="0" w:color="auto"/>
              </w:divBdr>
            </w:div>
            <w:div w:id="1997952155">
              <w:marLeft w:val="0"/>
              <w:marRight w:val="0"/>
              <w:marTop w:val="0"/>
              <w:marBottom w:val="0"/>
              <w:divBdr>
                <w:top w:val="none" w:sz="0" w:space="0" w:color="auto"/>
                <w:left w:val="none" w:sz="0" w:space="0" w:color="auto"/>
                <w:bottom w:val="none" w:sz="0" w:space="0" w:color="auto"/>
                <w:right w:val="none" w:sz="0" w:space="0" w:color="auto"/>
              </w:divBdr>
            </w:div>
            <w:div w:id="1894341844">
              <w:marLeft w:val="0"/>
              <w:marRight w:val="0"/>
              <w:marTop w:val="0"/>
              <w:marBottom w:val="0"/>
              <w:divBdr>
                <w:top w:val="none" w:sz="0" w:space="0" w:color="auto"/>
                <w:left w:val="none" w:sz="0" w:space="0" w:color="auto"/>
                <w:bottom w:val="none" w:sz="0" w:space="0" w:color="auto"/>
                <w:right w:val="none" w:sz="0" w:space="0" w:color="auto"/>
              </w:divBdr>
            </w:div>
            <w:div w:id="1325357797">
              <w:marLeft w:val="0"/>
              <w:marRight w:val="0"/>
              <w:marTop w:val="0"/>
              <w:marBottom w:val="0"/>
              <w:divBdr>
                <w:top w:val="none" w:sz="0" w:space="0" w:color="auto"/>
                <w:left w:val="none" w:sz="0" w:space="0" w:color="auto"/>
                <w:bottom w:val="none" w:sz="0" w:space="0" w:color="auto"/>
                <w:right w:val="none" w:sz="0" w:space="0" w:color="auto"/>
              </w:divBdr>
            </w:div>
            <w:div w:id="386759558">
              <w:marLeft w:val="0"/>
              <w:marRight w:val="0"/>
              <w:marTop w:val="0"/>
              <w:marBottom w:val="0"/>
              <w:divBdr>
                <w:top w:val="none" w:sz="0" w:space="0" w:color="auto"/>
                <w:left w:val="none" w:sz="0" w:space="0" w:color="auto"/>
                <w:bottom w:val="none" w:sz="0" w:space="0" w:color="auto"/>
                <w:right w:val="none" w:sz="0" w:space="0" w:color="auto"/>
              </w:divBdr>
            </w:div>
            <w:div w:id="1638605192">
              <w:marLeft w:val="0"/>
              <w:marRight w:val="0"/>
              <w:marTop w:val="0"/>
              <w:marBottom w:val="0"/>
              <w:divBdr>
                <w:top w:val="none" w:sz="0" w:space="0" w:color="auto"/>
                <w:left w:val="none" w:sz="0" w:space="0" w:color="auto"/>
                <w:bottom w:val="none" w:sz="0" w:space="0" w:color="auto"/>
                <w:right w:val="none" w:sz="0" w:space="0" w:color="auto"/>
              </w:divBdr>
            </w:div>
            <w:div w:id="1589727896">
              <w:marLeft w:val="0"/>
              <w:marRight w:val="0"/>
              <w:marTop w:val="0"/>
              <w:marBottom w:val="0"/>
              <w:divBdr>
                <w:top w:val="none" w:sz="0" w:space="0" w:color="auto"/>
                <w:left w:val="none" w:sz="0" w:space="0" w:color="auto"/>
                <w:bottom w:val="none" w:sz="0" w:space="0" w:color="auto"/>
                <w:right w:val="none" w:sz="0" w:space="0" w:color="auto"/>
              </w:divBdr>
            </w:div>
            <w:div w:id="1037316791">
              <w:marLeft w:val="0"/>
              <w:marRight w:val="0"/>
              <w:marTop w:val="0"/>
              <w:marBottom w:val="0"/>
              <w:divBdr>
                <w:top w:val="none" w:sz="0" w:space="0" w:color="auto"/>
                <w:left w:val="none" w:sz="0" w:space="0" w:color="auto"/>
                <w:bottom w:val="none" w:sz="0" w:space="0" w:color="auto"/>
                <w:right w:val="none" w:sz="0" w:space="0" w:color="auto"/>
              </w:divBdr>
            </w:div>
            <w:div w:id="679818764">
              <w:marLeft w:val="0"/>
              <w:marRight w:val="0"/>
              <w:marTop w:val="0"/>
              <w:marBottom w:val="0"/>
              <w:divBdr>
                <w:top w:val="none" w:sz="0" w:space="0" w:color="auto"/>
                <w:left w:val="none" w:sz="0" w:space="0" w:color="auto"/>
                <w:bottom w:val="none" w:sz="0" w:space="0" w:color="auto"/>
                <w:right w:val="none" w:sz="0" w:space="0" w:color="auto"/>
              </w:divBdr>
            </w:div>
            <w:div w:id="64231222">
              <w:marLeft w:val="0"/>
              <w:marRight w:val="0"/>
              <w:marTop w:val="0"/>
              <w:marBottom w:val="0"/>
              <w:divBdr>
                <w:top w:val="none" w:sz="0" w:space="0" w:color="auto"/>
                <w:left w:val="none" w:sz="0" w:space="0" w:color="auto"/>
                <w:bottom w:val="none" w:sz="0" w:space="0" w:color="auto"/>
                <w:right w:val="none" w:sz="0" w:space="0" w:color="auto"/>
              </w:divBdr>
            </w:div>
            <w:div w:id="274212262">
              <w:marLeft w:val="0"/>
              <w:marRight w:val="0"/>
              <w:marTop w:val="0"/>
              <w:marBottom w:val="0"/>
              <w:divBdr>
                <w:top w:val="none" w:sz="0" w:space="0" w:color="auto"/>
                <w:left w:val="none" w:sz="0" w:space="0" w:color="auto"/>
                <w:bottom w:val="none" w:sz="0" w:space="0" w:color="auto"/>
                <w:right w:val="none" w:sz="0" w:space="0" w:color="auto"/>
              </w:divBdr>
            </w:div>
            <w:div w:id="14658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0928">
      <w:bodyDiv w:val="1"/>
      <w:marLeft w:val="0"/>
      <w:marRight w:val="0"/>
      <w:marTop w:val="0"/>
      <w:marBottom w:val="0"/>
      <w:divBdr>
        <w:top w:val="none" w:sz="0" w:space="0" w:color="auto"/>
        <w:left w:val="none" w:sz="0" w:space="0" w:color="auto"/>
        <w:bottom w:val="none" w:sz="0" w:space="0" w:color="auto"/>
        <w:right w:val="none" w:sz="0" w:space="0" w:color="auto"/>
      </w:divBdr>
      <w:divsChild>
        <w:div w:id="365373363">
          <w:marLeft w:val="0"/>
          <w:marRight w:val="0"/>
          <w:marTop w:val="0"/>
          <w:marBottom w:val="0"/>
          <w:divBdr>
            <w:top w:val="none" w:sz="0" w:space="0" w:color="auto"/>
            <w:left w:val="none" w:sz="0" w:space="0" w:color="auto"/>
            <w:bottom w:val="none" w:sz="0" w:space="0" w:color="auto"/>
            <w:right w:val="none" w:sz="0" w:space="0" w:color="auto"/>
          </w:divBdr>
          <w:divsChild>
            <w:div w:id="1548755089">
              <w:marLeft w:val="0"/>
              <w:marRight w:val="0"/>
              <w:marTop w:val="0"/>
              <w:marBottom w:val="0"/>
              <w:divBdr>
                <w:top w:val="none" w:sz="0" w:space="0" w:color="auto"/>
                <w:left w:val="none" w:sz="0" w:space="0" w:color="auto"/>
                <w:bottom w:val="none" w:sz="0" w:space="0" w:color="auto"/>
                <w:right w:val="none" w:sz="0" w:space="0" w:color="auto"/>
              </w:divBdr>
            </w:div>
            <w:div w:id="1955209870">
              <w:marLeft w:val="0"/>
              <w:marRight w:val="0"/>
              <w:marTop w:val="0"/>
              <w:marBottom w:val="0"/>
              <w:divBdr>
                <w:top w:val="none" w:sz="0" w:space="0" w:color="auto"/>
                <w:left w:val="none" w:sz="0" w:space="0" w:color="auto"/>
                <w:bottom w:val="none" w:sz="0" w:space="0" w:color="auto"/>
                <w:right w:val="none" w:sz="0" w:space="0" w:color="auto"/>
              </w:divBdr>
            </w:div>
            <w:div w:id="962079410">
              <w:marLeft w:val="0"/>
              <w:marRight w:val="0"/>
              <w:marTop w:val="0"/>
              <w:marBottom w:val="0"/>
              <w:divBdr>
                <w:top w:val="none" w:sz="0" w:space="0" w:color="auto"/>
                <w:left w:val="none" w:sz="0" w:space="0" w:color="auto"/>
                <w:bottom w:val="none" w:sz="0" w:space="0" w:color="auto"/>
                <w:right w:val="none" w:sz="0" w:space="0" w:color="auto"/>
              </w:divBdr>
            </w:div>
            <w:div w:id="296110641">
              <w:marLeft w:val="0"/>
              <w:marRight w:val="0"/>
              <w:marTop w:val="0"/>
              <w:marBottom w:val="0"/>
              <w:divBdr>
                <w:top w:val="none" w:sz="0" w:space="0" w:color="auto"/>
                <w:left w:val="none" w:sz="0" w:space="0" w:color="auto"/>
                <w:bottom w:val="none" w:sz="0" w:space="0" w:color="auto"/>
                <w:right w:val="none" w:sz="0" w:space="0" w:color="auto"/>
              </w:divBdr>
            </w:div>
            <w:div w:id="1323197230">
              <w:marLeft w:val="0"/>
              <w:marRight w:val="0"/>
              <w:marTop w:val="0"/>
              <w:marBottom w:val="0"/>
              <w:divBdr>
                <w:top w:val="none" w:sz="0" w:space="0" w:color="auto"/>
                <w:left w:val="none" w:sz="0" w:space="0" w:color="auto"/>
                <w:bottom w:val="none" w:sz="0" w:space="0" w:color="auto"/>
                <w:right w:val="none" w:sz="0" w:space="0" w:color="auto"/>
              </w:divBdr>
            </w:div>
            <w:div w:id="1858234852">
              <w:marLeft w:val="0"/>
              <w:marRight w:val="0"/>
              <w:marTop w:val="0"/>
              <w:marBottom w:val="0"/>
              <w:divBdr>
                <w:top w:val="none" w:sz="0" w:space="0" w:color="auto"/>
                <w:left w:val="none" w:sz="0" w:space="0" w:color="auto"/>
                <w:bottom w:val="none" w:sz="0" w:space="0" w:color="auto"/>
                <w:right w:val="none" w:sz="0" w:space="0" w:color="auto"/>
              </w:divBdr>
            </w:div>
            <w:div w:id="135725487">
              <w:marLeft w:val="0"/>
              <w:marRight w:val="0"/>
              <w:marTop w:val="0"/>
              <w:marBottom w:val="0"/>
              <w:divBdr>
                <w:top w:val="none" w:sz="0" w:space="0" w:color="auto"/>
                <w:left w:val="none" w:sz="0" w:space="0" w:color="auto"/>
                <w:bottom w:val="none" w:sz="0" w:space="0" w:color="auto"/>
                <w:right w:val="none" w:sz="0" w:space="0" w:color="auto"/>
              </w:divBdr>
            </w:div>
            <w:div w:id="554240881">
              <w:marLeft w:val="0"/>
              <w:marRight w:val="0"/>
              <w:marTop w:val="0"/>
              <w:marBottom w:val="0"/>
              <w:divBdr>
                <w:top w:val="none" w:sz="0" w:space="0" w:color="auto"/>
                <w:left w:val="none" w:sz="0" w:space="0" w:color="auto"/>
                <w:bottom w:val="none" w:sz="0" w:space="0" w:color="auto"/>
                <w:right w:val="none" w:sz="0" w:space="0" w:color="auto"/>
              </w:divBdr>
            </w:div>
            <w:div w:id="146097146">
              <w:marLeft w:val="0"/>
              <w:marRight w:val="0"/>
              <w:marTop w:val="0"/>
              <w:marBottom w:val="0"/>
              <w:divBdr>
                <w:top w:val="none" w:sz="0" w:space="0" w:color="auto"/>
                <w:left w:val="none" w:sz="0" w:space="0" w:color="auto"/>
                <w:bottom w:val="none" w:sz="0" w:space="0" w:color="auto"/>
                <w:right w:val="none" w:sz="0" w:space="0" w:color="auto"/>
              </w:divBdr>
            </w:div>
            <w:div w:id="1805075623">
              <w:marLeft w:val="0"/>
              <w:marRight w:val="0"/>
              <w:marTop w:val="0"/>
              <w:marBottom w:val="0"/>
              <w:divBdr>
                <w:top w:val="none" w:sz="0" w:space="0" w:color="auto"/>
                <w:left w:val="none" w:sz="0" w:space="0" w:color="auto"/>
                <w:bottom w:val="none" w:sz="0" w:space="0" w:color="auto"/>
                <w:right w:val="none" w:sz="0" w:space="0" w:color="auto"/>
              </w:divBdr>
            </w:div>
            <w:div w:id="1320302906">
              <w:marLeft w:val="0"/>
              <w:marRight w:val="0"/>
              <w:marTop w:val="0"/>
              <w:marBottom w:val="0"/>
              <w:divBdr>
                <w:top w:val="none" w:sz="0" w:space="0" w:color="auto"/>
                <w:left w:val="none" w:sz="0" w:space="0" w:color="auto"/>
                <w:bottom w:val="none" w:sz="0" w:space="0" w:color="auto"/>
                <w:right w:val="none" w:sz="0" w:space="0" w:color="auto"/>
              </w:divBdr>
            </w:div>
            <w:div w:id="1982614609">
              <w:marLeft w:val="0"/>
              <w:marRight w:val="0"/>
              <w:marTop w:val="0"/>
              <w:marBottom w:val="0"/>
              <w:divBdr>
                <w:top w:val="none" w:sz="0" w:space="0" w:color="auto"/>
                <w:left w:val="none" w:sz="0" w:space="0" w:color="auto"/>
                <w:bottom w:val="none" w:sz="0" w:space="0" w:color="auto"/>
                <w:right w:val="none" w:sz="0" w:space="0" w:color="auto"/>
              </w:divBdr>
            </w:div>
            <w:div w:id="1299529184">
              <w:marLeft w:val="0"/>
              <w:marRight w:val="0"/>
              <w:marTop w:val="0"/>
              <w:marBottom w:val="0"/>
              <w:divBdr>
                <w:top w:val="none" w:sz="0" w:space="0" w:color="auto"/>
                <w:left w:val="none" w:sz="0" w:space="0" w:color="auto"/>
                <w:bottom w:val="none" w:sz="0" w:space="0" w:color="auto"/>
                <w:right w:val="none" w:sz="0" w:space="0" w:color="auto"/>
              </w:divBdr>
            </w:div>
            <w:div w:id="1662348478">
              <w:marLeft w:val="0"/>
              <w:marRight w:val="0"/>
              <w:marTop w:val="0"/>
              <w:marBottom w:val="0"/>
              <w:divBdr>
                <w:top w:val="none" w:sz="0" w:space="0" w:color="auto"/>
                <w:left w:val="none" w:sz="0" w:space="0" w:color="auto"/>
                <w:bottom w:val="none" w:sz="0" w:space="0" w:color="auto"/>
                <w:right w:val="none" w:sz="0" w:space="0" w:color="auto"/>
              </w:divBdr>
            </w:div>
            <w:div w:id="1598170099">
              <w:marLeft w:val="0"/>
              <w:marRight w:val="0"/>
              <w:marTop w:val="0"/>
              <w:marBottom w:val="0"/>
              <w:divBdr>
                <w:top w:val="none" w:sz="0" w:space="0" w:color="auto"/>
                <w:left w:val="none" w:sz="0" w:space="0" w:color="auto"/>
                <w:bottom w:val="none" w:sz="0" w:space="0" w:color="auto"/>
                <w:right w:val="none" w:sz="0" w:space="0" w:color="auto"/>
              </w:divBdr>
            </w:div>
            <w:div w:id="1104231605">
              <w:marLeft w:val="0"/>
              <w:marRight w:val="0"/>
              <w:marTop w:val="0"/>
              <w:marBottom w:val="0"/>
              <w:divBdr>
                <w:top w:val="none" w:sz="0" w:space="0" w:color="auto"/>
                <w:left w:val="none" w:sz="0" w:space="0" w:color="auto"/>
                <w:bottom w:val="none" w:sz="0" w:space="0" w:color="auto"/>
                <w:right w:val="none" w:sz="0" w:space="0" w:color="auto"/>
              </w:divBdr>
            </w:div>
            <w:div w:id="392196239">
              <w:marLeft w:val="0"/>
              <w:marRight w:val="0"/>
              <w:marTop w:val="0"/>
              <w:marBottom w:val="0"/>
              <w:divBdr>
                <w:top w:val="none" w:sz="0" w:space="0" w:color="auto"/>
                <w:left w:val="none" w:sz="0" w:space="0" w:color="auto"/>
                <w:bottom w:val="none" w:sz="0" w:space="0" w:color="auto"/>
                <w:right w:val="none" w:sz="0" w:space="0" w:color="auto"/>
              </w:divBdr>
            </w:div>
            <w:div w:id="1440488441">
              <w:marLeft w:val="0"/>
              <w:marRight w:val="0"/>
              <w:marTop w:val="0"/>
              <w:marBottom w:val="0"/>
              <w:divBdr>
                <w:top w:val="none" w:sz="0" w:space="0" w:color="auto"/>
                <w:left w:val="none" w:sz="0" w:space="0" w:color="auto"/>
                <w:bottom w:val="none" w:sz="0" w:space="0" w:color="auto"/>
                <w:right w:val="none" w:sz="0" w:space="0" w:color="auto"/>
              </w:divBdr>
            </w:div>
            <w:div w:id="843478019">
              <w:marLeft w:val="0"/>
              <w:marRight w:val="0"/>
              <w:marTop w:val="0"/>
              <w:marBottom w:val="0"/>
              <w:divBdr>
                <w:top w:val="none" w:sz="0" w:space="0" w:color="auto"/>
                <w:left w:val="none" w:sz="0" w:space="0" w:color="auto"/>
                <w:bottom w:val="none" w:sz="0" w:space="0" w:color="auto"/>
                <w:right w:val="none" w:sz="0" w:space="0" w:color="auto"/>
              </w:divBdr>
            </w:div>
            <w:div w:id="781723567">
              <w:marLeft w:val="0"/>
              <w:marRight w:val="0"/>
              <w:marTop w:val="0"/>
              <w:marBottom w:val="0"/>
              <w:divBdr>
                <w:top w:val="none" w:sz="0" w:space="0" w:color="auto"/>
                <w:left w:val="none" w:sz="0" w:space="0" w:color="auto"/>
                <w:bottom w:val="none" w:sz="0" w:space="0" w:color="auto"/>
                <w:right w:val="none" w:sz="0" w:space="0" w:color="auto"/>
              </w:divBdr>
            </w:div>
            <w:div w:id="2139914097">
              <w:marLeft w:val="0"/>
              <w:marRight w:val="0"/>
              <w:marTop w:val="0"/>
              <w:marBottom w:val="0"/>
              <w:divBdr>
                <w:top w:val="none" w:sz="0" w:space="0" w:color="auto"/>
                <w:left w:val="none" w:sz="0" w:space="0" w:color="auto"/>
                <w:bottom w:val="none" w:sz="0" w:space="0" w:color="auto"/>
                <w:right w:val="none" w:sz="0" w:space="0" w:color="auto"/>
              </w:divBdr>
            </w:div>
            <w:div w:id="1132822120">
              <w:marLeft w:val="0"/>
              <w:marRight w:val="0"/>
              <w:marTop w:val="0"/>
              <w:marBottom w:val="0"/>
              <w:divBdr>
                <w:top w:val="none" w:sz="0" w:space="0" w:color="auto"/>
                <w:left w:val="none" w:sz="0" w:space="0" w:color="auto"/>
                <w:bottom w:val="none" w:sz="0" w:space="0" w:color="auto"/>
                <w:right w:val="none" w:sz="0" w:space="0" w:color="auto"/>
              </w:divBdr>
            </w:div>
            <w:div w:id="2009403894">
              <w:marLeft w:val="0"/>
              <w:marRight w:val="0"/>
              <w:marTop w:val="0"/>
              <w:marBottom w:val="0"/>
              <w:divBdr>
                <w:top w:val="none" w:sz="0" w:space="0" w:color="auto"/>
                <w:left w:val="none" w:sz="0" w:space="0" w:color="auto"/>
                <w:bottom w:val="none" w:sz="0" w:space="0" w:color="auto"/>
                <w:right w:val="none" w:sz="0" w:space="0" w:color="auto"/>
              </w:divBdr>
            </w:div>
            <w:div w:id="179896452">
              <w:marLeft w:val="0"/>
              <w:marRight w:val="0"/>
              <w:marTop w:val="0"/>
              <w:marBottom w:val="0"/>
              <w:divBdr>
                <w:top w:val="none" w:sz="0" w:space="0" w:color="auto"/>
                <w:left w:val="none" w:sz="0" w:space="0" w:color="auto"/>
                <w:bottom w:val="none" w:sz="0" w:space="0" w:color="auto"/>
                <w:right w:val="none" w:sz="0" w:space="0" w:color="auto"/>
              </w:divBdr>
            </w:div>
            <w:div w:id="1405688072">
              <w:marLeft w:val="0"/>
              <w:marRight w:val="0"/>
              <w:marTop w:val="0"/>
              <w:marBottom w:val="0"/>
              <w:divBdr>
                <w:top w:val="none" w:sz="0" w:space="0" w:color="auto"/>
                <w:left w:val="none" w:sz="0" w:space="0" w:color="auto"/>
                <w:bottom w:val="none" w:sz="0" w:space="0" w:color="auto"/>
                <w:right w:val="none" w:sz="0" w:space="0" w:color="auto"/>
              </w:divBdr>
            </w:div>
            <w:div w:id="1224482129">
              <w:marLeft w:val="0"/>
              <w:marRight w:val="0"/>
              <w:marTop w:val="0"/>
              <w:marBottom w:val="0"/>
              <w:divBdr>
                <w:top w:val="none" w:sz="0" w:space="0" w:color="auto"/>
                <w:left w:val="none" w:sz="0" w:space="0" w:color="auto"/>
                <w:bottom w:val="none" w:sz="0" w:space="0" w:color="auto"/>
                <w:right w:val="none" w:sz="0" w:space="0" w:color="auto"/>
              </w:divBdr>
            </w:div>
            <w:div w:id="1268974136">
              <w:marLeft w:val="0"/>
              <w:marRight w:val="0"/>
              <w:marTop w:val="0"/>
              <w:marBottom w:val="0"/>
              <w:divBdr>
                <w:top w:val="none" w:sz="0" w:space="0" w:color="auto"/>
                <w:left w:val="none" w:sz="0" w:space="0" w:color="auto"/>
                <w:bottom w:val="none" w:sz="0" w:space="0" w:color="auto"/>
                <w:right w:val="none" w:sz="0" w:space="0" w:color="auto"/>
              </w:divBdr>
            </w:div>
            <w:div w:id="898831830">
              <w:marLeft w:val="0"/>
              <w:marRight w:val="0"/>
              <w:marTop w:val="0"/>
              <w:marBottom w:val="0"/>
              <w:divBdr>
                <w:top w:val="none" w:sz="0" w:space="0" w:color="auto"/>
                <w:left w:val="none" w:sz="0" w:space="0" w:color="auto"/>
                <w:bottom w:val="none" w:sz="0" w:space="0" w:color="auto"/>
                <w:right w:val="none" w:sz="0" w:space="0" w:color="auto"/>
              </w:divBdr>
            </w:div>
            <w:div w:id="818962825">
              <w:marLeft w:val="0"/>
              <w:marRight w:val="0"/>
              <w:marTop w:val="0"/>
              <w:marBottom w:val="0"/>
              <w:divBdr>
                <w:top w:val="none" w:sz="0" w:space="0" w:color="auto"/>
                <w:left w:val="none" w:sz="0" w:space="0" w:color="auto"/>
                <w:bottom w:val="none" w:sz="0" w:space="0" w:color="auto"/>
                <w:right w:val="none" w:sz="0" w:space="0" w:color="auto"/>
              </w:divBdr>
            </w:div>
            <w:div w:id="1666126523">
              <w:marLeft w:val="0"/>
              <w:marRight w:val="0"/>
              <w:marTop w:val="0"/>
              <w:marBottom w:val="0"/>
              <w:divBdr>
                <w:top w:val="none" w:sz="0" w:space="0" w:color="auto"/>
                <w:left w:val="none" w:sz="0" w:space="0" w:color="auto"/>
                <w:bottom w:val="none" w:sz="0" w:space="0" w:color="auto"/>
                <w:right w:val="none" w:sz="0" w:space="0" w:color="auto"/>
              </w:divBdr>
            </w:div>
            <w:div w:id="341669011">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609632929">
              <w:marLeft w:val="0"/>
              <w:marRight w:val="0"/>
              <w:marTop w:val="0"/>
              <w:marBottom w:val="0"/>
              <w:divBdr>
                <w:top w:val="none" w:sz="0" w:space="0" w:color="auto"/>
                <w:left w:val="none" w:sz="0" w:space="0" w:color="auto"/>
                <w:bottom w:val="none" w:sz="0" w:space="0" w:color="auto"/>
                <w:right w:val="none" w:sz="0" w:space="0" w:color="auto"/>
              </w:divBdr>
            </w:div>
            <w:div w:id="643923687">
              <w:marLeft w:val="0"/>
              <w:marRight w:val="0"/>
              <w:marTop w:val="0"/>
              <w:marBottom w:val="0"/>
              <w:divBdr>
                <w:top w:val="none" w:sz="0" w:space="0" w:color="auto"/>
                <w:left w:val="none" w:sz="0" w:space="0" w:color="auto"/>
                <w:bottom w:val="none" w:sz="0" w:space="0" w:color="auto"/>
                <w:right w:val="none" w:sz="0" w:space="0" w:color="auto"/>
              </w:divBdr>
            </w:div>
            <w:div w:id="470631905">
              <w:marLeft w:val="0"/>
              <w:marRight w:val="0"/>
              <w:marTop w:val="0"/>
              <w:marBottom w:val="0"/>
              <w:divBdr>
                <w:top w:val="none" w:sz="0" w:space="0" w:color="auto"/>
                <w:left w:val="none" w:sz="0" w:space="0" w:color="auto"/>
                <w:bottom w:val="none" w:sz="0" w:space="0" w:color="auto"/>
                <w:right w:val="none" w:sz="0" w:space="0" w:color="auto"/>
              </w:divBdr>
            </w:div>
            <w:div w:id="1615013984">
              <w:marLeft w:val="0"/>
              <w:marRight w:val="0"/>
              <w:marTop w:val="0"/>
              <w:marBottom w:val="0"/>
              <w:divBdr>
                <w:top w:val="none" w:sz="0" w:space="0" w:color="auto"/>
                <w:left w:val="none" w:sz="0" w:space="0" w:color="auto"/>
                <w:bottom w:val="none" w:sz="0" w:space="0" w:color="auto"/>
                <w:right w:val="none" w:sz="0" w:space="0" w:color="auto"/>
              </w:divBdr>
            </w:div>
            <w:div w:id="252326322">
              <w:marLeft w:val="0"/>
              <w:marRight w:val="0"/>
              <w:marTop w:val="0"/>
              <w:marBottom w:val="0"/>
              <w:divBdr>
                <w:top w:val="none" w:sz="0" w:space="0" w:color="auto"/>
                <w:left w:val="none" w:sz="0" w:space="0" w:color="auto"/>
                <w:bottom w:val="none" w:sz="0" w:space="0" w:color="auto"/>
                <w:right w:val="none" w:sz="0" w:space="0" w:color="auto"/>
              </w:divBdr>
            </w:div>
            <w:div w:id="103353672">
              <w:marLeft w:val="0"/>
              <w:marRight w:val="0"/>
              <w:marTop w:val="0"/>
              <w:marBottom w:val="0"/>
              <w:divBdr>
                <w:top w:val="none" w:sz="0" w:space="0" w:color="auto"/>
                <w:left w:val="none" w:sz="0" w:space="0" w:color="auto"/>
                <w:bottom w:val="none" w:sz="0" w:space="0" w:color="auto"/>
                <w:right w:val="none" w:sz="0" w:space="0" w:color="auto"/>
              </w:divBdr>
            </w:div>
            <w:div w:id="112024515">
              <w:marLeft w:val="0"/>
              <w:marRight w:val="0"/>
              <w:marTop w:val="0"/>
              <w:marBottom w:val="0"/>
              <w:divBdr>
                <w:top w:val="none" w:sz="0" w:space="0" w:color="auto"/>
                <w:left w:val="none" w:sz="0" w:space="0" w:color="auto"/>
                <w:bottom w:val="none" w:sz="0" w:space="0" w:color="auto"/>
                <w:right w:val="none" w:sz="0" w:space="0" w:color="auto"/>
              </w:divBdr>
            </w:div>
            <w:div w:id="1774977363">
              <w:marLeft w:val="0"/>
              <w:marRight w:val="0"/>
              <w:marTop w:val="0"/>
              <w:marBottom w:val="0"/>
              <w:divBdr>
                <w:top w:val="none" w:sz="0" w:space="0" w:color="auto"/>
                <w:left w:val="none" w:sz="0" w:space="0" w:color="auto"/>
                <w:bottom w:val="none" w:sz="0" w:space="0" w:color="auto"/>
                <w:right w:val="none" w:sz="0" w:space="0" w:color="auto"/>
              </w:divBdr>
            </w:div>
            <w:div w:id="1462578293">
              <w:marLeft w:val="0"/>
              <w:marRight w:val="0"/>
              <w:marTop w:val="0"/>
              <w:marBottom w:val="0"/>
              <w:divBdr>
                <w:top w:val="none" w:sz="0" w:space="0" w:color="auto"/>
                <w:left w:val="none" w:sz="0" w:space="0" w:color="auto"/>
                <w:bottom w:val="none" w:sz="0" w:space="0" w:color="auto"/>
                <w:right w:val="none" w:sz="0" w:space="0" w:color="auto"/>
              </w:divBdr>
            </w:div>
            <w:div w:id="580414638">
              <w:marLeft w:val="0"/>
              <w:marRight w:val="0"/>
              <w:marTop w:val="0"/>
              <w:marBottom w:val="0"/>
              <w:divBdr>
                <w:top w:val="none" w:sz="0" w:space="0" w:color="auto"/>
                <w:left w:val="none" w:sz="0" w:space="0" w:color="auto"/>
                <w:bottom w:val="none" w:sz="0" w:space="0" w:color="auto"/>
                <w:right w:val="none" w:sz="0" w:space="0" w:color="auto"/>
              </w:divBdr>
            </w:div>
            <w:div w:id="28117085">
              <w:marLeft w:val="0"/>
              <w:marRight w:val="0"/>
              <w:marTop w:val="0"/>
              <w:marBottom w:val="0"/>
              <w:divBdr>
                <w:top w:val="none" w:sz="0" w:space="0" w:color="auto"/>
                <w:left w:val="none" w:sz="0" w:space="0" w:color="auto"/>
                <w:bottom w:val="none" w:sz="0" w:space="0" w:color="auto"/>
                <w:right w:val="none" w:sz="0" w:space="0" w:color="auto"/>
              </w:divBdr>
            </w:div>
            <w:div w:id="1380665664">
              <w:marLeft w:val="0"/>
              <w:marRight w:val="0"/>
              <w:marTop w:val="0"/>
              <w:marBottom w:val="0"/>
              <w:divBdr>
                <w:top w:val="none" w:sz="0" w:space="0" w:color="auto"/>
                <w:left w:val="none" w:sz="0" w:space="0" w:color="auto"/>
                <w:bottom w:val="none" w:sz="0" w:space="0" w:color="auto"/>
                <w:right w:val="none" w:sz="0" w:space="0" w:color="auto"/>
              </w:divBdr>
            </w:div>
            <w:div w:id="987054695">
              <w:marLeft w:val="0"/>
              <w:marRight w:val="0"/>
              <w:marTop w:val="0"/>
              <w:marBottom w:val="0"/>
              <w:divBdr>
                <w:top w:val="none" w:sz="0" w:space="0" w:color="auto"/>
                <w:left w:val="none" w:sz="0" w:space="0" w:color="auto"/>
                <w:bottom w:val="none" w:sz="0" w:space="0" w:color="auto"/>
                <w:right w:val="none" w:sz="0" w:space="0" w:color="auto"/>
              </w:divBdr>
            </w:div>
            <w:div w:id="2013097761">
              <w:marLeft w:val="0"/>
              <w:marRight w:val="0"/>
              <w:marTop w:val="0"/>
              <w:marBottom w:val="0"/>
              <w:divBdr>
                <w:top w:val="none" w:sz="0" w:space="0" w:color="auto"/>
                <w:left w:val="none" w:sz="0" w:space="0" w:color="auto"/>
                <w:bottom w:val="none" w:sz="0" w:space="0" w:color="auto"/>
                <w:right w:val="none" w:sz="0" w:space="0" w:color="auto"/>
              </w:divBdr>
            </w:div>
            <w:div w:id="1640718639">
              <w:marLeft w:val="0"/>
              <w:marRight w:val="0"/>
              <w:marTop w:val="0"/>
              <w:marBottom w:val="0"/>
              <w:divBdr>
                <w:top w:val="none" w:sz="0" w:space="0" w:color="auto"/>
                <w:left w:val="none" w:sz="0" w:space="0" w:color="auto"/>
                <w:bottom w:val="none" w:sz="0" w:space="0" w:color="auto"/>
                <w:right w:val="none" w:sz="0" w:space="0" w:color="auto"/>
              </w:divBdr>
            </w:div>
            <w:div w:id="15466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2530">
      <w:bodyDiv w:val="1"/>
      <w:marLeft w:val="0"/>
      <w:marRight w:val="0"/>
      <w:marTop w:val="0"/>
      <w:marBottom w:val="0"/>
      <w:divBdr>
        <w:top w:val="none" w:sz="0" w:space="0" w:color="auto"/>
        <w:left w:val="none" w:sz="0" w:space="0" w:color="auto"/>
        <w:bottom w:val="none" w:sz="0" w:space="0" w:color="auto"/>
        <w:right w:val="none" w:sz="0" w:space="0" w:color="auto"/>
      </w:divBdr>
      <w:divsChild>
        <w:div w:id="73549919">
          <w:marLeft w:val="0"/>
          <w:marRight w:val="0"/>
          <w:marTop w:val="0"/>
          <w:marBottom w:val="0"/>
          <w:divBdr>
            <w:top w:val="none" w:sz="0" w:space="0" w:color="auto"/>
            <w:left w:val="none" w:sz="0" w:space="0" w:color="auto"/>
            <w:bottom w:val="none" w:sz="0" w:space="0" w:color="auto"/>
            <w:right w:val="none" w:sz="0" w:space="0" w:color="auto"/>
          </w:divBdr>
          <w:divsChild>
            <w:div w:id="1833140011">
              <w:marLeft w:val="0"/>
              <w:marRight w:val="0"/>
              <w:marTop w:val="0"/>
              <w:marBottom w:val="0"/>
              <w:divBdr>
                <w:top w:val="none" w:sz="0" w:space="0" w:color="auto"/>
                <w:left w:val="none" w:sz="0" w:space="0" w:color="auto"/>
                <w:bottom w:val="none" w:sz="0" w:space="0" w:color="auto"/>
                <w:right w:val="none" w:sz="0" w:space="0" w:color="auto"/>
              </w:divBdr>
            </w:div>
            <w:div w:id="982345950">
              <w:marLeft w:val="0"/>
              <w:marRight w:val="0"/>
              <w:marTop w:val="0"/>
              <w:marBottom w:val="0"/>
              <w:divBdr>
                <w:top w:val="none" w:sz="0" w:space="0" w:color="auto"/>
                <w:left w:val="none" w:sz="0" w:space="0" w:color="auto"/>
                <w:bottom w:val="none" w:sz="0" w:space="0" w:color="auto"/>
                <w:right w:val="none" w:sz="0" w:space="0" w:color="auto"/>
              </w:divBdr>
            </w:div>
            <w:div w:id="1161316440">
              <w:marLeft w:val="0"/>
              <w:marRight w:val="0"/>
              <w:marTop w:val="0"/>
              <w:marBottom w:val="0"/>
              <w:divBdr>
                <w:top w:val="none" w:sz="0" w:space="0" w:color="auto"/>
                <w:left w:val="none" w:sz="0" w:space="0" w:color="auto"/>
                <w:bottom w:val="none" w:sz="0" w:space="0" w:color="auto"/>
                <w:right w:val="none" w:sz="0" w:space="0" w:color="auto"/>
              </w:divBdr>
            </w:div>
            <w:div w:id="2009479755">
              <w:marLeft w:val="0"/>
              <w:marRight w:val="0"/>
              <w:marTop w:val="0"/>
              <w:marBottom w:val="0"/>
              <w:divBdr>
                <w:top w:val="none" w:sz="0" w:space="0" w:color="auto"/>
                <w:left w:val="none" w:sz="0" w:space="0" w:color="auto"/>
                <w:bottom w:val="none" w:sz="0" w:space="0" w:color="auto"/>
                <w:right w:val="none" w:sz="0" w:space="0" w:color="auto"/>
              </w:divBdr>
            </w:div>
            <w:div w:id="1569655570">
              <w:marLeft w:val="0"/>
              <w:marRight w:val="0"/>
              <w:marTop w:val="0"/>
              <w:marBottom w:val="0"/>
              <w:divBdr>
                <w:top w:val="none" w:sz="0" w:space="0" w:color="auto"/>
                <w:left w:val="none" w:sz="0" w:space="0" w:color="auto"/>
                <w:bottom w:val="none" w:sz="0" w:space="0" w:color="auto"/>
                <w:right w:val="none" w:sz="0" w:space="0" w:color="auto"/>
              </w:divBdr>
            </w:div>
            <w:div w:id="812597027">
              <w:marLeft w:val="0"/>
              <w:marRight w:val="0"/>
              <w:marTop w:val="0"/>
              <w:marBottom w:val="0"/>
              <w:divBdr>
                <w:top w:val="none" w:sz="0" w:space="0" w:color="auto"/>
                <w:left w:val="none" w:sz="0" w:space="0" w:color="auto"/>
                <w:bottom w:val="none" w:sz="0" w:space="0" w:color="auto"/>
                <w:right w:val="none" w:sz="0" w:space="0" w:color="auto"/>
              </w:divBdr>
            </w:div>
            <w:div w:id="1204754174">
              <w:marLeft w:val="0"/>
              <w:marRight w:val="0"/>
              <w:marTop w:val="0"/>
              <w:marBottom w:val="0"/>
              <w:divBdr>
                <w:top w:val="none" w:sz="0" w:space="0" w:color="auto"/>
                <w:left w:val="none" w:sz="0" w:space="0" w:color="auto"/>
                <w:bottom w:val="none" w:sz="0" w:space="0" w:color="auto"/>
                <w:right w:val="none" w:sz="0" w:space="0" w:color="auto"/>
              </w:divBdr>
            </w:div>
            <w:div w:id="375470853">
              <w:marLeft w:val="0"/>
              <w:marRight w:val="0"/>
              <w:marTop w:val="0"/>
              <w:marBottom w:val="0"/>
              <w:divBdr>
                <w:top w:val="none" w:sz="0" w:space="0" w:color="auto"/>
                <w:left w:val="none" w:sz="0" w:space="0" w:color="auto"/>
                <w:bottom w:val="none" w:sz="0" w:space="0" w:color="auto"/>
                <w:right w:val="none" w:sz="0" w:space="0" w:color="auto"/>
              </w:divBdr>
            </w:div>
            <w:div w:id="967392752">
              <w:marLeft w:val="0"/>
              <w:marRight w:val="0"/>
              <w:marTop w:val="0"/>
              <w:marBottom w:val="0"/>
              <w:divBdr>
                <w:top w:val="none" w:sz="0" w:space="0" w:color="auto"/>
                <w:left w:val="none" w:sz="0" w:space="0" w:color="auto"/>
                <w:bottom w:val="none" w:sz="0" w:space="0" w:color="auto"/>
                <w:right w:val="none" w:sz="0" w:space="0" w:color="auto"/>
              </w:divBdr>
            </w:div>
            <w:div w:id="1203321627">
              <w:marLeft w:val="0"/>
              <w:marRight w:val="0"/>
              <w:marTop w:val="0"/>
              <w:marBottom w:val="0"/>
              <w:divBdr>
                <w:top w:val="none" w:sz="0" w:space="0" w:color="auto"/>
                <w:left w:val="none" w:sz="0" w:space="0" w:color="auto"/>
                <w:bottom w:val="none" w:sz="0" w:space="0" w:color="auto"/>
                <w:right w:val="none" w:sz="0" w:space="0" w:color="auto"/>
              </w:divBdr>
            </w:div>
            <w:div w:id="95759406">
              <w:marLeft w:val="0"/>
              <w:marRight w:val="0"/>
              <w:marTop w:val="0"/>
              <w:marBottom w:val="0"/>
              <w:divBdr>
                <w:top w:val="none" w:sz="0" w:space="0" w:color="auto"/>
                <w:left w:val="none" w:sz="0" w:space="0" w:color="auto"/>
                <w:bottom w:val="none" w:sz="0" w:space="0" w:color="auto"/>
                <w:right w:val="none" w:sz="0" w:space="0" w:color="auto"/>
              </w:divBdr>
            </w:div>
            <w:div w:id="1688216046">
              <w:marLeft w:val="0"/>
              <w:marRight w:val="0"/>
              <w:marTop w:val="0"/>
              <w:marBottom w:val="0"/>
              <w:divBdr>
                <w:top w:val="none" w:sz="0" w:space="0" w:color="auto"/>
                <w:left w:val="none" w:sz="0" w:space="0" w:color="auto"/>
                <w:bottom w:val="none" w:sz="0" w:space="0" w:color="auto"/>
                <w:right w:val="none" w:sz="0" w:space="0" w:color="auto"/>
              </w:divBdr>
            </w:div>
            <w:div w:id="1199317642">
              <w:marLeft w:val="0"/>
              <w:marRight w:val="0"/>
              <w:marTop w:val="0"/>
              <w:marBottom w:val="0"/>
              <w:divBdr>
                <w:top w:val="none" w:sz="0" w:space="0" w:color="auto"/>
                <w:left w:val="none" w:sz="0" w:space="0" w:color="auto"/>
                <w:bottom w:val="none" w:sz="0" w:space="0" w:color="auto"/>
                <w:right w:val="none" w:sz="0" w:space="0" w:color="auto"/>
              </w:divBdr>
            </w:div>
            <w:div w:id="201792696">
              <w:marLeft w:val="0"/>
              <w:marRight w:val="0"/>
              <w:marTop w:val="0"/>
              <w:marBottom w:val="0"/>
              <w:divBdr>
                <w:top w:val="none" w:sz="0" w:space="0" w:color="auto"/>
                <w:left w:val="none" w:sz="0" w:space="0" w:color="auto"/>
                <w:bottom w:val="none" w:sz="0" w:space="0" w:color="auto"/>
                <w:right w:val="none" w:sz="0" w:space="0" w:color="auto"/>
              </w:divBdr>
            </w:div>
            <w:div w:id="1303996283">
              <w:marLeft w:val="0"/>
              <w:marRight w:val="0"/>
              <w:marTop w:val="0"/>
              <w:marBottom w:val="0"/>
              <w:divBdr>
                <w:top w:val="none" w:sz="0" w:space="0" w:color="auto"/>
                <w:left w:val="none" w:sz="0" w:space="0" w:color="auto"/>
                <w:bottom w:val="none" w:sz="0" w:space="0" w:color="auto"/>
                <w:right w:val="none" w:sz="0" w:space="0" w:color="auto"/>
              </w:divBdr>
            </w:div>
            <w:div w:id="1884126842">
              <w:marLeft w:val="0"/>
              <w:marRight w:val="0"/>
              <w:marTop w:val="0"/>
              <w:marBottom w:val="0"/>
              <w:divBdr>
                <w:top w:val="none" w:sz="0" w:space="0" w:color="auto"/>
                <w:left w:val="none" w:sz="0" w:space="0" w:color="auto"/>
                <w:bottom w:val="none" w:sz="0" w:space="0" w:color="auto"/>
                <w:right w:val="none" w:sz="0" w:space="0" w:color="auto"/>
              </w:divBdr>
            </w:div>
            <w:div w:id="1178345687">
              <w:marLeft w:val="0"/>
              <w:marRight w:val="0"/>
              <w:marTop w:val="0"/>
              <w:marBottom w:val="0"/>
              <w:divBdr>
                <w:top w:val="none" w:sz="0" w:space="0" w:color="auto"/>
                <w:left w:val="none" w:sz="0" w:space="0" w:color="auto"/>
                <w:bottom w:val="none" w:sz="0" w:space="0" w:color="auto"/>
                <w:right w:val="none" w:sz="0" w:space="0" w:color="auto"/>
              </w:divBdr>
            </w:div>
            <w:div w:id="1651597611">
              <w:marLeft w:val="0"/>
              <w:marRight w:val="0"/>
              <w:marTop w:val="0"/>
              <w:marBottom w:val="0"/>
              <w:divBdr>
                <w:top w:val="none" w:sz="0" w:space="0" w:color="auto"/>
                <w:left w:val="none" w:sz="0" w:space="0" w:color="auto"/>
                <w:bottom w:val="none" w:sz="0" w:space="0" w:color="auto"/>
                <w:right w:val="none" w:sz="0" w:space="0" w:color="auto"/>
              </w:divBdr>
            </w:div>
            <w:div w:id="1251694446">
              <w:marLeft w:val="0"/>
              <w:marRight w:val="0"/>
              <w:marTop w:val="0"/>
              <w:marBottom w:val="0"/>
              <w:divBdr>
                <w:top w:val="none" w:sz="0" w:space="0" w:color="auto"/>
                <w:left w:val="none" w:sz="0" w:space="0" w:color="auto"/>
                <w:bottom w:val="none" w:sz="0" w:space="0" w:color="auto"/>
                <w:right w:val="none" w:sz="0" w:space="0" w:color="auto"/>
              </w:divBdr>
            </w:div>
            <w:div w:id="859702520">
              <w:marLeft w:val="0"/>
              <w:marRight w:val="0"/>
              <w:marTop w:val="0"/>
              <w:marBottom w:val="0"/>
              <w:divBdr>
                <w:top w:val="none" w:sz="0" w:space="0" w:color="auto"/>
                <w:left w:val="none" w:sz="0" w:space="0" w:color="auto"/>
                <w:bottom w:val="none" w:sz="0" w:space="0" w:color="auto"/>
                <w:right w:val="none" w:sz="0" w:space="0" w:color="auto"/>
              </w:divBdr>
            </w:div>
            <w:div w:id="927694258">
              <w:marLeft w:val="0"/>
              <w:marRight w:val="0"/>
              <w:marTop w:val="0"/>
              <w:marBottom w:val="0"/>
              <w:divBdr>
                <w:top w:val="none" w:sz="0" w:space="0" w:color="auto"/>
                <w:left w:val="none" w:sz="0" w:space="0" w:color="auto"/>
                <w:bottom w:val="none" w:sz="0" w:space="0" w:color="auto"/>
                <w:right w:val="none" w:sz="0" w:space="0" w:color="auto"/>
              </w:divBdr>
            </w:div>
            <w:div w:id="1269048623">
              <w:marLeft w:val="0"/>
              <w:marRight w:val="0"/>
              <w:marTop w:val="0"/>
              <w:marBottom w:val="0"/>
              <w:divBdr>
                <w:top w:val="none" w:sz="0" w:space="0" w:color="auto"/>
                <w:left w:val="none" w:sz="0" w:space="0" w:color="auto"/>
                <w:bottom w:val="none" w:sz="0" w:space="0" w:color="auto"/>
                <w:right w:val="none" w:sz="0" w:space="0" w:color="auto"/>
              </w:divBdr>
            </w:div>
            <w:div w:id="36131251">
              <w:marLeft w:val="0"/>
              <w:marRight w:val="0"/>
              <w:marTop w:val="0"/>
              <w:marBottom w:val="0"/>
              <w:divBdr>
                <w:top w:val="none" w:sz="0" w:space="0" w:color="auto"/>
                <w:left w:val="none" w:sz="0" w:space="0" w:color="auto"/>
                <w:bottom w:val="none" w:sz="0" w:space="0" w:color="auto"/>
                <w:right w:val="none" w:sz="0" w:space="0" w:color="auto"/>
              </w:divBdr>
            </w:div>
            <w:div w:id="1505777279">
              <w:marLeft w:val="0"/>
              <w:marRight w:val="0"/>
              <w:marTop w:val="0"/>
              <w:marBottom w:val="0"/>
              <w:divBdr>
                <w:top w:val="none" w:sz="0" w:space="0" w:color="auto"/>
                <w:left w:val="none" w:sz="0" w:space="0" w:color="auto"/>
                <w:bottom w:val="none" w:sz="0" w:space="0" w:color="auto"/>
                <w:right w:val="none" w:sz="0" w:space="0" w:color="auto"/>
              </w:divBdr>
            </w:div>
            <w:div w:id="1595236484">
              <w:marLeft w:val="0"/>
              <w:marRight w:val="0"/>
              <w:marTop w:val="0"/>
              <w:marBottom w:val="0"/>
              <w:divBdr>
                <w:top w:val="none" w:sz="0" w:space="0" w:color="auto"/>
                <w:left w:val="none" w:sz="0" w:space="0" w:color="auto"/>
                <w:bottom w:val="none" w:sz="0" w:space="0" w:color="auto"/>
                <w:right w:val="none" w:sz="0" w:space="0" w:color="auto"/>
              </w:divBdr>
            </w:div>
            <w:div w:id="1366712015">
              <w:marLeft w:val="0"/>
              <w:marRight w:val="0"/>
              <w:marTop w:val="0"/>
              <w:marBottom w:val="0"/>
              <w:divBdr>
                <w:top w:val="none" w:sz="0" w:space="0" w:color="auto"/>
                <w:left w:val="none" w:sz="0" w:space="0" w:color="auto"/>
                <w:bottom w:val="none" w:sz="0" w:space="0" w:color="auto"/>
                <w:right w:val="none" w:sz="0" w:space="0" w:color="auto"/>
              </w:divBdr>
            </w:div>
            <w:div w:id="1442068854">
              <w:marLeft w:val="0"/>
              <w:marRight w:val="0"/>
              <w:marTop w:val="0"/>
              <w:marBottom w:val="0"/>
              <w:divBdr>
                <w:top w:val="none" w:sz="0" w:space="0" w:color="auto"/>
                <w:left w:val="none" w:sz="0" w:space="0" w:color="auto"/>
                <w:bottom w:val="none" w:sz="0" w:space="0" w:color="auto"/>
                <w:right w:val="none" w:sz="0" w:space="0" w:color="auto"/>
              </w:divBdr>
            </w:div>
            <w:div w:id="205484481">
              <w:marLeft w:val="0"/>
              <w:marRight w:val="0"/>
              <w:marTop w:val="0"/>
              <w:marBottom w:val="0"/>
              <w:divBdr>
                <w:top w:val="none" w:sz="0" w:space="0" w:color="auto"/>
                <w:left w:val="none" w:sz="0" w:space="0" w:color="auto"/>
                <w:bottom w:val="none" w:sz="0" w:space="0" w:color="auto"/>
                <w:right w:val="none" w:sz="0" w:space="0" w:color="auto"/>
              </w:divBdr>
            </w:div>
            <w:div w:id="386686097">
              <w:marLeft w:val="0"/>
              <w:marRight w:val="0"/>
              <w:marTop w:val="0"/>
              <w:marBottom w:val="0"/>
              <w:divBdr>
                <w:top w:val="none" w:sz="0" w:space="0" w:color="auto"/>
                <w:left w:val="none" w:sz="0" w:space="0" w:color="auto"/>
                <w:bottom w:val="none" w:sz="0" w:space="0" w:color="auto"/>
                <w:right w:val="none" w:sz="0" w:space="0" w:color="auto"/>
              </w:divBdr>
            </w:div>
            <w:div w:id="1361275258">
              <w:marLeft w:val="0"/>
              <w:marRight w:val="0"/>
              <w:marTop w:val="0"/>
              <w:marBottom w:val="0"/>
              <w:divBdr>
                <w:top w:val="none" w:sz="0" w:space="0" w:color="auto"/>
                <w:left w:val="none" w:sz="0" w:space="0" w:color="auto"/>
                <w:bottom w:val="none" w:sz="0" w:space="0" w:color="auto"/>
                <w:right w:val="none" w:sz="0" w:space="0" w:color="auto"/>
              </w:divBdr>
            </w:div>
            <w:div w:id="59793079">
              <w:marLeft w:val="0"/>
              <w:marRight w:val="0"/>
              <w:marTop w:val="0"/>
              <w:marBottom w:val="0"/>
              <w:divBdr>
                <w:top w:val="none" w:sz="0" w:space="0" w:color="auto"/>
                <w:left w:val="none" w:sz="0" w:space="0" w:color="auto"/>
                <w:bottom w:val="none" w:sz="0" w:space="0" w:color="auto"/>
                <w:right w:val="none" w:sz="0" w:space="0" w:color="auto"/>
              </w:divBdr>
            </w:div>
            <w:div w:id="662511457">
              <w:marLeft w:val="0"/>
              <w:marRight w:val="0"/>
              <w:marTop w:val="0"/>
              <w:marBottom w:val="0"/>
              <w:divBdr>
                <w:top w:val="none" w:sz="0" w:space="0" w:color="auto"/>
                <w:left w:val="none" w:sz="0" w:space="0" w:color="auto"/>
                <w:bottom w:val="none" w:sz="0" w:space="0" w:color="auto"/>
                <w:right w:val="none" w:sz="0" w:space="0" w:color="auto"/>
              </w:divBdr>
            </w:div>
            <w:div w:id="1576237532">
              <w:marLeft w:val="0"/>
              <w:marRight w:val="0"/>
              <w:marTop w:val="0"/>
              <w:marBottom w:val="0"/>
              <w:divBdr>
                <w:top w:val="none" w:sz="0" w:space="0" w:color="auto"/>
                <w:left w:val="none" w:sz="0" w:space="0" w:color="auto"/>
                <w:bottom w:val="none" w:sz="0" w:space="0" w:color="auto"/>
                <w:right w:val="none" w:sz="0" w:space="0" w:color="auto"/>
              </w:divBdr>
            </w:div>
            <w:div w:id="541862214">
              <w:marLeft w:val="0"/>
              <w:marRight w:val="0"/>
              <w:marTop w:val="0"/>
              <w:marBottom w:val="0"/>
              <w:divBdr>
                <w:top w:val="none" w:sz="0" w:space="0" w:color="auto"/>
                <w:left w:val="none" w:sz="0" w:space="0" w:color="auto"/>
                <w:bottom w:val="none" w:sz="0" w:space="0" w:color="auto"/>
                <w:right w:val="none" w:sz="0" w:space="0" w:color="auto"/>
              </w:divBdr>
            </w:div>
            <w:div w:id="110560193">
              <w:marLeft w:val="0"/>
              <w:marRight w:val="0"/>
              <w:marTop w:val="0"/>
              <w:marBottom w:val="0"/>
              <w:divBdr>
                <w:top w:val="none" w:sz="0" w:space="0" w:color="auto"/>
                <w:left w:val="none" w:sz="0" w:space="0" w:color="auto"/>
                <w:bottom w:val="none" w:sz="0" w:space="0" w:color="auto"/>
                <w:right w:val="none" w:sz="0" w:space="0" w:color="auto"/>
              </w:divBdr>
            </w:div>
            <w:div w:id="2044667052">
              <w:marLeft w:val="0"/>
              <w:marRight w:val="0"/>
              <w:marTop w:val="0"/>
              <w:marBottom w:val="0"/>
              <w:divBdr>
                <w:top w:val="none" w:sz="0" w:space="0" w:color="auto"/>
                <w:left w:val="none" w:sz="0" w:space="0" w:color="auto"/>
                <w:bottom w:val="none" w:sz="0" w:space="0" w:color="auto"/>
                <w:right w:val="none" w:sz="0" w:space="0" w:color="auto"/>
              </w:divBdr>
            </w:div>
            <w:div w:id="1546060743">
              <w:marLeft w:val="0"/>
              <w:marRight w:val="0"/>
              <w:marTop w:val="0"/>
              <w:marBottom w:val="0"/>
              <w:divBdr>
                <w:top w:val="none" w:sz="0" w:space="0" w:color="auto"/>
                <w:left w:val="none" w:sz="0" w:space="0" w:color="auto"/>
                <w:bottom w:val="none" w:sz="0" w:space="0" w:color="auto"/>
                <w:right w:val="none" w:sz="0" w:space="0" w:color="auto"/>
              </w:divBdr>
            </w:div>
            <w:div w:id="1889298079">
              <w:marLeft w:val="0"/>
              <w:marRight w:val="0"/>
              <w:marTop w:val="0"/>
              <w:marBottom w:val="0"/>
              <w:divBdr>
                <w:top w:val="none" w:sz="0" w:space="0" w:color="auto"/>
                <w:left w:val="none" w:sz="0" w:space="0" w:color="auto"/>
                <w:bottom w:val="none" w:sz="0" w:space="0" w:color="auto"/>
                <w:right w:val="none" w:sz="0" w:space="0" w:color="auto"/>
              </w:divBdr>
            </w:div>
            <w:div w:id="230506591">
              <w:marLeft w:val="0"/>
              <w:marRight w:val="0"/>
              <w:marTop w:val="0"/>
              <w:marBottom w:val="0"/>
              <w:divBdr>
                <w:top w:val="none" w:sz="0" w:space="0" w:color="auto"/>
                <w:left w:val="none" w:sz="0" w:space="0" w:color="auto"/>
                <w:bottom w:val="none" w:sz="0" w:space="0" w:color="auto"/>
                <w:right w:val="none" w:sz="0" w:space="0" w:color="auto"/>
              </w:divBdr>
            </w:div>
            <w:div w:id="537350877">
              <w:marLeft w:val="0"/>
              <w:marRight w:val="0"/>
              <w:marTop w:val="0"/>
              <w:marBottom w:val="0"/>
              <w:divBdr>
                <w:top w:val="none" w:sz="0" w:space="0" w:color="auto"/>
                <w:left w:val="none" w:sz="0" w:space="0" w:color="auto"/>
                <w:bottom w:val="none" w:sz="0" w:space="0" w:color="auto"/>
                <w:right w:val="none" w:sz="0" w:space="0" w:color="auto"/>
              </w:divBdr>
            </w:div>
            <w:div w:id="135729979">
              <w:marLeft w:val="0"/>
              <w:marRight w:val="0"/>
              <w:marTop w:val="0"/>
              <w:marBottom w:val="0"/>
              <w:divBdr>
                <w:top w:val="none" w:sz="0" w:space="0" w:color="auto"/>
                <w:left w:val="none" w:sz="0" w:space="0" w:color="auto"/>
                <w:bottom w:val="none" w:sz="0" w:space="0" w:color="auto"/>
                <w:right w:val="none" w:sz="0" w:space="0" w:color="auto"/>
              </w:divBdr>
            </w:div>
            <w:div w:id="1330593900">
              <w:marLeft w:val="0"/>
              <w:marRight w:val="0"/>
              <w:marTop w:val="0"/>
              <w:marBottom w:val="0"/>
              <w:divBdr>
                <w:top w:val="none" w:sz="0" w:space="0" w:color="auto"/>
                <w:left w:val="none" w:sz="0" w:space="0" w:color="auto"/>
                <w:bottom w:val="none" w:sz="0" w:space="0" w:color="auto"/>
                <w:right w:val="none" w:sz="0" w:space="0" w:color="auto"/>
              </w:divBdr>
            </w:div>
            <w:div w:id="388574338">
              <w:marLeft w:val="0"/>
              <w:marRight w:val="0"/>
              <w:marTop w:val="0"/>
              <w:marBottom w:val="0"/>
              <w:divBdr>
                <w:top w:val="none" w:sz="0" w:space="0" w:color="auto"/>
                <w:left w:val="none" w:sz="0" w:space="0" w:color="auto"/>
                <w:bottom w:val="none" w:sz="0" w:space="0" w:color="auto"/>
                <w:right w:val="none" w:sz="0" w:space="0" w:color="auto"/>
              </w:divBdr>
            </w:div>
            <w:div w:id="2095085257">
              <w:marLeft w:val="0"/>
              <w:marRight w:val="0"/>
              <w:marTop w:val="0"/>
              <w:marBottom w:val="0"/>
              <w:divBdr>
                <w:top w:val="none" w:sz="0" w:space="0" w:color="auto"/>
                <w:left w:val="none" w:sz="0" w:space="0" w:color="auto"/>
                <w:bottom w:val="none" w:sz="0" w:space="0" w:color="auto"/>
                <w:right w:val="none" w:sz="0" w:space="0" w:color="auto"/>
              </w:divBdr>
            </w:div>
            <w:div w:id="909316377">
              <w:marLeft w:val="0"/>
              <w:marRight w:val="0"/>
              <w:marTop w:val="0"/>
              <w:marBottom w:val="0"/>
              <w:divBdr>
                <w:top w:val="none" w:sz="0" w:space="0" w:color="auto"/>
                <w:left w:val="none" w:sz="0" w:space="0" w:color="auto"/>
                <w:bottom w:val="none" w:sz="0" w:space="0" w:color="auto"/>
                <w:right w:val="none" w:sz="0" w:space="0" w:color="auto"/>
              </w:divBdr>
            </w:div>
            <w:div w:id="2069764442">
              <w:marLeft w:val="0"/>
              <w:marRight w:val="0"/>
              <w:marTop w:val="0"/>
              <w:marBottom w:val="0"/>
              <w:divBdr>
                <w:top w:val="none" w:sz="0" w:space="0" w:color="auto"/>
                <w:left w:val="none" w:sz="0" w:space="0" w:color="auto"/>
                <w:bottom w:val="none" w:sz="0" w:space="0" w:color="auto"/>
                <w:right w:val="none" w:sz="0" w:space="0" w:color="auto"/>
              </w:divBdr>
            </w:div>
            <w:div w:id="663438131">
              <w:marLeft w:val="0"/>
              <w:marRight w:val="0"/>
              <w:marTop w:val="0"/>
              <w:marBottom w:val="0"/>
              <w:divBdr>
                <w:top w:val="none" w:sz="0" w:space="0" w:color="auto"/>
                <w:left w:val="none" w:sz="0" w:space="0" w:color="auto"/>
                <w:bottom w:val="none" w:sz="0" w:space="0" w:color="auto"/>
                <w:right w:val="none" w:sz="0" w:space="0" w:color="auto"/>
              </w:divBdr>
            </w:div>
            <w:div w:id="95442958">
              <w:marLeft w:val="0"/>
              <w:marRight w:val="0"/>
              <w:marTop w:val="0"/>
              <w:marBottom w:val="0"/>
              <w:divBdr>
                <w:top w:val="none" w:sz="0" w:space="0" w:color="auto"/>
                <w:left w:val="none" w:sz="0" w:space="0" w:color="auto"/>
                <w:bottom w:val="none" w:sz="0" w:space="0" w:color="auto"/>
                <w:right w:val="none" w:sz="0" w:space="0" w:color="auto"/>
              </w:divBdr>
            </w:div>
            <w:div w:id="594898647">
              <w:marLeft w:val="0"/>
              <w:marRight w:val="0"/>
              <w:marTop w:val="0"/>
              <w:marBottom w:val="0"/>
              <w:divBdr>
                <w:top w:val="none" w:sz="0" w:space="0" w:color="auto"/>
                <w:left w:val="none" w:sz="0" w:space="0" w:color="auto"/>
                <w:bottom w:val="none" w:sz="0" w:space="0" w:color="auto"/>
                <w:right w:val="none" w:sz="0" w:space="0" w:color="auto"/>
              </w:divBdr>
            </w:div>
            <w:div w:id="1299263791">
              <w:marLeft w:val="0"/>
              <w:marRight w:val="0"/>
              <w:marTop w:val="0"/>
              <w:marBottom w:val="0"/>
              <w:divBdr>
                <w:top w:val="none" w:sz="0" w:space="0" w:color="auto"/>
                <w:left w:val="none" w:sz="0" w:space="0" w:color="auto"/>
                <w:bottom w:val="none" w:sz="0" w:space="0" w:color="auto"/>
                <w:right w:val="none" w:sz="0" w:space="0" w:color="auto"/>
              </w:divBdr>
            </w:div>
            <w:div w:id="2010595667">
              <w:marLeft w:val="0"/>
              <w:marRight w:val="0"/>
              <w:marTop w:val="0"/>
              <w:marBottom w:val="0"/>
              <w:divBdr>
                <w:top w:val="none" w:sz="0" w:space="0" w:color="auto"/>
                <w:left w:val="none" w:sz="0" w:space="0" w:color="auto"/>
                <w:bottom w:val="none" w:sz="0" w:space="0" w:color="auto"/>
                <w:right w:val="none" w:sz="0" w:space="0" w:color="auto"/>
              </w:divBdr>
            </w:div>
            <w:div w:id="777065017">
              <w:marLeft w:val="0"/>
              <w:marRight w:val="0"/>
              <w:marTop w:val="0"/>
              <w:marBottom w:val="0"/>
              <w:divBdr>
                <w:top w:val="none" w:sz="0" w:space="0" w:color="auto"/>
                <w:left w:val="none" w:sz="0" w:space="0" w:color="auto"/>
                <w:bottom w:val="none" w:sz="0" w:space="0" w:color="auto"/>
                <w:right w:val="none" w:sz="0" w:space="0" w:color="auto"/>
              </w:divBdr>
            </w:div>
            <w:div w:id="699475273">
              <w:marLeft w:val="0"/>
              <w:marRight w:val="0"/>
              <w:marTop w:val="0"/>
              <w:marBottom w:val="0"/>
              <w:divBdr>
                <w:top w:val="none" w:sz="0" w:space="0" w:color="auto"/>
                <w:left w:val="none" w:sz="0" w:space="0" w:color="auto"/>
                <w:bottom w:val="none" w:sz="0" w:space="0" w:color="auto"/>
                <w:right w:val="none" w:sz="0" w:space="0" w:color="auto"/>
              </w:divBdr>
            </w:div>
            <w:div w:id="65955352">
              <w:marLeft w:val="0"/>
              <w:marRight w:val="0"/>
              <w:marTop w:val="0"/>
              <w:marBottom w:val="0"/>
              <w:divBdr>
                <w:top w:val="none" w:sz="0" w:space="0" w:color="auto"/>
                <w:left w:val="none" w:sz="0" w:space="0" w:color="auto"/>
                <w:bottom w:val="none" w:sz="0" w:space="0" w:color="auto"/>
                <w:right w:val="none" w:sz="0" w:space="0" w:color="auto"/>
              </w:divBdr>
            </w:div>
            <w:div w:id="1525903468">
              <w:marLeft w:val="0"/>
              <w:marRight w:val="0"/>
              <w:marTop w:val="0"/>
              <w:marBottom w:val="0"/>
              <w:divBdr>
                <w:top w:val="none" w:sz="0" w:space="0" w:color="auto"/>
                <w:left w:val="none" w:sz="0" w:space="0" w:color="auto"/>
                <w:bottom w:val="none" w:sz="0" w:space="0" w:color="auto"/>
                <w:right w:val="none" w:sz="0" w:space="0" w:color="auto"/>
              </w:divBdr>
            </w:div>
            <w:div w:id="83231698">
              <w:marLeft w:val="0"/>
              <w:marRight w:val="0"/>
              <w:marTop w:val="0"/>
              <w:marBottom w:val="0"/>
              <w:divBdr>
                <w:top w:val="none" w:sz="0" w:space="0" w:color="auto"/>
                <w:left w:val="none" w:sz="0" w:space="0" w:color="auto"/>
                <w:bottom w:val="none" w:sz="0" w:space="0" w:color="auto"/>
                <w:right w:val="none" w:sz="0" w:space="0" w:color="auto"/>
              </w:divBdr>
            </w:div>
            <w:div w:id="173038419">
              <w:marLeft w:val="0"/>
              <w:marRight w:val="0"/>
              <w:marTop w:val="0"/>
              <w:marBottom w:val="0"/>
              <w:divBdr>
                <w:top w:val="none" w:sz="0" w:space="0" w:color="auto"/>
                <w:left w:val="none" w:sz="0" w:space="0" w:color="auto"/>
                <w:bottom w:val="none" w:sz="0" w:space="0" w:color="auto"/>
                <w:right w:val="none" w:sz="0" w:space="0" w:color="auto"/>
              </w:divBdr>
            </w:div>
            <w:div w:id="715853521">
              <w:marLeft w:val="0"/>
              <w:marRight w:val="0"/>
              <w:marTop w:val="0"/>
              <w:marBottom w:val="0"/>
              <w:divBdr>
                <w:top w:val="none" w:sz="0" w:space="0" w:color="auto"/>
                <w:left w:val="none" w:sz="0" w:space="0" w:color="auto"/>
                <w:bottom w:val="none" w:sz="0" w:space="0" w:color="auto"/>
                <w:right w:val="none" w:sz="0" w:space="0" w:color="auto"/>
              </w:divBdr>
            </w:div>
            <w:div w:id="1794398403">
              <w:marLeft w:val="0"/>
              <w:marRight w:val="0"/>
              <w:marTop w:val="0"/>
              <w:marBottom w:val="0"/>
              <w:divBdr>
                <w:top w:val="none" w:sz="0" w:space="0" w:color="auto"/>
                <w:left w:val="none" w:sz="0" w:space="0" w:color="auto"/>
                <w:bottom w:val="none" w:sz="0" w:space="0" w:color="auto"/>
                <w:right w:val="none" w:sz="0" w:space="0" w:color="auto"/>
              </w:divBdr>
            </w:div>
            <w:div w:id="1222524506">
              <w:marLeft w:val="0"/>
              <w:marRight w:val="0"/>
              <w:marTop w:val="0"/>
              <w:marBottom w:val="0"/>
              <w:divBdr>
                <w:top w:val="none" w:sz="0" w:space="0" w:color="auto"/>
                <w:left w:val="none" w:sz="0" w:space="0" w:color="auto"/>
                <w:bottom w:val="none" w:sz="0" w:space="0" w:color="auto"/>
                <w:right w:val="none" w:sz="0" w:space="0" w:color="auto"/>
              </w:divBdr>
            </w:div>
            <w:div w:id="546915285">
              <w:marLeft w:val="0"/>
              <w:marRight w:val="0"/>
              <w:marTop w:val="0"/>
              <w:marBottom w:val="0"/>
              <w:divBdr>
                <w:top w:val="none" w:sz="0" w:space="0" w:color="auto"/>
                <w:left w:val="none" w:sz="0" w:space="0" w:color="auto"/>
                <w:bottom w:val="none" w:sz="0" w:space="0" w:color="auto"/>
                <w:right w:val="none" w:sz="0" w:space="0" w:color="auto"/>
              </w:divBdr>
            </w:div>
            <w:div w:id="1672028903">
              <w:marLeft w:val="0"/>
              <w:marRight w:val="0"/>
              <w:marTop w:val="0"/>
              <w:marBottom w:val="0"/>
              <w:divBdr>
                <w:top w:val="none" w:sz="0" w:space="0" w:color="auto"/>
                <w:left w:val="none" w:sz="0" w:space="0" w:color="auto"/>
                <w:bottom w:val="none" w:sz="0" w:space="0" w:color="auto"/>
                <w:right w:val="none" w:sz="0" w:space="0" w:color="auto"/>
              </w:divBdr>
            </w:div>
            <w:div w:id="2070110663">
              <w:marLeft w:val="0"/>
              <w:marRight w:val="0"/>
              <w:marTop w:val="0"/>
              <w:marBottom w:val="0"/>
              <w:divBdr>
                <w:top w:val="none" w:sz="0" w:space="0" w:color="auto"/>
                <w:left w:val="none" w:sz="0" w:space="0" w:color="auto"/>
                <w:bottom w:val="none" w:sz="0" w:space="0" w:color="auto"/>
                <w:right w:val="none" w:sz="0" w:space="0" w:color="auto"/>
              </w:divBdr>
            </w:div>
            <w:div w:id="1185246349">
              <w:marLeft w:val="0"/>
              <w:marRight w:val="0"/>
              <w:marTop w:val="0"/>
              <w:marBottom w:val="0"/>
              <w:divBdr>
                <w:top w:val="none" w:sz="0" w:space="0" w:color="auto"/>
                <w:left w:val="none" w:sz="0" w:space="0" w:color="auto"/>
                <w:bottom w:val="none" w:sz="0" w:space="0" w:color="auto"/>
                <w:right w:val="none" w:sz="0" w:space="0" w:color="auto"/>
              </w:divBdr>
            </w:div>
            <w:div w:id="1957983051">
              <w:marLeft w:val="0"/>
              <w:marRight w:val="0"/>
              <w:marTop w:val="0"/>
              <w:marBottom w:val="0"/>
              <w:divBdr>
                <w:top w:val="none" w:sz="0" w:space="0" w:color="auto"/>
                <w:left w:val="none" w:sz="0" w:space="0" w:color="auto"/>
                <w:bottom w:val="none" w:sz="0" w:space="0" w:color="auto"/>
                <w:right w:val="none" w:sz="0" w:space="0" w:color="auto"/>
              </w:divBdr>
            </w:div>
            <w:div w:id="702093751">
              <w:marLeft w:val="0"/>
              <w:marRight w:val="0"/>
              <w:marTop w:val="0"/>
              <w:marBottom w:val="0"/>
              <w:divBdr>
                <w:top w:val="none" w:sz="0" w:space="0" w:color="auto"/>
                <w:left w:val="none" w:sz="0" w:space="0" w:color="auto"/>
                <w:bottom w:val="none" w:sz="0" w:space="0" w:color="auto"/>
                <w:right w:val="none" w:sz="0" w:space="0" w:color="auto"/>
              </w:divBdr>
            </w:div>
            <w:div w:id="164982958">
              <w:marLeft w:val="0"/>
              <w:marRight w:val="0"/>
              <w:marTop w:val="0"/>
              <w:marBottom w:val="0"/>
              <w:divBdr>
                <w:top w:val="none" w:sz="0" w:space="0" w:color="auto"/>
                <w:left w:val="none" w:sz="0" w:space="0" w:color="auto"/>
                <w:bottom w:val="none" w:sz="0" w:space="0" w:color="auto"/>
                <w:right w:val="none" w:sz="0" w:space="0" w:color="auto"/>
              </w:divBdr>
            </w:div>
            <w:div w:id="1678922221">
              <w:marLeft w:val="0"/>
              <w:marRight w:val="0"/>
              <w:marTop w:val="0"/>
              <w:marBottom w:val="0"/>
              <w:divBdr>
                <w:top w:val="none" w:sz="0" w:space="0" w:color="auto"/>
                <w:left w:val="none" w:sz="0" w:space="0" w:color="auto"/>
                <w:bottom w:val="none" w:sz="0" w:space="0" w:color="auto"/>
                <w:right w:val="none" w:sz="0" w:space="0" w:color="auto"/>
              </w:divBdr>
            </w:div>
            <w:div w:id="531189489">
              <w:marLeft w:val="0"/>
              <w:marRight w:val="0"/>
              <w:marTop w:val="0"/>
              <w:marBottom w:val="0"/>
              <w:divBdr>
                <w:top w:val="none" w:sz="0" w:space="0" w:color="auto"/>
                <w:left w:val="none" w:sz="0" w:space="0" w:color="auto"/>
                <w:bottom w:val="none" w:sz="0" w:space="0" w:color="auto"/>
                <w:right w:val="none" w:sz="0" w:space="0" w:color="auto"/>
              </w:divBdr>
            </w:div>
            <w:div w:id="286280467">
              <w:marLeft w:val="0"/>
              <w:marRight w:val="0"/>
              <w:marTop w:val="0"/>
              <w:marBottom w:val="0"/>
              <w:divBdr>
                <w:top w:val="none" w:sz="0" w:space="0" w:color="auto"/>
                <w:left w:val="none" w:sz="0" w:space="0" w:color="auto"/>
                <w:bottom w:val="none" w:sz="0" w:space="0" w:color="auto"/>
                <w:right w:val="none" w:sz="0" w:space="0" w:color="auto"/>
              </w:divBdr>
            </w:div>
            <w:div w:id="723915034">
              <w:marLeft w:val="0"/>
              <w:marRight w:val="0"/>
              <w:marTop w:val="0"/>
              <w:marBottom w:val="0"/>
              <w:divBdr>
                <w:top w:val="none" w:sz="0" w:space="0" w:color="auto"/>
                <w:left w:val="none" w:sz="0" w:space="0" w:color="auto"/>
                <w:bottom w:val="none" w:sz="0" w:space="0" w:color="auto"/>
                <w:right w:val="none" w:sz="0" w:space="0" w:color="auto"/>
              </w:divBdr>
            </w:div>
            <w:div w:id="828133649">
              <w:marLeft w:val="0"/>
              <w:marRight w:val="0"/>
              <w:marTop w:val="0"/>
              <w:marBottom w:val="0"/>
              <w:divBdr>
                <w:top w:val="none" w:sz="0" w:space="0" w:color="auto"/>
                <w:left w:val="none" w:sz="0" w:space="0" w:color="auto"/>
                <w:bottom w:val="none" w:sz="0" w:space="0" w:color="auto"/>
                <w:right w:val="none" w:sz="0" w:space="0" w:color="auto"/>
              </w:divBdr>
            </w:div>
            <w:div w:id="697782997">
              <w:marLeft w:val="0"/>
              <w:marRight w:val="0"/>
              <w:marTop w:val="0"/>
              <w:marBottom w:val="0"/>
              <w:divBdr>
                <w:top w:val="none" w:sz="0" w:space="0" w:color="auto"/>
                <w:left w:val="none" w:sz="0" w:space="0" w:color="auto"/>
                <w:bottom w:val="none" w:sz="0" w:space="0" w:color="auto"/>
                <w:right w:val="none" w:sz="0" w:space="0" w:color="auto"/>
              </w:divBdr>
            </w:div>
            <w:div w:id="1364358007">
              <w:marLeft w:val="0"/>
              <w:marRight w:val="0"/>
              <w:marTop w:val="0"/>
              <w:marBottom w:val="0"/>
              <w:divBdr>
                <w:top w:val="none" w:sz="0" w:space="0" w:color="auto"/>
                <w:left w:val="none" w:sz="0" w:space="0" w:color="auto"/>
                <w:bottom w:val="none" w:sz="0" w:space="0" w:color="auto"/>
                <w:right w:val="none" w:sz="0" w:space="0" w:color="auto"/>
              </w:divBdr>
            </w:div>
            <w:div w:id="1215779007">
              <w:marLeft w:val="0"/>
              <w:marRight w:val="0"/>
              <w:marTop w:val="0"/>
              <w:marBottom w:val="0"/>
              <w:divBdr>
                <w:top w:val="none" w:sz="0" w:space="0" w:color="auto"/>
                <w:left w:val="none" w:sz="0" w:space="0" w:color="auto"/>
                <w:bottom w:val="none" w:sz="0" w:space="0" w:color="auto"/>
                <w:right w:val="none" w:sz="0" w:space="0" w:color="auto"/>
              </w:divBdr>
            </w:div>
            <w:div w:id="1277560456">
              <w:marLeft w:val="0"/>
              <w:marRight w:val="0"/>
              <w:marTop w:val="0"/>
              <w:marBottom w:val="0"/>
              <w:divBdr>
                <w:top w:val="none" w:sz="0" w:space="0" w:color="auto"/>
                <w:left w:val="none" w:sz="0" w:space="0" w:color="auto"/>
                <w:bottom w:val="none" w:sz="0" w:space="0" w:color="auto"/>
                <w:right w:val="none" w:sz="0" w:space="0" w:color="auto"/>
              </w:divBdr>
            </w:div>
            <w:div w:id="337001873">
              <w:marLeft w:val="0"/>
              <w:marRight w:val="0"/>
              <w:marTop w:val="0"/>
              <w:marBottom w:val="0"/>
              <w:divBdr>
                <w:top w:val="none" w:sz="0" w:space="0" w:color="auto"/>
                <w:left w:val="none" w:sz="0" w:space="0" w:color="auto"/>
                <w:bottom w:val="none" w:sz="0" w:space="0" w:color="auto"/>
                <w:right w:val="none" w:sz="0" w:space="0" w:color="auto"/>
              </w:divBdr>
            </w:div>
            <w:div w:id="255133450">
              <w:marLeft w:val="0"/>
              <w:marRight w:val="0"/>
              <w:marTop w:val="0"/>
              <w:marBottom w:val="0"/>
              <w:divBdr>
                <w:top w:val="none" w:sz="0" w:space="0" w:color="auto"/>
                <w:left w:val="none" w:sz="0" w:space="0" w:color="auto"/>
                <w:bottom w:val="none" w:sz="0" w:space="0" w:color="auto"/>
                <w:right w:val="none" w:sz="0" w:space="0" w:color="auto"/>
              </w:divBdr>
            </w:div>
            <w:div w:id="577909318">
              <w:marLeft w:val="0"/>
              <w:marRight w:val="0"/>
              <w:marTop w:val="0"/>
              <w:marBottom w:val="0"/>
              <w:divBdr>
                <w:top w:val="none" w:sz="0" w:space="0" w:color="auto"/>
                <w:left w:val="none" w:sz="0" w:space="0" w:color="auto"/>
                <w:bottom w:val="none" w:sz="0" w:space="0" w:color="auto"/>
                <w:right w:val="none" w:sz="0" w:space="0" w:color="auto"/>
              </w:divBdr>
            </w:div>
            <w:div w:id="1145514259">
              <w:marLeft w:val="0"/>
              <w:marRight w:val="0"/>
              <w:marTop w:val="0"/>
              <w:marBottom w:val="0"/>
              <w:divBdr>
                <w:top w:val="none" w:sz="0" w:space="0" w:color="auto"/>
                <w:left w:val="none" w:sz="0" w:space="0" w:color="auto"/>
                <w:bottom w:val="none" w:sz="0" w:space="0" w:color="auto"/>
                <w:right w:val="none" w:sz="0" w:space="0" w:color="auto"/>
              </w:divBdr>
            </w:div>
            <w:div w:id="1067726930">
              <w:marLeft w:val="0"/>
              <w:marRight w:val="0"/>
              <w:marTop w:val="0"/>
              <w:marBottom w:val="0"/>
              <w:divBdr>
                <w:top w:val="none" w:sz="0" w:space="0" w:color="auto"/>
                <w:left w:val="none" w:sz="0" w:space="0" w:color="auto"/>
                <w:bottom w:val="none" w:sz="0" w:space="0" w:color="auto"/>
                <w:right w:val="none" w:sz="0" w:space="0" w:color="auto"/>
              </w:divBdr>
            </w:div>
            <w:div w:id="1147285537">
              <w:marLeft w:val="0"/>
              <w:marRight w:val="0"/>
              <w:marTop w:val="0"/>
              <w:marBottom w:val="0"/>
              <w:divBdr>
                <w:top w:val="none" w:sz="0" w:space="0" w:color="auto"/>
                <w:left w:val="none" w:sz="0" w:space="0" w:color="auto"/>
                <w:bottom w:val="none" w:sz="0" w:space="0" w:color="auto"/>
                <w:right w:val="none" w:sz="0" w:space="0" w:color="auto"/>
              </w:divBdr>
            </w:div>
            <w:div w:id="24258719">
              <w:marLeft w:val="0"/>
              <w:marRight w:val="0"/>
              <w:marTop w:val="0"/>
              <w:marBottom w:val="0"/>
              <w:divBdr>
                <w:top w:val="none" w:sz="0" w:space="0" w:color="auto"/>
                <w:left w:val="none" w:sz="0" w:space="0" w:color="auto"/>
                <w:bottom w:val="none" w:sz="0" w:space="0" w:color="auto"/>
                <w:right w:val="none" w:sz="0" w:space="0" w:color="auto"/>
              </w:divBdr>
            </w:div>
            <w:div w:id="1892496385">
              <w:marLeft w:val="0"/>
              <w:marRight w:val="0"/>
              <w:marTop w:val="0"/>
              <w:marBottom w:val="0"/>
              <w:divBdr>
                <w:top w:val="none" w:sz="0" w:space="0" w:color="auto"/>
                <w:left w:val="none" w:sz="0" w:space="0" w:color="auto"/>
                <w:bottom w:val="none" w:sz="0" w:space="0" w:color="auto"/>
                <w:right w:val="none" w:sz="0" w:space="0" w:color="auto"/>
              </w:divBdr>
            </w:div>
            <w:div w:id="568735283">
              <w:marLeft w:val="0"/>
              <w:marRight w:val="0"/>
              <w:marTop w:val="0"/>
              <w:marBottom w:val="0"/>
              <w:divBdr>
                <w:top w:val="none" w:sz="0" w:space="0" w:color="auto"/>
                <w:left w:val="none" w:sz="0" w:space="0" w:color="auto"/>
                <w:bottom w:val="none" w:sz="0" w:space="0" w:color="auto"/>
                <w:right w:val="none" w:sz="0" w:space="0" w:color="auto"/>
              </w:divBdr>
            </w:div>
            <w:div w:id="1262496262">
              <w:marLeft w:val="0"/>
              <w:marRight w:val="0"/>
              <w:marTop w:val="0"/>
              <w:marBottom w:val="0"/>
              <w:divBdr>
                <w:top w:val="none" w:sz="0" w:space="0" w:color="auto"/>
                <w:left w:val="none" w:sz="0" w:space="0" w:color="auto"/>
                <w:bottom w:val="none" w:sz="0" w:space="0" w:color="auto"/>
                <w:right w:val="none" w:sz="0" w:space="0" w:color="auto"/>
              </w:divBdr>
            </w:div>
            <w:div w:id="761685268">
              <w:marLeft w:val="0"/>
              <w:marRight w:val="0"/>
              <w:marTop w:val="0"/>
              <w:marBottom w:val="0"/>
              <w:divBdr>
                <w:top w:val="none" w:sz="0" w:space="0" w:color="auto"/>
                <w:left w:val="none" w:sz="0" w:space="0" w:color="auto"/>
                <w:bottom w:val="none" w:sz="0" w:space="0" w:color="auto"/>
                <w:right w:val="none" w:sz="0" w:space="0" w:color="auto"/>
              </w:divBdr>
            </w:div>
            <w:div w:id="1361518125">
              <w:marLeft w:val="0"/>
              <w:marRight w:val="0"/>
              <w:marTop w:val="0"/>
              <w:marBottom w:val="0"/>
              <w:divBdr>
                <w:top w:val="none" w:sz="0" w:space="0" w:color="auto"/>
                <w:left w:val="none" w:sz="0" w:space="0" w:color="auto"/>
                <w:bottom w:val="none" w:sz="0" w:space="0" w:color="auto"/>
                <w:right w:val="none" w:sz="0" w:space="0" w:color="auto"/>
              </w:divBdr>
            </w:div>
            <w:div w:id="863060375">
              <w:marLeft w:val="0"/>
              <w:marRight w:val="0"/>
              <w:marTop w:val="0"/>
              <w:marBottom w:val="0"/>
              <w:divBdr>
                <w:top w:val="none" w:sz="0" w:space="0" w:color="auto"/>
                <w:left w:val="none" w:sz="0" w:space="0" w:color="auto"/>
                <w:bottom w:val="none" w:sz="0" w:space="0" w:color="auto"/>
                <w:right w:val="none" w:sz="0" w:space="0" w:color="auto"/>
              </w:divBdr>
            </w:div>
            <w:div w:id="1461336517">
              <w:marLeft w:val="0"/>
              <w:marRight w:val="0"/>
              <w:marTop w:val="0"/>
              <w:marBottom w:val="0"/>
              <w:divBdr>
                <w:top w:val="none" w:sz="0" w:space="0" w:color="auto"/>
                <w:left w:val="none" w:sz="0" w:space="0" w:color="auto"/>
                <w:bottom w:val="none" w:sz="0" w:space="0" w:color="auto"/>
                <w:right w:val="none" w:sz="0" w:space="0" w:color="auto"/>
              </w:divBdr>
            </w:div>
            <w:div w:id="1218012363">
              <w:marLeft w:val="0"/>
              <w:marRight w:val="0"/>
              <w:marTop w:val="0"/>
              <w:marBottom w:val="0"/>
              <w:divBdr>
                <w:top w:val="none" w:sz="0" w:space="0" w:color="auto"/>
                <w:left w:val="none" w:sz="0" w:space="0" w:color="auto"/>
                <w:bottom w:val="none" w:sz="0" w:space="0" w:color="auto"/>
                <w:right w:val="none" w:sz="0" w:space="0" w:color="auto"/>
              </w:divBdr>
            </w:div>
            <w:div w:id="2011370152">
              <w:marLeft w:val="0"/>
              <w:marRight w:val="0"/>
              <w:marTop w:val="0"/>
              <w:marBottom w:val="0"/>
              <w:divBdr>
                <w:top w:val="none" w:sz="0" w:space="0" w:color="auto"/>
                <w:left w:val="none" w:sz="0" w:space="0" w:color="auto"/>
                <w:bottom w:val="none" w:sz="0" w:space="0" w:color="auto"/>
                <w:right w:val="none" w:sz="0" w:space="0" w:color="auto"/>
              </w:divBdr>
            </w:div>
            <w:div w:id="1441342104">
              <w:marLeft w:val="0"/>
              <w:marRight w:val="0"/>
              <w:marTop w:val="0"/>
              <w:marBottom w:val="0"/>
              <w:divBdr>
                <w:top w:val="none" w:sz="0" w:space="0" w:color="auto"/>
                <w:left w:val="none" w:sz="0" w:space="0" w:color="auto"/>
                <w:bottom w:val="none" w:sz="0" w:space="0" w:color="auto"/>
                <w:right w:val="none" w:sz="0" w:space="0" w:color="auto"/>
              </w:divBdr>
            </w:div>
            <w:div w:id="652413884">
              <w:marLeft w:val="0"/>
              <w:marRight w:val="0"/>
              <w:marTop w:val="0"/>
              <w:marBottom w:val="0"/>
              <w:divBdr>
                <w:top w:val="none" w:sz="0" w:space="0" w:color="auto"/>
                <w:left w:val="none" w:sz="0" w:space="0" w:color="auto"/>
                <w:bottom w:val="none" w:sz="0" w:space="0" w:color="auto"/>
                <w:right w:val="none" w:sz="0" w:space="0" w:color="auto"/>
              </w:divBdr>
            </w:div>
            <w:div w:id="602080774">
              <w:marLeft w:val="0"/>
              <w:marRight w:val="0"/>
              <w:marTop w:val="0"/>
              <w:marBottom w:val="0"/>
              <w:divBdr>
                <w:top w:val="none" w:sz="0" w:space="0" w:color="auto"/>
                <w:left w:val="none" w:sz="0" w:space="0" w:color="auto"/>
                <w:bottom w:val="none" w:sz="0" w:space="0" w:color="auto"/>
                <w:right w:val="none" w:sz="0" w:space="0" w:color="auto"/>
              </w:divBdr>
            </w:div>
            <w:div w:id="603267974">
              <w:marLeft w:val="0"/>
              <w:marRight w:val="0"/>
              <w:marTop w:val="0"/>
              <w:marBottom w:val="0"/>
              <w:divBdr>
                <w:top w:val="none" w:sz="0" w:space="0" w:color="auto"/>
                <w:left w:val="none" w:sz="0" w:space="0" w:color="auto"/>
                <w:bottom w:val="none" w:sz="0" w:space="0" w:color="auto"/>
                <w:right w:val="none" w:sz="0" w:space="0" w:color="auto"/>
              </w:divBdr>
            </w:div>
            <w:div w:id="1655601950">
              <w:marLeft w:val="0"/>
              <w:marRight w:val="0"/>
              <w:marTop w:val="0"/>
              <w:marBottom w:val="0"/>
              <w:divBdr>
                <w:top w:val="none" w:sz="0" w:space="0" w:color="auto"/>
                <w:left w:val="none" w:sz="0" w:space="0" w:color="auto"/>
                <w:bottom w:val="none" w:sz="0" w:space="0" w:color="auto"/>
                <w:right w:val="none" w:sz="0" w:space="0" w:color="auto"/>
              </w:divBdr>
            </w:div>
            <w:div w:id="1340964820">
              <w:marLeft w:val="0"/>
              <w:marRight w:val="0"/>
              <w:marTop w:val="0"/>
              <w:marBottom w:val="0"/>
              <w:divBdr>
                <w:top w:val="none" w:sz="0" w:space="0" w:color="auto"/>
                <w:left w:val="none" w:sz="0" w:space="0" w:color="auto"/>
                <w:bottom w:val="none" w:sz="0" w:space="0" w:color="auto"/>
                <w:right w:val="none" w:sz="0" w:space="0" w:color="auto"/>
              </w:divBdr>
            </w:div>
            <w:div w:id="489253748">
              <w:marLeft w:val="0"/>
              <w:marRight w:val="0"/>
              <w:marTop w:val="0"/>
              <w:marBottom w:val="0"/>
              <w:divBdr>
                <w:top w:val="none" w:sz="0" w:space="0" w:color="auto"/>
                <w:left w:val="none" w:sz="0" w:space="0" w:color="auto"/>
                <w:bottom w:val="none" w:sz="0" w:space="0" w:color="auto"/>
                <w:right w:val="none" w:sz="0" w:space="0" w:color="auto"/>
              </w:divBdr>
            </w:div>
            <w:div w:id="1731078923">
              <w:marLeft w:val="0"/>
              <w:marRight w:val="0"/>
              <w:marTop w:val="0"/>
              <w:marBottom w:val="0"/>
              <w:divBdr>
                <w:top w:val="none" w:sz="0" w:space="0" w:color="auto"/>
                <w:left w:val="none" w:sz="0" w:space="0" w:color="auto"/>
                <w:bottom w:val="none" w:sz="0" w:space="0" w:color="auto"/>
                <w:right w:val="none" w:sz="0" w:space="0" w:color="auto"/>
              </w:divBdr>
            </w:div>
            <w:div w:id="1689596482">
              <w:marLeft w:val="0"/>
              <w:marRight w:val="0"/>
              <w:marTop w:val="0"/>
              <w:marBottom w:val="0"/>
              <w:divBdr>
                <w:top w:val="none" w:sz="0" w:space="0" w:color="auto"/>
                <w:left w:val="none" w:sz="0" w:space="0" w:color="auto"/>
                <w:bottom w:val="none" w:sz="0" w:space="0" w:color="auto"/>
                <w:right w:val="none" w:sz="0" w:space="0" w:color="auto"/>
              </w:divBdr>
            </w:div>
            <w:div w:id="707874514">
              <w:marLeft w:val="0"/>
              <w:marRight w:val="0"/>
              <w:marTop w:val="0"/>
              <w:marBottom w:val="0"/>
              <w:divBdr>
                <w:top w:val="none" w:sz="0" w:space="0" w:color="auto"/>
                <w:left w:val="none" w:sz="0" w:space="0" w:color="auto"/>
                <w:bottom w:val="none" w:sz="0" w:space="0" w:color="auto"/>
                <w:right w:val="none" w:sz="0" w:space="0" w:color="auto"/>
              </w:divBdr>
            </w:div>
            <w:div w:id="1749841494">
              <w:marLeft w:val="0"/>
              <w:marRight w:val="0"/>
              <w:marTop w:val="0"/>
              <w:marBottom w:val="0"/>
              <w:divBdr>
                <w:top w:val="none" w:sz="0" w:space="0" w:color="auto"/>
                <w:left w:val="none" w:sz="0" w:space="0" w:color="auto"/>
                <w:bottom w:val="none" w:sz="0" w:space="0" w:color="auto"/>
                <w:right w:val="none" w:sz="0" w:space="0" w:color="auto"/>
              </w:divBdr>
            </w:div>
            <w:div w:id="1505700471">
              <w:marLeft w:val="0"/>
              <w:marRight w:val="0"/>
              <w:marTop w:val="0"/>
              <w:marBottom w:val="0"/>
              <w:divBdr>
                <w:top w:val="none" w:sz="0" w:space="0" w:color="auto"/>
                <w:left w:val="none" w:sz="0" w:space="0" w:color="auto"/>
                <w:bottom w:val="none" w:sz="0" w:space="0" w:color="auto"/>
                <w:right w:val="none" w:sz="0" w:space="0" w:color="auto"/>
              </w:divBdr>
            </w:div>
            <w:div w:id="921331341">
              <w:marLeft w:val="0"/>
              <w:marRight w:val="0"/>
              <w:marTop w:val="0"/>
              <w:marBottom w:val="0"/>
              <w:divBdr>
                <w:top w:val="none" w:sz="0" w:space="0" w:color="auto"/>
                <w:left w:val="none" w:sz="0" w:space="0" w:color="auto"/>
                <w:bottom w:val="none" w:sz="0" w:space="0" w:color="auto"/>
                <w:right w:val="none" w:sz="0" w:space="0" w:color="auto"/>
              </w:divBdr>
            </w:div>
            <w:div w:id="1519923159">
              <w:marLeft w:val="0"/>
              <w:marRight w:val="0"/>
              <w:marTop w:val="0"/>
              <w:marBottom w:val="0"/>
              <w:divBdr>
                <w:top w:val="none" w:sz="0" w:space="0" w:color="auto"/>
                <w:left w:val="none" w:sz="0" w:space="0" w:color="auto"/>
                <w:bottom w:val="none" w:sz="0" w:space="0" w:color="auto"/>
                <w:right w:val="none" w:sz="0" w:space="0" w:color="auto"/>
              </w:divBdr>
            </w:div>
            <w:div w:id="1738940102">
              <w:marLeft w:val="0"/>
              <w:marRight w:val="0"/>
              <w:marTop w:val="0"/>
              <w:marBottom w:val="0"/>
              <w:divBdr>
                <w:top w:val="none" w:sz="0" w:space="0" w:color="auto"/>
                <w:left w:val="none" w:sz="0" w:space="0" w:color="auto"/>
                <w:bottom w:val="none" w:sz="0" w:space="0" w:color="auto"/>
                <w:right w:val="none" w:sz="0" w:space="0" w:color="auto"/>
              </w:divBdr>
            </w:div>
            <w:div w:id="348800765">
              <w:marLeft w:val="0"/>
              <w:marRight w:val="0"/>
              <w:marTop w:val="0"/>
              <w:marBottom w:val="0"/>
              <w:divBdr>
                <w:top w:val="none" w:sz="0" w:space="0" w:color="auto"/>
                <w:left w:val="none" w:sz="0" w:space="0" w:color="auto"/>
                <w:bottom w:val="none" w:sz="0" w:space="0" w:color="auto"/>
                <w:right w:val="none" w:sz="0" w:space="0" w:color="auto"/>
              </w:divBdr>
            </w:div>
            <w:div w:id="117332868">
              <w:marLeft w:val="0"/>
              <w:marRight w:val="0"/>
              <w:marTop w:val="0"/>
              <w:marBottom w:val="0"/>
              <w:divBdr>
                <w:top w:val="none" w:sz="0" w:space="0" w:color="auto"/>
                <w:left w:val="none" w:sz="0" w:space="0" w:color="auto"/>
                <w:bottom w:val="none" w:sz="0" w:space="0" w:color="auto"/>
                <w:right w:val="none" w:sz="0" w:space="0" w:color="auto"/>
              </w:divBdr>
            </w:div>
            <w:div w:id="1742287523">
              <w:marLeft w:val="0"/>
              <w:marRight w:val="0"/>
              <w:marTop w:val="0"/>
              <w:marBottom w:val="0"/>
              <w:divBdr>
                <w:top w:val="none" w:sz="0" w:space="0" w:color="auto"/>
                <w:left w:val="none" w:sz="0" w:space="0" w:color="auto"/>
                <w:bottom w:val="none" w:sz="0" w:space="0" w:color="auto"/>
                <w:right w:val="none" w:sz="0" w:space="0" w:color="auto"/>
              </w:divBdr>
            </w:div>
            <w:div w:id="1028063560">
              <w:marLeft w:val="0"/>
              <w:marRight w:val="0"/>
              <w:marTop w:val="0"/>
              <w:marBottom w:val="0"/>
              <w:divBdr>
                <w:top w:val="none" w:sz="0" w:space="0" w:color="auto"/>
                <w:left w:val="none" w:sz="0" w:space="0" w:color="auto"/>
                <w:bottom w:val="none" w:sz="0" w:space="0" w:color="auto"/>
                <w:right w:val="none" w:sz="0" w:space="0" w:color="auto"/>
              </w:divBdr>
            </w:div>
            <w:div w:id="797139886">
              <w:marLeft w:val="0"/>
              <w:marRight w:val="0"/>
              <w:marTop w:val="0"/>
              <w:marBottom w:val="0"/>
              <w:divBdr>
                <w:top w:val="none" w:sz="0" w:space="0" w:color="auto"/>
                <w:left w:val="none" w:sz="0" w:space="0" w:color="auto"/>
                <w:bottom w:val="none" w:sz="0" w:space="0" w:color="auto"/>
                <w:right w:val="none" w:sz="0" w:space="0" w:color="auto"/>
              </w:divBdr>
            </w:div>
            <w:div w:id="1075543462">
              <w:marLeft w:val="0"/>
              <w:marRight w:val="0"/>
              <w:marTop w:val="0"/>
              <w:marBottom w:val="0"/>
              <w:divBdr>
                <w:top w:val="none" w:sz="0" w:space="0" w:color="auto"/>
                <w:left w:val="none" w:sz="0" w:space="0" w:color="auto"/>
                <w:bottom w:val="none" w:sz="0" w:space="0" w:color="auto"/>
                <w:right w:val="none" w:sz="0" w:space="0" w:color="auto"/>
              </w:divBdr>
            </w:div>
            <w:div w:id="1674064705">
              <w:marLeft w:val="0"/>
              <w:marRight w:val="0"/>
              <w:marTop w:val="0"/>
              <w:marBottom w:val="0"/>
              <w:divBdr>
                <w:top w:val="none" w:sz="0" w:space="0" w:color="auto"/>
                <w:left w:val="none" w:sz="0" w:space="0" w:color="auto"/>
                <w:bottom w:val="none" w:sz="0" w:space="0" w:color="auto"/>
                <w:right w:val="none" w:sz="0" w:space="0" w:color="auto"/>
              </w:divBdr>
            </w:div>
            <w:div w:id="1289778085">
              <w:marLeft w:val="0"/>
              <w:marRight w:val="0"/>
              <w:marTop w:val="0"/>
              <w:marBottom w:val="0"/>
              <w:divBdr>
                <w:top w:val="none" w:sz="0" w:space="0" w:color="auto"/>
                <w:left w:val="none" w:sz="0" w:space="0" w:color="auto"/>
                <w:bottom w:val="none" w:sz="0" w:space="0" w:color="auto"/>
                <w:right w:val="none" w:sz="0" w:space="0" w:color="auto"/>
              </w:divBdr>
            </w:div>
            <w:div w:id="1004284155">
              <w:marLeft w:val="0"/>
              <w:marRight w:val="0"/>
              <w:marTop w:val="0"/>
              <w:marBottom w:val="0"/>
              <w:divBdr>
                <w:top w:val="none" w:sz="0" w:space="0" w:color="auto"/>
                <w:left w:val="none" w:sz="0" w:space="0" w:color="auto"/>
                <w:bottom w:val="none" w:sz="0" w:space="0" w:color="auto"/>
                <w:right w:val="none" w:sz="0" w:space="0" w:color="auto"/>
              </w:divBdr>
            </w:div>
            <w:div w:id="1118254884">
              <w:marLeft w:val="0"/>
              <w:marRight w:val="0"/>
              <w:marTop w:val="0"/>
              <w:marBottom w:val="0"/>
              <w:divBdr>
                <w:top w:val="none" w:sz="0" w:space="0" w:color="auto"/>
                <w:left w:val="none" w:sz="0" w:space="0" w:color="auto"/>
                <w:bottom w:val="none" w:sz="0" w:space="0" w:color="auto"/>
                <w:right w:val="none" w:sz="0" w:space="0" w:color="auto"/>
              </w:divBdr>
            </w:div>
            <w:div w:id="1816681580">
              <w:marLeft w:val="0"/>
              <w:marRight w:val="0"/>
              <w:marTop w:val="0"/>
              <w:marBottom w:val="0"/>
              <w:divBdr>
                <w:top w:val="none" w:sz="0" w:space="0" w:color="auto"/>
                <w:left w:val="none" w:sz="0" w:space="0" w:color="auto"/>
                <w:bottom w:val="none" w:sz="0" w:space="0" w:color="auto"/>
                <w:right w:val="none" w:sz="0" w:space="0" w:color="auto"/>
              </w:divBdr>
            </w:div>
            <w:div w:id="802580402">
              <w:marLeft w:val="0"/>
              <w:marRight w:val="0"/>
              <w:marTop w:val="0"/>
              <w:marBottom w:val="0"/>
              <w:divBdr>
                <w:top w:val="none" w:sz="0" w:space="0" w:color="auto"/>
                <w:left w:val="none" w:sz="0" w:space="0" w:color="auto"/>
                <w:bottom w:val="none" w:sz="0" w:space="0" w:color="auto"/>
                <w:right w:val="none" w:sz="0" w:space="0" w:color="auto"/>
              </w:divBdr>
            </w:div>
            <w:div w:id="1131292004">
              <w:marLeft w:val="0"/>
              <w:marRight w:val="0"/>
              <w:marTop w:val="0"/>
              <w:marBottom w:val="0"/>
              <w:divBdr>
                <w:top w:val="none" w:sz="0" w:space="0" w:color="auto"/>
                <w:left w:val="none" w:sz="0" w:space="0" w:color="auto"/>
                <w:bottom w:val="none" w:sz="0" w:space="0" w:color="auto"/>
                <w:right w:val="none" w:sz="0" w:space="0" w:color="auto"/>
              </w:divBdr>
            </w:div>
            <w:div w:id="1861552412">
              <w:marLeft w:val="0"/>
              <w:marRight w:val="0"/>
              <w:marTop w:val="0"/>
              <w:marBottom w:val="0"/>
              <w:divBdr>
                <w:top w:val="none" w:sz="0" w:space="0" w:color="auto"/>
                <w:left w:val="none" w:sz="0" w:space="0" w:color="auto"/>
                <w:bottom w:val="none" w:sz="0" w:space="0" w:color="auto"/>
                <w:right w:val="none" w:sz="0" w:space="0" w:color="auto"/>
              </w:divBdr>
            </w:div>
            <w:div w:id="282201241">
              <w:marLeft w:val="0"/>
              <w:marRight w:val="0"/>
              <w:marTop w:val="0"/>
              <w:marBottom w:val="0"/>
              <w:divBdr>
                <w:top w:val="none" w:sz="0" w:space="0" w:color="auto"/>
                <w:left w:val="none" w:sz="0" w:space="0" w:color="auto"/>
                <w:bottom w:val="none" w:sz="0" w:space="0" w:color="auto"/>
                <w:right w:val="none" w:sz="0" w:space="0" w:color="auto"/>
              </w:divBdr>
            </w:div>
            <w:div w:id="1295064798">
              <w:marLeft w:val="0"/>
              <w:marRight w:val="0"/>
              <w:marTop w:val="0"/>
              <w:marBottom w:val="0"/>
              <w:divBdr>
                <w:top w:val="none" w:sz="0" w:space="0" w:color="auto"/>
                <w:left w:val="none" w:sz="0" w:space="0" w:color="auto"/>
                <w:bottom w:val="none" w:sz="0" w:space="0" w:color="auto"/>
                <w:right w:val="none" w:sz="0" w:space="0" w:color="auto"/>
              </w:divBdr>
            </w:div>
            <w:div w:id="1018430138">
              <w:marLeft w:val="0"/>
              <w:marRight w:val="0"/>
              <w:marTop w:val="0"/>
              <w:marBottom w:val="0"/>
              <w:divBdr>
                <w:top w:val="none" w:sz="0" w:space="0" w:color="auto"/>
                <w:left w:val="none" w:sz="0" w:space="0" w:color="auto"/>
                <w:bottom w:val="none" w:sz="0" w:space="0" w:color="auto"/>
                <w:right w:val="none" w:sz="0" w:space="0" w:color="auto"/>
              </w:divBdr>
            </w:div>
            <w:div w:id="585262431">
              <w:marLeft w:val="0"/>
              <w:marRight w:val="0"/>
              <w:marTop w:val="0"/>
              <w:marBottom w:val="0"/>
              <w:divBdr>
                <w:top w:val="none" w:sz="0" w:space="0" w:color="auto"/>
                <w:left w:val="none" w:sz="0" w:space="0" w:color="auto"/>
                <w:bottom w:val="none" w:sz="0" w:space="0" w:color="auto"/>
                <w:right w:val="none" w:sz="0" w:space="0" w:color="auto"/>
              </w:divBdr>
            </w:div>
            <w:div w:id="650645201">
              <w:marLeft w:val="0"/>
              <w:marRight w:val="0"/>
              <w:marTop w:val="0"/>
              <w:marBottom w:val="0"/>
              <w:divBdr>
                <w:top w:val="none" w:sz="0" w:space="0" w:color="auto"/>
                <w:left w:val="none" w:sz="0" w:space="0" w:color="auto"/>
                <w:bottom w:val="none" w:sz="0" w:space="0" w:color="auto"/>
                <w:right w:val="none" w:sz="0" w:space="0" w:color="auto"/>
              </w:divBdr>
            </w:div>
            <w:div w:id="2138527110">
              <w:marLeft w:val="0"/>
              <w:marRight w:val="0"/>
              <w:marTop w:val="0"/>
              <w:marBottom w:val="0"/>
              <w:divBdr>
                <w:top w:val="none" w:sz="0" w:space="0" w:color="auto"/>
                <w:left w:val="none" w:sz="0" w:space="0" w:color="auto"/>
                <w:bottom w:val="none" w:sz="0" w:space="0" w:color="auto"/>
                <w:right w:val="none" w:sz="0" w:space="0" w:color="auto"/>
              </w:divBdr>
            </w:div>
            <w:div w:id="73087838">
              <w:marLeft w:val="0"/>
              <w:marRight w:val="0"/>
              <w:marTop w:val="0"/>
              <w:marBottom w:val="0"/>
              <w:divBdr>
                <w:top w:val="none" w:sz="0" w:space="0" w:color="auto"/>
                <w:left w:val="none" w:sz="0" w:space="0" w:color="auto"/>
                <w:bottom w:val="none" w:sz="0" w:space="0" w:color="auto"/>
                <w:right w:val="none" w:sz="0" w:space="0" w:color="auto"/>
              </w:divBdr>
            </w:div>
            <w:div w:id="6364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3193">
      <w:bodyDiv w:val="1"/>
      <w:marLeft w:val="0"/>
      <w:marRight w:val="0"/>
      <w:marTop w:val="0"/>
      <w:marBottom w:val="0"/>
      <w:divBdr>
        <w:top w:val="none" w:sz="0" w:space="0" w:color="auto"/>
        <w:left w:val="none" w:sz="0" w:space="0" w:color="auto"/>
        <w:bottom w:val="none" w:sz="0" w:space="0" w:color="auto"/>
        <w:right w:val="none" w:sz="0" w:space="0" w:color="auto"/>
      </w:divBdr>
      <w:divsChild>
        <w:div w:id="776411185">
          <w:marLeft w:val="0"/>
          <w:marRight w:val="0"/>
          <w:marTop w:val="0"/>
          <w:marBottom w:val="0"/>
          <w:divBdr>
            <w:top w:val="none" w:sz="0" w:space="0" w:color="auto"/>
            <w:left w:val="none" w:sz="0" w:space="0" w:color="auto"/>
            <w:bottom w:val="none" w:sz="0" w:space="0" w:color="auto"/>
            <w:right w:val="none" w:sz="0" w:space="0" w:color="auto"/>
          </w:divBdr>
          <w:divsChild>
            <w:div w:id="775439574">
              <w:marLeft w:val="0"/>
              <w:marRight w:val="0"/>
              <w:marTop w:val="0"/>
              <w:marBottom w:val="0"/>
              <w:divBdr>
                <w:top w:val="none" w:sz="0" w:space="0" w:color="auto"/>
                <w:left w:val="none" w:sz="0" w:space="0" w:color="auto"/>
                <w:bottom w:val="none" w:sz="0" w:space="0" w:color="auto"/>
                <w:right w:val="none" w:sz="0" w:space="0" w:color="auto"/>
              </w:divBdr>
            </w:div>
            <w:div w:id="1671567611">
              <w:marLeft w:val="0"/>
              <w:marRight w:val="0"/>
              <w:marTop w:val="0"/>
              <w:marBottom w:val="0"/>
              <w:divBdr>
                <w:top w:val="none" w:sz="0" w:space="0" w:color="auto"/>
                <w:left w:val="none" w:sz="0" w:space="0" w:color="auto"/>
                <w:bottom w:val="none" w:sz="0" w:space="0" w:color="auto"/>
                <w:right w:val="none" w:sz="0" w:space="0" w:color="auto"/>
              </w:divBdr>
            </w:div>
            <w:div w:id="1798446615">
              <w:marLeft w:val="0"/>
              <w:marRight w:val="0"/>
              <w:marTop w:val="0"/>
              <w:marBottom w:val="0"/>
              <w:divBdr>
                <w:top w:val="none" w:sz="0" w:space="0" w:color="auto"/>
                <w:left w:val="none" w:sz="0" w:space="0" w:color="auto"/>
                <w:bottom w:val="none" w:sz="0" w:space="0" w:color="auto"/>
                <w:right w:val="none" w:sz="0" w:space="0" w:color="auto"/>
              </w:divBdr>
            </w:div>
            <w:div w:id="1899320875">
              <w:marLeft w:val="0"/>
              <w:marRight w:val="0"/>
              <w:marTop w:val="0"/>
              <w:marBottom w:val="0"/>
              <w:divBdr>
                <w:top w:val="none" w:sz="0" w:space="0" w:color="auto"/>
                <w:left w:val="none" w:sz="0" w:space="0" w:color="auto"/>
                <w:bottom w:val="none" w:sz="0" w:space="0" w:color="auto"/>
                <w:right w:val="none" w:sz="0" w:space="0" w:color="auto"/>
              </w:divBdr>
            </w:div>
            <w:div w:id="1645236889">
              <w:marLeft w:val="0"/>
              <w:marRight w:val="0"/>
              <w:marTop w:val="0"/>
              <w:marBottom w:val="0"/>
              <w:divBdr>
                <w:top w:val="none" w:sz="0" w:space="0" w:color="auto"/>
                <w:left w:val="none" w:sz="0" w:space="0" w:color="auto"/>
                <w:bottom w:val="none" w:sz="0" w:space="0" w:color="auto"/>
                <w:right w:val="none" w:sz="0" w:space="0" w:color="auto"/>
              </w:divBdr>
            </w:div>
            <w:div w:id="1608543838">
              <w:marLeft w:val="0"/>
              <w:marRight w:val="0"/>
              <w:marTop w:val="0"/>
              <w:marBottom w:val="0"/>
              <w:divBdr>
                <w:top w:val="none" w:sz="0" w:space="0" w:color="auto"/>
                <w:left w:val="none" w:sz="0" w:space="0" w:color="auto"/>
                <w:bottom w:val="none" w:sz="0" w:space="0" w:color="auto"/>
                <w:right w:val="none" w:sz="0" w:space="0" w:color="auto"/>
              </w:divBdr>
            </w:div>
            <w:div w:id="597757146">
              <w:marLeft w:val="0"/>
              <w:marRight w:val="0"/>
              <w:marTop w:val="0"/>
              <w:marBottom w:val="0"/>
              <w:divBdr>
                <w:top w:val="none" w:sz="0" w:space="0" w:color="auto"/>
                <w:left w:val="none" w:sz="0" w:space="0" w:color="auto"/>
                <w:bottom w:val="none" w:sz="0" w:space="0" w:color="auto"/>
                <w:right w:val="none" w:sz="0" w:space="0" w:color="auto"/>
              </w:divBdr>
            </w:div>
            <w:div w:id="567498353">
              <w:marLeft w:val="0"/>
              <w:marRight w:val="0"/>
              <w:marTop w:val="0"/>
              <w:marBottom w:val="0"/>
              <w:divBdr>
                <w:top w:val="none" w:sz="0" w:space="0" w:color="auto"/>
                <w:left w:val="none" w:sz="0" w:space="0" w:color="auto"/>
                <w:bottom w:val="none" w:sz="0" w:space="0" w:color="auto"/>
                <w:right w:val="none" w:sz="0" w:space="0" w:color="auto"/>
              </w:divBdr>
            </w:div>
            <w:div w:id="1027827427">
              <w:marLeft w:val="0"/>
              <w:marRight w:val="0"/>
              <w:marTop w:val="0"/>
              <w:marBottom w:val="0"/>
              <w:divBdr>
                <w:top w:val="none" w:sz="0" w:space="0" w:color="auto"/>
                <w:left w:val="none" w:sz="0" w:space="0" w:color="auto"/>
                <w:bottom w:val="none" w:sz="0" w:space="0" w:color="auto"/>
                <w:right w:val="none" w:sz="0" w:space="0" w:color="auto"/>
              </w:divBdr>
            </w:div>
            <w:div w:id="778258404">
              <w:marLeft w:val="0"/>
              <w:marRight w:val="0"/>
              <w:marTop w:val="0"/>
              <w:marBottom w:val="0"/>
              <w:divBdr>
                <w:top w:val="none" w:sz="0" w:space="0" w:color="auto"/>
                <w:left w:val="none" w:sz="0" w:space="0" w:color="auto"/>
                <w:bottom w:val="none" w:sz="0" w:space="0" w:color="auto"/>
                <w:right w:val="none" w:sz="0" w:space="0" w:color="auto"/>
              </w:divBdr>
            </w:div>
            <w:div w:id="194273224">
              <w:marLeft w:val="0"/>
              <w:marRight w:val="0"/>
              <w:marTop w:val="0"/>
              <w:marBottom w:val="0"/>
              <w:divBdr>
                <w:top w:val="none" w:sz="0" w:space="0" w:color="auto"/>
                <w:left w:val="none" w:sz="0" w:space="0" w:color="auto"/>
                <w:bottom w:val="none" w:sz="0" w:space="0" w:color="auto"/>
                <w:right w:val="none" w:sz="0" w:space="0" w:color="auto"/>
              </w:divBdr>
            </w:div>
            <w:div w:id="435834018">
              <w:marLeft w:val="0"/>
              <w:marRight w:val="0"/>
              <w:marTop w:val="0"/>
              <w:marBottom w:val="0"/>
              <w:divBdr>
                <w:top w:val="none" w:sz="0" w:space="0" w:color="auto"/>
                <w:left w:val="none" w:sz="0" w:space="0" w:color="auto"/>
                <w:bottom w:val="none" w:sz="0" w:space="0" w:color="auto"/>
                <w:right w:val="none" w:sz="0" w:space="0" w:color="auto"/>
              </w:divBdr>
            </w:div>
            <w:div w:id="209852668">
              <w:marLeft w:val="0"/>
              <w:marRight w:val="0"/>
              <w:marTop w:val="0"/>
              <w:marBottom w:val="0"/>
              <w:divBdr>
                <w:top w:val="none" w:sz="0" w:space="0" w:color="auto"/>
                <w:left w:val="none" w:sz="0" w:space="0" w:color="auto"/>
                <w:bottom w:val="none" w:sz="0" w:space="0" w:color="auto"/>
                <w:right w:val="none" w:sz="0" w:space="0" w:color="auto"/>
              </w:divBdr>
            </w:div>
            <w:div w:id="2043893202">
              <w:marLeft w:val="0"/>
              <w:marRight w:val="0"/>
              <w:marTop w:val="0"/>
              <w:marBottom w:val="0"/>
              <w:divBdr>
                <w:top w:val="none" w:sz="0" w:space="0" w:color="auto"/>
                <w:left w:val="none" w:sz="0" w:space="0" w:color="auto"/>
                <w:bottom w:val="none" w:sz="0" w:space="0" w:color="auto"/>
                <w:right w:val="none" w:sz="0" w:space="0" w:color="auto"/>
              </w:divBdr>
            </w:div>
            <w:div w:id="2054452336">
              <w:marLeft w:val="0"/>
              <w:marRight w:val="0"/>
              <w:marTop w:val="0"/>
              <w:marBottom w:val="0"/>
              <w:divBdr>
                <w:top w:val="none" w:sz="0" w:space="0" w:color="auto"/>
                <w:left w:val="none" w:sz="0" w:space="0" w:color="auto"/>
                <w:bottom w:val="none" w:sz="0" w:space="0" w:color="auto"/>
                <w:right w:val="none" w:sz="0" w:space="0" w:color="auto"/>
              </w:divBdr>
            </w:div>
            <w:div w:id="132715802">
              <w:marLeft w:val="0"/>
              <w:marRight w:val="0"/>
              <w:marTop w:val="0"/>
              <w:marBottom w:val="0"/>
              <w:divBdr>
                <w:top w:val="none" w:sz="0" w:space="0" w:color="auto"/>
                <w:left w:val="none" w:sz="0" w:space="0" w:color="auto"/>
                <w:bottom w:val="none" w:sz="0" w:space="0" w:color="auto"/>
                <w:right w:val="none" w:sz="0" w:space="0" w:color="auto"/>
              </w:divBdr>
            </w:div>
            <w:div w:id="221605788">
              <w:marLeft w:val="0"/>
              <w:marRight w:val="0"/>
              <w:marTop w:val="0"/>
              <w:marBottom w:val="0"/>
              <w:divBdr>
                <w:top w:val="none" w:sz="0" w:space="0" w:color="auto"/>
                <w:left w:val="none" w:sz="0" w:space="0" w:color="auto"/>
                <w:bottom w:val="none" w:sz="0" w:space="0" w:color="auto"/>
                <w:right w:val="none" w:sz="0" w:space="0" w:color="auto"/>
              </w:divBdr>
            </w:div>
            <w:div w:id="1741709267">
              <w:marLeft w:val="0"/>
              <w:marRight w:val="0"/>
              <w:marTop w:val="0"/>
              <w:marBottom w:val="0"/>
              <w:divBdr>
                <w:top w:val="none" w:sz="0" w:space="0" w:color="auto"/>
                <w:left w:val="none" w:sz="0" w:space="0" w:color="auto"/>
                <w:bottom w:val="none" w:sz="0" w:space="0" w:color="auto"/>
                <w:right w:val="none" w:sz="0" w:space="0" w:color="auto"/>
              </w:divBdr>
            </w:div>
            <w:div w:id="1237714311">
              <w:marLeft w:val="0"/>
              <w:marRight w:val="0"/>
              <w:marTop w:val="0"/>
              <w:marBottom w:val="0"/>
              <w:divBdr>
                <w:top w:val="none" w:sz="0" w:space="0" w:color="auto"/>
                <w:left w:val="none" w:sz="0" w:space="0" w:color="auto"/>
                <w:bottom w:val="none" w:sz="0" w:space="0" w:color="auto"/>
                <w:right w:val="none" w:sz="0" w:space="0" w:color="auto"/>
              </w:divBdr>
            </w:div>
            <w:div w:id="313803168">
              <w:marLeft w:val="0"/>
              <w:marRight w:val="0"/>
              <w:marTop w:val="0"/>
              <w:marBottom w:val="0"/>
              <w:divBdr>
                <w:top w:val="none" w:sz="0" w:space="0" w:color="auto"/>
                <w:left w:val="none" w:sz="0" w:space="0" w:color="auto"/>
                <w:bottom w:val="none" w:sz="0" w:space="0" w:color="auto"/>
                <w:right w:val="none" w:sz="0" w:space="0" w:color="auto"/>
              </w:divBdr>
            </w:div>
            <w:div w:id="906455067">
              <w:marLeft w:val="0"/>
              <w:marRight w:val="0"/>
              <w:marTop w:val="0"/>
              <w:marBottom w:val="0"/>
              <w:divBdr>
                <w:top w:val="none" w:sz="0" w:space="0" w:color="auto"/>
                <w:left w:val="none" w:sz="0" w:space="0" w:color="auto"/>
                <w:bottom w:val="none" w:sz="0" w:space="0" w:color="auto"/>
                <w:right w:val="none" w:sz="0" w:space="0" w:color="auto"/>
              </w:divBdr>
            </w:div>
            <w:div w:id="2087527993">
              <w:marLeft w:val="0"/>
              <w:marRight w:val="0"/>
              <w:marTop w:val="0"/>
              <w:marBottom w:val="0"/>
              <w:divBdr>
                <w:top w:val="none" w:sz="0" w:space="0" w:color="auto"/>
                <w:left w:val="none" w:sz="0" w:space="0" w:color="auto"/>
                <w:bottom w:val="none" w:sz="0" w:space="0" w:color="auto"/>
                <w:right w:val="none" w:sz="0" w:space="0" w:color="auto"/>
              </w:divBdr>
            </w:div>
            <w:div w:id="2093697529">
              <w:marLeft w:val="0"/>
              <w:marRight w:val="0"/>
              <w:marTop w:val="0"/>
              <w:marBottom w:val="0"/>
              <w:divBdr>
                <w:top w:val="none" w:sz="0" w:space="0" w:color="auto"/>
                <w:left w:val="none" w:sz="0" w:space="0" w:color="auto"/>
                <w:bottom w:val="none" w:sz="0" w:space="0" w:color="auto"/>
                <w:right w:val="none" w:sz="0" w:space="0" w:color="auto"/>
              </w:divBdr>
            </w:div>
            <w:div w:id="2147041953">
              <w:marLeft w:val="0"/>
              <w:marRight w:val="0"/>
              <w:marTop w:val="0"/>
              <w:marBottom w:val="0"/>
              <w:divBdr>
                <w:top w:val="none" w:sz="0" w:space="0" w:color="auto"/>
                <w:left w:val="none" w:sz="0" w:space="0" w:color="auto"/>
                <w:bottom w:val="none" w:sz="0" w:space="0" w:color="auto"/>
                <w:right w:val="none" w:sz="0" w:space="0" w:color="auto"/>
              </w:divBdr>
            </w:div>
            <w:div w:id="931937960">
              <w:marLeft w:val="0"/>
              <w:marRight w:val="0"/>
              <w:marTop w:val="0"/>
              <w:marBottom w:val="0"/>
              <w:divBdr>
                <w:top w:val="none" w:sz="0" w:space="0" w:color="auto"/>
                <w:left w:val="none" w:sz="0" w:space="0" w:color="auto"/>
                <w:bottom w:val="none" w:sz="0" w:space="0" w:color="auto"/>
                <w:right w:val="none" w:sz="0" w:space="0" w:color="auto"/>
              </w:divBdr>
            </w:div>
            <w:div w:id="1241209750">
              <w:marLeft w:val="0"/>
              <w:marRight w:val="0"/>
              <w:marTop w:val="0"/>
              <w:marBottom w:val="0"/>
              <w:divBdr>
                <w:top w:val="none" w:sz="0" w:space="0" w:color="auto"/>
                <w:left w:val="none" w:sz="0" w:space="0" w:color="auto"/>
                <w:bottom w:val="none" w:sz="0" w:space="0" w:color="auto"/>
                <w:right w:val="none" w:sz="0" w:space="0" w:color="auto"/>
              </w:divBdr>
            </w:div>
            <w:div w:id="479466984">
              <w:marLeft w:val="0"/>
              <w:marRight w:val="0"/>
              <w:marTop w:val="0"/>
              <w:marBottom w:val="0"/>
              <w:divBdr>
                <w:top w:val="none" w:sz="0" w:space="0" w:color="auto"/>
                <w:left w:val="none" w:sz="0" w:space="0" w:color="auto"/>
                <w:bottom w:val="none" w:sz="0" w:space="0" w:color="auto"/>
                <w:right w:val="none" w:sz="0" w:space="0" w:color="auto"/>
              </w:divBdr>
            </w:div>
            <w:div w:id="1785269183">
              <w:marLeft w:val="0"/>
              <w:marRight w:val="0"/>
              <w:marTop w:val="0"/>
              <w:marBottom w:val="0"/>
              <w:divBdr>
                <w:top w:val="none" w:sz="0" w:space="0" w:color="auto"/>
                <w:left w:val="none" w:sz="0" w:space="0" w:color="auto"/>
                <w:bottom w:val="none" w:sz="0" w:space="0" w:color="auto"/>
                <w:right w:val="none" w:sz="0" w:space="0" w:color="auto"/>
              </w:divBdr>
            </w:div>
            <w:div w:id="560947018">
              <w:marLeft w:val="0"/>
              <w:marRight w:val="0"/>
              <w:marTop w:val="0"/>
              <w:marBottom w:val="0"/>
              <w:divBdr>
                <w:top w:val="none" w:sz="0" w:space="0" w:color="auto"/>
                <w:left w:val="none" w:sz="0" w:space="0" w:color="auto"/>
                <w:bottom w:val="none" w:sz="0" w:space="0" w:color="auto"/>
                <w:right w:val="none" w:sz="0" w:space="0" w:color="auto"/>
              </w:divBdr>
            </w:div>
            <w:div w:id="1334183094">
              <w:marLeft w:val="0"/>
              <w:marRight w:val="0"/>
              <w:marTop w:val="0"/>
              <w:marBottom w:val="0"/>
              <w:divBdr>
                <w:top w:val="none" w:sz="0" w:space="0" w:color="auto"/>
                <w:left w:val="none" w:sz="0" w:space="0" w:color="auto"/>
                <w:bottom w:val="none" w:sz="0" w:space="0" w:color="auto"/>
                <w:right w:val="none" w:sz="0" w:space="0" w:color="auto"/>
              </w:divBdr>
            </w:div>
            <w:div w:id="1096751315">
              <w:marLeft w:val="0"/>
              <w:marRight w:val="0"/>
              <w:marTop w:val="0"/>
              <w:marBottom w:val="0"/>
              <w:divBdr>
                <w:top w:val="none" w:sz="0" w:space="0" w:color="auto"/>
                <w:left w:val="none" w:sz="0" w:space="0" w:color="auto"/>
                <w:bottom w:val="none" w:sz="0" w:space="0" w:color="auto"/>
                <w:right w:val="none" w:sz="0" w:space="0" w:color="auto"/>
              </w:divBdr>
            </w:div>
            <w:div w:id="1473670568">
              <w:marLeft w:val="0"/>
              <w:marRight w:val="0"/>
              <w:marTop w:val="0"/>
              <w:marBottom w:val="0"/>
              <w:divBdr>
                <w:top w:val="none" w:sz="0" w:space="0" w:color="auto"/>
                <w:left w:val="none" w:sz="0" w:space="0" w:color="auto"/>
                <w:bottom w:val="none" w:sz="0" w:space="0" w:color="auto"/>
                <w:right w:val="none" w:sz="0" w:space="0" w:color="auto"/>
              </w:divBdr>
            </w:div>
            <w:div w:id="1757632538">
              <w:marLeft w:val="0"/>
              <w:marRight w:val="0"/>
              <w:marTop w:val="0"/>
              <w:marBottom w:val="0"/>
              <w:divBdr>
                <w:top w:val="none" w:sz="0" w:space="0" w:color="auto"/>
                <w:left w:val="none" w:sz="0" w:space="0" w:color="auto"/>
                <w:bottom w:val="none" w:sz="0" w:space="0" w:color="auto"/>
                <w:right w:val="none" w:sz="0" w:space="0" w:color="auto"/>
              </w:divBdr>
            </w:div>
            <w:div w:id="2084184843">
              <w:marLeft w:val="0"/>
              <w:marRight w:val="0"/>
              <w:marTop w:val="0"/>
              <w:marBottom w:val="0"/>
              <w:divBdr>
                <w:top w:val="none" w:sz="0" w:space="0" w:color="auto"/>
                <w:left w:val="none" w:sz="0" w:space="0" w:color="auto"/>
                <w:bottom w:val="none" w:sz="0" w:space="0" w:color="auto"/>
                <w:right w:val="none" w:sz="0" w:space="0" w:color="auto"/>
              </w:divBdr>
            </w:div>
            <w:div w:id="17189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225">
      <w:bodyDiv w:val="1"/>
      <w:marLeft w:val="0"/>
      <w:marRight w:val="0"/>
      <w:marTop w:val="0"/>
      <w:marBottom w:val="0"/>
      <w:divBdr>
        <w:top w:val="none" w:sz="0" w:space="0" w:color="auto"/>
        <w:left w:val="none" w:sz="0" w:space="0" w:color="auto"/>
        <w:bottom w:val="none" w:sz="0" w:space="0" w:color="auto"/>
        <w:right w:val="none" w:sz="0" w:space="0" w:color="auto"/>
      </w:divBdr>
      <w:divsChild>
        <w:div w:id="1836189423">
          <w:marLeft w:val="0"/>
          <w:marRight w:val="0"/>
          <w:marTop w:val="0"/>
          <w:marBottom w:val="0"/>
          <w:divBdr>
            <w:top w:val="none" w:sz="0" w:space="0" w:color="auto"/>
            <w:left w:val="none" w:sz="0" w:space="0" w:color="auto"/>
            <w:bottom w:val="none" w:sz="0" w:space="0" w:color="auto"/>
            <w:right w:val="none" w:sz="0" w:space="0" w:color="auto"/>
          </w:divBdr>
          <w:divsChild>
            <w:div w:id="355155814">
              <w:marLeft w:val="0"/>
              <w:marRight w:val="0"/>
              <w:marTop w:val="0"/>
              <w:marBottom w:val="0"/>
              <w:divBdr>
                <w:top w:val="none" w:sz="0" w:space="0" w:color="auto"/>
                <w:left w:val="none" w:sz="0" w:space="0" w:color="auto"/>
                <w:bottom w:val="none" w:sz="0" w:space="0" w:color="auto"/>
                <w:right w:val="none" w:sz="0" w:space="0" w:color="auto"/>
              </w:divBdr>
            </w:div>
            <w:div w:id="1500929052">
              <w:marLeft w:val="0"/>
              <w:marRight w:val="0"/>
              <w:marTop w:val="0"/>
              <w:marBottom w:val="0"/>
              <w:divBdr>
                <w:top w:val="none" w:sz="0" w:space="0" w:color="auto"/>
                <w:left w:val="none" w:sz="0" w:space="0" w:color="auto"/>
                <w:bottom w:val="none" w:sz="0" w:space="0" w:color="auto"/>
                <w:right w:val="none" w:sz="0" w:space="0" w:color="auto"/>
              </w:divBdr>
            </w:div>
            <w:div w:id="900678376">
              <w:marLeft w:val="0"/>
              <w:marRight w:val="0"/>
              <w:marTop w:val="0"/>
              <w:marBottom w:val="0"/>
              <w:divBdr>
                <w:top w:val="none" w:sz="0" w:space="0" w:color="auto"/>
                <w:left w:val="none" w:sz="0" w:space="0" w:color="auto"/>
                <w:bottom w:val="none" w:sz="0" w:space="0" w:color="auto"/>
                <w:right w:val="none" w:sz="0" w:space="0" w:color="auto"/>
              </w:divBdr>
            </w:div>
            <w:div w:id="1226725300">
              <w:marLeft w:val="0"/>
              <w:marRight w:val="0"/>
              <w:marTop w:val="0"/>
              <w:marBottom w:val="0"/>
              <w:divBdr>
                <w:top w:val="none" w:sz="0" w:space="0" w:color="auto"/>
                <w:left w:val="none" w:sz="0" w:space="0" w:color="auto"/>
                <w:bottom w:val="none" w:sz="0" w:space="0" w:color="auto"/>
                <w:right w:val="none" w:sz="0" w:space="0" w:color="auto"/>
              </w:divBdr>
            </w:div>
            <w:div w:id="1224487141">
              <w:marLeft w:val="0"/>
              <w:marRight w:val="0"/>
              <w:marTop w:val="0"/>
              <w:marBottom w:val="0"/>
              <w:divBdr>
                <w:top w:val="none" w:sz="0" w:space="0" w:color="auto"/>
                <w:left w:val="none" w:sz="0" w:space="0" w:color="auto"/>
                <w:bottom w:val="none" w:sz="0" w:space="0" w:color="auto"/>
                <w:right w:val="none" w:sz="0" w:space="0" w:color="auto"/>
              </w:divBdr>
            </w:div>
            <w:div w:id="1661082723">
              <w:marLeft w:val="0"/>
              <w:marRight w:val="0"/>
              <w:marTop w:val="0"/>
              <w:marBottom w:val="0"/>
              <w:divBdr>
                <w:top w:val="none" w:sz="0" w:space="0" w:color="auto"/>
                <w:left w:val="none" w:sz="0" w:space="0" w:color="auto"/>
                <w:bottom w:val="none" w:sz="0" w:space="0" w:color="auto"/>
                <w:right w:val="none" w:sz="0" w:space="0" w:color="auto"/>
              </w:divBdr>
            </w:div>
            <w:div w:id="433476688">
              <w:marLeft w:val="0"/>
              <w:marRight w:val="0"/>
              <w:marTop w:val="0"/>
              <w:marBottom w:val="0"/>
              <w:divBdr>
                <w:top w:val="none" w:sz="0" w:space="0" w:color="auto"/>
                <w:left w:val="none" w:sz="0" w:space="0" w:color="auto"/>
                <w:bottom w:val="none" w:sz="0" w:space="0" w:color="auto"/>
                <w:right w:val="none" w:sz="0" w:space="0" w:color="auto"/>
              </w:divBdr>
            </w:div>
            <w:div w:id="465123533">
              <w:marLeft w:val="0"/>
              <w:marRight w:val="0"/>
              <w:marTop w:val="0"/>
              <w:marBottom w:val="0"/>
              <w:divBdr>
                <w:top w:val="none" w:sz="0" w:space="0" w:color="auto"/>
                <w:left w:val="none" w:sz="0" w:space="0" w:color="auto"/>
                <w:bottom w:val="none" w:sz="0" w:space="0" w:color="auto"/>
                <w:right w:val="none" w:sz="0" w:space="0" w:color="auto"/>
              </w:divBdr>
            </w:div>
            <w:div w:id="886646908">
              <w:marLeft w:val="0"/>
              <w:marRight w:val="0"/>
              <w:marTop w:val="0"/>
              <w:marBottom w:val="0"/>
              <w:divBdr>
                <w:top w:val="none" w:sz="0" w:space="0" w:color="auto"/>
                <w:left w:val="none" w:sz="0" w:space="0" w:color="auto"/>
                <w:bottom w:val="none" w:sz="0" w:space="0" w:color="auto"/>
                <w:right w:val="none" w:sz="0" w:space="0" w:color="auto"/>
              </w:divBdr>
            </w:div>
            <w:div w:id="790128154">
              <w:marLeft w:val="0"/>
              <w:marRight w:val="0"/>
              <w:marTop w:val="0"/>
              <w:marBottom w:val="0"/>
              <w:divBdr>
                <w:top w:val="none" w:sz="0" w:space="0" w:color="auto"/>
                <w:left w:val="none" w:sz="0" w:space="0" w:color="auto"/>
                <w:bottom w:val="none" w:sz="0" w:space="0" w:color="auto"/>
                <w:right w:val="none" w:sz="0" w:space="0" w:color="auto"/>
              </w:divBdr>
            </w:div>
            <w:div w:id="322004494">
              <w:marLeft w:val="0"/>
              <w:marRight w:val="0"/>
              <w:marTop w:val="0"/>
              <w:marBottom w:val="0"/>
              <w:divBdr>
                <w:top w:val="none" w:sz="0" w:space="0" w:color="auto"/>
                <w:left w:val="none" w:sz="0" w:space="0" w:color="auto"/>
                <w:bottom w:val="none" w:sz="0" w:space="0" w:color="auto"/>
                <w:right w:val="none" w:sz="0" w:space="0" w:color="auto"/>
              </w:divBdr>
            </w:div>
            <w:div w:id="1539049790">
              <w:marLeft w:val="0"/>
              <w:marRight w:val="0"/>
              <w:marTop w:val="0"/>
              <w:marBottom w:val="0"/>
              <w:divBdr>
                <w:top w:val="none" w:sz="0" w:space="0" w:color="auto"/>
                <w:left w:val="none" w:sz="0" w:space="0" w:color="auto"/>
                <w:bottom w:val="none" w:sz="0" w:space="0" w:color="auto"/>
                <w:right w:val="none" w:sz="0" w:space="0" w:color="auto"/>
              </w:divBdr>
            </w:div>
            <w:div w:id="634331871">
              <w:marLeft w:val="0"/>
              <w:marRight w:val="0"/>
              <w:marTop w:val="0"/>
              <w:marBottom w:val="0"/>
              <w:divBdr>
                <w:top w:val="none" w:sz="0" w:space="0" w:color="auto"/>
                <w:left w:val="none" w:sz="0" w:space="0" w:color="auto"/>
                <w:bottom w:val="none" w:sz="0" w:space="0" w:color="auto"/>
                <w:right w:val="none" w:sz="0" w:space="0" w:color="auto"/>
              </w:divBdr>
            </w:div>
            <w:div w:id="1151098875">
              <w:marLeft w:val="0"/>
              <w:marRight w:val="0"/>
              <w:marTop w:val="0"/>
              <w:marBottom w:val="0"/>
              <w:divBdr>
                <w:top w:val="none" w:sz="0" w:space="0" w:color="auto"/>
                <w:left w:val="none" w:sz="0" w:space="0" w:color="auto"/>
                <w:bottom w:val="none" w:sz="0" w:space="0" w:color="auto"/>
                <w:right w:val="none" w:sz="0" w:space="0" w:color="auto"/>
              </w:divBdr>
            </w:div>
            <w:div w:id="1146093869">
              <w:marLeft w:val="0"/>
              <w:marRight w:val="0"/>
              <w:marTop w:val="0"/>
              <w:marBottom w:val="0"/>
              <w:divBdr>
                <w:top w:val="none" w:sz="0" w:space="0" w:color="auto"/>
                <w:left w:val="none" w:sz="0" w:space="0" w:color="auto"/>
                <w:bottom w:val="none" w:sz="0" w:space="0" w:color="auto"/>
                <w:right w:val="none" w:sz="0" w:space="0" w:color="auto"/>
              </w:divBdr>
            </w:div>
            <w:div w:id="437991705">
              <w:marLeft w:val="0"/>
              <w:marRight w:val="0"/>
              <w:marTop w:val="0"/>
              <w:marBottom w:val="0"/>
              <w:divBdr>
                <w:top w:val="none" w:sz="0" w:space="0" w:color="auto"/>
                <w:left w:val="none" w:sz="0" w:space="0" w:color="auto"/>
                <w:bottom w:val="none" w:sz="0" w:space="0" w:color="auto"/>
                <w:right w:val="none" w:sz="0" w:space="0" w:color="auto"/>
              </w:divBdr>
            </w:div>
            <w:div w:id="2109499149">
              <w:marLeft w:val="0"/>
              <w:marRight w:val="0"/>
              <w:marTop w:val="0"/>
              <w:marBottom w:val="0"/>
              <w:divBdr>
                <w:top w:val="none" w:sz="0" w:space="0" w:color="auto"/>
                <w:left w:val="none" w:sz="0" w:space="0" w:color="auto"/>
                <w:bottom w:val="none" w:sz="0" w:space="0" w:color="auto"/>
                <w:right w:val="none" w:sz="0" w:space="0" w:color="auto"/>
              </w:divBdr>
            </w:div>
            <w:div w:id="391999568">
              <w:marLeft w:val="0"/>
              <w:marRight w:val="0"/>
              <w:marTop w:val="0"/>
              <w:marBottom w:val="0"/>
              <w:divBdr>
                <w:top w:val="none" w:sz="0" w:space="0" w:color="auto"/>
                <w:left w:val="none" w:sz="0" w:space="0" w:color="auto"/>
                <w:bottom w:val="none" w:sz="0" w:space="0" w:color="auto"/>
                <w:right w:val="none" w:sz="0" w:space="0" w:color="auto"/>
              </w:divBdr>
            </w:div>
            <w:div w:id="1771049537">
              <w:marLeft w:val="0"/>
              <w:marRight w:val="0"/>
              <w:marTop w:val="0"/>
              <w:marBottom w:val="0"/>
              <w:divBdr>
                <w:top w:val="none" w:sz="0" w:space="0" w:color="auto"/>
                <w:left w:val="none" w:sz="0" w:space="0" w:color="auto"/>
                <w:bottom w:val="none" w:sz="0" w:space="0" w:color="auto"/>
                <w:right w:val="none" w:sz="0" w:space="0" w:color="auto"/>
              </w:divBdr>
            </w:div>
            <w:div w:id="1578517173">
              <w:marLeft w:val="0"/>
              <w:marRight w:val="0"/>
              <w:marTop w:val="0"/>
              <w:marBottom w:val="0"/>
              <w:divBdr>
                <w:top w:val="none" w:sz="0" w:space="0" w:color="auto"/>
                <w:left w:val="none" w:sz="0" w:space="0" w:color="auto"/>
                <w:bottom w:val="none" w:sz="0" w:space="0" w:color="auto"/>
                <w:right w:val="none" w:sz="0" w:space="0" w:color="auto"/>
              </w:divBdr>
            </w:div>
            <w:div w:id="847255971">
              <w:marLeft w:val="0"/>
              <w:marRight w:val="0"/>
              <w:marTop w:val="0"/>
              <w:marBottom w:val="0"/>
              <w:divBdr>
                <w:top w:val="none" w:sz="0" w:space="0" w:color="auto"/>
                <w:left w:val="none" w:sz="0" w:space="0" w:color="auto"/>
                <w:bottom w:val="none" w:sz="0" w:space="0" w:color="auto"/>
                <w:right w:val="none" w:sz="0" w:space="0" w:color="auto"/>
              </w:divBdr>
            </w:div>
            <w:div w:id="401879733">
              <w:marLeft w:val="0"/>
              <w:marRight w:val="0"/>
              <w:marTop w:val="0"/>
              <w:marBottom w:val="0"/>
              <w:divBdr>
                <w:top w:val="none" w:sz="0" w:space="0" w:color="auto"/>
                <w:left w:val="none" w:sz="0" w:space="0" w:color="auto"/>
                <w:bottom w:val="none" w:sz="0" w:space="0" w:color="auto"/>
                <w:right w:val="none" w:sz="0" w:space="0" w:color="auto"/>
              </w:divBdr>
            </w:div>
            <w:div w:id="1923635061">
              <w:marLeft w:val="0"/>
              <w:marRight w:val="0"/>
              <w:marTop w:val="0"/>
              <w:marBottom w:val="0"/>
              <w:divBdr>
                <w:top w:val="none" w:sz="0" w:space="0" w:color="auto"/>
                <w:left w:val="none" w:sz="0" w:space="0" w:color="auto"/>
                <w:bottom w:val="none" w:sz="0" w:space="0" w:color="auto"/>
                <w:right w:val="none" w:sz="0" w:space="0" w:color="auto"/>
              </w:divBdr>
            </w:div>
            <w:div w:id="1485049761">
              <w:marLeft w:val="0"/>
              <w:marRight w:val="0"/>
              <w:marTop w:val="0"/>
              <w:marBottom w:val="0"/>
              <w:divBdr>
                <w:top w:val="none" w:sz="0" w:space="0" w:color="auto"/>
                <w:left w:val="none" w:sz="0" w:space="0" w:color="auto"/>
                <w:bottom w:val="none" w:sz="0" w:space="0" w:color="auto"/>
                <w:right w:val="none" w:sz="0" w:space="0" w:color="auto"/>
              </w:divBdr>
            </w:div>
            <w:div w:id="800273400">
              <w:marLeft w:val="0"/>
              <w:marRight w:val="0"/>
              <w:marTop w:val="0"/>
              <w:marBottom w:val="0"/>
              <w:divBdr>
                <w:top w:val="none" w:sz="0" w:space="0" w:color="auto"/>
                <w:left w:val="none" w:sz="0" w:space="0" w:color="auto"/>
                <w:bottom w:val="none" w:sz="0" w:space="0" w:color="auto"/>
                <w:right w:val="none" w:sz="0" w:space="0" w:color="auto"/>
              </w:divBdr>
            </w:div>
            <w:div w:id="1407876625">
              <w:marLeft w:val="0"/>
              <w:marRight w:val="0"/>
              <w:marTop w:val="0"/>
              <w:marBottom w:val="0"/>
              <w:divBdr>
                <w:top w:val="none" w:sz="0" w:space="0" w:color="auto"/>
                <w:left w:val="none" w:sz="0" w:space="0" w:color="auto"/>
                <w:bottom w:val="none" w:sz="0" w:space="0" w:color="auto"/>
                <w:right w:val="none" w:sz="0" w:space="0" w:color="auto"/>
              </w:divBdr>
            </w:div>
            <w:div w:id="279147159">
              <w:marLeft w:val="0"/>
              <w:marRight w:val="0"/>
              <w:marTop w:val="0"/>
              <w:marBottom w:val="0"/>
              <w:divBdr>
                <w:top w:val="none" w:sz="0" w:space="0" w:color="auto"/>
                <w:left w:val="none" w:sz="0" w:space="0" w:color="auto"/>
                <w:bottom w:val="none" w:sz="0" w:space="0" w:color="auto"/>
                <w:right w:val="none" w:sz="0" w:space="0" w:color="auto"/>
              </w:divBdr>
            </w:div>
            <w:div w:id="816921927">
              <w:marLeft w:val="0"/>
              <w:marRight w:val="0"/>
              <w:marTop w:val="0"/>
              <w:marBottom w:val="0"/>
              <w:divBdr>
                <w:top w:val="none" w:sz="0" w:space="0" w:color="auto"/>
                <w:left w:val="none" w:sz="0" w:space="0" w:color="auto"/>
                <w:bottom w:val="none" w:sz="0" w:space="0" w:color="auto"/>
                <w:right w:val="none" w:sz="0" w:space="0" w:color="auto"/>
              </w:divBdr>
            </w:div>
            <w:div w:id="1928225088">
              <w:marLeft w:val="0"/>
              <w:marRight w:val="0"/>
              <w:marTop w:val="0"/>
              <w:marBottom w:val="0"/>
              <w:divBdr>
                <w:top w:val="none" w:sz="0" w:space="0" w:color="auto"/>
                <w:left w:val="none" w:sz="0" w:space="0" w:color="auto"/>
                <w:bottom w:val="none" w:sz="0" w:space="0" w:color="auto"/>
                <w:right w:val="none" w:sz="0" w:space="0" w:color="auto"/>
              </w:divBdr>
            </w:div>
            <w:div w:id="122307597">
              <w:marLeft w:val="0"/>
              <w:marRight w:val="0"/>
              <w:marTop w:val="0"/>
              <w:marBottom w:val="0"/>
              <w:divBdr>
                <w:top w:val="none" w:sz="0" w:space="0" w:color="auto"/>
                <w:left w:val="none" w:sz="0" w:space="0" w:color="auto"/>
                <w:bottom w:val="none" w:sz="0" w:space="0" w:color="auto"/>
                <w:right w:val="none" w:sz="0" w:space="0" w:color="auto"/>
              </w:divBdr>
            </w:div>
            <w:div w:id="1235629289">
              <w:marLeft w:val="0"/>
              <w:marRight w:val="0"/>
              <w:marTop w:val="0"/>
              <w:marBottom w:val="0"/>
              <w:divBdr>
                <w:top w:val="none" w:sz="0" w:space="0" w:color="auto"/>
                <w:left w:val="none" w:sz="0" w:space="0" w:color="auto"/>
                <w:bottom w:val="none" w:sz="0" w:space="0" w:color="auto"/>
                <w:right w:val="none" w:sz="0" w:space="0" w:color="auto"/>
              </w:divBdr>
            </w:div>
            <w:div w:id="1542745379">
              <w:marLeft w:val="0"/>
              <w:marRight w:val="0"/>
              <w:marTop w:val="0"/>
              <w:marBottom w:val="0"/>
              <w:divBdr>
                <w:top w:val="none" w:sz="0" w:space="0" w:color="auto"/>
                <w:left w:val="none" w:sz="0" w:space="0" w:color="auto"/>
                <w:bottom w:val="none" w:sz="0" w:space="0" w:color="auto"/>
                <w:right w:val="none" w:sz="0" w:space="0" w:color="auto"/>
              </w:divBdr>
            </w:div>
            <w:div w:id="2018575830">
              <w:marLeft w:val="0"/>
              <w:marRight w:val="0"/>
              <w:marTop w:val="0"/>
              <w:marBottom w:val="0"/>
              <w:divBdr>
                <w:top w:val="none" w:sz="0" w:space="0" w:color="auto"/>
                <w:left w:val="none" w:sz="0" w:space="0" w:color="auto"/>
                <w:bottom w:val="none" w:sz="0" w:space="0" w:color="auto"/>
                <w:right w:val="none" w:sz="0" w:space="0" w:color="auto"/>
              </w:divBdr>
            </w:div>
            <w:div w:id="1687639085">
              <w:marLeft w:val="0"/>
              <w:marRight w:val="0"/>
              <w:marTop w:val="0"/>
              <w:marBottom w:val="0"/>
              <w:divBdr>
                <w:top w:val="none" w:sz="0" w:space="0" w:color="auto"/>
                <w:left w:val="none" w:sz="0" w:space="0" w:color="auto"/>
                <w:bottom w:val="none" w:sz="0" w:space="0" w:color="auto"/>
                <w:right w:val="none" w:sz="0" w:space="0" w:color="auto"/>
              </w:divBdr>
            </w:div>
            <w:div w:id="1671907364">
              <w:marLeft w:val="0"/>
              <w:marRight w:val="0"/>
              <w:marTop w:val="0"/>
              <w:marBottom w:val="0"/>
              <w:divBdr>
                <w:top w:val="none" w:sz="0" w:space="0" w:color="auto"/>
                <w:left w:val="none" w:sz="0" w:space="0" w:color="auto"/>
                <w:bottom w:val="none" w:sz="0" w:space="0" w:color="auto"/>
                <w:right w:val="none" w:sz="0" w:space="0" w:color="auto"/>
              </w:divBdr>
            </w:div>
            <w:div w:id="937566727">
              <w:marLeft w:val="0"/>
              <w:marRight w:val="0"/>
              <w:marTop w:val="0"/>
              <w:marBottom w:val="0"/>
              <w:divBdr>
                <w:top w:val="none" w:sz="0" w:space="0" w:color="auto"/>
                <w:left w:val="none" w:sz="0" w:space="0" w:color="auto"/>
                <w:bottom w:val="none" w:sz="0" w:space="0" w:color="auto"/>
                <w:right w:val="none" w:sz="0" w:space="0" w:color="auto"/>
              </w:divBdr>
            </w:div>
            <w:div w:id="1923030712">
              <w:marLeft w:val="0"/>
              <w:marRight w:val="0"/>
              <w:marTop w:val="0"/>
              <w:marBottom w:val="0"/>
              <w:divBdr>
                <w:top w:val="none" w:sz="0" w:space="0" w:color="auto"/>
                <w:left w:val="none" w:sz="0" w:space="0" w:color="auto"/>
                <w:bottom w:val="none" w:sz="0" w:space="0" w:color="auto"/>
                <w:right w:val="none" w:sz="0" w:space="0" w:color="auto"/>
              </w:divBdr>
            </w:div>
            <w:div w:id="306592604">
              <w:marLeft w:val="0"/>
              <w:marRight w:val="0"/>
              <w:marTop w:val="0"/>
              <w:marBottom w:val="0"/>
              <w:divBdr>
                <w:top w:val="none" w:sz="0" w:space="0" w:color="auto"/>
                <w:left w:val="none" w:sz="0" w:space="0" w:color="auto"/>
                <w:bottom w:val="none" w:sz="0" w:space="0" w:color="auto"/>
                <w:right w:val="none" w:sz="0" w:space="0" w:color="auto"/>
              </w:divBdr>
            </w:div>
            <w:div w:id="1581600091">
              <w:marLeft w:val="0"/>
              <w:marRight w:val="0"/>
              <w:marTop w:val="0"/>
              <w:marBottom w:val="0"/>
              <w:divBdr>
                <w:top w:val="none" w:sz="0" w:space="0" w:color="auto"/>
                <w:left w:val="none" w:sz="0" w:space="0" w:color="auto"/>
                <w:bottom w:val="none" w:sz="0" w:space="0" w:color="auto"/>
                <w:right w:val="none" w:sz="0" w:space="0" w:color="auto"/>
              </w:divBdr>
            </w:div>
            <w:div w:id="806513707">
              <w:marLeft w:val="0"/>
              <w:marRight w:val="0"/>
              <w:marTop w:val="0"/>
              <w:marBottom w:val="0"/>
              <w:divBdr>
                <w:top w:val="none" w:sz="0" w:space="0" w:color="auto"/>
                <w:left w:val="none" w:sz="0" w:space="0" w:color="auto"/>
                <w:bottom w:val="none" w:sz="0" w:space="0" w:color="auto"/>
                <w:right w:val="none" w:sz="0" w:space="0" w:color="auto"/>
              </w:divBdr>
            </w:div>
            <w:div w:id="1708794783">
              <w:marLeft w:val="0"/>
              <w:marRight w:val="0"/>
              <w:marTop w:val="0"/>
              <w:marBottom w:val="0"/>
              <w:divBdr>
                <w:top w:val="none" w:sz="0" w:space="0" w:color="auto"/>
                <w:left w:val="none" w:sz="0" w:space="0" w:color="auto"/>
                <w:bottom w:val="none" w:sz="0" w:space="0" w:color="auto"/>
                <w:right w:val="none" w:sz="0" w:space="0" w:color="auto"/>
              </w:divBdr>
            </w:div>
            <w:div w:id="751245571">
              <w:marLeft w:val="0"/>
              <w:marRight w:val="0"/>
              <w:marTop w:val="0"/>
              <w:marBottom w:val="0"/>
              <w:divBdr>
                <w:top w:val="none" w:sz="0" w:space="0" w:color="auto"/>
                <w:left w:val="none" w:sz="0" w:space="0" w:color="auto"/>
                <w:bottom w:val="none" w:sz="0" w:space="0" w:color="auto"/>
                <w:right w:val="none" w:sz="0" w:space="0" w:color="auto"/>
              </w:divBdr>
            </w:div>
            <w:div w:id="521088959">
              <w:marLeft w:val="0"/>
              <w:marRight w:val="0"/>
              <w:marTop w:val="0"/>
              <w:marBottom w:val="0"/>
              <w:divBdr>
                <w:top w:val="none" w:sz="0" w:space="0" w:color="auto"/>
                <w:left w:val="none" w:sz="0" w:space="0" w:color="auto"/>
                <w:bottom w:val="none" w:sz="0" w:space="0" w:color="auto"/>
                <w:right w:val="none" w:sz="0" w:space="0" w:color="auto"/>
              </w:divBdr>
            </w:div>
            <w:div w:id="1351952709">
              <w:marLeft w:val="0"/>
              <w:marRight w:val="0"/>
              <w:marTop w:val="0"/>
              <w:marBottom w:val="0"/>
              <w:divBdr>
                <w:top w:val="none" w:sz="0" w:space="0" w:color="auto"/>
                <w:left w:val="none" w:sz="0" w:space="0" w:color="auto"/>
                <w:bottom w:val="none" w:sz="0" w:space="0" w:color="auto"/>
                <w:right w:val="none" w:sz="0" w:space="0" w:color="auto"/>
              </w:divBdr>
            </w:div>
            <w:div w:id="1247883254">
              <w:marLeft w:val="0"/>
              <w:marRight w:val="0"/>
              <w:marTop w:val="0"/>
              <w:marBottom w:val="0"/>
              <w:divBdr>
                <w:top w:val="none" w:sz="0" w:space="0" w:color="auto"/>
                <w:left w:val="none" w:sz="0" w:space="0" w:color="auto"/>
                <w:bottom w:val="none" w:sz="0" w:space="0" w:color="auto"/>
                <w:right w:val="none" w:sz="0" w:space="0" w:color="auto"/>
              </w:divBdr>
            </w:div>
            <w:div w:id="406341004">
              <w:marLeft w:val="0"/>
              <w:marRight w:val="0"/>
              <w:marTop w:val="0"/>
              <w:marBottom w:val="0"/>
              <w:divBdr>
                <w:top w:val="none" w:sz="0" w:space="0" w:color="auto"/>
                <w:left w:val="none" w:sz="0" w:space="0" w:color="auto"/>
                <w:bottom w:val="none" w:sz="0" w:space="0" w:color="auto"/>
                <w:right w:val="none" w:sz="0" w:space="0" w:color="auto"/>
              </w:divBdr>
            </w:div>
            <w:div w:id="501240255">
              <w:marLeft w:val="0"/>
              <w:marRight w:val="0"/>
              <w:marTop w:val="0"/>
              <w:marBottom w:val="0"/>
              <w:divBdr>
                <w:top w:val="none" w:sz="0" w:space="0" w:color="auto"/>
                <w:left w:val="none" w:sz="0" w:space="0" w:color="auto"/>
                <w:bottom w:val="none" w:sz="0" w:space="0" w:color="auto"/>
                <w:right w:val="none" w:sz="0" w:space="0" w:color="auto"/>
              </w:divBdr>
            </w:div>
            <w:div w:id="784496971">
              <w:marLeft w:val="0"/>
              <w:marRight w:val="0"/>
              <w:marTop w:val="0"/>
              <w:marBottom w:val="0"/>
              <w:divBdr>
                <w:top w:val="none" w:sz="0" w:space="0" w:color="auto"/>
                <w:left w:val="none" w:sz="0" w:space="0" w:color="auto"/>
                <w:bottom w:val="none" w:sz="0" w:space="0" w:color="auto"/>
                <w:right w:val="none" w:sz="0" w:space="0" w:color="auto"/>
              </w:divBdr>
            </w:div>
            <w:div w:id="1614284379">
              <w:marLeft w:val="0"/>
              <w:marRight w:val="0"/>
              <w:marTop w:val="0"/>
              <w:marBottom w:val="0"/>
              <w:divBdr>
                <w:top w:val="none" w:sz="0" w:space="0" w:color="auto"/>
                <w:left w:val="none" w:sz="0" w:space="0" w:color="auto"/>
                <w:bottom w:val="none" w:sz="0" w:space="0" w:color="auto"/>
                <w:right w:val="none" w:sz="0" w:space="0" w:color="auto"/>
              </w:divBdr>
            </w:div>
            <w:div w:id="1340305768">
              <w:marLeft w:val="0"/>
              <w:marRight w:val="0"/>
              <w:marTop w:val="0"/>
              <w:marBottom w:val="0"/>
              <w:divBdr>
                <w:top w:val="none" w:sz="0" w:space="0" w:color="auto"/>
                <w:left w:val="none" w:sz="0" w:space="0" w:color="auto"/>
                <w:bottom w:val="none" w:sz="0" w:space="0" w:color="auto"/>
                <w:right w:val="none" w:sz="0" w:space="0" w:color="auto"/>
              </w:divBdr>
            </w:div>
            <w:div w:id="1143038948">
              <w:marLeft w:val="0"/>
              <w:marRight w:val="0"/>
              <w:marTop w:val="0"/>
              <w:marBottom w:val="0"/>
              <w:divBdr>
                <w:top w:val="none" w:sz="0" w:space="0" w:color="auto"/>
                <w:left w:val="none" w:sz="0" w:space="0" w:color="auto"/>
                <w:bottom w:val="none" w:sz="0" w:space="0" w:color="auto"/>
                <w:right w:val="none" w:sz="0" w:space="0" w:color="auto"/>
              </w:divBdr>
            </w:div>
            <w:div w:id="10956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1517">
      <w:bodyDiv w:val="1"/>
      <w:marLeft w:val="0"/>
      <w:marRight w:val="0"/>
      <w:marTop w:val="0"/>
      <w:marBottom w:val="0"/>
      <w:divBdr>
        <w:top w:val="none" w:sz="0" w:space="0" w:color="auto"/>
        <w:left w:val="none" w:sz="0" w:space="0" w:color="auto"/>
        <w:bottom w:val="none" w:sz="0" w:space="0" w:color="auto"/>
        <w:right w:val="none" w:sz="0" w:space="0" w:color="auto"/>
      </w:divBdr>
    </w:div>
    <w:div w:id="383605791">
      <w:bodyDiv w:val="1"/>
      <w:marLeft w:val="0"/>
      <w:marRight w:val="0"/>
      <w:marTop w:val="0"/>
      <w:marBottom w:val="0"/>
      <w:divBdr>
        <w:top w:val="none" w:sz="0" w:space="0" w:color="auto"/>
        <w:left w:val="none" w:sz="0" w:space="0" w:color="auto"/>
        <w:bottom w:val="none" w:sz="0" w:space="0" w:color="auto"/>
        <w:right w:val="none" w:sz="0" w:space="0" w:color="auto"/>
      </w:divBdr>
      <w:divsChild>
        <w:div w:id="931158536">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547255474">
      <w:bodyDiv w:val="1"/>
      <w:marLeft w:val="0"/>
      <w:marRight w:val="0"/>
      <w:marTop w:val="0"/>
      <w:marBottom w:val="0"/>
      <w:divBdr>
        <w:top w:val="none" w:sz="0" w:space="0" w:color="auto"/>
        <w:left w:val="none" w:sz="0" w:space="0" w:color="auto"/>
        <w:bottom w:val="none" w:sz="0" w:space="0" w:color="auto"/>
        <w:right w:val="none" w:sz="0" w:space="0" w:color="auto"/>
      </w:divBdr>
      <w:divsChild>
        <w:div w:id="255596540">
          <w:marLeft w:val="0"/>
          <w:marRight w:val="0"/>
          <w:marTop w:val="0"/>
          <w:marBottom w:val="0"/>
          <w:divBdr>
            <w:top w:val="none" w:sz="0" w:space="0" w:color="auto"/>
            <w:left w:val="none" w:sz="0" w:space="0" w:color="auto"/>
            <w:bottom w:val="none" w:sz="0" w:space="0" w:color="auto"/>
            <w:right w:val="none" w:sz="0" w:space="0" w:color="auto"/>
          </w:divBdr>
          <w:divsChild>
            <w:div w:id="316155717">
              <w:marLeft w:val="0"/>
              <w:marRight w:val="0"/>
              <w:marTop w:val="0"/>
              <w:marBottom w:val="0"/>
              <w:divBdr>
                <w:top w:val="none" w:sz="0" w:space="0" w:color="auto"/>
                <w:left w:val="none" w:sz="0" w:space="0" w:color="auto"/>
                <w:bottom w:val="none" w:sz="0" w:space="0" w:color="auto"/>
                <w:right w:val="none" w:sz="0" w:space="0" w:color="auto"/>
              </w:divBdr>
            </w:div>
            <w:div w:id="329335644">
              <w:marLeft w:val="0"/>
              <w:marRight w:val="0"/>
              <w:marTop w:val="0"/>
              <w:marBottom w:val="0"/>
              <w:divBdr>
                <w:top w:val="none" w:sz="0" w:space="0" w:color="auto"/>
                <w:left w:val="none" w:sz="0" w:space="0" w:color="auto"/>
                <w:bottom w:val="none" w:sz="0" w:space="0" w:color="auto"/>
                <w:right w:val="none" w:sz="0" w:space="0" w:color="auto"/>
              </w:divBdr>
            </w:div>
            <w:div w:id="887646352">
              <w:marLeft w:val="0"/>
              <w:marRight w:val="0"/>
              <w:marTop w:val="0"/>
              <w:marBottom w:val="0"/>
              <w:divBdr>
                <w:top w:val="none" w:sz="0" w:space="0" w:color="auto"/>
                <w:left w:val="none" w:sz="0" w:space="0" w:color="auto"/>
                <w:bottom w:val="none" w:sz="0" w:space="0" w:color="auto"/>
                <w:right w:val="none" w:sz="0" w:space="0" w:color="auto"/>
              </w:divBdr>
            </w:div>
            <w:div w:id="71314905">
              <w:marLeft w:val="0"/>
              <w:marRight w:val="0"/>
              <w:marTop w:val="0"/>
              <w:marBottom w:val="0"/>
              <w:divBdr>
                <w:top w:val="none" w:sz="0" w:space="0" w:color="auto"/>
                <w:left w:val="none" w:sz="0" w:space="0" w:color="auto"/>
                <w:bottom w:val="none" w:sz="0" w:space="0" w:color="auto"/>
                <w:right w:val="none" w:sz="0" w:space="0" w:color="auto"/>
              </w:divBdr>
            </w:div>
            <w:div w:id="2005354442">
              <w:marLeft w:val="0"/>
              <w:marRight w:val="0"/>
              <w:marTop w:val="0"/>
              <w:marBottom w:val="0"/>
              <w:divBdr>
                <w:top w:val="none" w:sz="0" w:space="0" w:color="auto"/>
                <w:left w:val="none" w:sz="0" w:space="0" w:color="auto"/>
                <w:bottom w:val="none" w:sz="0" w:space="0" w:color="auto"/>
                <w:right w:val="none" w:sz="0" w:space="0" w:color="auto"/>
              </w:divBdr>
            </w:div>
            <w:div w:id="453527236">
              <w:marLeft w:val="0"/>
              <w:marRight w:val="0"/>
              <w:marTop w:val="0"/>
              <w:marBottom w:val="0"/>
              <w:divBdr>
                <w:top w:val="none" w:sz="0" w:space="0" w:color="auto"/>
                <w:left w:val="none" w:sz="0" w:space="0" w:color="auto"/>
                <w:bottom w:val="none" w:sz="0" w:space="0" w:color="auto"/>
                <w:right w:val="none" w:sz="0" w:space="0" w:color="auto"/>
              </w:divBdr>
            </w:div>
            <w:div w:id="1868834643">
              <w:marLeft w:val="0"/>
              <w:marRight w:val="0"/>
              <w:marTop w:val="0"/>
              <w:marBottom w:val="0"/>
              <w:divBdr>
                <w:top w:val="none" w:sz="0" w:space="0" w:color="auto"/>
                <w:left w:val="none" w:sz="0" w:space="0" w:color="auto"/>
                <w:bottom w:val="none" w:sz="0" w:space="0" w:color="auto"/>
                <w:right w:val="none" w:sz="0" w:space="0" w:color="auto"/>
              </w:divBdr>
            </w:div>
            <w:div w:id="1055734988">
              <w:marLeft w:val="0"/>
              <w:marRight w:val="0"/>
              <w:marTop w:val="0"/>
              <w:marBottom w:val="0"/>
              <w:divBdr>
                <w:top w:val="none" w:sz="0" w:space="0" w:color="auto"/>
                <w:left w:val="none" w:sz="0" w:space="0" w:color="auto"/>
                <w:bottom w:val="none" w:sz="0" w:space="0" w:color="auto"/>
                <w:right w:val="none" w:sz="0" w:space="0" w:color="auto"/>
              </w:divBdr>
            </w:div>
            <w:div w:id="1969167110">
              <w:marLeft w:val="0"/>
              <w:marRight w:val="0"/>
              <w:marTop w:val="0"/>
              <w:marBottom w:val="0"/>
              <w:divBdr>
                <w:top w:val="none" w:sz="0" w:space="0" w:color="auto"/>
                <w:left w:val="none" w:sz="0" w:space="0" w:color="auto"/>
                <w:bottom w:val="none" w:sz="0" w:space="0" w:color="auto"/>
                <w:right w:val="none" w:sz="0" w:space="0" w:color="auto"/>
              </w:divBdr>
            </w:div>
            <w:div w:id="1402753722">
              <w:marLeft w:val="0"/>
              <w:marRight w:val="0"/>
              <w:marTop w:val="0"/>
              <w:marBottom w:val="0"/>
              <w:divBdr>
                <w:top w:val="none" w:sz="0" w:space="0" w:color="auto"/>
                <w:left w:val="none" w:sz="0" w:space="0" w:color="auto"/>
                <w:bottom w:val="none" w:sz="0" w:space="0" w:color="auto"/>
                <w:right w:val="none" w:sz="0" w:space="0" w:color="auto"/>
              </w:divBdr>
            </w:div>
            <w:div w:id="1451827478">
              <w:marLeft w:val="0"/>
              <w:marRight w:val="0"/>
              <w:marTop w:val="0"/>
              <w:marBottom w:val="0"/>
              <w:divBdr>
                <w:top w:val="none" w:sz="0" w:space="0" w:color="auto"/>
                <w:left w:val="none" w:sz="0" w:space="0" w:color="auto"/>
                <w:bottom w:val="none" w:sz="0" w:space="0" w:color="auto"/>
                <w:right w:val="none" w:sz="0" w:space="0" w:color="auto"/>
              </w:divBdr>
            </w:div>
            <w:div w:id="1715108190">
              <w:marLeft w:val="0"/>
              <w:marRight w:val="0"/>
              <w:marTop w:val="0"/>
              <w:marBottom w:val="0"/>
              <w:divBdr>
                <w:top w:val="none" w:sz="0" w:space="0" w:color="auto"/>
                <w:left w:val="none" w:sz="0" w:space="0" w:color="auto"/>
                <w:bottom w:val="none" w:sz="0" w:space="0" w:color="auto"/>
                <w:right w:val="none" w:sz="0" w:space="0" w:color="auto"/>
              </w:divBdr>
            </w:div>
            <w:div w:id="1204366094">
              <w:marLeft w:val="0"/>
              <w:marRight w:val="0"/>
              <w:marTop w:val="0"/>
              <w:marBottom w:val="0"/>
              <w:divBdr>
                <w:top w:val="none" w:sz="0" w:space="0" w:color="auto"/>
                <w:left w:val="none" w:sz="0" w:space="0" w:color="auto"/>
                <w:bottom w:val="none" w:sz="0" w:space="0" w:color="auto"/>
                <w:right w:val="none" w:sz="0" w:space="0" w:color="auto"/>
              </w:divBdr>
            </w:div>
            <w:div w:id="1424716143">
              <w:marLeft w:val="0"/>
              <w:marRight w:val="0"/>
              <w:marTop w:val="0"/>
              <w:marBottom w:val="0"/>
              <w:divBdr>
                <w:top w:val="none" w:sz="0" w:space="0" w:color="auto"/>
                <w:left w:val="none" w:sz="0" w:space="0" w:color="auto"/>
                <w:bottom w:val="none" w:sz="0" w:space="0" w:color="auto"/>
                <w:right w:val="none" w:sz="0" w:space="0" w:color="auto"/>
              </w:divBdr>
            </w:div>
            <w:div w:id="1710227762">
              <w:marLeft w:val="0"/>
              <w:marRight w:val="0"/>
              <w:marTop w:val="0"/>
              <w:marBottom w:val="0"/>
              <w:divBdr>
                <w:top w:val="none" w:sz="0" w:space="0" w:color="auto"/>
                <w:left w:val="none" w:sz="0" w:space="0" w:color="auto"/>
                <w:bottom w:val="none" w:sz="0" w:space="0" w:color="auto"/>
                <w:right w:val="none" w:sz="0" w:space="0" w:color="auto"/>
              </w:divBdr>
            </w:div>
            <w:div w:id="1550871788">
              <w:marLeft w:val="0"/>
              <w:marRight w:val="0"/>
              <w:marTop w:val="0"/>
              <w:marBottom w:val="0"/>
              <w:divBdr>
                <w:top w:val="none" w:sz="0" w:space="0" w:color="auto"/>
                <w:left w:val="none" w:sz="0" w:space="0" w:color="auto"/>
                <w:bottom w:val="none" w:sz="0" w:space="0" w:color="auto"/>
                <w:right w:val="none" w:sz="0" w:space="0" w:color="auto"/>
              </w:divBdr>
            </w:div>
            <w:div w:id="1379743270">
              <w:marLeft w:val="0"/>
              <w:marRight w:val="0"/>
              <w:marTop w:val="0"/>
              <w:marBottom w:val="0"/>
              <w:divBdr>
                <w:top w:val="none" w:sz="0" w:space="0" w:color="auto"/>
                <w:left w:val="none" w:sz="0" w:space="0" w:color="auto"/>
                <w:bottom w:val="none" w:sz="0" w:space="0" w:color="auto"/>
                <w:right w:val="none" w:sz="0" w:space="0" w:color="auto"/>
              </w:divBdr>
            </w:div>
            <w:div w:id="1687629411">
              <w:marLeft w:val="0"/>
              <w:marRight w:val="0"/>
              <w:marTop w:val="0"/>
              <w:marBottom w:val="0"/>
              <w:divBdr>
                <w:top w:val="none" w:sz="0" w:space="0" w:color="auto"/>
                <w:left w:val="none" w:sz="0" w:space="0" w:color="auto"/>
                <w:bottom w:val="none" w:sz="0" w:space="0" w:color="auto"/>
                <w:right w:val="none" w:sz="0" w:space="0" w:color="auto"/>
              </w:divBdr>
            </w:div>
            <w:div w:id="727266775">
              <w:marLeft w:val="0"/>
              <w:marRight w:val="0"/>
              <w:marTop w:val="0"/>
              <w:marBottom w:val="0"/>
              <w:divBdr>
                <w:top w:val="none" w:sz="0" w:space="0" w:color="auto"/>
                <w:left w:val="none" w:sz="0" w:space="0" w:color="auto"/>
                <w:bottom w:val="none" w:sz="0" w:space="0" w:color="auto"/>
                <w:right w:val="none" w:sz="0" w:space="0" w:color="auto"/>
              </w:divBdr>
            </w:div>
            <w:div w:id="289166889">
              <w:marLeft w:val="0"/>
              <w:marRight w:val="0"/>
              <w:marTop w:val="0"/>
              <w:marBottom w:val="0"/>
              <w:divBdr>
                <w:top w:val="none" w:sz="0" w:space="0" w:color="auto"/>
                <w:left w:val="none" w:sz="0" w:space="0" w:color="auto"/>
                <w:bottom w:val="none" w:sz="0" w:space="0" w:color="auto"/>
                <w:right w:val="none" w:sz="0" w:space="0" w:color="auto"/>
              </w:divBdr>
            </w:div>
            <w:div w:id="1983266526">
              <w:marLeft w:val="0"/>
              <w:marRight w:val="0"/>
              <w:marTop w:val="0"/>
              <w:marBottom w:val="0"/>
              <w:divBdr>
                <w:top w:val="none" w:sz="0" w:space="0" w:color="auto"/>
                <w:left w:val="none" w:sz="0" w:space="0" w:color="auto"/>
                <w:bottom w:val="none" w:sz="0" w:space="0" w:color="auto"/>
                <w:right w:val="none" w:sz="0" w:space="0" w:color="auto"/>
              </w:divBdr>
            </w:div>
            <w:div w:id="1468090983">
              <w:marLeft w:val="0"/>
              <w:marRight w:val="0"/>
              <w:marTop w:val="0"/>
              <w:marBottom w:val="0"/>
              <w:divBdr>
                <w:top w:val="none" w:sz="0" w:space="0" w:color="auto"/>
                <w:left w:val="none" w:sz="0" w:space="0" w:color="auto"/>
                <w:bottom w:val="none" w:sz="0" w:space="0" w:color="auto"/>
                <w:right w:val="none" w:sz="0" w:space="0" w:color="auto"/>
              </w:divBdr>
            </w:div>
            <w:div w:id="1995718641">
              <w:marLeft w:val="0"/>
              <w:marRight w:val="0"/>
              <w:marTop w:val="0"/>
              <w:marBottom w:val="0"/>
              <w:divBdr>
                <w:top w:val="none" w:sz="0" w:space="0" w:color="auto"/>
                <w:left w:val="none" w:sz="0" w:space="0" w:color="auto"/>
                <w:bottom w:val="none" w:sz="0" w:space="0" w:color="auto"/>
                <w:right w:val="none" w:sz="0" w:space="0" w:color="auto"/>
              </w:divBdr>
            </w:div>
            <w:div w:id="206140225">
              <w:marLeft w:val="0"/>
              <w:marRight w:val="0"/>
              <w:marTop w:val="0"/>
              <w:marBottom w:val="0"/>
              <w:divBdr>
                <w:top w:val="none" w:sz="0" w:space="0" w:color="auto"/>
                <w:left w:val="none" w:sz="0" w:space="0" w:color="auto"/>
                <w:bottom w:val="none" w:sz="0" w:space="0" w:color="auto"/>
                <w:right w:val="none" w:sz="0" w:space="0" w:color="auto"/>
              </w:divBdr>
            </w:div>
            <w:div w:id="669452052">
              <w:marLeft w:val="0"/>
              <w:marRight w:val="0"/>
              <w:marTop w:val="0"/>
              <w:marBottom w:val="0"/>
              <w:divBdr>
                <w:top w:val="none" w:sz="0" w:space="0" w:color="auto"/>
                <w:left w:val="none" w:sz="0" w:space="0" w:color="auto"/>
                <w:bottom w:val="none" w:sz="0" w:space="0" w:color="auto"/>
                <w:right w:val="none" w:sz="0" w:space="0" w:color="auto"/>
              </w:divBdr>
            </w:div>
            <w:div w:id="85154489">
              <w:marLeft w:val="0"/>
              <w:marRight w:val="0"/>
              <w:marTop w:val="0"/>
              <w:marBottom w:val="0"/>
              <w:divBdr>
                <w:top w:val="none" w:sz="0" w:space="0" w:color="auto"/>
                <w:left w:val="none" w:sz="0" w:space="0" w:color="auto"/>
                <w:bottom w:val="none" w:sz="0" w:space="0" w:color="auto"/>
                <w:right w:val="none" w:sz="0" w:space="0" w:color="auto"/>
              </w:divBdr>
            </w:div>
            <w:div w:id="345520460">
              <w:marLeft w:val="0"/>
              <w:marRight w:val="0"/>
              <w:marTop w:val="0"/>
              <w:marBottom w:val="0"/>
              <w:divBdr>
                <w:top w:val="none" w:sz="0" w:space="0" w:color="auto"/>
                <w:left w:val="none" w:sz="0" w:space="0" w:color="auto"/>
                <w:bottom w:val="none" w:sz="0" w:space="0" w:color="auto"/>
                <w:right w:val="none" w:sz="0" w:space="0" w:color="auto"/>
              </w:divBdr>
            </w:div>
            <w:div w:id="531454907">
              <w:marLeft w:val="0"/>
              <w:marRight w:val="0"/>
              <w:marTop w:val="0"/>
              <w:marBottom w:val="0"/>
              <w:divBdr>
                <w:top w:val="none" w:sz="0" w:space="0" w:color="auto"/>
                <w:left w:val="none" w:sz="0" w:space="0" w:color="auto"/>
                <w:bottom w:val="none" w:sz="0" w:space="0" w:color="auto"/>
                <w:right w:val="none" w:sz="0" w:space="0" w:color="auto"/>
              </w:divBdr>
            </w:div>
            <w:div w:id="755244570">
              <w:marLeft w:val="0"/>
              <w:marRight w:val="0"/>
              <w:marTop w:val="0"/>
              <w:marBottom w:val="0"/>
              <w:divBdr>
                <w:top w:val="none" w:sz="0" w:space="0" w:color="auto"/>
                <w:left w:val="none" w:sz="0" w:space="0" w:color="auto"/>
                <w:bottom w:val="none" w:sz="0" w:space="0" w:color="auto"/>
                <w:right w:val="none" w:sz="0" w:space="0" w:color="auto"/>
              </w:divBdr>
            </w:div>
            <w:div w:id="1235356085">
              <w:marLeft w:val="0"/>
              <w:marRight w:val="0"/>
              <w:marTop w:val="0"/>
              <w:marBottom w:val="0"/>
              <w:divBdr>
                <w:top w:val="none" w:sz="0" w:space="0" w:color="auto"/>
                <w:left w:val="none" w:sz="0" w:space="0" w:color="auto"/>
                <w:bottom w:val="none" w:sz="0" w:space="0" w:color="auto"/>
                <w:right w:val="none" w:sz="0" w:space="0" w:color="auto"/>
              </w:divBdr>
            </w:div>
            <w:div w:id="2016304703">
              <w:marLeft w:val="0"/>
              <w:marRight w:val="0"/>
              <w:marTop w:val="0"/>
              <w:marBottom w:val="0"/>
              <w:divBdr>
                <w:top w:val="none" w:sz="0" w:space="0" w:color="auto"/>
                <w:left w:val="none" w:sz="0" w:space="0" w:color="auto"/>
                <w:bottom w:val="none" w:sz="0" w:space="0" w:color="auto"/>
                <w:right w:val="none" w:sz="0" w:space="0" w:color="auto"/>
              </w:divBdr>
            </w:div>
            <w:div w:id="1294404124">
              <w:marLeft w:val="0"/>
              <w:marRight w:val="0"/>
              <w:marTop w:val="0"/>
              <w:marBottom w:val="0"/>
              <w:divBdr>
                <w:top w:val="none" w:sz="0" w:space="0" w:color="auto"/>
                <w:left w:val="none" w:sz="0" w:space="0" w:color="auto"/>
                <w:bottom w:val="none" w:sz="0" w:space="0" w:color="auto"/>
                <w:right w:val="none" w:sz="0" w:space="0" w:color="auto"/>
              </w:divBdr>
            </w:div>
            <w:div w:id="1871531732">
              <w:marLeft w:val="0"/>
              <w:marRight w:val="0"/>
              <w:marTop w:val="0"/>
              <w:marBottom w:val="0"/>
              <w:divBdr>
                <w:top w:val="none" w:sz="0" w:space="0" w:color="auto"/>
                <w:left w:val="none" w:sz="0" w:space="0" w:color="auto"/>
                <w:bottom w:val="none" w:sz="0" w:space="0" w:color="auto"/>
                <w:right w:val="none" w:sz="0" w:space="0" w:color="auto"/>
              </w:divBdr>
            </w:div>
            <w:div w:id="1080717450">
              <w:marLeft w:val="0"/>
              <w:marRight w:val="0"/>
              <w:marTop w:val="0"/>
              <w:marBottom w:val="0"/>
              <w:divBdr>
                <w:top w:val="none" w:sz="0" w:space="0" w:color="auto"/>
                <w:left w:val="none" w:sz="0" w:space="0" w:color="auto"/>
                <w:bottom w:val="none" w:sz="0" w:space="0" w:color="auto"/>
                <w:right w:val="none" w:sz="0" w:space="0" w:color="auto"/>
              </w:divBdr>
            </w:div>
            <w:div w:id="2134513030">
              <w:marLeft w:val="0"/>
              <w:marRight w:val="0"/>
              <w:marTop w:val="0"/>
              <w:marBottom w:val="0"/>
              <w:divBdr>
                <w:top w:val="none" w:sz="0" w:space="0" w:color="auto"/>
                <w:left w:val="none" w:sz="0" w:space="0" w:color="auto"/>
                <w:bottom w:val="none" w:sz="0" w:space="0" w:color="auto"/>
                <w:right w:val="none" w:sz="0" w:space="0" w:color="auto"/>
              </w:divBdr>
            </w:div>
            <w:div w:id="1045913992">
              <w:marLeft w:val="0"/>
              <w:marRight w:val="0"/>
              <w:marTop w:val="0"/>
              <w:marBottom w:val="0"/>
              <w:divBdr>
                <w:top w:val="none" w:sz="0" w:space="0" w:color="auto"/>
                <w:left w:val="none" w:sz="0" w:space="0" w:color="auto"/>
                <w:bottom w:val="none" w:sz="0" w:space="0" w:color="auto"/>
                <w:right w:val="none" w:sz="0" w:space="0" w:color="auto"/>
              </w:divBdr>
            </w:div>
            <w:div w:id="886651413">
              <w:marLeft w:val="0"/>
              <w:marRight w:val="0"/>
              <w:marTop w:val="0"/>
              <w:marBottom w:val="0"/>
              <w:divBdr>
                <w:top w:val="none" w:sz="0" w:space="0" w:color="auto"/>
                <w:left w:val="none" w:sz="0" w:space="0" w:color="auto"/>
                <w:bottom w:val="none" w:sz="0" w:space="0" w:color="auto"/>
                <w:right w:val="none" w:sz="0" w:space="0" w:color="auto"/>
              </w:divBdr>
            </w:div>
            <w:div w:id="1611620089">
              <w:marLeft w:val="0"/>
              <w:marRight w:val="0"/>
              <w:marTop w:val="0"/>
              <w:marBottom w:val="0"/>
              <w:divBdr>
                <w:top w:val="none" w:sz="0" w:space="0" w:color="auto"/>
                <w:left w:val="none" w:sz="0" w:space="0" w:color="auto"/>
                <w:bottom w:val="none" w:sz="0" w:space="0" w:color="auto"/>
                <w:right w:val="none" w:sz="0" w:space="0" w:color="auto"/>
              </w:divBdr>
            </w:div>
            <w:div w:id="736437612">
              <w:marLeft w:val="0"/>
              <w:marRight w:val="0"/>
              <w:marTop w:val="0"/>
              <w:marBottom w:val="0"/>
              <w:divBdr>
                <w:top w:val="none" w:sz="0" w:space="0" w:color="auto"/>
                <w:left w:val="none" w:sz="0" w:space="0" w:color="auto"/>
                <w:bottom w:val="none" w:sz="0" w:space="0" w:color="auto"/>
                <w:right w:val="none" w:sz="0" w:space="0" w:color="auto"/>
              </w:divBdr>
            </w:div>
            <w:div w:id="567766371">
              <w:marLeft w:val="0"/>
              <w:marRight w:val="0"/>
              <w:marTop w:val="0"/>
              <w:marBottom w:val="0"/>
              <w:divBdr>
                <w:top w:val="none" w:sz="0" w:space="0" w:color="auto"/>
                <w:left w:val="none" w:sz="0" w:space="0" w:color="auto"/>
                <w:bottom w:val="none" w:sz="0" w:space="0" w:color="auto"/>
                <w:right w:val="none" w:sz="0" w:space="0" w:color="auto"/>
              </w:divBdr>
            </w:div>
            <w:div w:id="284628773">
              <w:marLeft w:val="0"/>
              <w:marRight w:val="0"/>
              <w:marTop w:val="0"/>
              <w:marBottom w:val="0"/>
              <w:divBdr>
                <w:top w:val="none" w:sz="0" w:space="0" w:color="auto"/>
                <w:left w:val="none" w:sz="0" w:space="0" w:color="auto"/>
                <w:bottom w:val="none" w:sz="0" w:space="0" w:color="auto"/>
                <w:right w:val="none" w:sz="0" w:space="0" w:color="auto"/>
              </w:divBdr>
            </w:div>
            <w:div w:id="2012561448">
              <w:marLeft w:val="0"/>
              <w:marRight w:val="0"/>
              <w:marTop w:val="0"/>
              <w:marBottom w:val="0"/>
              <w:divBdr>
                <w:top w:val="none" w:sz="0" w:space="0" w:color="auto"/>
                <w:left w:val="none" w:sz="0" w:space="0" w:color="auto"/>
                <w:bottom w:val="none" w:sz="0" w:space="0" w:color="auto"/>
                <w:right w:val="none" w:sz="0" w:space="0" w:color="auto"/>
              </w:divBdr>
            </w:div>
            <w:div w:id="1562977537">
              <w:marLeft w:val="0"/>
              <w:marRight w:val="0"/>
              <w:marTop w:val="0"/>
              <w:marBottom w:val="0"/>
              <w:divBdr>
                <w:top w:val="none" w:sz="0" w:space="0" w:color="auto"/>
                <w:left w:val="none" w:sz="0" w:space="0" w:color="auto"/>
                <w:bottom w:val="none" w:sz="0" w:space="0" w:color="auto"/>
                <w:right w:val="none" w:sz="0" w:space="0" w:color="auto"/>
              </w:divBdr>
            </w:div>
            <w:div w:id="581179122">
              <w:marLeft w:val="0"/>
              <w:marRight w:val="0"/>
              <w:marTop w:val="0"/>
              <w:marBottom w:val="0"/>
              <w:divBdr>
                <w:top w:val="none" w:sz="0" w:space="0" w:color="auto"/>
                <w:left w:val="none" w:sz="0" w:space="0" w:color="auto"/>
                <w:bottom w:val="none" w:sz="0" w:space="0" w:color="auto"/>
                <w:right w:val="none" w:sz="0" w:space="0" w:color="auto"/>
              </w:divBdr>
            </w:div>
            <w:div w:id="1262225481">
              <w:marLeft w:val="0"/>
              <w:marRight w:val="0"/>
              <w:marTop w:val="0"/>
              <w:marBottom w:val="0"/>
              <w:divBdr>
                <w:top w:val="none" w:sz="0" w:space="0" w:color="auto"/>
                <w:left w:val="none" w:sz="0" w:space="0" w:color="auto"/>
                <w:bottom w:val="none" w:sz="0" w:space="0" w:color="auto"/>
                <w:right w:val="none" w:sz="0" w:space="0" w:color="auto"/>
              </w:divBdr>
            </w:div>
            <w:div w:id="1601914926">
              <w:marLeft w:val="0"/>
              <w:marRight w:val="0"/>
              <w:marTop w:val="0"/>
              <w:marBottom w:val="0"/>
              <w:divBdr>
                <w:top w:val="none" w:sz="0" w:space="0" w:color="auto"/>
                <w:left w:val="none" w:sz="0" w:space="0" w:color="auto"/>
                <w:bottom w:val="none" w:sz="0" w:space="0" w:color="auto"/>
                <w:right w:val="none" w:sz="0" w:space="0" w:color="auto"/>
              </w:divBdr>
            </w:div>
            <w:div w:id="816535274">
              <w:marLeft w:val="0"/>
              <w:marRight w:val="0"/>
              <w:marTop w:val="0"/>
              <w:marBottom w:val="0"/>
              <w:divBdr>
                <w:top w:val="none" w:sz="0" w:space="0" w:color="auto"/>
                <w:left w:val="none" w:sz="0" w:space="0" w:color="auto"/>
                <w:bottom w:val="none" w:sz="0" w:space="0" w:color="auto"/>
                <w:right w:val="none" w:sz="0" w:space="0" w:color="auto"/>
              </w:divBdr>
            </w:div>
            <w:div w:id="34431774">
              <w:marLeft w:val="0"/>
              <w:marRight w:val="0"/>
              <w:marTop w:val="0"/>
              <w:marBottom w:val="0"/>
              <w:divBdr>
                <w:top w:val="none" w:sz="0" w:space="0" w:color="auto"/>
                <w:left w:val="none" w:sz="0" w:space="0" w:color="auto"/>
                <w:bottom w:val="none" w:sz="0" w:space="0" w:color="auto"/>
                <w:right w:val="none" w:sz="0" w:space="0" w:color="auto"/>
              </w:divBdr>
            </w:div>
            <w:div w:id="489907245">
              <w:marLeft w:val="0"/>
              <w:marRight w:val="0"/>
              <w:marTop w:val="0"/>
              <w:marBottom w:val="0"/>
              <w:divBdr>
                <w:top w:val="none" w:sz="0" w:space="0" w:color="auto"/>
                <w:left w:val="none" w:sz="0" w:space="0" w:color="auto"/>
                <w:bottom w:val="none" w:sz="0" w:space="0" w:color="auto"/>
                <w:right w:val="none" w:sz="0" w:space="0" w:color="auto"/>
              </w:divBdr>
            </w:div>
            <w:div w:id="1076854157">
              <w:marLeft w:val="0"/>
              <w:marRight w:val="0"/>
              <w:marTop w:val="0"/>
              <w:marBottom w:val="0"/>
              <w:divBdr>
                <w:top w:val="none" w:sz="0" w:space="0" w:color="auto"/>
                <w:left w:val="none" w:sz="0" w:space="0" w:color="auto"/>
                <w:bottom w:val="none" w:sz="0" w:space="0" w:color="auto"/>
                <w:right w:val="none" w:sz="0" w:space="0" w:color="auto"/>
              </w:divBdr>
            </w:div>
            <w:div w:id="1186749988">
              <w:marLeft w:val="0"/>
              <w:marRight w:val="0"/>
              <w:marTop w:val="0"/>
              <w:marBottom w:val="0"/>
              <w:divBdr>
                <w:top w:val="none" w:sz="0" w:space="0" w:color="auto"/>
                <w:left w:val="none" w:sz="0" w:space="0" w:color="auto"/>
                <w:bottom w:val="none" w:sz="0" w:space="0" w:color="auto"/>
                <w:right w:val="none" w:sz="0" w:space="0" w:color="auto"/>
              </w:divBdr>
            </w:div>
            <w:div w:id="817694367">
              <w:marLeft w:val="0"/>
              <w:marRight w:val="0"/>
              <w:marTop w:val="0"/>
              <w:marBottom w:val="0"/>
              <w:divBdr>
                <w:top w:val="none" w:sz="0" w:space="0" w:color="auto"/>
                <w:left w:val="none" w:sz="0" w:space="0" w:color="auto"/>
                <w:bottom w:val="none" w:sz="0" w:space="0" w:color="auto"/>
                <w:right w:val="none" w:sz="0" w:space="0" w:color="auto"/>
              </w:divBdr>
            </w:div>
            <w:div w:id="2047825365">
              <w:marLeft w:val="0"/>
              <w:marRight w:val="0"/>
              <w:marTop w:val="0"/>
              <w:marBottom w:val="0"/>
              <w:divBdr>
                <w:top w:val="none" w:sz="0" w:space="0" w:color="auto"/>
                <w:left w:val="none" w:sz="0" w:space="0" w:color="auto"/>
                <w:bottom w:val="none" w:sz="0" w:space="0" w:color="auto"/>
                <w:right w:val="none" w:sz="0" w:space="0" w:color="auto"/>
              </w:divBdr>
            </w:div>
            <w:div w:id="1612084372">
              <w:marLeft w:val="0"/>
              <w:marRight w:val="0"/>
              <w:marTop w:val="0"/>
              <w:marBottom w:val="0"/>
              <w:divBdr>
                <w:top w:val="none" w:sz="0" w:space="0" w:color="auto"/>
                <w:left w:val="none" w:sz="0" w:space="0" w:color="auto"/>
                <w:bottom w:val="none" w:sz="0" w:space="0" w:color="auto"/>
                <w:right w:val="none" w:sz="0" w:space="0" w:color="auto"/>
              </w:divBdr>
            </w:div>
            <w:div w:id="1784030122">
              <w:marLeft w:val="0"/>
              <w:marRight w:val="0"/>
              <w:marTop w:val="0"/>
              <w:marBottom w:val="0"/>
              <w:divBdr>
                <w:top w:val="none" w:sz="0" w:space="0" w:color="auto"/>
                <w:left w:val="none" w:sz="0" w:space="0" w:color="auto"/>
                <w:bottom w:val="none" w:sz="0" w:space="0" w:color="auto"/>
                <w:right w:val="none" w:sz="0" w:space="0" w:color="auto"/>
              </w:divBdr>
            </w:div>
            <w:div w:id="807744027">
              <w:marLeft w:val="0"/>
              <w:marRight w:val="0"/>
              <w:marTop w:val="0"/>
              <w:marBottom w:val="0"/>
              <w:divBdr>
                <w:top w:val="none" w:sz="0" w:space="0" w:color="auto"/>
                <w:left w:val="none" w:sz="0" w:space="0" w:color="auto"/>
                <w:bottom w:val="none" w:sz="0" w:space="0" w:color="auto"/>
                <w:right w:val="none" w:sz="0" w:space="0" w:color="auto"/>
              </w:divBdr>
            </w:div>
            <w:div w:id="1513766058">
              <w:marLeft w:val="0"/>
              <w:marRight w:val="0"/>
              <w:marTop w:val="0"/>
              <w:marBottom w:val="0"/>
              <w:divBdr>
                <w:top w:val="none" w:sz="0" w:space="0" w:color="auto"/>
                <w:left w:val="none" w:sz="0" w:space="0" w:color="auto"/>
                <w:bottom w:val="none" w:sz="0" w:space="0" w:color="auto"/>
                <w:right w:val="none" w:sz="0" w:space="0" w:color="auto"/>
              </w:divBdr>
            </w:div>
            <w:div w:id="1615938518">
              <w:marLeft w:val="0"/>
              <w:marRight w:val="0"/>
              <w:marTop w:val="0"/>
              <w:marBottom w:val="0"/>
              <w:divBdr>
                <w:top w:val="none" w:sz="0" w:space="0" w:color="auto"/>
                <w:left w:val="none" w:sz="0" w:space="0" w:color="auto"/>
                <w:bottom w:val="none" w:sz="0" w:space="0" w:color="auto"/>
                <w:right w:val="none" w:sz="0" w:space="0" w:color="auto"/>
              </w:divBdr>
            </w:div>
            <w:div w:id="245384773">
              <w:marLeft w:val="0"/>
              <w:marRight w:val="0"/>
              <w:marTop w:val="0"/>
              <w:marBottom w:val="0"/>
              <w:divBdr>
                <w:top w:val="none" w:sz="0" w:space="0" w:color="auto"/>
                <w:left w:val="none" w:sz="0" w:space="0" w:color="auto"/>
                <w:bottom w:val="none" w:sz="0" w:space="0" w:color="auto"/>
                <w:right w:val="none" w:sz="0" w:space="0" w:color="auto"/>
              </w:divBdr>
            </w:div>
            <w:div w:id="1505629450">
              <w:marLeft w:val="0"/>
              <w:marRight w:val="0"/>
              <w:marTop w:val="0"/>
              <w:marBottom w:val="0"/>
              <w:divBdr>
                <w:top w:val="none" w:sz="0" w:space="0" w:color="auto"/>
                <w:left w:val="none" w:sz="0" w:space="0" w:color="auto"/>
                <w:bottom w:val="none" w:sz="0" w:space="0" w:color="auto"/>
                <w:right w:val="none" w:sz="0" w:space="0" w:color="auto"/>
              </w:divBdr>
            </w:div>
            <w:div w:id="894589067">
              <w:marLeft w:val="0"/>
              <w:marRight w:val="0"/>
              <w:marTop w:val="0"/>
              <w:marBottom w:val="0"/>
              <w:divBdr>
                <w:top w:val="none" w:sz="0" w:space="0" w:color="auto"/>
                <w:left w:val="none" w:sz="0" w:space="0" w:color="auto"/>
                <w:bottom w:val="none" w:sz="0" w:space="0" w:color="auto"/>
                <w:right w:val="none" w:sz="0" w:space="0" w:color="auto"/>
              </w:divBdr>
            </w:div>
            <w:div w:id="1803498175">
              <w:marLeft w:val="0"/>
              <w:marRight w:val="0"/>
              <w:marTop w:val="0"/>
              <w:marBottom w:val="0"/>
              <w:divBdr>
                <w:top w:val="none" w:sz="0" w:space="0" w:color="auto"/>
                <w:left w:val="none" w:sz="0" w:space="0" w:color="auto"/>
                <w:bottom w:val="none" w:sz="0" w:space="0" w:color="auto"/>
                <w:right w:val="none" w:sz="0" w:space="0" w:color="auto"/>
              </w:divBdr>
            </w:div>
            <w:div w:id="1892184606">
              <w:marLeft w:val="0"/>
              <w:marRight w:val="0"/>
              <w:marTop w:val="0"/>
              <w:marBottom w:val="0"/>
              <w:divBdr>
                <w:top w:val="none" w:sz="0" w:space="0" w:color="auto"/>
                <w:left w:val="none" w:sz="0" w:space="0" w:color="auto"/>
                <w:bottom w:val="none" w:sz="0" w:space="0" w:color="auto"/>
                <w:right w:val="none" w:sz="0" w:space="0" w:color="auto"/>
              </w:divBdr>
            </w:div>
            <w:div w:id="632292786">
              <w:marLeft w:val="0"/>
              <w:marRight w:val="0"/>
              <w:marTop w:val="0"/>
              <w:marBottom w:val="0"/>
              <w:divBdr>
                <w:top w:val="none" w:sz="0" w:space="0" w:color="auto"/>
                <w:left w:val="none" w:sz="0" w:space="0" w:color="auto"/>
                <w:bottom w:val="none" w:sz="0" w:space="0" w:color="auto"/>
                <w:right w:val="none" w:sz="0" w:space="0" w:color="auto"/>
              </w:divBdr>
            </w:div>
            <w:div w:id="437212962">
              <w:marLeft w:val="0"/>
              <w:marRight w:val="0"/>
              <w:marTop w:val="0"/>
              <w:marBottom w:val="0"/>
              <w:divBdr>
                <w:top w:val="none" w:sz="0" w:space="0" w:color="auto"/>
                <w:left w:val="none" w:sz="0" w:space="0" w:color="auto"/>
                <w:bottom w:val="none" w:sz="0" w:space="0" w:color="auto"/>
                <w:right w:val="none" w:sz="0" w:space="0" w:color="auto"/>
              </w:divBdr>
            </w:div>
            <w:div w:id="1648120312">
              <w:marLeft w:val="0"/>
              <w:marRight w:val="0"/>
              <w:marTop w:val="0"/>
              <w:marBottom w:val="0"/>
              <w:divBdr>
                <w:top w:val="none" w:sz="0" w:space="0" w:color="auto"/>
                <w:left w:val="none" w:sz="0" w:space="0" w:color="auto"/>
                <w:bottom w:val="none" w:sz="0" w:space="0" w:color="auto"/>
                <w:right w:val="none" w:sz="0" w:space="0" w:color="auto"/>
              </w:divBdr>
            </w:div>
            <w:div w:id="976034618">
              <w:marLeft w:val="0"/>
              <w:marRight w:val="0"/>
              <w:marTop w:val="0"/>
              <w:marBottom w:val="0"/>
              <w:divBdr>
                <w:top w:val="none" w:sz="0" w:space="0" w:color="auto"/>
                <w:left w:val="none" w:sz="0" w:space="0" w:color="auto"/>
                <w:bottom w:val="none" w:sz="0" w:space="0" w:color="auto"/>
                <w:right w:val="none" w:sz="0" w:space="0" w:color="auto"/>
              </w:divBdr>
            </w:div>
            <w:div w:id="94442974">
              <w:marLeft w:val="0"/>
              <w:marRight w:val="0"/>
              <w:marTop w:val="0"/>
              <w:marBottom w:val="0"/>
              <w:divBdr>
                <w:top w:val="none" w:sz="0" w:space="0" w:color="auto"/>
                <w:left w:val="none" w:sz="0" w:space="0" w:color="auto"/>
                <w:bottom w:val="none" w:sz="0" w:space="0" w:color="auto"/>
                <w:right w:val="none" w:sz="0" w:space="0" w:color="auto"/>
              </w:divBdr>
            </w:div>
            <w:div w:id="8143154">
              <w:marLeft w:val="0"/>
              <w:marRight w:val="0"/>
              <w:marTop w:val="0"/>
              <w:marBottom w:val="0"/>
              <w:divBdr>
                <w:top w:val="none" w:sz="0" w:space="0" w:color="auto"/>
                <w:left w:val="none" w:sz="0" w:space="0" w:color="auto"/>
                <w:bottom w:val="none" w:sz="0" w:space="0" w:color="auto"/>
                <w:right w:val="none" w:sz="0" w:space="0" w:color="auto"/>
              </w:divBdr>
            </w:div>
            <w:div w:id="844133929">
              <w:marLeft w:val="0"/>
              <w:marRight w:val="0"/>
              <w:marTop w:val="0"/>
              <w:marBottom w:val="0"/>
              <w:divBdr>
                <w:top w:val="none" w:sz="0" w:space="0" w:color="auto"/>
                <w:left w:val="none" w:sz="0" w:space="0" w:color="auto"/>
                <w:bottom w:val="none" w:sz="0" w:space="0" w:color="auto"/>
                <w:right w:val="none" w:sz="0" w:space="0" w:color="auto"/>
              </w:divBdr>
            </w:div>
            <w:div w:id="798643814">
              <w:marLeft w:val="0"/>
              <w:marRight w:val="0"/>
              <w:marTop w:val="0"/>
              <w:marBottom w:val="0"/>
              <w:divBdr>
                <w:top w:val="none" w:sz="0" w:space="0" w:color="auto"/>
                <w:left w:val="none" w:sz="0" w:space="0" w:color="auto"/>
                <w:bottom w:val="none" w:sz="0" w:space="0" w:color="auto"/>
                <w:right w:val="none" w:sz="0" w:space="0" w:color="auto"/>
              </w:divBdr>
            </w:div>
            <w:div w:id="698552271">
              <w:marLeft w:val="0"/>
              <w:marRight w:val="0"/>
              <w:marTop w:val="0"/>
              <w:marBottom w:val="0"/>
              <w:divBdr>
                <w:top w:val="none" w:sz="0" w:space="0" w:color="auto"/>
                <w:left w:val="none" w:sz="0" w:space="0" w:color="auto"/>
                <w:bottom w:val="none" w:sz="0" w:space="0" w:color="auto"/>
                <w:right w:val="none" w:sz="0" w:space="0" w:color="auto"/>
              </w:divBdr>
            </w:div>
            <w:div w:id="2125927159">
              <w:marLeft w:val="0"/>
              <w:marRight w:val="0"/>
              <w:marTop w:val="0"/>
              <w:marBottom w:val="0"/>
              <w:divBdr>
                <w:top w:val="none" w:sz="0" w:space="0" w:color="auto"/>
                <w:left w:val="none" w:sz="0" w:space="0" w:color="auto"/>
                <w:bottom w:val="none" w:sz="0" w:space="0" w:color="auto"/>
                <w:right w:val="none" w:sz="0" w:space="0" w:color="auto"/>
              </w:divBdr>
            </w:div>
            <w:div w:id="633565757">
              <w:marLeft w:val="0"/>
              <w:marRight w:val="0"/>
              <w:marTop w:val="0"/>
              <w:marBottom w:val="0"/>
              <w:divBdr>
                <w:top w:val="none" w:sz="0" w:space="0" w:color="auto"/>
                <w:left w:val="none" w:sz="0" w:space="0" w:color="auto"/>
                <w:bottom w:val="none" w:sz="0" w:space="0" w:color="auto"/>
                <w:right w:val="none" w:sz="0" w:space="0" w:color="auto"/>
              </w:divBdr>
            </w:div>
            <w:div w:id="863177668">
              <w:marLeft w:val="0"/>
              <w:marRight w:val="0"/>
              <w:marTop w:val="0"/>
              <w:marBottom w:val="0"/>
              <w:divBdr>
                <w:top w:val="none" w:sz="0" w:space="0" w:color="auto"/>
                <w:left w:val="none" w:sz="0" w:space="0" w:color="auto"/>
                <w:bottom w:val="none" w:sz="0" w:space="0" w:color="auto"/>
                <w:right w:val="none" w:sz="0" w:space="0" w:color="auto"/>
              </w:divBdr>
            </w:div>
            <w:div w:id="2010212877">
              <w:marLeft w:val="0"/>
              <w:marRight w:val="0"/>
              <w:marTop w:val="0"/>
              <w:marBottom w:val="0"/>
              <w:divBdr>
                <w:top w:val="none" w:sz="0" w:space="0" w:color="auto"/>
                <w:left w:val="none" w:sz="0" w:space="0" w:color="auto"/>
                <w:bottom w:val="none" w:sz="0" w:space="0" w:color="auto"/>
                <w:right w:val="none" w:sz="0" w:space="0" w:color="auto"/>
              </w:divBdr>
            </w:div>
            <w:div w:id="381367704">
              <w:marLeft w:val="0"/>
              <w:marRight w:val="0"/>
              <w:marTop w:val="0"/>
              <w:marBottom w:val="0"/>
              <w:divBdr>
                <w:top w:val="none" w:sz="0" w:space="0" w:color="auto"/>
                <w:left w:val="none" w:sz="0" w:space="0" w:color="auto"/>
                <w:bottom w:val="none" w:sz="0" w:space="0" w:color="auto"/>
                <w:right w:val="none" w:sz="0" w:space="0" w:color="auto"/>
              </w:divBdr>
            </w:div>
            <w:div w:id="332998729">
              <w:marLeft w:val="0"/>
              <w:marRight w:val="0"/>
              <w:marTop w:val="0"/>
              <w:marBottom w:val="0"/>
              <w:divBdr>
                <w:top w:val="none" w:sz="0" w:space="0" w:color="auto"/>
                <w:left w:val="none" w:sz="0" w:space="0" w:color="auto"/>
                <w:bottom w:val="none" w:sz="0" w:space="0" w:color="auto"/>
                <w:right w:val="none" w:sz="0" w:space="0" w:color="auto"/>
              </w:divBdr>
            </w:div>
            <w:div w:id="385957100">
              <w:marLeft w:val="0"/>
              <w:marRight w:val="0"/>
              <w:marTop w:val="0"/>
              <w:marBottom w:val="0"/>
              <w:divBdr>
                <w:top w:val="none" w:sz="0" w:space="0" w:color="auto"/>
                <w:left w:val="none" w:sz="0" w:space="0" w:color="auto"/>
                <w:bottom w:val="none" w:sz="0" w:space="0" w:color="auto"/>
                <w:right w:val="none" w:sz="0" w:space="0" w:color="auto"/>
              </w:divBdr>
            </w:div>
            <w:div w:id="832527634">
              <w:marLeft w:val="0"/>
              <w:marRight w:val="0"/>
              <w:marTop w:val="0"/>
              <w:marBottom w:val="0"/>
              <w:divBdr>
                <w:top w:val="none" w:sz="0" w:space="0" w:color="auto"/>
                <w:left w:val="none" w:sz="0" w:space="0" w:color="auto"/>
                <w:bottom w:val="none" w:sz="0" w:space="0" w:color="auto"/>
                <w:right w:val="none" w:sz="0" w:space="0" w:color="auto"/>
              </w:divBdr>
            </w:div>
            <w:div w:id="443043982">
              <w:marLeft w:val="0"/>
              <w:marRight w:val="0"/>
              <w:marTop w:val="0"/>
              <w:marBottom w:val="0"/>
              <w:divBdr>
                <w:top w:val="none" w:sz="0" w:space="0" w:color="auto"/>
                <w:left w:val="none" w:sz="0" w:space="0" w:color="auto"/>
                <w:bottom w:val="none" w:sz="0" w:space="0" w:color="auto"/>
                <w:right w:val="none" w:sz="0" w:space="0" w:color="auto"/>
              </w:divBdr>
            </w:div>
            <w:div w:id="2089493135">
              <w:marLeft w:val="0"/>
              <w:marRight w:val="0"/>
              <w:marTop w:val="0"/>
              <w:marBottom w:val="0"/>
              <w:divBdr>
                <w:top w:val="none" w:sz="0" w:space="0" w:color="auto"/>
                <w:left w:val="none" w:sz="0" w:space="0" w:color="auto"/>
                <w:bottom w:val="none" w:sz="0" w:space="0" w:color="auto"/>
                <w:right w:val="none" w:sz="0" w:space="0" w:color="auto"/>
              </w:divBdr>
            </w:div>
            <w:div w:id="1328559055">
              <w:marLeft w:val="0"/>
              <w:marRight w:val="0"/>
              <w:marTop w:val="0"/>
              <w:marBottom w:val="0"/>
              <w:divBdr>
                <w:top w:val="none" w:sz="0" w:space="0" w:color="auto"/>
                <w:left w:val="none" w:sz="0" w:space="0" w:color="auto"/>
                <w:bottom w:val="none" w:sz="0" w:space="0" w:color="auto"/>
                <w:right w:val="none" w:sz="0" w:space="0" w:color="auto"/>
              </w:divBdr>
            </w:div>
            <w:div w:id="663123783">
              <w:marLeft w:val="0"/>
              <w:marRight w:val="0"/>
              <w:marTop w:val="0"/>
              <w:marBottom w:val="0"/>
              <w:divBdr>
                <w:top w:val="none" w:sz="0" w:space="0" w:color="auto"/>
                <w:left w:val="none" w:sz="0" w:space="0" w:color="auto"/>
                <w:bottom w:val="none" w:sz="0" w:space="0" w:color="auto"/>
                <w:right w:val="none" w:sz="0" w:space="0" w:color="auto"/>
              </w:divBdr>
            </w:div>
            <w:div w:id="385030789">
              <w:marLeft w:val="0"/>
              <w:marRight w:val="0"/>
              <w:marTop w:val="0"/>
              <w:marBottom w:val="0"/>
              <w:divBdr>
                <w:top w:val="none" w:sz="0" w:space="0" w:color="auto"/>
                <w:left w:val="none" w:sz="0" w:space="0" w:color="auto"/>
                <w:bottom w:val="none" w:sz="0" w:space="0" w:color="auto"/>
                <w:right w:val="none" w:sz="0" w:space="0" w:color="auto"/>
              </w:divBdr>
            </w:div>
            <w:div w:id="37244742">
              <w:marLeft w:val="0"/>
              <w:marRight w:val="0"/>
              <w:marTop w:val="0"/>
              <w:marBottom w:val="0"/>
              <w:divBdr>
                <w:top w:val="none" w:sz="0" w:space="0" w:color="auto"/>
                <w:left w:val="none" w:sz="0" w:space="0" w:color="auto"/>
                <w:bottom w:val="none" w:sz="0" w:space="0" w:color="auto"/>
                <w:right w:val="none" w:sz="0" w:space="0" w:color="auto"/>
              </w:divBdr>
            </w:div>
            <w:div w:id="1496529116">
              <w:marLeft w:val="0"/>
              <w:marRight w:val="0"/>
              <w:marTop w:val="0"/>
              <w:marBottom w:val="0"/>
              <w:divBdr>
                <w:top w:val="none" w:sz="0" w:space="0" w:color="auto"/>
                <w:left w:val="none" w:sz="0" w:space="0" w:color="auto"/>
                <w:bottom w:val="none" w:sz="0" w:space="0" w:color="auto"/>
                <w:right w:val="none" w:sz="0" w:space="0" w:color="auto"/>
              </w:divBdr>
            </w:div>
            <w:div w:id="1955406816">
              <w:marLeft w:val="0"/>
              <w:marRight w:val="0"/>
              <w:marTop w:val="0"/>
              <w:marBottom w:val="0"/>
              <w:divBdr>
                <w:top w:val="none" w:sz="0" w:space="0" w:color="auto"/>
                <w:left w:val="none" w:sz="0" w:space="0" w:color="auto"/>
                <w:bottom w:val="none" w:sz="0" w:space="0" w:color="auto"/>
                <w:right w:val="none" w:sz="0" w:space="0" w:color="auto"/>
              </w:divBdr>
            </w:div>
            <w:div w:id="1784423394">
              <w:marLeft w:val="0"/>
              <w:marRight w:val="0"/>
              <w:marTop w:val="0"/>
              <w:marBottom w:val="0"/>
              <w:divBdr>
                <w:top w:val="none" w:sz="0" w:space="0" w:color="auto"/>
                <w:left w:val="none" w:sz="0" w:space="0" w:color="auto"/>
                <w:bottom w:val="none" w:sz="0" w:space="0" w:color="auto"/>
                <w:right w:val="none" w:sz="0" w:space="0" w:color="auto"/>
              </w:divBdr>
            </w:div>
            <w:div w:id="620113344">
              <w:marLeft w:val="0"/>
              <w:marRight w:val="0"/>
              <w:marTop w:val="0"/>
              <w:marBottom w:val="0"/>
              <w:divBdr>
                <w:top w:val="none" w:sz="0" w:space="0" w:color="auto"/>
                <w:left w:val="none" w:sz="0" w:space="0" w:color="auto"/>
                <w:bottom w:val="none" w:sz="0" w:space="0" w:color="auto"/>
                <w:right w:val="none" w:sz="0" w:space="0" w:color="auto"/>
              </w:divBdr>
            </w:div>
            <w:div w:id="1188370984">
              <w:marLeft w:val="0"/>
              <w:marRight w:val="0"/>
              <w:marTop w:val="0"/>
              <w:marBottom w:val="0"/>
              <w:divBdr>
                <w:top w:val="none" w:sz="0" w:space="0" w:color="auto"/>
                <w:left w:val="none" w:sz="0" w:space="0" w:color="auto"/>
                <w:bottom w:val="none" w:sz="0" w:space="0" w:color="auto"/>
                <w:right w:val="none" w:sz="0" w:space="0" w:color="auto"/>
              </w:divBdr>
            </w:div>
            <w:div w:id="191189792">
              <w:marLeft w:val="0"/>
              <w:marRight w:val="0"/>
              <w:marTop w:val="0"/>
              <w:marBottom w:val="0"/>
              <w:divBdr>
                <w:top w:val="none" w:sz="0" w:space="0" w:color="auto"/>
                <w:left w:val="none" w:sz="0" w:space="0" w:color="auto"/>
                <w:bottom w:val="none" w:sz="0" w:space="0" w:color="auto"/>
                <w:right w:val="none" w:sz="0" w:space="0" w:color="auto"/>
              </w:divBdr>
            </w:div>
            <w:div w:id="360475471">
              <w:marLeft w:val="0"/>
              <w:marRight w:val="0"/>
              <w:marTop w:val="0"/>
              <w:marBottom w:val="0"/>
              <w:divBdr>
                <w:top w:val="none" w:sz="0" w:space="0" w:color="auto"/>
                <w:left w:val="none" w:sz="0" w:space="0" w:color="auto"/>
                <w:bottom w:val="none" w:sz="0" w:space="0" w:color="auto"/>
                <w:right w:val="none" w:sz="0" w:space="0" w:color="auto"/>
              </w:divBdr>
            </w:div>
            <w:div w:id="1785224994">
              <w:marLeft w:val="0"/>
              <w:marRight w:val="0"/>
              <w:marTop w:val="0"/>
              <w:marBottom w:val="0"/>
              <w:divBdr>
                <w:top w:val="none" w:sz="0" w:space="0" w:color="auto"/>
                <w:left w:val="none" w:sz="0" w:space="0" w:color="auto"/>
                <w:bottom w:val="none" w:sz="0" w:space="0" w:color="auto"/>
                <w:right w:val="none" w:sz="0" w:space="0" w:color="auto"/>
              </w:divBdr>
            </w:div>
            <w:div w:id="1255551614">
              <w:marLeft w:val="0"/>
              <w:marRight w:val="0"/>
              <w:marTop w:val="0"/>
              <w:marBottom w:val="0"/>
              <w:divBdr>
                <w:top w:val="none" w:sz="0" w:space="0" w:color="auto"/>
                <w:left w:val="none" w:sz="0" w:space="0" w:color="auto"/>
                <w:bottom w:val="none" w:sz="0" w:space="0" w:color="auto"/>
                <w:right w:val="none" w:sz="0" w:space="0" w:color="auto"/>
              </w:divBdr>
            </w:div>
            <w:div w:id="458454865">
              <w:marLeft w:val="0"/>
              <w:marRight w:val="0"/>
              <w:marTop w:val="0"/>
              <w:marBottom w:val="0"/>
              <w:divBdr>
                <w:top w:val="none" w:sz="0" w:space="0" w:color="auto"/>
                <w:left w:val="none" w:sz="0" w:space="0" w:color="auto"/>
                <w:bottom w:val="none" w:sz="0" w:space="0" w:color="auto"/>
                <w:right w:val="none" w:sz="0" w:space="0" w:color="auto"/>
              </w:divBdr>
            </w:div>
            <w:div w:id="378479177">
              <w:marLeft w:val="0"/>
              <w:marRight w:val="0"/>
              <w:marTop w:val="0"/>
              <w:marBottom w:val="0"/>
              <w:divBdr>
                <w:top w:val="none" w:sz="0" w:space="0" w:color="auto"/>
                <w:left w:val="none" w:sz="0" w:space="0" w:color="auto"/>
                <w:bottom w:val="none" w:sz="0" w:space="0" w:color="auto"/>
                <w:right w:val="none" w:sz="0" w:space="0" w:color="auto"/>
              </w:divBdr>
            </w:div>
            <w:div w:id="1848903666">
              <w:marLeft w:val="0"/>
              <w:marRight w:val="0"/>
              <w:marTop w:val="0"/>
              <w:marBottom w:val="0"/>
              <w:divBdr>
                <w:top w:val="none" w:sz="0" w:space="0" w:color="auto"/>
                <w:left w:val="none" w:sz="0" w:space="0" w:color="auto"/>
                <w:bottom w:val="none" w:sz="0" w:space="0" w:color="auto"/>
                <w:right w:val="none" w:sz="0" w:space="0" w:color="auto"/>
              </w:divBdr>
            </w:div>
            <w:div w:id="1654485023">
              <w:marLeft w:val="0"/>
              <w:marRight w:val="0"/>
              <w:marTop w:val="0"/>
              <w:marBottom w:val="0"/>
              <w:divBdr>
                <w:top w:val="none" w:sz="0" w:space="0" w:color="auto"/>
                <w:left w:val="none" w:sz="0" w:space="0" w:color="auto"/>
                <w:bottom w:val="none" w:sz="0" w:space="0" w:color="auto"/>
                <w:right w:val="none" w:sz="0" w:space="0" w:color="auto"/>
              </w:divBdr>
            </w:div>
            <w:div w:id="280503815">
              <w:marLeft w:val="0"/>
              <w:marRight w:val="0"/>
              <w:marTop w:val="0"/>
              <w:marBottom w:val="0"/>
              <w:divBdr>
                <w:top w:val="none" w:sz="0" w:space="0" w:color="auto"/>
                <w:left w:val="none" w:sz="0" w:space="0" w:color="auto"/>
                <w:bottom w:val="none" w:sz="0" w:space="0" w:color="auto"/>
                <w:right w:val="none" w:sz="0" w:space="0" w:color="auto"/>
              </w:divBdr>
            </w:div>
            <w:div w:id="1940944057">
              <w:marLeft w:val="0"/>
              <w:marRight w:val="0"/>
              <w:marTop w:val="0"/>
              <w:marBottom w:val="0"/>
              <w:divBdr>
                <w:top w:val="none" w:sz="0" w:space="0" w:color="auto"/>
                <w:left w:val="none" w:sz="0" w:space="0" w:color="auto"/>
                <w:bottom w:val="none" w:sz="0" w:space="0" w:color="auto"/>
                <w:right w:val="none" w:sz="0" w:space="0" w:color="auto"/>
              </w:divBdr>
            </w:div>
            <w:div w:id="346980343">
              <w:marLeft w:val="0"/>
              <w:marRight w:val="0"/>
              <w:marTop w:val="0"/>
              <w:marBottom w:val="0"/>
              <w:divBdr>
                <w:top w:val="none" w:sz="0" w:space="0" w:color="auto"/>
                <w:left w:val="none" w:sz="0" w:space="0" w:color="auto"/>
                <w:bottom w:val="none" w:sz="0" w:space="0" w:color="auto"/>
                <w:right w:val="none" w:sz="0" w:space="0" w:color="auto"/>
              </w:divBdr>
            </w:div>
            <w:div w:id="1364018865">
              <w:marLeft w:val="0"/>
              <w:marRight w:val="0"/>
              <w:marTop w:val="0"/>
              <w:marBottom w:val="0"/>
              <w:divBdr>
                <w:top w:val="none" w:sz="0" w:space="0" w:color="auto"/>
                <w:left w:val="none" w:sz="0" w:space="0" w:color="auto"/>
                <w:bottom w:val="none" w:sz="0" w:space="0" w:color="auto"/>
                <w:right w:val="none" w:sz="0" w:space="0" w:color="auto"/>
              </w:divBdr>
            </w:div>
            <w:div w:id="89547077">
              <w:marLeft w:val="0"/>
              <w:marRight w:val="0"/>
              <w:marTop w:val="0"/>
              <w:marBottom w:val="0"/>
              <w:divBdr>
                <w:top w:val="none" w:sz="0" w:space="0" w:color="auto"/>
                <w:left w:val="none" w:sz="0" w:space="0" w:color="auto"/>
                <w:bottom w:val="none" w:sz="0" w:space="0" w:color="auto"/>
                <w:right w:val="none" w:sz="0" w:space="0" w:color="auto"/>
              </w:divBdr>
            </w:div>
            <w:div w:id="713963843">
              <w:marLeft w:val="0"/>
              <w:marRight w:val="0"/>
              <w:marTop w:val="0"/>
              <w:marBottom w:val="0"/>
              <w:divBdr>
                <w:top w:val="none" w:sz="0" w:space="0" w:color="auto"/>
                <w:left w:val="none" w:sz="0" w:space="0" w:color="auto"/>
                <w:bottom w:val="none" w:sz="0" w:space="0" w:color="auto"/>
                <w:right w:val="none" w:sz="0" w:space="0" w:color="auto"/>
              </w:divBdr>
            </w:div>
            <w:div w:id="1530945718">
              <w:marLeft w:val="0"/>
              <w:marRight w:val="0"/>
              <w:marTop w:val="0"/>
              <w:marBottom w:val="0"/>
              <w:divBdr>
                <w:top w:val="none" w:sz="0" w:space="0" w:color="auto"/>
                <w:left w:val="none" w:sz="0" w:space="0" w:color="auto"/>
                <w:bottom w:val="none" w:sz="0" w:space="0" w:color="auto"/>
                <w:right w:val="none" w:sz="0" w:space="0" w:color="auto"/>
              </w:divBdr>
            </w:div>
            <w:div w:id="1483081189">
              <w:marLeft w:val="0"/>
              <w:marRight w:val="0"/>
              <w:marTop w:val="0"/>
              <w:marBottom w:val="0"/>
              <w:divBdr>
                <w:top w:val="none" w:sz="0" w:space="0" w:color="auto"/>
                <w:left w:val="none" w:sz="0" w:space="0" w:color="auto"/>
                <w:bottom w:val="none" w:sz="0" w:space="0" w:color="auto"/>
                <w:right w:val="none" w:sz="0" w:space="0" w:color="auto"/>
              </w:divBdr>
            </w:div>
            <w:div w:id="457065889">
              <w:marLeft w:val="0"/>
              <w:marRight w:val="0"/>
              <w:marTop w:val="0"/>
              <w:marBottom w:val="0"/>
              <w:divBdr>
                <w:top w:val="none" w:sz="0" w:space="0" w:color="auto"/>
                <w:left w:val="none" w:sz="0" w:space="0" w:color="auto"/>
                <w:bottom w:val="none" w:sz="0" w:space="0" w:color="auto"/>
                <w:right w:val="none" w:sz="0" w:space="0" w:color="auto"/>
              </w:divBdr>
            </w:div>
            <w:div w:id="1627547587">
              <w:marLeft w:val="0"/>
              <w:marRight w:val="0"/>
              <w:marTop w:val="0"/>
              <w:marBottom w:val="0"/>
              <w:divBdr>
                <w:top w:val="none" w:sz="0" w:space="0" w:color="auto"/>
                <w:left w:val="none" w:sz="0" w:space="0" w:color="auto"/>
                <w:bottom w:val="none" w:sz="0" w:space="0" w:color="auto"/>
                <w:right w:val="none" w:sz="0" w:space="0" w:color="auto"/>
              </w:divBdr>
            </w:div>
            <w:div w:id="1543326475">
              <w:marLeft w:val="0"/>
              <w:marRight w:val="0"/>
              <w:marTop w:val="0"/>
              <w:marBottom w:val="0"/>
              <w:divBdr>
                <w:top w:val="none" w:sz="0" w:space="0" w:color="auto"/>
                <w:left w:val="none" w:sz="0" w:space="0" w:color="auto"/>
                <w:bottom w:val="none" w:sz="0" w:space="0" w:color="auto"/>
                <w:right w:val="none" w:sz="0" w:space="0" w:color="auto"/>
              </w:divBdr>
            </w:div>
            <w:div w:id="207038701">
              <w:marLeft w:val="0"/>
              <w:marRight w:val="0"/>
              <w:marTop w:val="0"/>
              <w:marBottom w:val="0"/>
              <w:divBdr>
                <w:top w:val="none" w:sz="0" w:space="0" w:color="auto"/>
                <w:left w:val="none" w:sz="0" w:space="0" w:color="auto"/>
                <w:bottom w:val="none" w:sz="0" w:space="0" w:color="auto"/>
                <w:right w:val="none" w:sz="0" w:space="0" w:color="auto"/>
              </w:divBdr>
            </w:div>
            <w:div w:id="636758862">
              <w:marLeft w:val="0"/>
              <w:marRight w:val="0"/>
              <w:marTop w:val="0"/>
              <w:marBottom w:val="0"/>
              <w:divBdr>
                <w:top w:val="none" w:sz="0" w:space="0" w:color="auto"/>
                <w:left w:val="none" w:sz="0" w:space="0" w:color="auto"/>
                <w:bottom w:val="none" w:sz="0" w:space="0" w:color="auto"/>
                <w:right w:val="none" w:sz="0" w:space="0" w:color="auto"/>
              </w:divBdr>
            </w:div>
            <w:div w:id="1614282967">
              <w:marLeft w:val="0"/>
              <w:marRight w:val="0"/>
              <w:marTop w:val="0"/>
              <w:marBottom w:val="0"/>
              <w:divBdr>
                <w:top w:val="none" w:sz="0" w:space="0" w:color="auto"/>
                <w:left w:val="none" w:sz="0" w:space="0" w:color="auto"/>
                <w:bottom w:val="none" w:sz="0" w:space="0" w:color="auto"/>
                <w:right w:val="none" w:sz="0" w:space="0" w:color="auto"/>
              </w:divBdr>
            </w:div>
            <w:div w:id="911810598">
              <w:marLeft w:val="0"/>
              <w:marRight w:val="0"/>
              <w:marTop w:val="0"/>
              <w:marBottom w:val="0"/>
              <w:divBdr>
                <w:top w:val="none" w:sz="0" w:space="0" w:color="auto"/>
                <w:left w:val="none" w:sz="0" w:space="0" w:color="auto"/>
                <w:bottom w:val="none" w:sz="0" w:space="0" w:color="auto"/>
                <w:right w:val="none" w:sz="0" w:space="0" w:color="auto"/>
              </w:divBdr>
            </w:div>
            <w:div w:id="1954287919">
              <w:marLeft w:val="0"/>
              <w:marRight w:val="0"/>
              <w:marTop w:val="0"/>
              <w:marBottom w:val="0"/>
              <w:divBdr>
                <w:top w:val="none" w:sz="0" w:space="0" w:color="auto"/>
                <w:left w:val="none" w:sz="0" w:space="0" w:color="auto"/>
                <w:bottom w:val="none" w:sz="0" w:space="0" w:color="auto"/>
                <w:right w:val="none" w:sz="0" w:space="0" w:color="auto"/>
              </w:divBdr>
            </w:div>
            <w:div w:id="1230923911">
              <w:marLeft w:val="0"/>
              <w:marRight w:val="0"/>
              <w:marTop w:val="0"/>
              <w:marBottom w:val="0"/>
              <w:divBdr>
                <w:top w:val="none" w:sz="0" w:space="0" w:color="auto"/>
                <w:left w:val="none" w:sz="0" w:space="0" w:color="auto"/>
                <w:bottom w:val="none" w:sz="0" w:space="0" w:color="auto"/>
                <w:right w:val="none" w:sz="0" w:space="0" w:color="auto"/>
              </w:divBdr>
            </w:div>
            <w:div w:id="752514569">
              <w:marLeft w:val="0"/>
              <w:marRight w:val="0"/>
              <w:marTop w:val="0"/>
              <w:marBottom w:val="0"/>
              <w:divBdr>
                <w:top w:val="none" w:sz="0" w:space="0" w:color="auto"/>
                <w:left w:val="none" w:sz="0" w:space="0" w:color="auto"/>
                <w:bottom w:val="none" w:sz="0" w:space="0" w:color="auto"/>
                <w:right w:val="none" w:sz="0" w:space="0" w:color="auto"/>
              </w:divBdr>
            </w:div>
            <w:div w:id="1846045217">
              <w:marLeft w:val="0"/>
              <w:marRight w:val="0"/>
              <w:marTop w:val="0"/>
              <w:marBottom w:val="0"/>
              <w:divBdr>
                <w:top w:val="none" w:sz="0" w:space="0" w:color="auto"/>
                <w:left w:val="none" w:sz="0" w:space="0" w:color="auto"/>
                <w:bottom w:val="none" w:sz="0" w:space="0" w:color="auto"/>
                <w:right w:val="none" w:sz="0" w:space="0" w:color="auto"/>
              </w:divBdr>
            </w:div>
            <w:div w:id="693112955">
              <w:marLeft w:val="0"/>
              <w:marRight w:val="0"/>
              <w:marTop w:val="0"/>
              <w:marBottom w:val="0"/>
              <w:divBdr>
                <w:top w:val="none" w:sz="0" w:space="0" w:color="auto"/>
                <w:left w:val="none" w:sz="0" w:space="0" w:color="auto"/>
                <w:bottom w:val="none" w:sz="0" w:space="0" w:color="auto"/>
                <w:right w:val="none" w:sz="0" w:space="0" w:color="auto"/>
              </w:divBdr>
            </w:div>
            <w:div w:id="1310479404">
              <w:marLeft w:val="0"/>
              <w:marRight w:val="0"/>
              <w:marTop w:val="0"/>
              <w:marBottom w:val="0"/>
              <w:divBdr>
                <w:top w:val="none" w:sz="0" w:space="0" w:color="auto"/>
                <w:left w:val="none" w:sz="0" w:space="0" w:color="auto"/>
                <w:bottom w:val="none" w:sz="0" w:space="0" w:color="auto"/>
                <w:right w:val="none" w:sz="0" w:space="0" w:color="auto"/>
              </w:divBdr>
            </w:div>
            <w:div w:id="744841431">
              <w:marLeft w:val="0"/>
              <w:marRight w:val="0"/>
              <w:marTop w:val="0"/>
              <w:marBottom w:val="0"/>
              <w:divBdr>
                <w:top w:val="none" w:sz="0" w:space="0" w:color="auto"/>
                <w:left w:val="none" w:sz="0" w:space="0" w:color="auto"/>
                <w:bottom w:val="none" w:sz="0" w:space="0" w:color="auto"/>
                <w:right w:val="none" w:sz="0" w:space="0" w:color="auto"/>
              </w:divBdr>
            </w:div>
            <w:div w:id="835732968">
              <w:marLeft w:val="0"/>
              <w:marRight w:val="0"/>
              <w:marTop w:val="0"/>
              <w:marBottom w:val="0"/>
              <w:divBdr>
                <w:top w:val="none" w:sz="0" w:space="0" w:color="auto"/>
                <w:left w:val="none" w:sz="0" w:space="0" w:color="auto"/>
                <w:bottom w:val="none" w:sz="0" w:space="0" w:color="auto"/>
                <w:right w:val="none" w:sz="0" w:space="0" w:color="auto"/>
              </w:divBdr>
            </w:div>
            <w:div w:id="2104957637">
              <w:marLeft w:val="0"/>
              <w:marRight w:val="0"/>
              <w:marTop w:val="0"/>
              <w:marBottom w:val="0"/>
              <w:divBdr>
                <w:top w:val="none" w:sz="0" w:space="0" w:color="auto"/>
                <w:left w:val="none" w:sz="0" w:space="0" w:color="auto"/>
                <w:bottom w:val="none" w:sz="0" w:space="0" w:color="auto"/>
                <w:right w:val="none" w:sz="0" w:space="0" w:color="auto"/>
              </w:divBdr>
            </w:div>
            <w:div w:id="228879722">
              <w:marLeft w:val="0"/>
              <w:marRight w:val="0"/>
              <w:marTop w:val="0"/>
              <w:marBottom w:val="0"/>
              <w:divBdr>
                <w:top w:val="none" w:sz="0" w:space="0" w:color="auto"/>
                <w:left w:val="none" w:sz="0" w:space="0" w:color="auto"/>
                <w:bottom w:val="none" w:sz="0" w:space="0" w:color="auto"/>
                <w:right w:val="none" w:sz="0" w:space="0" w:color="auto"/>
              </w:divBdr>
            </w:div>
            <w:div w:id="874317303">
              <w:marLeft w:val="0"/>
              <w:marRight w:val="0"/>
              <w:marTop w:val="0"/>
              <w:marBottom w:val="0"/>
              <w:divBdr>
                <w:top w:val="none" w:sz="0" w:space="0" w:color="auto"/>
                <w:left w:val="none" w:sz="0" w:space="0" w:color="auto"/>
                <w:bottom w:val="none" w:sz="0" w:space="0" w:color="auto"/>
                <w:right w:val="none" w:sz="0" w:space="0" w:color="auto"/>
              </w:divBdr>
            </w:div>
            <w:div w:id="1808358943">
              <w:marLeft w:val="0"/>
              <w:marRight w:val="0"/>
              <w:marTop w:val="0"/>
              <w:marBottom w:val="0"/>
              <w:divBdr>
                <w:top w:val="none" w:sz="0" w:space="0" w:color="auto"/>
                <w:left w:val="none" w:sz="0" w:space="0" w:color="auto"/>
                <w:bottom w:val="none" w:sz="0" w:space="0" w:color="auto"/>
                <w:right w:val="none" w:sz="0" w:space="0" w:color="auto"/>
              </w:divBdr>
            </w:div>
            <w:div w:id="2086105593">
              <w:marLeft w:val="0"/>
              <w:marRight w:val="0"/>
              <w:marTop w:val="0"/>
              <w:marBottom w:val="0"/>
              <w:divBdr>
                <w:top w:val="none" w:sz="0" w:space="0" w:color="auto"/>
                <w:left w:val="none" w:sz="0" w:space="0" w:color="auto"/>
                <w:bottom w:val="none" w:sz="0" w:space="0" w:color="auto"/>
                <w:right w:val="none" w:sz="0" w:space="0" w:color="auto"/>
              </w:divBdr>
            </w:div>
            <w:div w:id="380518388">
              <w:marLeft w:val="0"/>
              <w:marRight w:val="0"/>
              <w:marTop w:val="0"/>
              <w:marBottom w:val="0"/>
              <w:divBdr>
                <w:top w:val="none" w:sz="0" w:space="0" w:color="auto"/>
                <w:left w:val="none" w:sz="0" w:space="0" w:color="auto"/>
                <w:bottom w:val="none" w:sz="0" w:space="0" w:color="auto"/>
                <w:right w:val="none" w:sz="0" w:space="0" w:color="auto"/>
              </w:divBdr>
            </w:div>
            <w:div w:id="14427616">
              <w:marLeft w:val="0"/>
              <w:marRight w:val="0"/>
              <w:marTop w:val="0"/>
              <w:marBottom w:val="0"/>
              <w:divBdr>
                <w:top w:val="none" w:sz="0" w:space="0" w:color="auto"/>
                <w:left w:val="none" w:sz="0" w:space="0" w:color="auto"/>
                <w:bottom w:val="none" w:sz="0" w:space="0" w:color="auto"/>
                <w:right w:val="none" w:sz="0" w:space="0" w:color="auto"/>
              </w:divBdr>
            </w:div>
            <w:div w:id="581722945">
              <w:marLeft w:val="0"/>
              <w:marRight w:val="0"/>
              <w:marTop w:val="0"/>
              <w:marBottom w:val="0"/>
              <w:divBdr>
                <w:top w:val="none" w:sz="0" w:space="0" w:color="auto"/>
                <w:left w:val="none" w:sz="0" w:space="0" w:color="auto"/>
                <w:bottom w:val="none" w:sz="0" w:space="0" w:color="auto"/>
                <w:right w:val="none" w:sz="0" w:space="0" w:color="auto"/>
              </w:divBdr>
            </w:div>
            <w:div w:id="1487163613">
              <w:marLeft w:val="0"/>
              <w:marRight w:val="0"/>
              <w:marTop w:val="0"/>
              <w:marBottom w:val="0"/>
              <w:divBdr>
                <w:top w:val="none" w:sz="0" w:space="0" w:color="auto"/>
                <w:left w:val="none" w:sz="0" w:space="0" w:color="auto"/>
                <w:bottom w:val="none" w:sz="0" w:space="0" w:color="auto"/>
                <w:right w:val="none" w:sz="0" w:space="0" w:color="auto"/>
              </w:divBdr>
            </w:div>
            <w:div w:id="1592540589">
              <w:marLeft w:val="0"/>
              <w:marRight w:val="0"/>
              <w:marTop w:val="0"/>
              <w:marBottom w:val="0"/>
              <w:divBdr>
                <w:top w:val="none" w:sz="0" w:space="0" w:color="auto"/>
                <w:left w:val="none" w:sz="0" w:space="0" w:color="auto"/>
                <w:bottom w:val="none" w:sz="0" w:space="0" w:color="auto"/>
                <w:right w:val="none" w:sz="0" w:space="0" w:color="auto"/>
              </w:divBdr>
            </w:div>
            <w:div w:id="899512904">
              <w:marLeft w:val="0"/>
              <w:marRight w:val="0"/>
              <w:marTop w:val="0"/>
              <w:marBottom w:val="0"/>
              <w:divBdr>
                <w:top w:val="none" w:sz="0" w:space="0" w:color="auto"/>
                <w:left w:val="none" w:sz="0" w:space="0" w:color="auto"/>
                <w:bottom w:val="none" w:sz="0" w:space="0" w:color="auto"/>
                <w:right w:val="none" w:sz="0" w:space="0" w:color="auto"/>
              </w:divBdr>
            </w:div>
            <w:div w:id="1436442499">
              <w:marLeft w:val="0"/>
              <w:marRight w:val="0"/>
              <w:marTop w:val="0"/>
              <w:marBottom w:val="0"/>
              <w:divBdr>
                <w:top w:val="none" w:sz="0" w:space="0" w:color="auto"/>
                <w:left w:val="none" w:sz="0" w:space="0" w:color="auto"/>
                <w:bottom w:val="none" w:sz="0" w:space="0" w:color="auto"/>
                <w:right w:val="none" w:sz="0" w:space="0" w:color="auto"/>
              </w:divBdr>
            </w:div>
            <w:div w:id="1426271620">
              <w:marLeft w:val="0"/>
              <w:marRight w:val="0"/>
              <w:marTop w:val="0"/>
              <w:marBottom w:val="0"/>
              <w:divBdr>
                <w:top w:val="none" w:sz="0" w:space="0" w:color="auto"/>
                <w:left w:val="none" w:sz="0" w:space="0" w:color="auto"/>
                <w:bottom w:val="none" w:sz="0" w:space="0" w:color="auto"/>
                <w:right w:val="none" w:sz="0" w:space="0" w:color="auto"/>
              </w:divBdr>
            </w:div>
            <w:div w:id="1174760969">
              <w:marLeft w:val="0"/>
              <w:marRight w:val="0"/>
              <w:marTop w:val="0"/>
              <w:marBottom w:val="0"/>
              <w:divBdr>
                <w:top w:val="none" w:sz="0" w:space="0" w:color="auto"/>
                <w:left w:val="none" w:sz="0" w:space="0" w:color="auto"/>
                <w:bottom w:val="none" w:sz="0" w:space="0" w:color="auto"/>
                <w:right w:val="none" w:sz="0" w:space="0" w:color="auto"/>
              </w:divBdr>
            </w:div>
            <w:div w:id="311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4762">
      <w:bodyDiv w:val="1"/>
      <w:marLeft w:val="0"/>
      <w:marRight w:val="0"/>
      <w:marTop w:val="0"/>
      <w:marBottom w:val="0"/>
      <w:divBdr>
        <w:top w:val="none" w:sz="0" w:space="0" w:color="auto"/>
        <w:left w:val="none" w:sz="0" w:space="0" w:color="auto"/>
        <w:bottom w:val="none" w:sz="0" w:space="0" w:color="auto"/>
        <w:right w:val="none" w:sz="0" w:space="0" w:color="auto"/>
      </w:divBdr>
      <w:divsChild>
        <w:div w:id="1012295147">
          <w:marLeft w:val="0"/>
          <w:marRight w:val="0"/>
          <w:marTop w:val="0"/>
          <w:marBottom w:val="0"/>
          <w:divBdr>
            <w:top w:val="none" w:sz="0" w:space="0" w:color="auto"/>
            <w:left w:val="none" w:sz="0" w:space="0" w:color="auto"/>
            <w:bottom w:val="none" w:sz="0" w:space="0" w:color="auto"/>
            <w:right w:val="none" w:sz="0" w:space="0" w:color="auto"/>
          </w:divBdr>
          <w:divsChild>
            <w:div w:id="106900237">
              <w:marLeft w:val="0"/>
              <w:marRight w:val="0"/>
              <w:marTop w:val="0"/>
              <w:marBottom w:val="0"/>
              <w:divBdr>
                <w:top w:val="none" w:sz="0" w:space="0" w:color="auto"/>
                <w:left w:val="none" w:sz="0" w:space="0" w:color="auto"/>
                <w:bottom w:val="none" w:sz="0" w:space="0" w:color="auto"/>
                <w:right w:val="none" w:sz="0" w:space="0" w:color="auto"/>
              </w:divBdr>
            </w:div>
            <w:div w:id="909579812">
              <w:marLeft w:val="0"/>
              <w:marRight w:val="0"/>
              <w:marTop w:val="0"/>
              <w:marBottom w:val="0"/>
              <w:divBdr>
                <w:top w:val="none" w:sz="0" w:space="0" w:color="auto"/>
                <w:left w:val="none" w:sz="0" w:space="0" w:color="auto"/>
                <w:bottom w:val="none" w:sz="0" w:space="0" w:color="auto"/>
                <w:right w:val="none" w:sz="0" w:space="0" w:color="auto"/>
              </w:divBdr>
            </w:div>
            <w:div w:id="37822493">
              <w:marLeft w:val="0"/>
              <w:marRight w:val="0"/>
              <w:marTop w:val="0"/>
              <w:marBottom w:val="0"/>
              <w:divBdr>
                <w:top w:val="none" w:sz="0" w:space="0" w:color="auto"/>
                <w:left w:val="none" w:sz="0" w:space="0" w:color="auto"/>
                <w:bottom w:val="none" w:sz="0" w:space="0" w:color="auto"/>
                <w:right w:val="none" w:sz="0" w:space="0" w:color="auto"/>
              </w:divBdr>
            </w:div>
            <w:div w:id="155927209">
              <w:marLeft w:val="0"/>
              <w:marRight w:val="0"/>
              <w:marTop w:val="0"/>
              <w:marBottom w:val="0"/>
              <w:divBdr>
                <w:top w:val="none" w:sz="0" w:space="0" w:color="auto"/>
                <w:left w:val="none" w:sz="0" w:space="0" w:color="auto"/>
                <w:bottom w:val="none" w:sz="0" w:space="0" w:color="auto"/>
                <w:right w:val="none" w:sz="0" w:space="0" w:color="auto"/>
              </w:divBdr>
            </w:div>
            <w:div w:id="1845197615">
              <w:marLeft w:val="0"/>
              <w:marRight w:val="0"/>
              <w:marTop w:val="0"/>
              <w:marBottom w:val="0"/>
              <w:divBdr>
                <w:top w:val="none" w:sz="0" w:space="0" w:color="auto"/>
                <w:left w:val="none" w:sz="0" w:space="0" w:color="auto"/>
                <w:bottom w:val="none" w:sz="0" w:space="0" w:color="auto"/>
                <w:right w:val="none" w:sz="0" w:space="0" w:color="auto"/>
              </w:divBdr>
            </w:div>
            <w:div w:id="1421827279">
              <w:marLeft w:val="0"/>
              <w:marRight w:val="0"/>
              <w:marTop w:val="0"/>
              <w:marBottom w:val="0"/>
              <w:divBdr>
                <w:top w:val="none" w:sz="0" w:space="0" w:color="auto"/>
                <w:left w:val="none" w:sz="0" w:space="0" w:color="auto"/>
                <w:bottom w:val="none" w:sz="0" w:space="0" w:color="auto"/>
                <w:right w:val="none" w:sz="0" w:space="0" w:color="auto"/>
              </w:divBdr>
            </w:div>
            <w:div w:id="313801123">
              <w:marLeft w:val="0"/>
              <w:marRight w:val="0"/>
              <w:marTop w:val="0"/>
              <w:marBottom w:val="0"/>
              <w:divBdr>
                <w:top w:val="none" w:sz="0" w:space="0" w:color="auto"/>
                <w:left w:val="none" w:sz="0" w:space="0" w:color="auto"/>
                <w:bottom w:val="none" w:sz="0" w:space="0" w:color="auto"/>
                <w:right w:val="none" w:sz="0" w:space="0" w:color="auto"/>
              </w:divBdr>
            </w:div>
            <w:div w:id="815530223">
              <w:marLeft w:val="0"/>
              <w:marRight w:val="0"/>
              <w:marTop w:val="0"/>
              <w:marBottom w:val="0"/>
              <w:divBdr>
                <w:top w:val="none" w:sz="0" w:space="0" w:color="auto"/>
                <w:left w:val="none" w:sz="0" w:space="0" w:color="auto"/>
                <w:bottom w:val="none" w:sz="0" w:space="0" w:color="auto"/>
                <w:right w:val="none" w:sz="0" w:space="0" w:color="auto"/>
              </w:divBdr>
            </w:div>
            <w:div w:id="1332564773">
              <w:marLeft w:val="0"/>
              <w:marRight w:val="0"/>
              <w:marTop w:val="0"/>
              <w:marBottom w:val="0"/>
              <w:divBdr>
                <w:top w:val="none" w:sz="0" w:space="0" w:color="auto"/>
                <w:left w:val="none" w:sz="0" w:space="0" w:color="auto"/>
                <w:bottom w:val="none" w:sz="0" w:space="0" w:color="auto"/>
                <w:right w:val="none" w:sz="0" w:space="0" w:color="auto"/>
              </w:divBdr>
            </w:div>
            <w:div w:id="1316034861">
              <w:marLeft w:val="0"/>
              <w:marRight w:val="0"/>
              <w:marTop w:val="0"/>
              <w:marBottom w:val="0"/>
              <w:divBdr>
                <w:top w:val="none" w:sz="0" w:space="0" w:color="auto"/>
                <w:left w:val="none" w:sz="0" w:space="0" w:color="auto"/>
                <w:bottom w:val="none" w:sz="0" w:space="0" w:color="auto"/>
                <w:right w:val="none" w:sz="0" w:space="0" w:color="auto"/>
              </w:divBdr>
            </w:div>
            <w:div w:id="1451976897">
              <w:marLeft w:val="0"/>
              <w:marRight w:val="0"/>
              <w:marTop w:val="0"/>
              <w:marBottom w:val="0"/>
              <w:divBdr>
                <w:top w:val="none" w:sz="0" w:space="0" w:color="auto"/>
                <w:left w:val="none" w:sz="0" w:space="0" w:color="auto"/>
                <w:bottom w:val="none" w:sz="0" w:space="0" w:color="auto"/>
                <w:right w:val="none" w:sz="0" w:space="0" w:color="auto"/>
              </w:divBdr>
            </w:div>
            <w:div w:id="1394111412">
              <w:marLeft w:val="0"/>
              <w:marRight w:val="0"/>
              <w:marTop w:val="0"/>
              <w:marBottom w:val="0"/>
              <w:divBdr>
                <w:top w:val="none" w:sz="0" w:space="0" w:color="auto"/>
                <w:left w:val="none" w:sz="0" w:space="0" w:color="auto"/>
                <w:bottom w:val="none" w:sz="0" w:space="0" w:color="auto"/>
                <w:right w:val="none" w:sz="0" w:space="0" w:color="auto"/>
              </w:divBdr>
            </w:div>
            <w:div w:id="1784887187">
              <w:marLeft w:val="0"/>
              <w:marRight w:val="0"/>
              <w:marTop w:val="0"/>
              <w:marBottom w:val="0"/>
              <w:divBdr>
                <w:top w:val="none" w:sz="0" w:space="0" w:color="auto"/>
                <w:left w:val="none" w:sz="0" w:space="0" w:color="auto"/>
                <w:bottom w:val="none" w:sz="0" w:space="0" w:color="auto"/>
                <w:right w:val="none" w:sz="0" w:space="0" w:color="auto"/>
              </w:divBdr>
            </w:div>
            <w:div w:id="410852740">
              <w:marLeft w:val="0"/>
              <w:marRight w:val="0"/>
              <w:marTop w:val="0"/>
              <w:marBottom w:val="0"/>
              <w:divBdr>
                <w:top w:val="none" w:sz="0" w:space="0" w:color="auto"/>
                <w:left w:val="none" w:sz="0" w:space="0" w:color="auto"/>
                <w:bottom w:val="none" w:sz="0" w:space="0" w:color="auto"/>
                <w:right w:val="none" w:sz="0" w:space="0" w:color="auto"/>
              </w:divBdr>
            </w:div>
            <w:div w:id="1683626647">
              <w:marLeft w:val="0"/>
              <w:marRight w:val="0"/>
              <w:marTop w:val="0"/>
              <w:marBottom w:val="0"/>
              <w:divBdr>
                <w:top w:val="none" w:sz="0" w:space="0" w:color="auto"/>
                <w:left w:val="none" w:sz="0" w:space="0" w:color="auto"/>
                <w:bottom w:val="none" w:sz="0" w:space="0" w:color="auto"/>
                <w:right w:val="none" w:sz="0" w:space="0" w:color="auto"/>
              </w:divBdr>
            </w:div>
            <w:div w:id="516046840">
              <w:marLeft w:val="0"/>
              <w:marRight w:val="0"/>
              <w:marTop w:val="0"/>
              <w:marBottom w:val="0"/>
              <w:divBdr>
                <w:top w:val="none" w:sz="0" w:space="0" w:color="auto"/>
                <w:left w:val="none" w:sz="0" w:space="0" w:color="auto"/>
                <w:bottom w:val="none" w:sz="0" w:space="0" w:color="auto"/>
                <w:right w:val="none" w:sz="0" w:space="0" w:color="auto"/>
              </w:divBdr>
            </w:div>
            <w:div w:id="447160330">
              <w:marLeft w:val="0"/>
              <w:marRight w:val="0"/>
              <w:marTop w:val="0"/>
              <w:marBottom w:val="0"/>
              <w:divBdr>
                <w:top w:val="none" w:sz="0" w:space="0" w:color="auto"/>
                <w:left w:val="none" w:sz="0" w:space="0" w:color="auto"/>
                <w:bottom w:val="none" w:sz="0" w:space="0" w:color="auto"/>
                <w:right w:val="none" w:sz="0" w:space="0" w:color="auto"/>
              </w:divBdr>
            </w:div>
            <w:div w:id="998271465">
              <w:marLeft w:val="0"/>
              <w:marRight w:val="0"/>
              <w:marTop w:val="0"/>
              <w:marBottom w:val="0"/>
              <w:divBdr>
                <w:top w:val="none" w:sz="0" w:space="0" w:color="auto"/>
                <w:left w:val="none" w:sz="0" w:space="0" w:color="auto"/>
                <w:bottom w:val="none" w:sz="0" w:space="0" w:color="auto"/>
                <w:right w:val="none" w:sz="0" w:space="0" w:color="auto"/>
              </w:divBdr>
            </w:div>
            <w:div w:id="1220896913">
              <w:marLeft w:val="0"/>
              <w:marRight w:val="0"/>
              <w:marTop w:val="0"/>
              <w:marBottom w:val="0"/>
              <w:divBdr>
                <w:top w:val="none" w:sz="0" w:space="0" w:color="auto"/>
                <w:left w:val="none" w:sz="0" w:space="0" w:color="auto"/>
                <w:bottom w:val="none" w:sz="0" w:space="0" w:color="auto"/>
                <w:right w:val="none" w:sz="0" w:space="0" w:color="auto"/>
              </w:divBdr>
            </w:div>
            <w:div w:id="892885236">
              <w:marLeft w:val="0"/>
              <w:marRight w:val="0"/>
              <w:marTop w:val="0"/>
              <w:marBottom w:val="0"/>
              <w:divBdr>
                <w:top w:val="none" w:sz="0" w:space="0" w:color="auto"/>
                <w:left w:val="none" w:sz="0" w:space="0" w:color="auto"/>
                <w:bottom w:val="none" w:sz="0" w:space="0" w:color="auto"/>
                <w:right w:val="none" w:sz="0" w:space="0" w:color="auto"/>
              </w:divBdr>
            </w:div>
            <w:div w:id="596912008">
              <w:marLeft w:val="0"/>
              <w:marRight w:val="0"/>
              <w:marTop w:val="0"/>
              <w:marBottom w:val="0"/>
              <w:divBdr>
                <w:top w:val="none" w:sz="0" w:space="0" w:color="auto"/>
                <w:left w:val="none" w:sz="0" w:space="0" w:color="auto"/>
                <w:bottom w:val="none" w:sz="0" w:space="0" w:color="auto"/>
                <w:right w:val="none" w:sz="0" w:space="0" w:color="auto"/>
              </w:divBdr>
            </w:div>
            <w:div w:id="826046516">
              <w:marLeft w:val="0"/>
              <w:marRight w:val="0"/>
              <w:marTop w:val="0"/>
              <w:marBottom w:val="0"/>
              <w:divBdr>
                <w:top w:val="none" w:sz="0" w:space="0" w:color="auto"/>
                <w:left w:val="none" w:sz="0" w:space="0" w:color="auto"/>
                <w:bottom w:val="none" w:sz="0" w:space="0" w:color="auto"/>
                <w:right w:val="none" w:sz="0" w:space="0" w:color="auto"/>
              </w:divBdr>
            </w:div>
            <w:div w:id="445320362">
              <w:marLeft w:val="0"/>
              <w:marRight w:val="0"/>
              <w:marTop w:val="0"/>
              <w:marBottom w:val="0"/>
              <w:divBdr>
                <w:top w:val="none" w:sz="0" w:space="0" w:color="auto"/>
                <w:left w:val="none" w:sz="0" w:space="0" w:color="auto"/>
                <w:bottom w:val="none" w:sz="0" w:space="0" w:color="auto"/>
                <w:right w:val="none" w:sz="0" w:space="0" w:color="auto"/>
              </w:divBdr>
            </w:div>
            <w:div w:id="1770467572">
              <w:marLeft w:val="0"/>
              <w:marRight w:val="0"/>
              <w:marTop w:val="0"/>
              <w:marBottom w:val="0"/>
              <w:divBdr>
                <w:top w:val="none" w:sz="0" w:space="0" w:color="auto"/>
                <w:left w:val="none" w:sz="0" w:space="0" w:color="auto"/>
                <w:bottom w:val="none" w:sz="0" w:space="0" w:color="auto"/>
                <w:right w:val="none" w:sz="0" w:space="0" w:color="auto"/>
              </w:divBdr>
            </w:div>
            <w:div w:id="509570129">
              <w:marLeft w:val="0"/>
              <w:marRight w:val="0"/>
              <w:marTop w:val="0"/>
              <w:marBottom w:val="0"/>
              <w:divBdr>
                <w:top w:val="none" w:sz="0" w:space="0" w:color="auto"/>
                <w:left w:val="none" w:sz="0" w:space="0" w:color="auto"/>
                <w:bottom w:val="none" w:sz="0" w:space="0" w:color="auto"/>
                <w:right w:val="none" w:sz="0" w:space="0" w:color="auto"/>
              </w:divBdr>
            </w:div>
            <w:div w:id="1959287660">
              <w:marLeft w:val="0"/>
              <w:marRight w:val="0"/>
              <w:marTop w:val="0"/>
              <w:marBottom w:val="0"/>
              <w:divBdr>
                <w:top w:val="none" w:sz="0" w:space="0" w:color="auto"/>
                <w:left w:val="none" w:sz="0" w:space="0" w:color="auto"/>
                <w:bottom w:val="none" w:sz="0" w:space="0" w:color="auto"/>
                <w:right w:val="none" w:sz="0" w:space="0" w:color="auto"/>
              </w:divBdr>
            </w:div>
            <w:div w:id="1905069122">
              <w:marLeft w:val="0"/>
              <w:marRight w:val="0"/>
              <w:marTop w:val="0"/>
              <w:marBottom w:val="0"/>
              <w:divBdr>
                <w:top w:val="none" w:sz="0" w:space="0" w:color="auto"/>
                <w:left w:val="none" w:sz="0" w:space="0" w:color="auto"/>
                <w:bottom w:val="none" w:sz="0" w:space="0" w:color="auto"/>
                <w:right w:val="none" w:sz="0" w:space="0" w:color="auto"/>
              </w:divBdr>
            </w:div>
            <w:div w:id="1022822023">
              <w:marLeft w:val="0"/>
              <w:marRight w:val="0"/>
              <w:marTop w:val="0"/>
              <w:marBottom w:val="0"/>
              <w:divBdr>
                <w:top w:val="none" w:sz="0" w:space="0" w:color="auto"/>
                <w:left w:val="none" w:sz="0" w:space="0" w:color="auto"/>
                <w:bottom w:val="none" w:sz="0" w:space="0" w:color="auto"/>
                <w:right w:val="none" w:sz="0" w:space="0" w:color="auto"/>
              </w:divBdr>
            </w:div>
            <w:div w:id="1974478788">
              <w:marLeft w:val="0"/>
              <w:marRight w:val="0"/>
              <w:marTop w:val="0"/>
              <w:marBottom w:val="0"/>
              <w:divBdr>
                <w:top w:val="none" w:sz="0" w:space="0" w:color="auto"/>
                <w:left w:val="none" w:sz="0" w:space="0" w:color="auto"/>
                <w:bottom w:val="none" w:sz="0" w:space="0" w:color="auto"/>
                <w:right w:val="none" w:sz="0" w:space="0" w:color="auto"/>
              </w:divBdr>
            </w:div>
            <w:div w:id="537475690">
              <w:marLeft w:val="0"/>
              <w:marRight w:val="0"/>
              <w:marTop w:val="0"/>
              <w:marBottom w:val="0"/>
              <w:divBdr>
                <w:top w:val="none" w:sz="0" w:space="0" w:color="auto"/>
                <w:left w:val="none" w:sz="0" w:space="0" w:color="auto"/>
                <w:bottom w:val="none" w:sz="0" w:space="0" w:color="auto"/>
                <w:right w:val="none" w:sz="0" w:space="0" w:color="auto"/>
              </w:divBdr>
            </w:div>
            <w:div w:id="472597199">
              <w:marLeft w:val="0"/>
              <w:marRight w:val="0"/>
              <w:marTop w:val="0"/>
              <w:marBottom w:val="0"/>
              <w:divBdr>
                <w:top w:val="none" w:sz="0" w:space="0" w:color="auto"/>
                <w:left w:val="none" w:sz="0" w:space="0" w:color="auto"/>
                <w:bottom w:val="none" w:sz="0" w:space="0" w:color="auto"/>
                <w:right w:val="none" w:sz="0" w:space="0" w:color="auto"/>
              </w:divBdr>
            </w:div>
            <w:div w:id="372119838">
              <w:marLeft w:val="0"/>
              <w:marRight w:val="0"/>
              <w:marTop w:val="0"/>
              <w:marBottom w:val="0"/>
              <w:divBdr>
                <w:top w:val="none" w:sz="0" w:space="0" w:color="auto"/>
                <w:left w:val="none" w:sz="0" w:space="0" w:color="auto"/>
                <w:bottom w:val="none" w:sz="0" w:space="0" w:color="auto"/>
                <w:right w:val="none" w:sz="0" w:space="0" w:color="auto"/>
              </w:divBdr>
            </w:div>
            <w:div w:id="703487254">
              <w:marLeft w:val="0"/>
              <w:marRight w:val="0"/>
              <w:marTop w:val="0"/>
              <w:marBottom w:val="0"/>
              <w:divBdr>
                <w:top w:val="none" w:sz="0" w:space="0" w:color="auto"/>
                <w:left w:val="none" w:sz="0" w:space="0" w:color="auto"/>
                <w:bottom w:val="none" w:sz="0" w:space="0" w:color="auto"/>
                <w:right w:val="none" w:sz="0" w:space="0" w:color="auto"/>
              </w:divBdr>
            </w:div>
            <w:div w:id="800534347">
              <w:marLeft w:val="0"/>
              <w:marRight w:val="0"/>
              <w:marTop w:val="0"/>
              <w:marBottom w:val="0"/>
              <w:divBdr>
                <w:top w:val="none" w:sz="0" w:space="0" w:color="auto"/>
                <w:left w:val="none" w:sz="0" w:space="0" w:color="auto"/>
                <w:bottom w:val="none" w:sz="0" w:space="0" w:color="auto"/>
                <w:right w:val="none" w:sz="0" w:space="0" w:color="auto"/>
              </w:divBdr>
            </w:div>
            <w:div w:id="1904565026">
              <w:marLeft w:val="0"/>
              <w:marRight w:val="0"/>
              <w:marTop w:val="0"/>
              <w:marBottom w:val="0"/>
              <w:divBdr>
                <w:top w:val="none" w:sz="0" w:space="0" w:color="auto"/>
                <w:left w:val="none" w:sz="0" w:space="0" w:color="auto"/>
                <w:bottom w:val="none" w:sz="0" w:space="0" w:color="auto"/>
                <w:right w:val="none" w:sz="0" w:space="0" w:color="auto"/>
              </w:divBdr>
            </w:div>
            <w:div w:id="1280406085">
              <w:marLeft w:val="0"/>
              <w:marRight w:val="0"/>
              <w:marTop w:val="0"/>
              <w:marBottom w:val="0"/>
              <w:divBdr>
                <w:top w:val="none" w:sz="0" w:space="0" w:color="auto"/>
                <w:left w:val="none" w:sz="0" w:space="0" w:color="auto"/>
                <w:bottom w:val="none" w:sz="0" w:space="0" w:color="auto"/>
                <w:right w:val="none" w:sz="0" w:space="0" w:color="auto"/>
              </w:divBdr>
            </w:div>
            <w:div w:id="1523742111">
              <w:marLeft w:val="0"/>
              <w:marRight w:val="0"/>
              <w:marTop w:val="0"/>
              <w:marBottom w:val="0"/>
              <w:divBdr>
                <w:top w:val="none" w:sz="0" w:space="0" w:color="auto"/>
                <w:left w:val="none" w:sz="0" w:space="0" w:color="auto"/>
                <w:bottom w:val="none" w:sz="0" w:space="0" w:color="auto"/>
                <w:right w:val="none" w:sz="0" w:space="0" w:color="auto"/>
              </w:divBdr>
            </w:div>
            <w:div w:id="2018339390">
              <w:marLeft w:val="0"/>
              <w:marRight w:val="0"/>
              <w:marTop w:val="0"/>
              <w:marBottom w:val="0"/>
              <w:divBdr>
                <w:top w:val="none" w:sz="0" w:space="0" w:color="auto"/>
                <w:left w:val="none" w:sz="0" w:space="0" w:color="auto"/>
                <w:bottom w:val="none" w:sz="0" w:space="0" w:color="auto"/>
                <w:right w:val="none" w:sz="0" w:space="0" w:color="auto"/>
              </w:divBdr>
            </w:div>
            <w:div w:id="1651136939">
              <w:marLeft w:val="0"/>
              <w:marRight w:val="0"/>
              <w:marTop w:val="0"/>
              <w:marBottom w:val="0"/>
              <w:divBdr>
                <w:top w:val="none" w:sz="0" w:space="0" w:color="auto"/>
                <w:left w:val="none" w:sz="0" w:space="0" w:color="auto"/>
                <w:bottom w:val="none" w:sz="0" w:space="0" w:color="auto"/>
                <w:right w:val="none" w:sz="0" w:space="0" w:color="auto"/>
              </w:divBdr>
            </w:div>
            <w:div w:id="386073455">
              <w:marLeft w:val="0"/>
              <w:marRight w:val="0"/>
              <w:marTop w:val="0"/>
              <w:marBottom w:val="0"/>
              <w:divBdr>
                <w:top w:val="none" w:sz="0" w:space="0" w:color="auto"/>
                <w:left w:val="none" w:sz="0" w:space="0" w:color="auto"/>
                <w:bottom w:val="none" w:sz="0" w:space="0" w:color="auto"/>
                <w:right w:val="none" w:sz="0" w:space="0" w:color="auto"/>
              </w:divBdr>
            </w:div>
            <w:div w:id="1069421446">
              <w:marLeft w:val="0"/>
              <w:marRight w:val="0"/>
              <w:marTop w:val="0"/>
              <w:marBottom w:val="0"/>
              <w:divBdr>
                <w:top w:val="none" w:sz="0" w:space="0" w:color="auto"/>
                <w:left w:val="none" w:sz="0" w:space="0" w:color="auto"/>
                <w:bottom w:val="none" w:sz="0" w:space="0" w:color="auto"/>
                <w:right w:val="none" w:sz="0" w:space="0" w:color="auto"/>
              </w:divBdr>
            </w:div>
            <w:div w:id="407193263">
              <w:marLeft w:val="0"/>
              <w:marRight w:val="0"/>
              <w:marTop w:val="0"/>
              <w:marBottom w:val="0"/>
              <w:divBdr>
                <w:top w:val="none" w:sz="0" w:space="0" w:color="auto"/>
                <w:left w:val="none" w:sz="0" w:space="0" w:color="auto"/>
                <w:bottom w:val="none" w:sz="0" w:space="0" w:color="auto"/>
                <w:right w:val="none" w:sz="0" w:space="0" w:color="auto"/>
              </w:divBdr>
            </w:div>
            <w:div w:id="1140609364">
              <w:marLeft w:val="0"/>
              <w:marRight w:val="0"/>
              <w:marTop w:val="0"/>
              <w:marBottom w:val="0"/>
              <w:divBdr>
                <w:top w:val="none" w:sz="0" w:space="0" w:color="auto"/>
                <w:left w:val="none" w:sz="0" w:space="0" w:color="auto"/>
                <w:bottom w:val="none" w:sz="0" w:space="0" w:color="auto"/>
                <w:right w:val="none" w:sz="0" w:space="0" w:color="auto"/>
              </w:divBdr>
            </w:div>
            <w:div w:id="653679192">
              <w:marLeft w:val="0"/>
              <w:marRight w:val="0"/>
              <w:marTop w:val="0"/>
              <w:marBottom w:val="0"/>
              <w:divBdr>
                <w:top w:val="none" w:sz="0" w:space="0" w:color="auto"/>
                <w:left w:val="none" w:sz="0" w:space="0" w:color="auto"/>
                <w:bottom w:val="none" w:sz="0" w:space="0" w:color="auto"/>
                <w:right w:val="none" w:sz="0" w:space="0" w:color="auto"/>
              </w:divBdr>
            </w:div>
            <w:div w:id="1970282318">
              <w:marLeft w:val="0"/>
              <w:marRight w:val="0"/>
              <w:marTop w:val="0"/>
              <w:marBottom w:val="0"/>
              <w:divBdr>
                <w:top w:val="none" w:sz="0" w:space="0" w:color="auto"/>
                <w:left w:val="none" w:sz="0" w:space="0" w:color="auto"/>
                <w:bottom w:val="none" w:sz="0" w:space="0" w:color="auto"/>
                <w:right w:val="none" w:sz="0" w:space="0" w:color="auto"/>
              </w:divBdr>
            </w:div>
            <w:div w:id="328168975">
              <w:marLeft w:val="0"/>
              <w:marRight w:val="0"/>
              <w:marTop w:val="0"/>
              <w:marBottom w:val="0"/>
              <w:divBdr>
                <w:top w:val="none" w:sz="0" w:space="0" w:color="auto"/>
                <w:left w:val="none" w:sz="0" w:space="0" w:color="auto"/>
                <w:bottom w:val="none" w:sz="0" w:space="0" w:color="auto"/>
                <w:right w:val="none" w:sz="0" w:space="0" w:color="auto"/>
              </w:divBdr>
            </w:div>
            <w:div w:id="1348478635">
              <w:marLeft w:val="0"/>
              <w:marRight w:val="0"/>
              <w:marTop w:val="0"/>
              <w:marBottom w:val="0"/>
              <w:divBdr>
                <w:top w:val="none" w:sz="0" w:space="0" w:color="auto"/>
                <w:left w:val="none" w:sz="0" w:space="0" w:color="auto"/>
                <w:bottom w:val="none" w:sz="0" w:space="0" w:color="auto"/>
                <w:right w:val="none" w:sz="0" w:space="0" w:color="auto"/>
              </w:divBdr>
            </w:div>
            <w:div w:id="1958028537">
              <w:marLeft w:val="0"/>
              <w:marRight w:val="0"/>
              <w:marTop w:val="0"/>
              <w:marBottom w:val="0"/>
              <w:divBdr>
                <w:top w:val="none" w:sz="0" w:space="0" w:color="auto"/>
                <w:left w:val="none" w:sz="0" w:space="0" w:color="auto"/>
                <w:bottom w:val="none" w:sz="0" w:space="0" w:color="auto"/>
                <w:right w:val="none" w:sz="0" w:space="0" w:color="auto"/>
              </w:divBdr>
            </w:div>
            <w:div w:id="1701856257">
              <w:marLeft w:val="0"/>
              <w:marRight w:val="0"/>
              <w:marTop w:val="0"/>
              <w:marBottom w:val="0"/>
              <w:divBdr>
                <w:top w:val="none" w:sz="0" w:space="0" w:color="auto"/>
                <w:left w:val="none" w:sz="0" w:space="0" w:color="auto"/>
                <w:bottom w:val="none" w:sz="0" w:space="0" w:color="auto"/>
                <w:right w:val="none" w:sz="0" w:space="0" w:color="auto"/>
              </w:divBdr>
            </w:div>
            <w:div w:id="1827698561">
              <w:marLeft w:val="0"/>
              <w:marRight w:val="0"/>
              <w:marTop w:val="0"/>
              <w:marBottom w:val="0"/>
              <w:divBdr>
                <w:top w:val="none" w:sz="0" w:space="0" w:color="auto"/>
                <w:left w:val="none" w:sz="0" w:space="0" w:color="auto"/>
                <w:bottom w:val="none" w:sz="0" w:space="0" w:color="auto"/>
                <w:right w:val="none" w:sz="0" w:space="0" w:color="auto"/>
              </w:divBdr>
            </w:div>
            <w:div w:id="1309477336">
              <w:marLeft w:val="0"/>
              <w:marRight w:val="0"/>
              <w:marTop w:val="0"/>
              <w:marBottom w:val="0"/>
              <w:divBdr>
                <w:top w:val="none" w:sz="0" w:space="0" w:color="auto"/>
                <w:left w:val="none" w:sz="0" w:space="0" w:color="auto"/>
                <w:bottom w:val="none" w:sz="0" w:space="0" w:color="auto"/>
                <w:right w:val="none" w:sz="0" w:space="0" w:color="auto"/>
              </w:divBdr>
            </w:div>
            <w:div w:id="1095516063">
              <w:marLeft w:val="0"/>
              <w:marRight w:val="0"/>
              <w:marTop w:val="0"/>
              <w:marBottom w:val="0"/>
              <w:divBdr>
                <w:top w:val="none" w:sz="0" w:space="0" w:color="auto"/>
                <w:left w:val="none" w:sz="0" w:space="0" w:color="auto"/>
                <w:bottom w:val="none" w:sz="0" w:space="0" w:color="auto"/>
                <w:right w:val="none" w:sz="0" w:space="0" w:color="auto"/>
              </w:divBdr>
            </w:div>
            <w:div w:id="1653945139">
              <w:marLeft w:val="0"/>
              <w:marRight w:val="0"/>
              <w:marTop w:val="0"/>
              <w:marBottom w:val="0"/>
              <w:divBdr>
                <w:top w:val="none" w:sz="0" w:space="0" w:color="auto"/>
                <w:left w:val="none" w:sz="0" w:space="0" w:color="auto"/>
                <w:bottom w:val="none" w:sz="0" w:space="0" w:color="auto"/>
                <w:right w:val="none" w:sz="0" w:space="0" w:color="auto"/>
              </w:divBdr>
            </w:div>
            <w:div w:id="1441142226">
              <w:marLeft w:val="0"/>
              <w:marRight w:val="0"/>
              <w:marTop w:val="0"/>
              <w:marBottom w:val="0"/>
              <w:divBdr>
                <w:top w:val="none" w:sz="0" w:space="0" w:color="auto"/>
                <w:left w:val="none" w:sz="0" w:space="0" w:color="auto"/>
                <w:bottom w:val="none" w:sz="0" w:space="0" w:color="auto"/>
                <w:right w:val="none" w:sz="0" w:space="0" w:color="auto"/>
              </w:divBdr>
            </w:div>
            <w:div w:id="778261160">
              <w:marLeft w:val="0"/>
              <w:marRight w:val="0"/>
              <w:marTop w:val="0"/>
              <w:marBottom w:val="0"/>
              <w:divBdr>
                <w:top w:val="none" w:sz="0" w:space="0" w:color="auto"/>
                <w:left w:val="none" w:sz="0" w:space="0" w:color="auto"/>
                <w:bottom w:val="none" w:sz="0" w:space="0" w:color="auto"/>
                <w:right w:val="none" w:sz="0" w:space="0" w:color="auto"/>
              </w:divBdr>
            </w:div>
            <w:div w:id="265581921">
              <w:marLeft w:val="0"/>
              <w:marRight w:val="0"/>
              <w:marTop w:val="0"/>
              <w:marBottom w:val="0"/>
              <w:divBdr>
                <w:top w:val="none" w:sz="0" w:space="0" w:color="auto"/>
                <w:left w:val="none" w:sz="0" w:space="0" w:color="auto"/>
                <w:bottom w:val="none" w:sz="0" w:space="0" w:color="auto"/>
                <w:right w:val="none" w:sz="0" w:space="0" w:color="auto"/>
              </w:divBdr>
            </w:div>
            <w:div w:id="1007444298">
              <w:marLeft w:val="0"/>
              <w:marRight w:val="0"/>
              <w:marTop w:val="0"/>
              <w:marBottom w:val="0"/>
              <w:divBdr>
                <w:top w:val="none" w:sz="0" w:space="0" w:color="auto"/>
                <w:left w:val="none" w:sz="0" w:space="0" w:color="auto"/>
                <w:bottom w:val="none" w:sz="0" w:space="0" w:color="auto"/>
                <w:right w:val="none" w:sz="0" w:space="0" w:color="auto"/>
              </w:divBdr>
            </w:div>
            <w:div w:id="2038046289">
              <w:marLeft w:val="0"/>
              <w:marRight w:val="0"/>
              <w:marTop w:val="0"/>
              <w:marBottom w:val="0"/>
              <w:divBdr>
                <w:top w:val="none" w:sz="0" w:space="0" w:color="auto"/>
                <w:left w:val="none" w:sz="0" w:space="0" w:color="auto"/>
                <w:bottom w:val="none" w:sz="0" w:space="0" w:color="auto"/>
                <w:right w:val="none" w:sz="0" w:space="0" w:color="auto"/>
              </w:divBdr>
            </w:div>
            <w:div w:id="695351955">
              <w:marLeft w:val="0"/>
              <w:marRight w:val="0"/>
              <w:marTop w:val="0"/>
              <w:marBottom w:val="0"/>
              <w:divBdr>
                <w:top w:val="none" w:sz="0" w:space="0" w:color="auto"/>
                <w:left w:val="none" w:sz="0" w:space="0" w:color="auto"/>
                <w:bottom w:val="none" w:sz="0" w:space="0" w:color="auto"/>
                <w:right w:val="none" w:sz="0" w:space="0" w:color="auto"/>
              </w:divBdr>
            </w:div>
            <w:div w:id="1026248251">
              <w:marLeft w:val="0"/>
              <w:marRight w:val="0"/>
              <w:marTop w:val="0"/>
              <w:marBottom w:val="0"/>
              <w:divBdr>
                <w:top w:val="none" w:sz="0" w:space="0" w:color="auto"/>
                <w:left w:val="none" w:sz="0" w:space="0" w:color="auto"/>
                <w:bottom w:val="none" w:sz="0" w:space="0" w:color="auto"/>
                <w:right w:val="none" w:sz="0" w:space="0" w:color="auto"/>
              </w:divBdr>
            </w:div>
            <w:div w:id="1417090435">
              <w:marLeft w:val="0"/>
              <w:marRight w:val="0"/>
              <w:marTop w:val="0"/>
              <w:marBottom w:val="0"/>
              <w:divBdr>
                <w:top w:val="none" w:sz="0" w:space="0" w:color="auto"/>
                <w:left w:val="none" w:sz="0" w:space="0" w:color="auto"/>
                <w:bottom w:val="none" w:sz="0" w:space="0" w:color="auto"/>
                <w:right w:val="none" w:sz="0" w:space="0" w:color="auto"/>
              </w:divBdr>
            </w:div>
            <w:div w:id="1403792086">
              <w:marLeft w:val="0"/>
              <w:marRight w:val="0"/>
              <w:marTop w:val="0"/>
              <w:marBottom w:val="0"/>
              <w:divBdr>
                <w:top w:val="none" w:sz="0" w:space="0" w:color="auto"/>
                <w:left w:val="none" w:sz="0" w:space="0" w:color="auto"/>
                <w:bottom w:val="none" w:sz="0" w:space="0" w:color="auto"/>
                <w:right w:val="none" w:sz="0" w:space="0" w:color="auto"/>
              </w:divBdr>
            </w:div>
            <w:div w:id="1736277733">
              <w:marLeft w:val="0"/>
              <w:marRight w:val="0"/>
              <w:marTop w:val="0"/>
              <w:marBottom w:val="0"/>
              <w:divBdr>
                <w:top w:val="none" w:sz="0" w:space="0" w:color="auto"/>
                <w:left w:val="none" w:sz="0" w:space="0" w:color="auto"/>
                <w:bottom w:val="none" w:sz="0" w:space="0" w:color="auto"/>
                <w:right w:val="none" w:sz="0" w:space="0" w:color="auto"/>
              </w:divBdr>
            </w:div>
            <w:div w:id="978147694">
              <w:marLeft w:val="0"/>
              <w:marRight w:val="0"/>
              <w:marTop w:val="0"/>
              <w:marBottom w:val="0"/>
              <w:divBdr>
                <w:top w:val="none" w:sz="0" w:space="0" w:color="auto"/>
                <w:left w:val="none" w:sz="0" w:space="0" w:color="auto"/>
                <w:bottom w:val="none" w:sz="0" w:space="0" w:color="auto"/>
                <w:right w:val="none" w:sz="0" w:space="0" w:color="auto"/>
              </w:divBdr>
            </w:div>
            <w:div w:id="1707099324">
              <w:marLeft w:val="0"/>
              <w:marRight w:val="0"/>
              <w:marTop w:val="0"/>
              <w:marBottom w:val="0"/>
              <w:divBdr>
                <w:top w:val="none" w:sz="0" w:space="0" w:color="auto"/>
                <w:left w:val="none" w:sz="0" w:space="0" w:color="auto"/>
                <w:bottom w:val="none" w:sz="0" w:space="0" w:color="auto"/>
                <w:right w:val="none" w:sz="0" w:space="0" w:color="auto"/>
              </w:divBdr>
            </w:div>
            <w:div w:id="1887139600">
              <w:marLeft w:val="0"/>
              <w:marRight w:val="0"/>
              <w:marTop w:val="0"/>
              <w:marBottom w:val="0"/>
              <w:divBdr>
                <w:top w:val="none" w:sz="0" w:space="0" w:color="auto"/>
                <w:left w:val="none" w:sz="0" w:space="0" w:color="auto"/>
                <w:bottom w:val="none" w:sz="0" w:space="0" w:color="auto"/>
                <w:right w:val="none" w:sz="0" w:space="0" w:color="auto"/>
              </w:divBdr>
            </w:div>
            <w:div w:id="970597521">
              <w:marLeft w:val="0"/>
              <w:marRight w:val="0"/>
              <w:marTop w:val="0"/>
              <w:marBottom w:val="0"/>
              <w:divBdr>
                <w:top w:val="none" w:sz="0" w:space="0" w:color="auto"/>
                <w:left w:val="none" w:sz="0" w:space="0" w:color="auto"/>
                <w:bottom w:val="none" w:sz="0" w:space="0" w:color="auto"/>
                <w:right w:val="none" w:sz="0" w:space="0" w:color="auto"/>
              </w:divBdr>
            </w:div>
            <w:div w:id="1543205748">
              <w:marLeft w:val="0"/>
              <w:marRight w:val="0"/>
              <w:marTop w:val="0"/>
              <w:marBottom w:val="0"/>
              <w:divBdr>
                <w:top w:val="none" w:sz="0" w:space="0" w:color="auto"/>
                <w:left w:val="none" w:sz="0" w:space="0" w:color="auto"/>
                <w:bottom w:val="none" w:sz="0" w:space="0" w:color="auto"/>
                <w:right w:val="none" w:sz="0" w:space="0" w:color="auto"/>
              </w:divBdr>
            </w:div>
            <w:div w:id="1482431806">
              <w:marLeft w:val="0"/>
              <w:marRight w:val="0"/>
              <w:marTop w:val="0"/>
              <w:marBottom w:val="0"/>
              <w:divBdr>
                <w:top w:val="none" w:sz="0" w:space="0" w:color="auto"/>
                <w:left w:val="none" w:sz="0" w:space="0" w:color="auto"/>
                <w:bottom w:val="none" w:sz="0" w:space="0" w:color="auto"/>
                <w:right w:val="none" w:sz="0" w:space="0" w:color="auto"/>
              </w:divBdr>
            </w:div>
            <w:div w:id="1378894604">
              <w:marLeft w:val="0"/>
              <w:marRight w:val="0"/>
              <w:marTop w:val="0"/>
              <w:marBottom w:val="0"/>
              <w:divBdr>
                <w:top w:val="none" w:sz="0" w:space="0" w:color="auto"/>
                <w:left w:val="none" w:sz="0" w:space="0" w:color="auto"/>
                <w:bottom w:val="none" w:sz="0" w:space="0" w:color="auto"/>
                <w:right w:val="none" w:sz="0" w:space="0" w:color="auto"/>
              </w:divBdr>
            </w:div>
            <w:div w:id="1073504952">
              <w:marLeft w:val="0"/>
              <w:marRight w:val="0"/>
              <w:marTop w:val="0"/>
              <w:marBottom w:val="0"/>
              <w:divBdr>
                <w:top w:val="none" w:sz="0" w:space="0" w:color="auto"/>
                <w:left w:val="none" w:sz="0" w:space="0" w:color="auto"/>
                <w:bottom w:val="none" w:sz="0" w:space="0" w:color="auto"/>
                <w:right w:val="none" w:sz="0" w:space="0" w:color="auto"/>
              </w:divBdr>
            </w:div>
            <w:div w:id="1155688447">
              <w:marLeft w:val="0"/>
              <w:marRight w:val="0"/>
              <w:marTop w:val="0"/>
              <w:marBottom w:val="0"/>
              <w:divBdr>
                <w:top w:val="none" w:sz="0" w:space="0" w:color="auto"/>
                <w:left w:val="none" w:sz="0" w:space="0" w:color="auto"/>
                <w:bottom w:val="none" w:sz="0" w:space="0" w:color="auto"/>
                <w:right w:val="none" w:sz="0" w:space="0" w:color="auto"/>
              </w:divBdr>
            </w:div>
            <w:div w:id="910578574">
              <w:marLeft w:val="0"/>
              <w:marRight w:val="0"/>
              <w:marTop w:val="0"/>
              <w:marBottom w:val="0"/>
              <w:divBdr>
                <w:top w:val="none" w:sz="0" w:space="0" w:color="auto"/>
                <w:left w:val="none" w:sz="0" w:space="0" w:color="auto"/>
                <w:bottom w:val="none" w:sz="0" w:space="0" w:color="auto"/>
                <w:right w:val="none" w:sz="0" w:space="0" w:color="auto"/>
              </w:divBdr>
            </w:div>
            <w:div w:id="331642693">
              <w:marLeft w:val="0"/>
              <w:marRight w:val="0"/>
              <w:marTop w:val="0"/>
              <w:marBottom w:val="0"/>
              <w:divBdr>
                <w:top w:val="none" w:sz="0" w:space="0" w:color="auto"/>
                <w:left w:val="none" w:sz="0" w:space="0" w:color="auto"/>
                <w:bottom w:val="none" w:sz="0" w:space="0" w:color="auto"/>
                <w:right w:val="none" w:sz="0" w:space="0" w:color="auto"/>
              </w:divBdr>
            </w:div>
            <w:div w:id="1234050134">
              <w:marLeft w:val="0"/>
              <w:marRight w:val="0"/>
              <w:marTop w:val="0"/>
              <w:marBottom w:val="0"/>
              <w:divBdr>
                <w:top w:val="none" w:sz="0" w:space="0" w:color="auto"/>
                <w:left w:val="none" w:sz="0" w:space="0" w:color="auto"/>
                <w:bottom w:val="none" w:sz="0" w:space="0" w:color="auto"/>
                <w:right w:val="none" w:sz="0" w:space="0" w:color="auto"/>
              </w:divBdr>
            </w:div>
            <w:div w:id="304746196">
              <w:marLeft w:val="0"/>
              <w:marRight w:val="0"/>
              <w:marTop w:val="0"/>
              <w:marBottom w:val="0"/>
              <w:divBdr>
                <w:top w:val="none" w:sz="0" w:space="0" w:color="auto"/>
                <w:left w:val="none" w:sz="0" w:space="0" w:color="auto"/>
                <w:bottom w:val="none" w:sz="0" w:space="0" w:color="auto"/>
                <w:right w:val="none" w:sz="0" w:space="0" w:color="auto"/>
              </w:divBdr>
            </w:div>
            <w:div w:id="1876455585">
              <w:marLeft w:val="0"/>
              <w:marRight w:val="0"/>
              <w:marTop w:val="0"/>
              <w:marBottom w:val="0"/>
              <w:divBdr>
                <w:top w:val="none" w:sz="0" w:space="0" w:color="auto"/>
                <w:left w:val="none" w:sz="0" w:space="0" w:color="auto"/>
                <w:bottom w:val="none" w:sz="0" w:space="0" w:color="auto"/>
                <w:right w:val="none" w:sz="0" w:space="0" w:color="auto"/>
              </w:divBdr>
            </w:div>
            <w:div w:id="2044674739">
              <w:marLeft w:val="0"/>
              <w:marRight w:val="0"/>
              <w:marTop w:val="0"/>
              <w:marBottom w:val="0"/>
              <w:divBdr>
                <w:top w:val="none" w:sz="0" w:space="0" w:color="auto"/>
                <w:left w:val="none" w:sz="0" w:space="0" w:color="auto"/>
                <w:bottom w:val="none" w:sz="0" w:space="0" w:color="auto"/>
                <w:right w:val="none" w:sz="0" w:space="0" w:color="auto"/>
              </w:divBdr>
            </w:div>
            <w:div w:id="1883397558">
              <w:marLeft w:val="0"/>
              <w:marRight w:val="0"/>
              <w:marTop w:val="0"/>
              <w:marBottom w:val="0"/>
              <w:divBdr>
                <w:top w:val="none" w:sz="0" w:space="0" w:color="auto"/>
                <w:left w:val="none" w:sz="0" w:space="0" w:color="auto"/>
                <w:bottom w:val="none" w:sz="0" w:space="0" w:color="auto"/>
                <w:right w:val="none" w:sz="0" w:space="0" w:color="auto"/>
              </w:divBdr>
            </w:div>
            <w:div w:id="564801182">
              <w:marLeft w:val="0"/>
              <w:marRight w:val="0"/>
              <w:marTop w:val="0"/>
              <w:marBottom w:val="0"/>
              <w:divBdr>
                <w:top w:val="none" w:sz="0" w:space="0" w:color="auto"/>
                <w:left w:val="none" w:sz="0" w:space="0" w:color="auto"/>
                <w:bottom w:val="none" w:sz="0" w:space="0" w:color="auto"/>
                <w:right w:val="none" w:sz="0" w:space="0" w:color="auto"/>
              </w:divBdr>
            </w:div>
            <w:div w:id="1998221156">
              <w:marLeft w:val="0"/>
              <w:marRight w:val="0"/>
              <w:marTop w:val="0"/>
              <w:marBottom w:val="0"/>
              <w:divBdr>
                <w:top w:val="none" w:sz="0" w:space="0" w:color="auto"/>
                <w:left w:val="none" w:sz="0" w:space="0" w:color="auto"/>
                <w:bottom w:val="none" w:sz="0" w:space="0" w:color="auto"/>
                <w:right w:val="none" w:sz="0" w:space="0" w:color="auto"/>
              </w:divBdr>
            </w:div>
            <w:div w:id="39667501">
              <w:marLeft w:val="0"/>
              <w:marRight w:val="0"/>
              <w:marTop w:val="0"/>
              <w:marBottom w:val="0"/>
              <w:divBdr>
                <w:top w:val="none" w:sz="0" w:space="0" w:color="auto"/>
                <w:left w:val="none" w:sz="0" w:space="0" w:color="auto"/>
                <w:bottom w:val="none" w:sz="0" w:space="0" w:color="auto"/>
                <w:right w:val="none" w:sz="0" w:space="0" w:color="auto"/>
              </w:divBdr>
            </w:div>
            <w:div w:id="865872712">
              <w:marLeft w:val="0"/>
              <w:marRight w:val="0"/>
              <w:marTop w:val="0"/>
              <w:marBottom w:val="0"/>
              <w:divBdr>
                <w:top w:val="none" w:sz="0" w:space="0" w:color="auto"/>
                <w:left w:val="none" w:sz="0" w:space="0" w:color="auto"/>
                <w:bottom w:val="none" w:sz="0" w:space="0" w:color="auto"/>
                <w:right w:val="none" w:sz="0" w:space="0" w:color="auto"/>
              </w:divBdr>
            </w:div>
            <w:div w:id="1881621761">
              <w:marLeft w:val="0"/>
              <w:marRight w:val="0"/>
              <w:marTop w:val="0"/>
              <w:marBottom w:val="0"/>
              <w:divBdr>
                <w:top w:val="none" w:sz="0" w:space="0" w:color="auto"/>
                <w:left w:val="none" w:sz="0" w:space="0" w:color="auto"/>
                <w:bottom w:val="none" w:sz="0" w:space="0" w:color="auto"/>
                <w:right w:val="none" w:sz="0" w:space="0" w:color="auto"/>
              </w:divBdr>
            </w:div>
            <w:div w:id="1287927605">
              <w:marLeft w:val="0"/>
              <w:marRight w:val="0"/>
              <w:marTop w:val="0"/>
              <w:marBottom w:val="0"/>
              <w:divBdr>
                <w:top w:val="none" w:sz="0" w:space="0" w:color="auto"/>
                <w:left w:val="none" w:sz="0" w:space="0" w:color="auto"/>
                <w:bottom w:val="none" w:sz="0" w:space="0" w:color="auto"/>
                <w:right w:val="none" w:sz="0" w:space="0" w:color="auto"/>
              </w:divBdr>
            </w:div>
            <w:div w:id="70741709">
              <w:marLeft w:val="0"/>
              <w:marRight w:val="0"/>
              <w:marTop w:val="0"/>
              <w:marBottom w:val="0"/>
              <w:divBdr>
                <w:top w:val="none" w:sz="0" w:space="0" w:color="auto"/>
                <w:left w:val="none" w:sz="0" w:space="0" w:color="auto"/>
                <w:bottom w:val="none" w:sz="0" w:space="0" w:color="auto"/>
                <w:right w:val="none" w:sz="0" w:space="0" w:color="auto"/>
              </w:divBdr>
            </w:div>
            <w:div w:id="1301577283">
              <w:marLeft w:val="0"/>
              <w:marRight w:val="0"/>
              <w:marTop w:val="0"/>
              <w:marBottom w:val="0"/>
              <w:divBdr>
                <w:top w:val="none" w:sz="0" w:space="0" w:color="auto"/>
                <w:left w:val="none" w:sz="0" w:space="0" w:color="auto"/>
                <w:bottom w:val="none" w:sz="0" w:space="0" w:color="auto"/>
                <w:right w:val="none" w:sz="0" w:space="0" w:color="auto"/>
              </w:divBdr>
            </w:div>
            <w:div w:id="175845881">
              <w:marLeft w:val="0"/>
              <w:marRight w:val="0"/>
              <w:marTop w:val="0"/>
              <w:marBottom w:val="0"/>
              <w:divBdr>
                <w:top w:val="none" w:sz="0" w:space="0" w:color="auto"/>
                <w:left w:val="none" w:sz="0" w:space="0" w:color="auto"/>
                <w:bottom w:val="none" w:sz="0" w:space="0" w:color="auto"/>
                <w:right w:val="none" w:sz="0" w:space="0" w:color="auto"/>
              </w:divBdr>
            </w:div>
            <w:div w:id="794255939">
              <w:marLeft w:val="0"/>
              <w:marRight w:val="0"/>
              <w:marTop w:val="0"/>
              <w:marBottom w:val="0"/>
              <w:divBdr>
                <w:top w:val="none" w:sz="0" w:space="0" w:color="auto"/>
                <w:left w:val="none" w:sz="0" w:space="0" w:color="auto"/>
                <w:bottom w:val="none" w:sz="0" w:space="0" w:color="auto"/>
                <w:right w:val="none" w:sz="0" w:space="0" w:color="auto"/>
              </w:divBdr>
            </w:div>
            <w:div w:id="1534536734">
              <w:marLeft w:val="0"/>
              <w:marRight w:val="0"/>
              <w:marTop w:val="0"/>
              <w:marBottom w:val="0"/>
              <w:divBdr>
                <w:top w:val="none" w:sz="0" w:space="0" w:color="auto"/>
                <w:left w:val="none" w:sz="0" w:space="0" w:color="auto"/>
                <w:bottom w:val="none" w:sz="0" w:space="0" w:color="auto"/>
                <w:right w:val="none" w:sz="0" w:space="0" w:color="auto"/>
              </w:divBdr>
            </w:div>
            <w:div w:id="202376812">
              <w:marLeft w:val="0"/>
              <w:marRight w:val="0"/>
              <w:marTop w:val="0"/>
              <w:marBottom w:val="0"/>
              <w:divBdr>
                <w:top w:val="none" w:sz="0" w:space="0" w:color="auto"/>
                <w:left w:val="none" w:sz="0" w:space="0" w:color="auto"/>
                <w:bottom w:val="none" w:sz="0" w:space="0" w:color="auto"/>
                <w:right w:val="none" w:sz="0" w:space="0" w:color="auto"/>
              </w:divBdr>
            </w:div>
            <w:div w:id="1929346637">
              <w:marLeft w:val="0"/>
              <w:marRight w:val="0"/>
              <w:marTop w:val="0"/>
              <w:marBottom w:val="0"/>
              <w:divBdr>
                <w:top w:val="none" w:sz="0" w:space="0" w:color="auto"/>
                <w:left w:val="none" w:sz="0" w:space="0" w:color="auto"/>
                <w:bottom w:val="none" w:sz="0" w:space="0" w:color="auto"/>
                <w:right w:val="none" w:sz="0" w:space="0" w:color="auto"/>
              </w:divBdr>
            </w:div>
            <w:div w:id="1788087647">
              <w:marLeft w:val="0"/>
              <w:marRight w:val="0"/>
              <w:marTop w:val="0"/>
              <w:marBottom w:val="0"/>
              <w:divBdr>
                <w:top w:val="none" w:sz="0" w:space="0" w:color="auto"/>
                <w:left w:val="none" w:sz="0" w:space="0" w:color="auto"/>
                <w:bottom w:val="none" w:sz="0" w:space="0" w:color="auto"/>
                <w:right w:val="none" w:sz="0" w:space="0" w:color="auto"/>
              </w:divBdr>
            </w:div>
            <w:div w:id="2027753838">
              <w:marLeft w:val="0"/>
              <w:marRight w:val="0"/>
              <w:marTop w:val="0"/>
              <w:marBottom w:val="0"/>
              <w:divBdr>
                <w:top w:val="none" w:sz="0" w:space="0" w:color="auto"/>
                <w:left w:val="none" w:sz="0" w:space="0" w:color="auto"/>
                <w:bottom w:val="none" w:sz="0" w:space="0" w:color="auto"/>
                <w:right w:val="none" w:sz="0" w:space="0" w:color="auto"/>
              </w:divBdr>
            </w:div>
            <w:div w:id="798569621">
              <w:marLeft w:val="0"/>
              <w:marRight w:val="0"/>
              <w:marTop w:val="0"/>
              <w:marBottom w:val="0"/>
              <w:divBdr>
                <w:top w:val="none" w:sz="0" w:space="0" w:color="auto"/>
                <w:left w:val="none" w:sz="0" w:space="0" w:color="auto"/>
                <w:bottom w:val="none" w:sz="0" w:space="0" w:color="auto"/>
                <w:right w:val="none" w:sz="0" w:space="0" w:color="auto"/>
              </w:divBdr>
            </w:div>
            <w:div w:id="1583298843">
              <w:marLeft w:val="0"/>
              <w:marRight w:val="0"/>
              <w:marTop w:val="0"/>
              <w:marBottom w:val="0"/>
              <w:divBdr>
                <w:top w:val="none" w:sz="0" w:space="0" w:color="auto"/>
                <w:left w:val="none" w:sz="0" w:space="0" w:color="auto"/>
                <w:bottom w:val="none" w:sz="0" w:space="0" w:color="auto"/>
                <w:right w:val="none" w:sz="0" w:space="0" w:color="auto"/>
              </w:divBdr>
            </w:div>
            <w:div w:id="1191919354">
              <w:marLeft w:val="0"/>
              <w:marRight w:val="0"/>
              <w:marTop w:val="0"/>
              <w:marBottom w:val="0"/>
              <w:divBdr>
                <w:top w:val="none" w:sz="0" w:space="0" w:color="auto"/>
                <w:left w:val="none" w:sz="0" w:space="0" w:color="auto"/>
                <w:bottom w:val="none" w:sz="0" w:space="0" w:color="auto"/>
                <w:right w:val="none" w:sz="0" w:space="0" w:color="auto"/>
              </w:divBdr>
            </w:div>
            <w:div w:id="658198066">
              <w:marLeft w:val="0"/>
              <w:marRight w:val="0"/>
              <w:marTop w:val="0"/>
              <w:marBottom w:val="0"/>
              <w:divBdr>
                <w:top w:val="none" w:sz="0" w:space="0" w:color="auto"/>
                <w:left w:val="none" w:sz="0" w:space="0" w:color="auto"/>
                <w:bottom w:val="none" w:sz="0" w:space="0" w:color="auto"/>
                <w:right w:val="none" w:sz="0" w:space="0" w:color="auto"/>
              </w:divBdr>
            </w:div>
            <w:div w:id="1742097871">
              <w:marLeft w:val="0"/>
              <w:marRight w:val="0"/>
              <w:marTop w:val="0"/>
              <w:marBottom w:val="0"/>
              <w:divBdr>
                <w:top w:val="none" w:sz="0" w:space="0" w:color="auto"/>
                <w:left w:val="none" w:sz="0" w:space="0" w:color="auto"/>
                <w:bottom w:val="none" w:sz="0" w:space="0" w:color="auto"/>
                <w:right w:val="none" w:sz="0" w:space="0" w:color="auto"/>
              </w:divBdr>
            </w:div>
            <w:div w:id="641034089">
              <w:marLeft w:val="0"/>
              <w:marRight w:val="0"/>
              <w:marTop w:val="0"/>
              <w:marBottom w:val="0"/>
              <w:divBdr>
                <w:top w:val="none" w:sz="0" w:space="0" w:color="auto"/>
                <w:left w:val="none" w:sz="0" w:space="0" w:color="auto"/>
                <w:bottom w:val="none" w:sz="0" w:space="0" w:color="auto"/>
                <w:right w:val="none" w:sz="0" w:space="0" w:color="auto"/>
              </w:divBdr>
            </w:div>
            <w:div w:id="13658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321">
      <w:bodyDiv w:val="1"/>
      <w:marLeft w:val="0"/>
      <w:marRight w:val="0"/>
      <w:marTop w:val="0"/>
      <w:marBottom w:val="0"/>
      <w:divBdr>
        <w:top w:val="none" w:sz="0" w:space="0" w:color="auto"/>
        <w:left w:val="none" w:sz="0" w:space="0" w:color="auto"/>
        <w:bottom w:val="none" w:sz="0" w:space="0" w:color="auto"/>
        <w:right w:val="none" w:sz="0" w:space="0" w:color="auto"/>
      </w:divBdr>
      <w:divsChild>
        <w:div w:id="2003852642">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63013947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sChild>
        <w:div w:id="447236946">
          <w:marLeft w:val="0"/>
          <w:marRight w:val="0"/>
          <w:marTop w:val="0"/>
          <w:marBottom w:val="0"/>
          <w:divBdr>
            <w:top w:val="none" w:sz="0" w:space="0" w:color="auto"/>
            <w:left w:val="none" w:sz="0" w:space="0" w:color="auto"/>
            <w:bottom w:val="none" w:sz="0" w:space="0" w:color="auto"/>
            <w:right w:val="none" w:sz="0" w:space="0" w:color="auto"/>
          </w:divBdr>
          <w:divsChild>
            <w:div w:id="1186750765">
              <w:marLeft w:val="0"/>
              <w:marRight w:val="0"/>
              <w:marTop w:val="0"/>
              <w:marBottom w:val="0"/>
              <w:divBdr>
                <w:top w:val="none" w:sz="0" w:space="0" w:color="auto"/>
                <w:left w:val="none" w:sz="0" w:space="0" w:color="auto"/>
                <w:bottom w:val="none" w:sz="0" w:space="0" w:color="auto"/>
                <w:right w:val="none" w:sz="0" w:space="0" w:color="auto"/>
              </w:divBdr>
            </w:div>
            <w:div w:id="293407192">
              <w:marLeft w:val="0"/>
              <w:marRight w:val="0"/>
              <w:marTop w:val="0"/>
              <w:marBottom w:val="0"/>
              <w:divBdr>
                <w:top w:val="none" w:sz="0" w:space="0" w:color="auto"/>
                <w:left w:val="none" w:sz="0" w:space="0" w:color="auto"/>
                <w:bottom w:val="none" w:sz="0" w:space="0" w:color="auto"/>
                <w:right w:val="none" w:sz="0" w:space="0" w:color="auto"/>
              </w:divBdr>
            </w:div>
            <w:div w:id="744378328">
              <w:marLeft w:val="0"/>
              <w:marRight w:val="0"/>
              <w:marTop w:val="0"/>
              <w:marBottom w:val="0"/>
              <w:divBdr>
                <w:top w:val="none" w:sz="0" w:space="0" w:color="auto"/>
                <w:left w:val="none" w:sz="0" w:space="0" w:color="auto"/>
                <w:bottom w:val="none" w:sz="0" w:space="0" w:color="auto"/>
                <w:right w:val="none" w:sz="0" w:space="0" w:color="auto"/>
              </w:divBdr>
            </w:div>
            <w:div w:id="830176900">
              <w:marLeft w:val="0"/>
              <w:marRight w:val="0"/>
              <w:marTop w:val="0"/>
              <w:marBottom w:val="0"/>
              <w:divBdr>
                <w:top w:val="none" w:sz="0" w:space="0" w:color="auto"/>
                <w:left w:val="none" w:sz="0" w:space="0" w:color="auto"/>
                <w:bottom w:val="none" w:sz="0" w:space="0" w:color="auto"/>
                <w:right w:val="none" w:sz="0" w:space="0" w:color="auto"/>
              </w:divBdr>
            </w:div>
            <w:div w:id="1288968060">
              <w:marLeft w:val="0"/>
              <w:marRight w:val="0"/>
              <w:marTop w:val="0"/>
              <w:marBottom w:val="0"/>
              <w:divBdr>
                <w:top w:val="none" w:sz="0" w:space="0" w:color="auto"/>
                <w:left w:val="none" w:sz="0" w:space="0" w:color="auto"/>
                <w:bottom w:val="none" w:sz="0" w:space="0" w:color="auto"/>
                <w:right w:val="none" w:sz="0" w:space="0" w:color="auto"/>
              </w:divBdr>
            </w:div>
            <w:div w:id="283539780">
              <w:marLeft w:val="0"/>
              <w:marRight w:val="0"/>
              <w:marTop w:val="0"/>
              <w:marBottom w:val="0"/>
              <w:divBdr>
                <w:top w:val="none" w:sz="0" w:space="0" w:color="auto"/>
                <w:left w:val="none" w:sz="0" w:space="0" w:color="auto"/>
                <w:bottom w:val="none" w:sz="0" w:space="0" w:color="auto"/>
                <w:right w:val="none" w:sz="0" w:space="0" w:color="auto"/>
              </w:divBdr>
            </w:div>
            <w:div w:id="1160578025">
              <w:marLeft w:val="0"/>
              <w:marRight w:val="0"/>
              <w:marTop w:val="0"/>
              <w:marBottom w:val="0"/>
              <w:divBdr>
                <w:top w:val="none" w:sz="0" w:space="0" w:color="auto"/>
                <w:left w:val="none" w:sz="0" w:space="0" w:color="auto"/>
                <w:bottom w:val="none" w:sz="0" w:space="0" w:color="auto"/>
                <w:right w:val="none" w:sz="0" w:space="0" w:color="auto"/>
              </w:divBdr>
            </w:div>
            <w:div w:id="490024160">
              <w:marLeft w:val="0"/>
              <w:marRight w:val="0"/>
              <w:marTop w:val="0"/>
              <w:marBottom w:val="0"/>
              <w:divBdr>
                <w:top w:val="none" w:sz="0" w:space="0" w:color="auto"/>
                <w:left w:val="none" w:sz="0" w:space="0" w:color="auto"/>
                <w:bottom w:val="none" w:sz="0" w:space="0" w:color="auto"/>
                <w:right w:val="none" w:sz="0" w:space="0" w:color="auto"/>
              </w:divBdr>
            </w:div>
            <w:div w:id="402801678">
              <w:marLeft w:val="0"/>
              <w:marRight w:val="0"/>
              <w:marTop w:val="0"/>
              <w:marBottom w:val="0"/>
              <w:divBdr>
                <w:top w:val="none" w:sz="0" w:space="0" w:color="auto"/>
                <w:left w:val="none" w:sz="0" w:space="0" w:color="auto"/>
                <w:bottom w:val="none" w:sz="0" w:space="0" w:color="auto"/>
                <w:right w:val="none" w:sz="0" w:space="0" w:color="auto"/>
              </w:divBdr>
            </w:div>
            <w:div w:id="1884823170">
              <w:marLeft w:val="0"/>
              <w:marRight w:val="0"/>
              <w:marTop w:val="0"/>
              <w:marBottom w:val="0"/>
              <w:divBdr>
                <w:top w:val="none" w:sz="0" w:space="0" w:color="auto"/>
                <w:left w:val="none" w:sz="0" w:space="0" w:color="auto"/>
                <w:bottom w:val="none" w:sz="0" w:space="0" w:color="auto"/>
                <w:right w:val="none" w:sz="0" w:space="0" w:color="auto"/>
              </w:divBdr>
            </w:div>
            <w:div w:id="1650666502">
              <w:marLeft w:val="0"/>
              <w:marRight w:val="0"/>
              <w:marTop w:val="0"/>
              <w:marBottom w:val="0"/>
              <w:divBdr>
                <w:top w:val="none" w:sz="0" w:space="0" w:color="auto"/>
                <w:left w:val="none" w:sz="0" w:space="0" w:color="auto"/>
                <w:bottom w:val="none" w:sz="0" w:space="0" w:color="auto"/>
                <w:right w:val="none" w:sz="0" w:space="0" w:color="auto"/>
              </w:divBdr>
            </w:div>
            <w:div w:id="130365739">
              <w:marLeft w:val="0"/>
              <w:marRight w:val="0"/>
              <w:marTop w:val="0"/>
              <w:marBottom w:val="0"/>
              <w:divBdr>
                <w:top w:val="none" w:sz="0" w:space="0" w:color="auto"/>
                <w:left w:val="none" w:sz="0" w:space="0" w:color="auto"/>
                <w:bottom w:val="none" w:sz="0" w:space="0" w:color="auto"/>
                <w:right w:val="none" w:sz="0" w:space="0" w:color="auto"/>
              </w:divBdr>
            </w:div>
            <w:div w:id="1274095973">
              <w:marLeft w:val="0"/>
              <w:marRight w:val="0"/>
              <w:marTop w:val="0"/>
              <w:marBottom w:val="0"/>
              <w:divBdr>
                <w:top w:val="none" w:sz="0" w:space="0" w:color="auto"/>
                <w:left w:val="none" w:sz="0" w:space="0" w:color="auto"/>
                <w:bottom w:val="none" w:sz="0" w:space="0" w:color="auto"/>
                <w:right w:val="none" w:sz="0" w:space="0" w:color="auto"/>
              </w:divBdr>
            </w:div>
            <w:div w:id="248853572">
              <w:marLeft w:val="0"/>
              <w:marRight w:val="0"/>
              <w:marTop w:val="0"/>
              <w:marBottom w:val="0"/>
              <w:divBdr>
                <w:top w:val="none" w:sz="0" w:space="0" w:color="auto"/>
                <w:left w:val="none" w:sz="0" w:space="0" w:color="auto"/>
                <w:bottom w:val="none" w:sz="0" w:space="0" w:color="auto"/>
                <w:right w:val="none" w:sz="0" w:space="0" w:color="auto"/>
              </w:divBdr>
            </w:div>
            <w:div w:id="439880604">
              <w:marLeft w:val="0"/>
              <w:marRight w:val="0"/>
              <w:marTop w:val="0"/>
              <w:marBottom w:val="0"/>
              <w:divBdr>
                <w:top w:val="none" w:sz="0" w:space="0" w:color="auto"/>
                <w:left w:val="none" w:sz="0" w:space="0" w:color="auto"/>
                <w:bottom w:val="none" w:sz="0" w:space="0" w:color="auto"/>
                <w:right w:val="none" w:sz="0" w:space="0" w:color="auto"/>
              </w:divBdr>
            </w:div>
            <w:div w:id="1476945984">
              <w:marLeft w:val="0"/>
              <w:marRight w:val="0"/>
              <w:marTop w:val="0"/>
              <w:marBottom w:val="0"/>
              <w:divBdr>
                <w:top w:val="none" w:sz="0" w:space="0" w:color="auto"/>
                <w:left w:val="none" w:sz="0" w:space="0" w:color="auto"/>
                <w:bottom w:val="none" w:sz="0" w:space="0" w:color="auto"/>
                <w:right w:val="none" w:sz="0" w:space="0" w:color="auto"/>
              </w:divBdr>
            </w:div>
            <w:div w:id="312607765">
              <w:marLeft w:val="0"/>
              <w:marRight w:val="0"/>
              <w:marTop w:val="0"/>
              <w:marBottom w:val="0"/>
              <w:divBdr>
                <w:top w:val="none" w:sz="0" w:space="0" w:color="auto"/>
                <w:left w:val="none" w:sz="0" w:space="0" w:color="auto"/>
                <w:bottom w:val="none" w:sz="0" w:space="0" w:color="auto"/>
                <w:right w:val="none" w:sz="0" w:space="0" w:color="auto"/>
              </w:divBdr>
            </w:div>
            <w:div w:id="272594791">
              <w:marLeft w:val="0"/>
              <w:marRight w:val="0"/>
              <w:marTop w:val="0"/>
              <w:marBottom w:val="0"/>
              <w:divBdr>
                <w:top w:val="none" w:sz="0" w:space="0" w:color="auto"/>
                <w:left w:val="none" w:sz="0" w:space="0" w:color="auto"/>
                <w:bottom w:val="none" w:sz="0" w:space="0" w:color="auto"/>
                <w:right w:val="none" w:sz="0" w:space="0" w:color="auto"/>
              </w:divBdr>
            </w:div>
            <w:div w:id="1317027963">
              <w:marLeft w:val="0"/>
              <w:marRight w:val="0"/>
              <w:marTop w:val="0"/>
              <w:marBottom w:val="0"/>
              <w:divBdr>
                <w:top w:val="none" w:sz="0" w:space="0" w:color="auto"/>
                <w:left w:val="none" w:sz="0" w:space="0" w:color="auto"/>
                <w:bottom w:val="none" w:sz="0" w:space="0" w:color="auto"/>
                <w:right w:val="none" w:sz="0" w:space="0" w:color="auto"/>
              </w:divBdr>
            </w:div>
            <w:div w:id="1160080972">
              <w:marLeft w:val="0"/>
              <w:marRight w:val="0"/>
              <w:marTop w:val="0"/>
              <w:marBottom w:val="0"/>
              <w:divBdr>
                <w:top w:val="none" w:sz="0" w:space="0" w:color="auto"/>
                <w:left w:val="none" w:sz="0" w:space="0" w:color="auto"/>
                <w:bottom w:val="none" w:sz="0" w:space="0" w:color="auto"/>
                <w:right w:val="none" w:sz="0" w:space="0" w:color="auto"/>
              </w:divBdr>
            </w:div>
            <w:div w:id="174419937">
              <w:marLeft w:val="0"/>
              <w:marRight w:val="0"/>
              <w:marTop w:val="0"/>
              <w:marBottom w:val="0"/>
              <w:divBdr>
                <w:top w:val="none" w:sz="0" w:space="0" w:color="auto"/>
                <w:left w:val="none" w:sz="0" w:space="0" w:color="auto"/>
                <w:bottom w:val="none" w:sz="0" w:space="0" w:color="auto"/>
                <w:right w:val="none" w:sz="0" w:space="0" w:color="auto"/>
              </w:divBdr>
            </w:div>
            <w:div w:id="1003699512">
              <w:marLeft w:val="0"/>
              <w:marRight w:val="0"/>
              <w:marTop w:val="0"/>
              <w:marBottom w:val="0"/>
              <w:divBdr>
                <w:top w:val="none" w:sz="0" w:space="0" w:color="auto"/>
                <w:left w:val="none" w:sz="0" w:space="0" w:color="auto"/>
                <w:bottom w:val="none" w:sz="0" w:space="0" w:color="auto"/>
                <w:right w:val="none" w:sz="0" w:space="0" w:color="auto"/>
              </w:divBdr>
            </w:div>
            <w:div w:id="662129243">
              <w:marLeft w:val="0"/>
              <w:marRight w:val="0"/>
              <w:marTop w:val="0"/>
              <w:marBottom w:val="0"/>
              <w:divBdr>
                <w:top w:val="none" w:sz="0" w:space="0" w:color="auto"/>
                <w:left w:val="none" w:sz="0" w:space="0" w:color="auto"/>
                <w:bottom w:val="none" w:sz="0" w:space="0" w:color="auto"/>
                <w:right w:val="none" w:sz="0" w:space="0" w:color="auto"/>
              </w:divBdr>
            </w:div>
            <w:div w:id="800465374">
              <w:marLeft w:val="0"/>
              <w:marRight w:val="0"/>
              <w:marTop w:val="0"/>
              <w:marBottom w:val="0"/>
              <w:divBdr>
                <w:top w:val="none" w:sz="0" w:space="0" w:color="auto"/>
                <w:left w:val="none" w:sz="0" w:space="0" w:color="auto"/>
                <w:bottom w:val="none" w:sz="0" w:space="0" w:color="auto"/>
                <w:right w:val="none" w:sz="0" w:space="0" w:color="auto"/>
              </w:divBdr>
            </w:div>
            <w:div w:id="1430664213">
              <w:marLeft w:val="0"/>
              <w:marRight w:val="0"/>
              <w:marTop w:val="0"/>
              <w:marBottom w:val="0"/>
              <w:divBdr>
                <w:top w:val="none" w:sz="0" w:space="0" w:color="auto"/>
                <w:left w:val="none" w:sz="0" w:space="0" w:color="auto"/>
                <w:bottom w:val="none" w:sz="0" w:space="0" w:color="auto"/>
                <w:right w:val="none" w:sz="0" w:space="0" w:color="auto"/>
              </w:divBdr>
            </w:div>
            <w:div w:id="434207156">
              <w:marLeft w:val="0"/>
              <w:marRight w:val="0"/>
              <w:marTop w:val="0"/>
              <w:marBottom w:val="0"/>
              <w:divBdr>
                <w:top w:val="none" w:sz="0" w:space="0" w:color="auto"/>
                <w:left w:val="none" w:sz="0" w:space="0" w:color="auto"/>
                <w:bottom w:val="none" w:sz="0" w:space="0" w:color="auto"/>
                <w:right w:val="none" w:sz="0" w:space="0" w:color="auto"/>
              </w:divBdr>
            </w:div>
            <w:div w:id="518083824">
              <w:marLeft w:val="0"/>
              <w:marRight w:val="0"/>
              <w:marTop w:val="0"/>
              <w:marBottom w:val="0"/>
              <w:divBdr>
                <w:top w:val="none" w:sz="0" w:space="0" w:color="auto"/>
                <w:left w:val="none" w:sz="0" w:space="0" w:color="auto"/>
                <w:bottom w:val="none" w:sz="0" w:space="0" w:color="auto"/>
                <w:right w:val="none" w:sz="0" w:space="0" w:color="auto"/>
              </w:divBdr>
            </w:div>
            <w:div w:id="508061481">
              <w:marLeft w:val="0"/>
              <w:marRight w:val="0"/>
              <w:marTop w:val="0"/>
              <w:marBottom w:val="0"/>
              <w:divBdr>
                <w:top w:val="none" w:sz="0" w:space="0" w:color="auto"/>
                <w:left w:val="none" w:sz="0" w:space="0" w:color="auto"/>
                <w:bottom w:val="none" w:sz="0" w:space="0" w:color="auto"/>
                <w:right w:val="none" w:sz="0" w:space="0" w:color="auto"/>
              </w:divBdr>
            </w:div>
            <w:div w:id="820775479">
              <w:marLeft w:val="0"/>
              <w:marRight w:val="0"/>
              <w:marTop w:val="0"/>
              <w:marBottom w:val="0"/>
              <w:divBdr>
                <w:top w:val="none" w:sz="0" w:space="0" w:color="auto"/>
                <w:left w:val="none" w:sz="0" w:space="0" w:color="auto"/>
                <w:bottom w:val="none" w:sz="0" w:space="0" w:color="auto"/>
                <w:right w:val="none" w:sz="0" w:space="0" w:color="auto"/>
              </w:divBdr>
            </w:div>
            <w:div w:id="1878083282">
              <w:marLeft w:val="0"/>
              <w:marRight w:val="0"/>
              <w:marTop w:val="0"/>
              <w:marBottom w:val="0"/>
              <w:divBdr>
                <w:top w:val="none" w:sz="0" w:space="0" w:color="auto"/>
                <w:left w:val="none" w:sz="0" w:space="0" w:color="auto"/>
                <w:bottom w:val="none" w:sz="0" w:space="0" w:color="auto"/>
                <w:right w:val="none" w:sz="0" w:space="0" w:color="auto"/>
              </w:divBdr>
            </w:div>
            <w:div w:id="134642532">
              <w:marLeft w:val="0"/>
              <w:marRight w:val="0"/>
              <w:marTop w:val="0"/>
              <w:marBottom w:val="0"/>
              <w:divBdr>
                <w:top w:val="none" w:sz="0" w:space="0" w:color="auto"/>
                <w:left w:val="none" w:sz="0" w:space="0" w:color="auto"/>
                <w:bottom w:val="none" w:sz="0" w:space="0" w:color="auto"/>
                <w:right w:val="none" w:sz="0" w:space="0" w:color="auto"/>
              </w:divBdr>
            </w:div>
            <w:div w:id="1417437738">
              <w:marLeft w:val="0"/>
              <w:marRight w:val="0"/>
              <w:marTop w:val="0"/>
              <w:marBottom w:val="0"/>
              <w:divBdr>
                <w:top w:val="none" w:sz="0" w:space="0" w:color="auto"/>
                <w:left w:val="none" w:sz="0" w:space="0" w:color="auto"/>
                <w:bottom w:val="none" w:sz="0" w:space="0" w:color="auto"/>
                <w:right w:val="none" w:sz="0" w:space="0" w:color="auto"/>
              </w:divBdr>
            </w:div>
            <w:div w:id="308563194">
              <w:marLeft w:val="0"/>
              <w:marRight w:val="0"/>
              <w:marTop w:val="0"/>
              <w:marBottom w:val="0"/>
              <w:divBdr>
                <w:top w:val="none" w:sz="0" w:space="0" w:color="auto"/>
                <w:left w:val="none" w:sz="0" w:space="0" w:color="auto"/>
                <w:bottom w:val="none" w:sz="0" w:space="0" w:color="auto"/>
                <w:right w:val="none" w:sz="0" w:space="0" w:color="auto"/>
              </w:divBdr>
            </w:div>
            <w:div w:id="540484837">
              <w:marLeft w:val="0"/>
              <w:marRight w:val="0"/>
              <w:marTop w:val="0"/>
              <w:marBottom w:val="0"/>
              <w:divBdr>
                <w:top w:val="none" w:sz="0" w:space="0" w:color="auto"/>
                <w:left w:val="none" w:sz="0" w:space="0" w:color="auto"/>
                <w:bottom w:val="none" w:sz="0" w:space="0" w:color="auto"/>
                <w:right w:val="none" w:sz="0" w:space="0" w:color="auto"/>
              </w:divBdr>
            </w:div>
            <w:div w:id="64574367">
              <w:marLeft w:val="0"/>
              <w:marRight w:val="0"/>
              <w:marTop w:val="0"/>
              <w:marBottom w:val="0"/>
              <w:divBdr>
                <w:top w:val="none" w:sz="0" w:space="0" w:color="auto"/>
                <w:left w:val="none" w:sz="0" w:space="0" w:color="auto"/>
                <w:bottom w:val="none" w:sz="0" w:space="0" w:color="auto"/>
                <w:right w:val="none" w:sz="0" w:space="0" w:color="auto"/>
              </w:divBdr>
            </w:div>
            <w:div w:id="591939266">
              <w:marLeft w:val="0"/>
              <w:marRight w:val="0"/>
              <w:marTop w:val="0"/>
              <w:marBottom w:val="0"/>
              <w:divBdr>
                <w:top w:val="none" w:sz="0" w:space="0" w:color="auto"/>
                <w:left w:val="none" w:sz="0" w:space="0" w:color="auto"/>
                <w:bottom w:val="none" w:sz="0" w:space="0" w:color="auto"/>
                <w:right w:val="none" w:sz="0" w:space="0" w:color="auto"/>
              </w:divBdr>
            </w:div>
            <w:div w:id="681664654">
              <w:marLeft w:val="0"/>
              <w:marRight w:val="0"/>
              <w:marTop w:val="0"/>
              <w:marBottom w:val="0"/>
              <w:divBdr>
                <w:top w:val="none" w:sz="0" w:space="0" w:color="auto"/>
                <w:left w:val="none" w:sz="0" w:space="0" w:color="auto"/>
                <w:bottom w:val="none" w:sz="0" w:space="0" w:color="auto"/>
                <w:right w:val="none" w:sz="0" w:space="0" w:color="auto"/>
              </w:divBdr>
            </w:div>
            <w:div w:id="1082022454">
              <w:marLeft w:val="0"/>
              <w:marRight w:val="0"/>
              <w:marTop w:val="0"/>
              <w:marBottom w:val="0"/>
              <w:divBdr>
                <w:top w:val="none" w:sz="0" w:space="0" w:color="auto"/>
                <w:left w:val="none" w:sz="0" w:space="0" w:color="auto"/>
                <w:bottom w:val="none" w:sz="0" w:space="0" w:color="auto"/>
                <w:right w:val="none" w:sz="0" w:space="0" w:color="auto"/>
              </w:divBdr>
            </w:div>
            <w:div w:id="1841501394">
              <w:marLeft w:val="0"/>
              <w:marRight w:val="0"/>
              <w:marTop w:val="0"/>
              <w:marBottom w:val="0"/>
              <w:divBdr>
                <w:top w:val="none" w:sz="0" w:space="0" w:color="auto"/>
                <w:left w:val="none" w:sz="0" w:space="0" w:color="auto"/>
                <w:bottom w:val="none" w:sz="0" w:space="0" w:color="auto"/>
                <w:right w:val="none" w:sz="0" w:space="0" w:color="auto"/>
              </w:divBdr>
            </w:div>
            <w:div w:id="1352220830">
              <w:marLeft w:val="0"/>
              <w:marRight w:val="0"/>
              <w:marTop w:val="0"/>
              <w:marBottom w:val="0"/>
              <w:divBdr>
                <w:top w:val="none" w:sz="0" w:space="0" w:color="auto"/>
                <w:left w:val="none" w:sz="0" w:space="0" w:color="auto"/>
                <w:bottom w:val="none" w:sz="0" w:space="0" w:color="auto"/>
                <w:right w:val="none" w:sz="0" w:space="0" w:color="auto"/>
              </w:divBdr>
            </w:div>
            <w:div w:id="2052264044">
              <w:marLeft w:val="0"/>
              <w:marRight w:val="0"/>
              <w:marTop w:val="0"/>
              <w:marBottom w:val="0"/>
              <w:divBdr>
                <w:top w:val="none" w:sz="0" w:space="0" w:color="auto"/>
                <w:left w:val="none" w:sz="0" w:space="0" w:color="auto"/>
                <w:bottom w:val="none" w:sz="0" w:space="0" w:color="auto"/>
                <w:right w:val="none" w:sz="0" w:space="0" w:color="auto"/>
              </w:divBdr>
            </w:div>
            <w:div w:id="445851307">
              <w:marLeft w:val="0"/>
              <w:marRight w:val="0"/>
              <w:marTop w:val="0"/>
              <w:marBottom w:val="0"/>
              <w:divBdr>
                <w:top w:val="none" w:sz="0" w:space="0" w:color="auto"/>
                <w:left w:val="none" w:sz="0" w:space="0" w:color="auto"/>
                <w:bottom w:val="none" w:sz="0" w:space="0" w:color="auto"/>
                <w:right w:val="none" w:sz="0" w:space="0" w:color="auto"/>
              </w:divBdr>
            </w:div>
            <w:div w:id="198711108">
              <w:marLeft w:val="0"/>
              <w:marRight w:val="0"/>
              <w:marTop w:val="0"/>
              <w:marBottom w:val="0"/>
              <w:divBdr>
                <w:top w:val="none" w:sz="0" w:space="0" w:color="auto"/>
                <w:left w:val="none" w:sz="0" w:space="0" w:color="auto"/>
                <w:bottom w:val="none" w:sz="0" w:space="0" w:color="auto"/>
                <w:right w:val="none" w:sz="0" w:space="0" w:color="auto"/>
              </w:divBdr>
            </w:div>
            <w:div w:id="263270356">
              <w:marLeft w:val="0"/>
              <w:marRight w:val="0"/>
              <w:marTop w:val="0"/>
              <w:marBottom w:val="0"/>
              <w:divBdr>
                <w:top w:val="none" w:sz="0" w:space="0" w:color="auto"/>
                <w:left w:val="none" w:sz="0" w:space="0" w:color="auto"/>
                <w:bottom w:val="none" w:sz="0" w:space="0" w:color="auto"/>
                <w:right w:val="none" w:sz="0" w:space="0" w:color="auto"/>
              </w:divBdr>
            </w:div>
            <w:div w:id="20288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6268">
      <w:bodyDiv w:val="1"/>
      <w:marLeft w:val="0"/>
      <w:marRight w:val="0"/>
      <w:marTop w:val="0"/>
      <w:marBottom w:val="0"/>
      <w:divBdr>
        <w:top w:val="none" w:sz="0" w:space="0" w:color="auto"/>
        <w:left w:val="none" w:sz="0" w:space="0" w:color="auto"/>
        <w:bottom w:val="none" w:sz="0" w:space="0" w:color="auto"/>
        <w:right w:val="none" w:sz="0" w:space="0" w:color="auto"/>
      </w:divBdr>
      <w:divsChild>
        <w:div w:id="1085034459">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811560180">
      <w:bodyDiv w:val="1"/>
      <w:marLeft w:val="0"/>
      <w:marRight w:val="0"/>
      <w:marTop w:val="0"/>
      <w:marBottom w:val="0"/>
      <w:divBdr>
        <w:top w:val="none" w:sz="0" w:space="0" w:color="auto"/>
        <w:left w:val="none" w:sz="0" w:space="0" w:color="auto"/>
        <w:bottom w:val="none" w:sz="0" w:space="0" w:color="auto"/>
        <w:right w:val="none" w:sz="0" w:space="0" w:color="auto"/>
      </w:divBdr>
      <w:divsChild>
        <w:div w:id="1023243120">
          <w:marLeft w:val="0"/>
          <w:marRight w:val="0"/>
          <w:marTop w:val="0"/>
          <w:marBottom w:val="0"/>
          <w:divBdr>
            <w:top w:val="none" w:sz="0" w:space="0" w:color="auto"/>
            <w:left w:val="none" w:sz="0" w:space="0" w:color="auto"/>
            <w:bottom w:val="none" w:sz="0" w:space="0" w:color="auto"/>
            <w:right w:val="none" w:sz="0" w:space="0" w:color="auto"/>
          </w:divBdr>
          <w:divsChild>
            <w:div w:id="67459219">
              <w:marLeft w:val="0"/>
              <w:marRight w:val="0"/>
              <w:marTop w:val="0"/>
              <w:marBottom w:val="0"/>
              <w:divBdr>
                <w:top w:val="none" w:sz="0" w:space="0" w:color="auto"/>
                <w:left w:val="none" w:sz="0" w:space="0" w:color="auto"/>
                <w:bottom w:val="none" w:sz="0" w:space="0" w:color="auto"/>
                <w:right w:val="none" w:sz="0" w:space="0" w:color="auto"/>
              </w:divBdr>
            </w:div>
            <w:div w:id="266886016">
              <w:marLeft w:val="0"/>
              <w:marRight w:val="0"/>
              <w:marTop w:val="0"/>
              <w:marBottom w:val="0"/>
              <w:divBdr>
                <w:top w:val="none" w:sz="0" w:space="0" w:color="auto"/>
                <w:left w:val="none" w:sz="0" w:space="0" w:color="auto"/>
                <w:bottom w:val="none" w:sz="0" w:space="0" w:color="auto"/>
                <w:right w:val="none" w:sz="0" w:space="0" w:color="auto"/>
              </w:divBdr>
            </w:div>
            <w:div w:id="1654677265">
              <w:marLeft w:val="0"/>
              <w:marRight w:val="0"/>
              <w:marTop w:val="0"/>
              <w:marBottom w:val="0"/>
              <w:divBdr>
                <w:top w:val="none" w:sz="0" w:space="0" w:color="auto"/>
                <w:left w:val="none" w:sz="0" w:space="0" w:color="auto"/>
                <w:bottom w:val="none" w:sz="0" w:space="0" w:color="auto"/>
                <w:right w:val="none" w:sz="0" w:space="0" w:color="auto"/>
              </w:divBdr>
            </w:div>
            <w:div w:id="1185442575">
              <w:marLeft w:val="0"/>
              <w:marRight w:val="0"/>
              <w:marTop w:val="0"/>
              <w:marBottom w:val="0"/>
              <w:divBdr>
                <w:top w:val="none" w:sz="0" w:space="0" w:color="auto"/>
                <w:left w:val="none" w:sz="0" w:space="0" w:color="auto"/>
                <w:bottom w:val="none" w:sz="0" w:space="0" w:color="auto"/>
                <w:right w:val="none" w:sz="0" w:space="0" w:color="auto"/>
              </w:divBdr>
            </w:div>
            <w:div w:id="1486236395">
              <w:marLeft w:val="0"/>
              <w:marRight w:val="0"/>
              <w:marTop w:val="0"/>
              <w:marBottom w:val="0"/>
              <w:divBdr>
                <w:top w:val="none" w:sz="0" w:space="0" w:color="auto"/>
                <w:left w:val="none" w:sz="0" w:space="0" w:color="auto"/>
                <w:bottom w:val="none" w:sz="0" w:space="0" w:color="auto"/>
                <w:right w:val="none" w:sz="0" w:space="0" w:color="auto"/>
              </w:divBdr>
            </w:div>
            <w:div w:id="307974295">
              <w:marLeft w:val="0"/>
              <w:marRight w:val="0"/>
              <w:marTop w:val="0"/>
              <w:marBottom w:val="0"/>
              <w:divBdr>
                <w:top w:val="none" w:sz="0" w:space="0" w:color="auto"/>
                <w:left w:val="none" w:sz="0" w:space="0" w:color="auto"/>
                <w:bottom w:val="none" w:sz="0" w:space="0" w:color="auto"/>
                <w:right w:val="none" w:sz="0" w:space="0" w:color="auto"/>
              </w:divBdr>
            </w:div>
            <w:div w:id="1214123616">
              <w:marLeft w:val="0"/>
              <w:marRight w:val="0"/>
              <w:marTop w:val="0"/>
              <w:marBottom w:val="0"/>
              <w:divBdr>
                <w:top w:val="none" w:sz="0" w:space="0" w:color="auto"/>
                <w:left w:val="none" w:sz="0" w:space="0" w:color="auto"/>
                <w:bottom w:val="none" w:sz="0" w:space="0" w:color="auto"/>
                <w:right w:val="none" w:sz="0" w:space="0" w:color="auto"/>
              </w:divBdr>
            </w:div>
            <w:div w:id="2061663151">
              <w:marLeft w:val="0"/>
              <w:marRight w:val="0"/>
              <w:marTop w:val="0"/>
              <w:marBottom w:val="0"/>
              <w:divBdr>
                <w:top w:val="none" w:sz="0" w:space="0" w:color="auto"/>
                <w:left w:val="none" w:sz="0" w:space="0" w:color="auto"/>
                <w:bottom w:val="none" w:sz="0" w:space="0" w:color="auto"/>
                <w:right w:val="none" w:sz="0" w:space="0" w:color="auto"/>
              </w:divBdr>
            </w:div>
            <w:div w:id="646664637">
              <w:marLeft w:val="0"/>
              <w:marRight w:val="0"/>
              <w:marTop w:val="0"/>
              <w:marBottom w:val="0"/>
              <w:divBdr>
                <w:top w:val="none" w:sz="0" w:space="0" w:color="auto"/>
                <w:left w:val="none" w:sz="0" w:space="0" w:color="auto"/>
                <w:bottom w:val="none" w:sz="0" w:space="0" w:color="auto"/>
                <w:right w:val="none" w:sz="0" w:space="0" w:color="auto"/>
              </w:divBdr>
            </w:div>
            <w:div w:id="1381906269">
              <w:marLeft w:val="0"/>
              <w:marRight w:val="0"/>
              <w:marTop w:val="0"/>
              <w:marBottom w:val="0"/>
              <w:divBdr>
                <w:top w:val="none" w:sz="0" w:space="0" w:color="auto"/>
                <w:left w:val="none" w:sz="0" w:space="0" w:color="auto"/>
                <w:bottom w:val="none" w:sz="0" w:space="0" w:color="auto"/>
                <w:right w:val="none" w:sz="0" w:space="0" w:color="auto"/>
              </w:divBdr>
            </w:div>
            <w:div w:id="1928078177">
              <w:marLeft w:val="0"/>
              <w:marRight w:val="0"/>
              <w:marTop w:val="0"/>
              <w:marBottom w:val="0"/>
              <w:divBdr>
                <w:top w:val="none" w:sz="0" w:space="0" w:color="auto"/>
                <w:left w:val="none" w:sz="0" w:space="0" w:color="auto"/>
                <w:bottom w:val="none" w:sz="0" w:space="0" w:color="auto"/>
                <w:right w:val="none" w:sz="0" w:space="0" w:color="auto"/>
              </w:divBdr>
            </w:div>
            <w:div w:id="1274823602">
              <w:marLeft w:val="0"/>
              <w:marRight w:val="0"/>
              <w:marTop w:val="0"/>
              <w:marBottom w:val="0"/>
              <w:divBdr>
                <w:top w:val="none" w:sz="0" w:space="0" w:color="auto"/>
                <w:left w:val="none" w:sz="0" w:space="0" w:color="auto"/>
                <w:bottom w:val="none" w:sz="0" w:space="0" w:color="auto"/>
                <w:right w:val="none" w:sz="0" w:space="0" w:color="auto"/>
              </w:divBdr>
            </w:div>
            <w:div w:id="256909352">
              <w:marLeft w:val="0"/>
              <w:marRight w:val="0"/>
              <w:marTop w:val="0"/>
              <w:marBottom w:val="0"/>
              <w:divBdr>
                <w:top w:val="none" w:sz="0" w:space="0" w:color="auto"/>
                <w:left w:val="none" w:sz="0" w:space="0" w:color="auto"/>
                <w:bottom w:val="none" w:sz="0" w:space="0" w:color="auto"/>
                <w:right w:val="none" w:sz="0" w:space="0" w:color="auto"/>
              </w:divBdr>
            </w:div>
            <w:div w:id="493493341">
              <w:marLeft w:val="0"/>
              <w:marRight w:val="0"/>
              <w:marTop w:val="0"/>
              <w:marBottom w:val="0"/>
              <w:divBdr>
                <w:top w:val="none" w:sz="0" w:space="0" w:color="auto"/>
                <w:left w:val="none" w:sz="0" w:space="0" w:color="auto"/>
                <w:bottom w:val="none" w:sz="0" w:space="0" w:color="auto"/>
                <w:right w:val="none" w:sz="0" w:space="0" w:color="auto"/>
              </w:divBdr>
            </w:div>
            <w:div w:id="620117441">
              <w:marLeft w:val="0"/>
              <w:marRight w:val="0"/>
              <w:marTop w:val="0"/>
              <w:marBottom w:val="0"/>
              <w:divBdr>
                <w:top w:val="none" w:sz="0" w:space="0" w:color="auto"/>
                <w:left w:val="none" w:sz="0" w:space="0" w:color="auto"/>
                <w:bottom w:val="none" w:sz="0" w:space="0" w:color="auto"/>
                <w:right w:val="none" w:sz="0" w:space="0" w:color="auto"/>
              </w:divBdr>
            </w:div>
            <w:div w:id="838740870">
              <w:marLeft w:val="0"/>
              <w:marRight w:val="0"/>
              <w:marTop w:val="0"/>
              <w:marBottom w:val="0"/>
              <w:divBdr>
                <w:top w:val="none" w:sz="0" w:space="0" w:color="auto"/>
                <w:left w:val="none" w:sz="0" w:space="0" w:color="auto"/>
                <w:bottom w:val="none" w:sz="0" w:space="0" w:color="auto"/>
                <w:right w:val="none" w:sz="0" w:space="0" w:color="auto"/>
              </w:divBdr>
            </w:div>
            <w:div w:id="1187986736">
              <w:marLeft w:val="0"/>
              <w:marRight w:val="0"/>
              <w:marTop w:val="0"/>
              <w:marBottom w:val="0"/>
              <w:divBdr>
                <w:top w:val="none" w:sz="0" w:space="0" w:color="auto"/>
                <w:left w:val="none" w:sz="0" w:space="0" w:color="auto"/>
                <w:bottom w:val="none" w:sz="0" w:space="0" w:color="auto"/>
                <w:right w:val="none" w:sz="0" w:space="0" w:color="auto"/>
              </w:divBdr>
            </w:div>
            <w:div w:id="1855025583">
              <w:marLeft w:val="0"/>
              <w:marRight w:val="0"/>
              <w:marTop w:val="0"/>
              <w:marBottom w:val="0"/>
              <w:divBdr>
                <w:top w:val="none" w:sz="0" w:space="0" w:color="auto"/>
                <w:left w:val="none" w:sz="0" w:space="0" w:color="auto"/>
                <w:bottom w:val="none" w:sz="0" w:space="0" w:color="auto"/>
                <w:right w:val="none" w:sz="0" w:space="0" w:color="auto"/>
              </w:divBdr>
            </w:div>
            <w:div w:id="1714306843">
              <w:marLeft w:val="0"/>
              <w:marRight w:val="0"/>
              <w:marTop w:val="0"/>
              <w:marBottom w:val="0"/>
              <w:divBdr>
                <w:top w:val="none" w:sz="0" w:space="0" w:color="auto"/>
                <w:left w:val="none" w:sz="0" w:space="0" w:color="auto"/>
                <w:bottom w:val="none" w:sz="0" w:space="0" w:color="auto"/>
                <w:right w:val="none" w:sz="0" w:space="0" w:color="auto"/>
              </w:divBdr>
            </w:div>
            <w:div w:id="411591095">
              <w:marLeft w:val="0"/>
              <w:marRight w:val="0"/>
              <w:marTop w:val="0"/>
              <w:marBottom w:val="0"/>
              <w:divBdr>
                <w:top w:val="none" w:sz="0" w:space="0" w:color="auto"/>
                <w:left w:val="none" w:sz="0" w:space="0" w:color="auto"/>
                <w:bottom w:val="none" w:sz="0" w:space="0" w:color="auto"/>
                <w:right w:val="none" w:sz="0" w:space="0" w:color="auto"/>
              </w:divBdr>
            </w:div>
            <w:div w:id="1383483359">
              <w:marLeft w:val="0"/>
              <w:marRight w:val="0"/>
              <w:marTop w:val="0"/>
              <w:marBottom w:val="0"/>
              <w:divBdr>
                <w:top w:val="none" w:sz="0" w:space="0" w:color="auto"/>
                <w:left w:val="none" w:sz="0" w:space="0" w:color="auto"/>
                <w:bottom w:val="none" w:sz="0" w:space="0" w:color="auto"/>
                <w:right w:val="none" w:sz="0" w:space="0" w:color="auto"/>
              </w:divBdr>
            </w:div>
            <w:div w:id="1199852767">
              <w:marLeft w:val="0"/>
              <w:marRight w:val="0"/>
              <w:marTop w:val="0"/>
              <w:marBottom w:val="0"/>
              <w:divBdr>
                <w:top w:val="none" w:sz="0" w:space="0" w:color="auto"/>
                <w:left w:val="none" w:sz="0" w:space="0" w:color="auto"/>
                <w:bottom w:val="none" w:sz="0" w:space="0" w:color="auto"/>
                <w:right w:val="none" w:sz="0" w:space="0" w:color="auto"/>
              </w:divBdr>
            </w:div>
            <w:div w:id="366640679">
              <w:marLeft w:val="0"/>
              <w:marRight w:val="0"/>
              <w:marTop w:val="0"/>
              <w:marBottom w:val="0"/>
              <w:divBdr>
                <w:top w:val="none" w:sz="0" w:space="0" w:color="auto"/>
                <w:left w:val="none" w:sz="0" w:space="0" w:color="auto"/>
                <w:bottom w:val="none" w:sz="0" w:space="0" w:color="auto"/>
                <w:right w:val="none" w:sz="0" w:space="0" w:color="auto"/>
              </w:divBdr>
            </w:div>
            <w:div w:id="15511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340">
      <w:bodyDiv w:val="1"/>
      <w:marLeft w:val="0"/>
      <w:marRight w:val="0"/>
      <w:marTop w:val="0"/>
      <w:marBottom w:val="0"/>
      <w:divBdr>
        <w:top w:val="none" w:sz="0" w:space="0" w:color="auto"/>
        <w:left w:val="none" w:sz="0" w:space="0" w:color="auto"/>
        <w:bottom w:val="none" w:sz="0" w:space="0" w:color="auto"/>
        <w:right w:val="none" w:sz="0" w:space="0" w:color="auto"/>
      </w:divBdr>
    </w:div>
    <w:div w:id="1062142052">
      <w:bodyDiv w:val="1"/>
      <w:marLeft w:val="0"/>
      <w:marRight w:val="0"/>
      <w:marTop w:val="0"/>
      <w:marBottom w:val="0"/>
      <w:divBdr>
        <w:top w:val="none" w:sz="0" w:space="0" w:color="auto"/>
        <w:left w:val="none" w:sz="0" w:space="0" w:color="auto"/>
        <w:bottom w:val="none" w:sz="0" w:space="0" w:color="auto"/>
        <w:right w:val="none" w:sz="0" w:space="0" w:color="auto"/>
      </w:divBdr>
    </w:div>
    <w:div w:id="1065958973">
      <w:bodyDiv w:val="1"/>
      <w:marLeft w:val="0"/>
      <w:marRight w:val="0"/>
      <w:marTop w:val="0"/>
      <w:marBottom w:val="0"/>
      <w:divBdr>
        <w:top w:val="none" w:sz="0" w:space="0" w:color="auto"/>
        <w:left w:val="none" w:sz="0" w:space="0" w:color="auto"/>
        <w:bottom w:val="none" w:sz="0" w:space="0" w:color="auto"/>
        <w:right w:val="none" w:sz="0" w:space="0" w:color="auto"/>
      </w:divBdr>
      <w:divsChild>
        <w:div w:id="665979770">
          <w:marLeft w:val="0"/>
          <w:marRight w:val="0"/>
          <w:marTop w:val="0"/>
          <w:marBottom w:val="0"/>
          <w:divBdr>
            <w:top w:val="none" w:sz="0" w:space="0" w:color="auto"/>
            <w:left w:val="none" w:sz="0" w:space="0" w:color="auto"/>
            <w:bottom w:val="none" w:sz="0" w:space="0" w:color="auto"/>
            <w:right w:val="none" w:sz="0" w:space="0" w:color="auto"/>
          </w:divBdr>
          <w:divsChild>
            <w:div w:id="1100106480">
              <w:marLeft w:val="0"/>
              <w:marRight w:val="0"/>
              <w:marTop w:val="0"/>
              <w:marBottom w:val="0"/>
              <w:divBdr>
                <w:top w:val="none" w:sz="0" w:space="0" w:color="auto"/>
                <w:left w:val="none" w:sz="0" w:space="0" w:color="auto"/>
                <w:bottom w:val="none" w:sz="0" w:space="0" w:color="auto"/>
                <w:right w:val="none" w:sz="0" w:space="0" w:color="auto"/>
              </w:divBdr>
            </w:div>
            <w:div w:id="1790467956">
              <w:marLeft w:val="0"/>
              <w:marRight w:val="0"/>
              <w:marTop w:val="0"/>
              <w:marBottom w:val="0"/>
              <w:divBdr>
                <w:top w:val="none" w:sz="0" w:space="0" w:color="auto"/>
                <w:left w:val="none" w:sz="0" w:space="0" w:color="auto"/>
                <w:bottom w:val="none" w:sz="0" w:space="0" w:color="auto"/>
                <w:right w:val="none" w:sz="0" w:space="0" w:color="auto"/>
              </w:divBdr>
            </w:div>
            <w:div w:id="308091812">
              <w:marLeft w:val="0"/>
              <w:marRight w:val="0"/>
              <w:marTop w:val="0"/>
              <w:marBottom w:val="0"/>
              <w:divBdr>
                <w:top w:val="none" w:sz="0" w:space="0" w:color="auto"/>
                <w:left w:val="none" w:sz="0" w:space="0" w:color="auto"/>
                <w:bottom w:val="none" w:sz="0" w:space="0" w:color="auto"/>
                <w:right w:val="none" w:sz="0" w:space="0" w:color="auto"/>
              </w:divBdr>
            </w:div>
            <w:div w:id="1770807203">
              <w:marLeft w:val="0"/>
              <w:marRight w:val="0"/>
              <w:marTop w:val="0"/>
              <w:marBottom w:val="0"/>
              <w:divBdr>
                <w:top w:val="none" w:sz="0" w:space="0" w:color="auto"/>
                <w:left w:val="none" w:sz="0" w:space="0" w:color="auto"/>
                <w:bottom w:val="none" w:sz="0" w:space="0" w:color="auto"/>
                <w:right w:val="none" w:sz="0" w:space="0" w:color="auto"/>
              </w:divBdr>
            </w:div>
            <w:div w:id="544487697">
              <w:marLeft w:val="0"/>
              <w:marRight w:val="0"/>
              <w:marTop w:val="0"/>
              <w:marBottom w:val="0"/>
              <w:divBdr>
                <w:top w:val="none" w:sz="0" w:space="0" w:color="auto"/>
                <w:left w:val="none" w:sz="0" w:space="0" w:color="auto"/>
                <w:bottom w:val="none" w:sz="0" w:space="0" w:color="auto"/>
                <w:right w:val="none" w:sz="0" w:space="0" w:color="auto"/>
              </w:divBdr>
            </w:div>
            <w:div w:id="1264191591">
              <w:marLeft w:val="0"/>
              <w:marRight w:val="0"/>
              <w:marTop w:val="0"/>
              <w:marBottom w:val="0"/>
              <w:divBdr>
                <w:top w:val="none" w:sz="0" w:space="0" w:color="auto"/>
                <w:left w:val="none" w:sz="0" w:space="0" w:color="auto"/>
                <w:bottom w:val="none" w:sz="0" w:space="0" w:color="auto"/>
                <w:right w:val="none" w:sz="0" w:space="0" w:color="auto"/>
              </w:divBdr>
            </w:div>
            <w:div w:id="1552690416">
              <w:marLeft w:val="0"/>
              <w:marRight w:val="0"/>
              <w:marTop w:val="0"/>
              <w:marBottom w:val="0"/>
              <w:divBdr>
                <w:top w:val="none" w:sz="0" w:space="0" w:color="auto"/>
                <w:left w:val="none" w:sz="0" w:space="0" w:color="auto"/>
                <w:bottom w:val="none" w:sz="0" w:space="0" w:color="auto"/>
                <w:right w:val="none" w:sz="0" w:space="0" w:color="auto"/>
              </w:divBdr>
            </w:div>
            <w:div w:id="2040549440">
              <w:marLeft w:val="0"/>
              <w:marRight w:val="0"/>
              <w:marTop w:val="0"/>
              <w:marBottom w:val="0"/>
              <w:divBdr>
                <w:top w:val="none" w:sz="0" w:space="0" w:color="auto"/>
                <w:left w:val="none" w:sz="0" w:space="0" w:color="auto"/>
                <w:bottom w:val="none" w:sz="0" w:space="0" w:color="auto"/>
                <w:right w:val="none" w:sz="0" w:space="0" w:color="auto"/>
              </w:divBdr>
            </w:div>
            <w:div w:id="975529849">
              <w:marLeft w:val="0"/>
              <w:marRight w:val="0"/>
              <w:marTop w:val="0"/>
              <w:marBottom w:val="0"/>
              <w:divBdr>
                <w:top w:val="none" w:sz="0" w:space="0" w:color="auto"/>
                <w:left w:val="none" w:sz="0" w:space="0" w:color="auto"/>
                <w:bottom w:val="none" w:sz="0" w:space="0" w:color="auto"/>
                <w:right w:val="none" w:sz="0" w:space="0" w:color="auto"/>
              </w:divBdr>
            </w:div>
            <w:div w:id="914050987">
              <w:marLeft w:val="0"/>
              <w:marRight w:val="0"/>
              <w:marTop w:val="0"/>
              <w:marBottom w:val="0"/>
              <w:divBdr>
                <w:top w:val="none" w:sz="0" w:space="0" w:color="auto"/>
                <w:left w:val="none" w:sz="0" w:space="0" w:color="auto"/>
                <w:bottom w:val="none" w:sz="0" w:space="0" w:color="auto"/>
                <w:right w:val="none" w:sz="0" w:space="0" w:color="auto"/>
              </w:divBdr>
            </w:div>
            <w:div w:id="1689720702">
              <w:marLeft w:val="0"/>
              <w:marRight w:val="0"/>
              <w:marTop w:val="0"/>
              <w:marBottom w:val="0"/>
              <w:divBdr>
                <w:top w:val="none" w:sz="0" w:space="0" w:color="auto"/>
                <w:left w:val="none" w:sz="0" w:space="0" w:color="auto"/>
                <w:bottom w:val="none" w:sz="0" w:space="0" w:color="auto"/>
                <w:right w:val="none" w:sz="0" w:space="0" w:color="auto"/>
              </w:divBdr>
            </w:div>
            <w:div w:id="1505440839">
              <w:marLeft w:val="0"/>
              <w:marRight w:val="0"/>
              <w:marTop w:val="0"/>
              <w:marBottom w:val="0"/>
              <w:divBdr>
                <w:top w:val="none" w:sz="0" w:space="0" w:color="auto"/>
                <w:left w:val="none" w:sz="0" w:space="0" w:color="auto"/>
                <w:bottom w:val="none" w:sz="0" w:space="0" w:color="auto"/>
                <w:right w:val="none" w:sz="0" w:space="0" w:color="auto"/>
              </w:divBdr>
            </w:div>
            <w:div w:id="439491507">
              <w:marLeft w:val="0"/>
              <w:marRight w:val="0"/>
              <w:marTop w:val="0"/>
              <w:marBottom w:val="0"/>
              <w:divBdr>
                <w:top w:val="none" w:sz="0" w:space="0" w:color="auto"/>
                <w:left w:val="none" w:sz="0" w:space="0" w:color="auto"/>
                <w:bottom w:val="none" w:sz="0" w:space="0" w:color="auto"/>
                <w:right w:val="none" w:sz="0" w:space="0" w:color="auto"/>
              </w:divBdr>
            </w:div>
            <w:div w:id="525873049">
              <w:marLeft w:val="0"/>
              <w:marRight w:val="0"/>
              <w:marTop w:val="0"/>
              <w:marBottom w:val="0"/>
              <w:divBdr>
                <w:top w:val="none" w:sz="0" w:space="0" w:color="auto"/>
                <w:left w:val="none" w:sz="0" w:space="0" w:color="auto"/>
                <w:bottom w:val="none" w:sz="0" w:space="0" w:color="auto"/>
                <w:right w:val="none" w:sz="0" w:space="0" w:color="auto"/>
              </w:divBdr>
            </w:div>
            <w:div w:id="546263961">
              <w:marLeft w:val="0"/>
              <w:marRight w:val="0"/>
              <w:marTop w:val="0"/>
              <w:marBottom w:val="0"/>
              <w:divBdr>
                <w:top w:val="none" w:sz="0" w:space="0" w:color="auto"/>
                <w:left w:val="none" w:sz="0" w:space="0" w:color="auto"/>
                <w:bottom w:val="none" w:sz="0" w:space="0" w:color="auto"/>
                <w:right w:val="none" w:sz="0" w:space="0" w:color="auto"/>
              </w:divBdr>
            </w:div>
            <w:div w:id="616529494">
              <w:marLeft w:val="0"/>
              <w:marRight w:val="0"/>
              <w:marTop w:val="0"/>
              <w:marBottom w:val="0"/>
              <w:divBdr>
                <w:top w:val="none" w:sz="0" w:space="0" w:color="auto"/>
                <w:left w:val="none" w:sz="0" w:space="0" w:color="auto"/>
                <w:bottom w:val="none" w:sz="0" w:space="0" w:color="auto"/>
                <w:right w:val="none" w:sz="0" w:space="0" w:color="auto"/>
              </w:divBdr>
            </w:div>
            <w:div w:id="1182282760">
              <w:marLeft w:val="0"/>
              <w:marRight w:val="0"/>
              <w:marTop w:val="0"/>
              <w:marBottom w:val="0"/>
              <w:divBdr>
                <w:top w:val="none" w:sz="0" w:space="0" w:color="auto"/>
                <w:left w:val="none" w:sz="0" w:space="0" w:color="auto"/>
                <w:bottom w:val="none" w:sz="0" w:space="0" w:color="auto"/>
                <w:right w:val="none" w:sz="0" w:space="0" w:color="auto"/>
              </w:divBdr>
            </w:div>
            <w:div w:id="903640586">
              <w:marLeft w:val="0"/>
              <w:marRight w:val="0"/>
              <w:marTop w:val="0"/>
              <w:marBottom w:val="0"/>
              <w:divBdr>
                <w:top w:val="none" w:sz="0" w:space="0" w:color="auto"/>
                <w:left w:val="none" w:sz="0" w:space="0" w:color="auto"/>
                <w:bottom w:val="none" w:sz="0" w:space="0" w:color="auto"/>
                <w:right w:val="none" w:sz="0" w:space="0" w:color="auto"/>
              </w:divBdr>
            </w:div>
            <w:div w:id="1983388048">
              <w:marLeft w:val="0"/>
              <w:marRight w:val="0"/>
              <w:marTop w:val="0"/>
              <w:marBottom w:val="0"/>
              <w:divBdr>
                <w:top w:val="none" w:sz="0" w:space="0" w:color="auto"/>
                <w:left w:val="none" w:sz="0" w:space="0" w:color="auto"/>
                <w:bottom w:val="none" w:sz="0" w:space="0" w:color="auto"/>
                <w:right w:val="none" w:sz="0" w:space="0" w:color="auto"/>
              </w:divBdr>
            </w:div>
            <w:div w:id="1072198783">
              <w:marLeft w:val="0"/>
              <w:marRight w:val="0"/>
              <w:marTop w:val="0"/>
              <w:marBottom w:val="0"/>
              <w:divBdr>
                <w:top w:val="none" w:sz="0" w:space="0" w:color="auto"/>
                <w:left w:val="none" w:sz="0" w:space="0" w:color="auto"/>
                <w:bottom w:val="none" w:sz="0" w:space="0" w:color="auto"/>
                <w:right w:val="none" w:sz="0" w:space="0" w:color="auto"/>
              </w:divBdr>
            </w:div>
            <w:div w:id="1333680962">
              <w:marLeft w:val="0"/>
              <w:marRight w:val="0"/>
              <w:marTop w:val="0"/>
              <w:marBottom w:val="0"/>
              <w:divBdr>
                <w:top w:val="none" w:sz="0" w:space="0" w:color="auto"/>
                <w:left w:val="none" w:sz="0" w:space="0" w:color="auto"/>
                <w:bottom w:val="none" w:sz="0" w:space="0" w:color="auto"/>
                <w:right w:val="none" w:sz="0" w:space="0" w:color="auto"/>
              </w:divBdr>
            </w:div>
            <w:div w:id="520431541">
              <w:marLeft w:val="0"/>
              <w:marRight w:val="0"/>
              <w:marTop w:val="0"/>
              <w:marBottom w:val="0"/>
              <w:divBdr>
                <w:top w:val="none" w:sz="0" w:space="0" w:color="auto"/>
                <w:left w:val="none" w:sz="0" w:space="0" w:color="auto"/>
                <w:bottom w:val="none" w:sz="0" w:space="0" w:color="auto"/>
                <w:right w:val="none" w:sz="0" w:space="0" w:color="auto"/>
              </w:divBdr>
            </w:div>
            <w:div w:id="1364017687">
              <w:marLeft w:val="0"/>
              <w:marRight w:val="0"/>
              <w:marTop w:val="0"/>
              <w:marBottom w:val="0"/>
              <w:divBdr>
                <w:top w:val="none" w:sz="0" w:space="0" w:color="auto"/>
                <w:left w:val="none" w:sz="0" w:space="0" w:color="auto"/>
                <w:bottom w:val="none" w:sz="0" w:space="0" w:color="auto"/>
                <w:right w:val="none" w:sz="0" w:space="0" w:color="auto"/>
              </w:divBdr>
            </w:div>
            <w:div w:id="333192616">
              <w:marLeft w:val="0"/>
              <w:marRight w:val="0"/>
              <w:marTop w:val="0"/>
              <w:marBottom w:val="0"/>
              <w:divBdr>
                <w:top w:val="none" w:sz="0" w:space="0" w:color="auto"/>
                <w:left w:val="none" w:sz="0" w:space="0" w:color="auto"/>
                <w:bottom w:val="none" w:sz="0" w:space="0" w:color="auto"/>
                <w:right w:val="none" w:sz="0" w:space="0" w:color="auto"/>
              </w:divBdr>
            </w:div>
            <w:div w:id="980229160">
              <w:marLeft w:val="0"/>
              <w:marRight w:val="0"/>
              <w:marTop w:val="0"/>
              <w:marBottom w:val="0"/>
              <w:divBdr>
                <w:top w:val="none" w:sz="0" w:space="0" w:color="auto"/>
                <w:left w:val="none" w:sz="0" w:space="0" w:color="auto"/>
                <w:bottom w:val="none" w:sz="0" w:space="0" w:color="auto"/>
                <w:right w:val="none" w:sz="0" w:space="0" w:color="auto"/>
              </w:divBdr>
            </w:div>
            <w:div w:id="1079251498">
              <w:marLeft w:val="0"/>
              <w:marRight w:val="0"/>
              <w:marTop w:val="0"/>
              <w:marBottom w:val="0"/>
              <w:divBdr>
                <w:top w:val="none" w:sz="0" w:space="0" w:color="auto"/>
                <w:left w:val="none" w:sz="0" w:space="0" w:color="auto"/>
                <w:bottom w:val="none" w:sz="0" w:space="0" w:color="auto"/>
                <w:right w:val="none" w:sz="0" w:space="0" w:color="auto"/>
              </w:divBdr>
            </w:div>
            <w:div w:id="1874464548">
              <w:marLeft w:val="0"/>
              <w:marRight w:val="0"/>
              <w:marTop w:val="0"/>
              <w:marBottom w:val="0"/>
              <w:divBdr>
                <w:top w:val="none" w:sz="0" w:space="0" w:color="auto"/>
                <w:left w:val="none" w:sz="0" w:space="0" w:color="auto"/>
                <w:bottom w:val="none" w:sz="0" w:space="0" w:color="auto"/>
                <w:right w:val="none" w:sz="0" w:space="0" w:color="auto"/>
              </w:divBdr>
            </w:div>
            <w:div w:id="1907884087">
              <w:marLeft w:val="0"/>
              <w:marRight w:val="0"/>
              <w:marTop w:val="0"/>
              <w:marBottom w:val="0"/>
              <w:divBdr>
                <w:top w:val="none" w:sz="0" w:space="0" w:color="auto"/>
                <w:left w:val="none" w:sz="0" w:space="0" w:color="auto"/>
                <w:bottom w:val="none" w:sz="0" w:space="0" w:color="auto"/>
                <w:right w:val="none" w:sz="0" w:space="0" w:color="auto"/>
              </w:divBdr>
            </w:div>
            <w:div w:id="1061514608">
              <w:marLeft w:val="0"/>
              <w:marRight w:val="0"/>
              <w:marTop w:val="0"/>
              <w:marBottom w:val="0"/>
              <w:divBdr>
                <w:top w:val="none" w:sz="0" w:space="0" w:color="auto"/>
                <w:left w:val="none" w:sz="0" w:space="0" w:color="auto"/>
                <w:bottom w:val="none" w:sz="0" w:space="0" w:color="auto"/>
                <w:right w:val="none" w:sz="0" w:space="0" w:color="auto"/>
              </w:divBdr>
            </w:div>
            <w:div w:id="2065524840">
              <w:marLeft w:val="0"/>
              <w:marRight w:val="0"/>
              <w:marTop w:val="0"/>
              <w:marBottom w:val="0"/>
              <w:divBdr>
                <w:top w:val="none" w:sz="0" w:space="0" w:color="auto"/>
                <w:left w:val="none" w:sz="0" w:space="0" w:color="auto"/>
                <w:bottom w:val="none" w:sz="0" w:space="0" w:color="auto"/>
                <w:right w:val="none" w:sz="0" w:space="0" w:color="auto"/>
              </w:divBdr>
            </w:div>
            <w:div w:id="353309836">
              <w:marLeft w:val="0"/>
              <w:marRight w:val="0"/>
              <w:marTop w:val="0"/>
              <w:marBottom w:val="0"/>
              <w:divBdr>
                <w:top w:val="none" w:sz="0" w:space="0" w:color="auto"/>
                <w:left w:val="none" w:sz="0" w:space="0" w:color="auto"/>
                <w:bottom w:val="none" w:sz="0" w:space="0" w:color="auto"/>
                <w:right w:val="none" w:sz="0" w:space="0" w:color="auto"/>
              </w:divBdr>
            </w:div>
            <w:div w:id="1311399974">
              <w:marLeft w:val="0"/>
              <w:marRight w:val="0"/>
              <w:marTop w:val="0"/>
              <w:marBottom w:val="0"/>
              <w:divBdr>
                <w:top w:val="none" w:sz="0" w:space="0" w:color="auto"/>
                <w:left w:val="none" w:sz="0" w:space="0" w:color="auto"/>
                <w:bottom w:val="none" w:sz="0" w:space="0" w:color="auto"/>
                <w:right w:val="none" w:sz="0" w:space="0" w:color="auto"/>
              </w:divBdr>
            </w:div>
            <w:div w:id="796490420">
              <w:marLeft w:val="0"/>
              <w:marRight w:val="0"/>
              <w:marTop w:val="0"/>
              <w:marBottom w:val="0"/>
              <w:divBdr>
                <w:top w:val="none" w:sz="0" w:space="0" w:color="auto"/>
                <w:left w:val="none" w:sz="0" w:space="0" w:color="auto"/>
                <w:bottom w:val="none" w:sz="0" w:space="0" w:color="auto"/>
                <w:right w:val="none" w:sz="0" w:space="0" w:color="auto"/>
              </w:divBdr>
            </w:div>
            <w:div w:id="1734808771">
              <w:marLeft w:val="0"/>
              <w:marRight w:val="0"/>
              <w:marTop w:val="0"/>
              <w:marBottom w:val="0"/>
              <w:divBdr>
                <w:top w:val="none" w:sz="0" w:space="0" w:color="auto"/>
                <w:left w:val="none" w:sz="0" w:space="0" w:color="auto"/>
                <w:bottom w:val="none" w:sz="0" w:space="0" w:color="auto"/>
                <w:right w:val="none" w:sz="0" w:space="0" w:color="auto"/>
              </w:divBdr>
            </w:div>
            <w:div w:id="471868635">
              <w:marLeft w:val="0"/>
              <w:marRight w:val="0"/>
              <w:marTop w:val="0"/>
              <w:marBottom w:val="0"/>
              <w:divBdr>
                <w:top w:val="none" w:sz="0" w:space="0" w:color="auto"/>
                <w:left w:val="none" w:sz="0" w:space="0" w:color="auto"/>
                <w:bottom w:val="none" w:sz="0" w:space="0" w:color="auto"/>
                <w:right w:val="none" w:sz="0" w:space="0" w:color="auto"/>
              </w:divBdr>
            </w:div>
            <w:div w:id="1797914776">
              <w:marLeft w:val="0"/>
              <w:marRight w:val="0"/>
              <w:marTop w:val="0"/>
              <w:marBottom w:val="0"/>
              <w:divBdr>
                <w:top w:val="none" w:sz="0" w:space="0" w:color="auto"/>
                <w:left w:val="none" w:sz="0" w:space="0" w:color="auto"/>
                <w:bottom w:val="none" w:sz="0" w:space="0" w:color="auto"/>
                <w:right w:val="none" w:sz="0" w:space="0" w:color="auto"/>
              </w:divBdr>
            </w:div>
            <w:div w:id="1027565732">
              <w:marLeft w:val="0"/>
              <w:marRight w:val="0"/>
              <w:marTop w:val="0"/>
              <w:marBottom w:val="0"/>
              <w:divBdr>
                <w:top w:val="none" w:sz="0" w:space="0" w:color="auto"/>
                <w:left w:val="none" w:sz="0" w:space="0" w:color="auto"/>
                <w:bottom w:val="none" w:sz="0" w:space="0" w:color="auto"/>
                <w:right w:val="none" w:sz="0" w:space="0" w:color="auto"/>
              </w:divBdr>
            </w:div>
            <w:div w:id="16737916">
              <w:marLeft w:val="0"/>
              <w:marRight w:val="0"/>
              <w:marTop w:val="0"/>
              <w:marBottom w:val="0"/>
              <w:divBdr>
                <w:top w:val="none" w:sz="0" w:space="0" w:color="auto"/>
                <w:left w:val="none" w:sz="0" w:space="0" w:color="auto"/>
                <w:bottom w:val="none" w:sz="0" w:space="0" w:color="auto"/>
                <w:right w:val="none" w:sz="0" w:space="0" w:color="auto"/>
              </w:divBdr>
            </w:div>
            <w:div w:id="1370377335">
              <w:marLeft w:val="0"/>
              <w:marRight w:val="0"/>
              <w:marTop w:val="0"/>
              <w:marBottom w:val="0"/>
              <w:divBdr>
                <w:top w:val="none" w:sz="0" w:space="0" w:color="auto"/>
                <w:left w:val="none" w:sz="0" w:space="0" w:color="auto"/>
                <w:bottom w:val="none" w:sz="0" w:space="0" w:color="auto"/>
                <w:right w:val="none" w:sz="0" w:space="0" w:color="auto"/>
              </w:divBdr>
            </w:div>
            <w:div w:id="466317016">
              <w:marLeft w:val="0"/>
              <w:marRight w:val="0"/>
              <w:marTop w:val="0"/>
              <w:marBottom w:val="0"/>
              <w:divBdr>
                <w:top w:val="none" w:sz="0" w:space="0" w:color="auto"/>
                <w:left w:val="none" w:sz="0" w:space="0" w:color="auto"/>
                <w:bottom w:val="none" w:sz="0" w:space="0" w:color="auto"/>
                <w:right w:val="none" w:sz="0" w:space="0" w:color="auto"/>
              </w:divBdr>
            </w:div>
            <w:div w:id="1908612234">
              <w:marLeft w:val="0"/>
              <w:marRight w:val="0"/>
              <w:marTop w:val="0"/>
              <w:marBottom w:val="0"/>
              <w:divBdr>
                <w:top w:val="none" w:sz="0" w:space="0" w:color="auto"/>
                <w:left w:val="none" w:sz="0" w:space="0" w:color="auto"/>
                <w:bottom w:val="none" w:sz="0" w:space="0" w:color="auto"/>
                <w:right w:val="none" w:sz="0" w:space="0" w:color="auto"/>
              </w:divBdr>
            </w:div>
            <w:div w:id="1617328097">
              <w:marLeft w:val="0"/>
              <w:marRight w:val="0"/>
              <w:marTop w:val="0"/>
              <w:marBottom w:val="0"/>
              <w:divBdr>
                <w:top w:val="none" w:sz="0" w:space="0" w:color="auto"/>
                <w:left w:val="none" w:sz="0" w:space="0" w:color="auto"/>
                <w:bottom w:val="none" w:sz="0" w:space="0" w:color="auto"/>
                <w:right w:val="none" w:sz="0" w:space="0" w:color="auto"/>
              </w:divBdr>
            </w:div>
            <w:div w:id="588201756">
              <w:marLeft w:val="0"/>
              <w:marRight w:val="0"/>
              <w:marTop w:val="0"/>
              <w:marBottom w:val="0"/>
              <w:divBdr>
                <w:top w:val="none" w:sz="0" w:space="0" w:color="auto"/>
                <w:left w:val="none" w:sz="0" w:space="0" w:color="auto"/>
                <w:bottom w:val="none" w:sz="0" w:space="0" w:color="auto"/>
                <w:right w:val="none" w:sz="0" w:space="0" w:color="auto"/>
              </w:divBdr>
            </w:div>
            <w:div w:id="497968712">
              <w:marLeft w:val="0"/>
              <w:marRight w:val="0"/>
              <w:marTop w:val="0"/>
              <w:marBottom w:val="0"/>
              <w:divBdr>
                <w:top w:val="none" w:sz="0" w:space="0" w:color="auto"/>
                <w:left w:val="none" w:sz="0" w:space="0" w:color="auto"/>
                <w:bottom w:val="none" w:sz="0" w:space="0" w:color="auto"/>
                <w:right w:val="none" w:sz="0" w:space="0" w:color="auto"/>
              </w:divBdr>
            </w:div>
            <w:div w:id="1882742043">
              <w:marLeft w:val="0"/>
              <w:marRight w:val="0"/>
              <w:marTop w:val="0"/>
              <w:marBottom w:val="0"/>
              <w:divBdr>
                <w:top w:val="none" w:sz="0" w:space="0" w:color="auto"/>
                <w:left w:val="none" w:sz="0" w:space="0" w:color="auto"/>
                <w:bottom w:val="none" w:sz="0" w:space="0" w:color="auto"/>
                <w:right w:val="none" w:sz="0" w:space="0" w:color="auto"/>
              </w:divBdr>
            </w:div>
            <w:div w:id="1759327329">
              <w:marLeft w:val="0"/>
              <w:marRight w:val="0"/>
              <w:marTop w:val="0"/>
              <w:marBottom w:val="0"/>
              <w:divBdr>
                <w:top w:val="none" w:sz="0" w:space="0" w:color="auto"/>
                <w:left w:val="none" w:sz="0" w:space="0" w:color="auto"/>
                <w:bottom w:val="none" w:sz="0" w:space="0" w:color="auto"/>
                <w:right w:val="none" w:sz="0" w:space="0" w:color="auto"/>
              </w:divBdr>
            </w:div>
            <w:div w:id="186649898">
              <w:marLeft w:val="0"/>
              <w:marRight w:val="0"/>
              <w:marTop w:val="0"/>
              <w:marBottom w:val="0"/>
              <w:divBdr>
                <w:top w:val="none" w:sz="0" w:space="0" w:color="auto"/>
                <w:left w:val="none" w:sz="0" w:space="0" w:color="auto"/>
                <w:bottom w:val="none" w:sz="0" w:space="0" w:color="auto"/>
                <w:right w:val="none" w:sz="0" w:space="0" w:color="auto"/>
              </w:divBdr>
            </w:div>
            <w:div w:id="534075370">
              <w:marLeft w:val="0"/>
              <w:marRight w:val="0"/>
              <w:marTop w:val="0"/>
              <w:marBottom w:val="0"/>
              <w:divBdr>
                <w:top w:val="none" w:sz="0" w:space="0" w:color="auto"/>
                <w:left w:val="none" w:sz="0" w:space="0" w:color="auto"/>
                <w:bottom w:val="none" w:sz="0" w:space="0" w:color="auto"/>
                <w:right w:val="none" w:sz="0" w:space="0" w:color="auto"/>
              </w:divBdr>
            </w:div>
            <w:div w:id="1628314233">
              <w:marLeft w:val="0"/>
              <w:marRight w:val="0"/>
              <w:marTop w:val="0"/>
              <w:marBottom w:val="0"/>
              <w:divBdr>
                <w:top w:val="none" w:sz="0" w:space="0" w:color="auto"/>
                <w:left w:val="none" w:sz="0" w:space="0" w:color="auto"/>
                <w:bottom w:val="none" w:sz="0" w:space="0" w:color="auto"/>
                <w:right w:val="none" w:sz="0" w:space="0" w:color="auto"/>
              </w:divBdr>
            </w:div>
            <w:div w:id="791435556">
              <w:marLeft w:val="0"/>
              <w:marRight w:val="0"/>
              <w:marTop w:val="0"/>
              <w:marBottom w:val="0"/>
              <w:divBdr>
                <w:top w:val="none" w:sz="0" w:space="0" w:color="auto"/>
                <w:left w:val="none" w:sz="0" w:space="0" w:color="auto"/>
                <w:bottom w:val="none" w:sz="0" w:space="0" w:color="auto"/>
                <w:right w:val="none" w:sz="0" w:space="0" w:color="auto"/>
              </w:divBdr>
            </w:div>
            <w:div w:id="1274675965">
              <w:marLeft w:val="0"/>
              <w:marRight w:val="0"/>
              <w:marTop w:val="0"/>
              <w:marBottom w:val="0"/>
              <w:divBdr>
                <w:top w:val="none" w:sz="0" w:space="0" w:color="auto"/>
                <w:left w:val="none" w:sz="0" w:space="0" w:color="auto"/>
                <w:bottom w:val="none" w:sz="0" w:space="0" w:color="auto"/>
                <w:right w:val="none" w:sz="0" w:space="0" w:color="auto"/>
              </w:divBdr>
            </w:div>
            <w:div w:id="808591736">
              <w:marLeft w:val="0"/>
              <w:marRight w:val="0"/>
              <w:marTop w:val="0"/>
              <w:marBottom w:val="0"/>
              <w:divBdr>
                <w:top w:val="none" w:sz="0" w:space="0" w:color="auto"/>
                <w:left w:val="none" w:sz="0" w:space="0" w:color="auto"/>
                <w:bottom w:val="none" w:sz="0" w:space="0" w:color="auto"/>
                <w:right w:val="none" w:sz="0" w:space="0" w:color="auto"/>
              </w:divBdr>
            </w:div>
            <w:div w:id="190538574">
              <w:marLeft w:val="0"/>
              <w:marRight w:val="0"/>
              <w:marTop w:val="0"/>
              <w:marBottom w:val="0"/>
              <w:divBdr>
                <w:top w:val="none" w:sz="0" w:space="0" w:color="auto"/>
                <w:left w:val="none" w:sz="0" w:space="0" w:color="auto"/>
                <w:bottom w:val="none" w:sz="0" w:space="0" w:color="auto"/>
                <w:right w:val="none" w:sz="0" w:space="0" w:color="auto"/>
              </w:divBdr>
            </w:div>
            <w:div w:id="1005354912">
              <w:marLeft w:val="0"/>
              <w:marRight w:val="0"/>
              <w:marTop w:val="0"/>
              <w:marBottom w:val="0"/>
              <w:divBdr>
                <w:top w:val="none" w:sz="0" w:space="0" w:color="auto"/>
                <w:left w:val="none" w:sz="0" w:space="0" w:color="auto"/>
                <w:bottom w:val="none" w:sz="0" w:space="0" w:color="auto"/>
                <w:right w:val="none" w:sz="0" w:space="0" w:color="auto"/>
              </w:divBdr>
            </w:div>
            <w:div w:id="1063137920">
              <w:marLeft w:val="0"/>
              <w:marRight w:val="0"/>
              <w:marTop w:val="0"/>
              <w:marBottom w:val="0"/>
              <w:divBdr>
                <w:top w:val="none" w:sz="0" w:space="0" w:color="auto"/>
                <w:left w:val="none" w:sz="0" w:space="0" w:color="auto"/>
                <w:bottom w:val="none" w:sz="0" w:space="0" w:color="auto"/>
                <w:right w:val="none" w:sz="0" w:space="0" w:color="auto"/>
              </w:divBdr>
            </w:div>
            <w:div w:id="1660108430">
              <w:marLeft w:val="0"/>
              <w:marRight w:val="0"/>
              <w:marTop w:val="0"/>
              <w:marBottom w:val="0"/>
              <w:divBdr>
                <w:top w:val="none" w:sz="0" w:space="0" w:color="auto"/>
                <w:left w:val="none" w:sz="0" w:space="0" w:color="auto"/>
                <w:bottom w:val="none" w:sz="0" w:space="0" w:color="auto"/>
                <w:right w:val="none" w:sz="0" w:space="0" w:color="auto"/>
              </w:divBdr>
            </w:div>
            <w:div w:id="1956905288">
              <w:marLeft w:val="0"/>
              <w:marRight w:val="0"/>
              <w:marTop w:val="0"/>
              <w:marBottom w:val="0"/>
              <w:divBdr>
                <w:top w:val="none" w:sz="0" w:space="0" w:color="auto"/>
                <w:left w:val="none" w:sz="0" w:space="0" w:color="auto"/>
                <w:bottom w:val="none" w:sz="0" w:space="0" w:color="auto"/>
                <w:right w:val="none" w:sz="0" w:space="0" w:color="auto"/>
              </w:divBdr>
            </w:div>
            <w:div w:id="1049838557">
              <w:marLeft w:val="0"/>
              <w:marRight w:val="0"/>
              <w:marTop w:val="0"/>
              <w:marBottom w:val="0"/>
              <w:divBdr>
                <w:top w:val="none" w:sz="0" w:space="0" w:color="auto"/>
                <w:left w:val="none" w:sz="0" w:space="0" w:color="auto"/>
                <w:bottom w:val="none" w:sz="0" w:space="0" w:color="auto"/>
                <w:right w:val="none" w:sz="0" w:space="0" w:color="auto"/>
              </w:divBdr>
            </w:div>
            <w:div w:id="2135326276">
              <w:marLeft w:val="0"/>
              <w:marRight w:val="0"/>
              <w:marTop w:val="0"/>
              <w:marBottom w:val="0"/>
              <w:divBdr>
                <w:top w:val="none" w:sz="0" w:space="0" w:color="auto"/>
                <w:left w:val="none" w:sz="0" w:space="0" w:color="auto"/>
                <w:bottom w:val="none" w:sz="0" w:space="0" w:color="auto"/>
                <w:right w:val="none" w:sz="0" w:space="0" w:color="auto"/>
              </w:divBdr>
            </w:div>
            <w:div w:id="542862357">
              <w:marLeft w:val="0"/>
              <w:marRight w:val="0"/>
              <w:marTop w:val="0"/>
              <w:marBottom w:val="0"/>
              <w:divBdr>
                <w:top w:val="none" w:sz="0" w:space="0" w:color="auto"/>
                <w:left w:val="none" w:sz="0" w:space="0" w:color="auto"/>
                <w:bottom w:val="none" w:sz="0" w:space="0" w:color="auto"/>
                <w:right w:val="none" w:sz="0" w:space="0" w:color="auto"/>
              </w:divBdr>
            </w:div>
            <w:div w:id="242881367">
              <w:marLeft w:val="0"/>
              <w:marRight w:val="0"/>
              <w:marTop w:val="0"/>
              <w:marBottom w:val="0"/>
              <w:divBdr>
                <w:top w:val="none" w:sz="0" w:space="0" w:color="auto"/>
                <w:left w:val="none" w:sz="0" w:space="0" w:color="auto"/>
                <w:bottom w:val="none" w:sz="0" w:space="0" w:color="auto"/>
                <w:right w:val="none" w:sz="0" w:space="0" w:color="auto"/>
              </w:divBdr>
            </w:div>
            <w:div w:id="1818449745">
              <w:marLeft w:val="0"/>
              <w:marRight w:val="0"/>
              <w:marTop w:val="0"/>
              <w:marBottom w:val="0"/>
              <w:divBdr>
                <w:top w:val="none" w:sz="0" w:space="0" w:color="auto"/>
                <w:left w:val="none" w:sz="0" w:space="0" w:color="auto"/>
                <w:bottom w:val="none" w:sz="0" w:space="0" w:color="auto"/>
                <w:right w:val="none" w:sz="0" w:space="0" w:color="auto"/>
              </w:divBdr>
            </w:div>
            <w:div w:id="1776052918">
              <w:marLeft w:val="0"/>
              <w:marRight w:val="0"/>
              <w:marTop w:val="0"/>
              <w:marBottom w:val="0"/>
              <w:divBdr>
                <w:top w:val="none" w:sz="0" w:space="0" w:color="auto"/>
                <w:left w:val="none" w:sz="0" w:space="0" w:color="auto"/>
                <w:bottom w:val="none" w:sz="0" w:space="0" w:color="auto"/>
                <w:right w:val="none" w:sz="0" w:space="0" w:color="auto"/>
              </w:divBdr>
            </w:div>
            <w:div w:id="1828283554">
              <w:marLeft w:val="0"/>
              <w:marRight w:val="0"/>
              <w:marTop w:val="0"/>
              <w:marBottom w:val="0"/>
              <w:divBdr>
                <w:top w:val="none" w:sz="0" w:space="0" w:color="auto"/>
                <w:left w:val="none" w:sz="0" w:space="0" w:color="auto"/>
                <w:bottom w:val="none" w:sz="0" w:space="0" w:color="auto"/>
                <w:right w:val="none" w:sz="0" w:space="0" w:color="auto"/>
              </w:divBdr>
            </w:div>
            <w:div w:id="977999624">
              <w:marLeft w:val="0"/>
              <w:marRight w:val="0"/>
              <w:marTop w:val="0"/>
              <w:marBottom w:val="0"/>
              <w:divBdr>
                <w:top w:val="none" w:sz="0" w:space="0" w:color="auto"/>
                <w:left w:val="none" w:sz="0" w:space="0" w:color="auto"/>
                <w:bottom w:val="none" w:sz="0" w:space="0" w:color="auto"/>
                <w:right w:val="none" w:sz="0" w:space="0" w:color="auto"/>
              </w:divBdr>
            </w:div>
            <w:div w:id="417796615">
              <w:marLeft w:val="0"/>
              <w:marRight w:val="0"/>
              <w:marTop w:val="0"/>
              <w:marBottom w:val="0"/>
              <w:divBdr>
                <w:top w:val="none" w:sz="0" w:space="0" w:color="auto"/>
                <w:left w:val="none" w:sz="0" w:space="0" w:color="auto"/>
                <w:bottom w:val="none" w:sz="0" w:space="0" w:color="auto"/>
                <w:right w:val="none" w:sz="0" w:space="0" w:color="auto"/>
              </w:divBdr>
            </w:div>
            <w:div w:id="649477558">
              <w:marLeft w:val="0"/>
              <w:marRight w:val="0"/>
              <w:marTop w:val="0"/>
              <w:marBottom w:val="0"/>
              <w:divBdr>
                <w:top w:val="none" w:sz="0" w:space="0" w:color="auto"/>
                <w:left w:val="none" w:sz="0" w:space="0" w:color="auto"/>
                <w:bottom w:val="none" w:sz="0" w:space="0" w:color="auto"/>
                <w:right w:val="none" w:sz="0" w:space="0" w:color="auto"/>
              </w:divBdr>
            </w:div>
            <w:div w:id="223030474">
              <w:marLeft w:val="0"/>
              <w:marRight w:val="0"/>
              <w:marTop w:val="0"/>
              <w:marBottom w:val="0"/>
              <w:divBdr>
                <w:top w:val="none" w:sz="0" w:space="0" w:color="auto"/>
                <w:left w:val="none" w:sz="0" w:space="0" w:color="auto"/>
                <w:bottom w:val="none" w:sz="0" w:space="0" w:color="auto"/>
                <w:right w:val="none" w:sz="0" w:space="0" w:color="auto"/>
              </w:divBdr>
            </w:div>
            <w:div w:id="1441145514">
              <w:marLeft w:val="0"/>
              <w:marRight w:val="0"/>
              <w:marTop w:val="0"/>
              <w:marBottom w:val="0"/>
              <w:divBdr>
                <w:top w:val="none" w:sz="0" w:space="0" w:color="auto"/>
                <w:left w:val="none" w:sz="0" w:space="0" w:color="auto"/>
                <w:bottom w:val="none" w:sz="0" w:space="0" w:color="auto"/>
                <w:right w:val="none" w:sz="0" w:space="0" w:color="auto"/>
              </w:divBdr>
            </w:div>
            <w:div w:id="1914268524">
              <w:marLeft w:val="0"/>
              <w:marRight w:val="0"/>
              <w:marTop w:val="0"/>
              <w:marBottom w:val="0"/>
              <w:divBdr>
                <w:top w:val="none" w:sz="0" w:space="0" w:color="auto"/>
                <w:left w:val="none" w:sz="0" w:space="0" w:color="auto"/>
                <w:bottom w:val="none" w:sz="0" w:space="0" w:color="auto"/>
                <w:right w:val="none" w:sz="0" w:space="0" w:color="auto"/>
              </w:divBdr>
            </w:div>
            <w:div w:id="890271603">
              <w:marLeft w:val="0"/>
              <w:marRight w:val="0"/>
              <w:marTop w:val="0"/>
              <w:marBottom w:val="0"/>
              <w:divBdr>
                <w:top w:val="none" w:sz="0" w:space="0" w:color="auto"/>
                <w:left w:val="none" w:sz="0" w:space="0" w:color="auto"/>
                <w:bottom w:val="none" w:sz="0" w:space="0" w:color="auto"/>
                <w:right w:val="none" w:sz="0" w:space="0" w:color="auto"/>
              </w:divBdr>
            </w:div>
            <w:div w:id="830874225">
              <w:marLeft w:val="0"/>
              <w:marRight w:val="0"/>
              <w:marTop w:val="0"/>
              <w:marBottom w:val="0"/>
              <w:divBdr>
                <w:top w:val="none" w:sz="0" w:space="0" w:color="auto"/>
                <w:left w:val="none" w:sz="0" w:space="0" w:color="auto"/>
                <w:bottom w:val="none" w:sz="0" w:space="0" w:color="auto"/>
                <w:right w:val="none" w:sz="0" w:space="0" w:color="auto"/>
              </w:divBdr>
            </w:div>
            <w:div w:id="1560827673">
              <w:marLeft w:val="0"/>
              <w:marRight w:val="0"/>
              <w:marTop w:val="0"/>
              <w:marBottom w:val="0"/>
              <w:divBdr>
                <w:top w:val="none" w:sz="0" w:space="0" w:color="auto"/>
                <w:left w:val="none" w:sz="0" w:space="0" w:color="auto"/>
                <w:bottom w:val="none" w:sz="0" w:space="0" w:color="auto"/>
                <w:right w:val="none" w:sz="0" w:space="0" w:color="auto"/>
              </w:divBdr>
            </w:div>
            <w:div w:id="1903130592">
              <w:marLeft w:val="0"/>
              <w:marRight w:val="0"/>
              <w:marTop w:val="0"/>
              <w:marBottom w:val="0"/>
              <w:divBdr>
                <w:top w:val="none" w:sz="0" w:space="0" w:color="auto"/>
                <w:left w:val="none" w:sz="0" w:space="0" w:color="auto"/>
                <w:bottom w:val="none" w:sz="0" w:space="0" w:color="auto"/>
                <w:right w:val="none" w:sz="0" w:space="0" w:color="auto"/>
              </w:divBdr>
            </w:div>
            <w:div w:id="1708334145">
              <w:marLeft w:val="0"/>
              <w:marRight w:val="0"/>
              <w:marTop w:val="0"/>
              <w:marBottom w:val="0"/>
              <w:divBdr>
                <w:top w:val="none" w:sz="0" w:space="0" w:color="auto"/>
                <w:left w:val="none" w:sz="0" w:space="0" w:color="auto"/>
                <w:bottom w:val="none" w:sz="0" w:space="0" w:color="auto"/>
                <w:right w:val="none" w:sz="0" w:space="0" w:color="auto"/>
              </w:divBdr>
            </w:div>
            <w:div w:id="1930887330">
              <w:marLeft w:val="0"/>
              <w:marRight w:val="0"/>
              <w:marTop w:val="0"/>
              <w:marBottom w:val="0"/>
              <w:divBdr>
                <w:top w:val="none" w:sz="0" w:space="0" w:color="auto"/>
                <w:left w:val="none" w:sz="0" w:space="0" w:color="auto"/>
                <w:bottom w:val="none" w:sz="0" w:space="0" w:color="auto"/>
                <w:right w:val="none" w:sz="0" w:space="0" w:color="auto"/>
              </w:divBdr>
            </w:div>
            <w:div w:id="1321352518">
              <w:marLeft w:val="0"/>
              <w:marRight w:val="0"/>
              <w:marTop w:val="0"/>
              <w:marBottom w:val="0"/>
              <w:divBdr>
                <w:top w:val="none" w:sz="0" w:space="0" w:color="auto"/>
                <w:left w:val="none" w:sz="0" w:space="0" w:color="auto"/>
                <w:bottom w:val="none" w:sz="0" w:space="0" w:color="auto"/>
                <w:right w:val="none" w:sz="0" w:space="0" w:color="auto"/>
              </w:divBdr>
            </w:div>
            <w:div w:id="1335231088">
              <w:marLeft w:val="0"/>
              <w:marRight w:val="0"/>
              <w:marTop w:val="0"/>
              <w:marBottom w:val="0"/>
              <w:divBdr>
                <w:top w:val="none" w:sz="0" w:space="0" w:color="auto"/>
                <w:left w:val="none" w:sz="0" w:space="0" w:color="auto"/>
                <w:bottom w:val="none" w:sz="0" w:space="0" w:color="auto"/>
                <w:right w:val="none" w:sz="0" w:space="0" w:color="auto"/>
              </w:divBdr>
            </w:div>
            <w:div w:id="57485083">
              <w:marLeft w:val="0"/>
              <w:marRight w:val="0"/>
              <w:marTop w:val="0"/>
              <w:marBottom w:val="0"/>
              <w:divBdr>
                <w:top w:val="none" w:sz="0" w:space="0" w:color="auto"/>
                <w:left w:val="none" w:sz="0" w:space="0" w:color="auto"/>
                <w:bottom w:val="none" w:sz="0" w:space="0" w:color="auto"/>
                <w:right w:val="none" w:sz="0" w:space="0" w:color="auto"/>
              </w:divBdr>
            </w:div>
            <w:div w:id="1455127913">
              <w:marLeft w:val="0"/>
              <w:marRight w:val="0"/>
              <w:marTop w:val="0"/>
              <w:marBottom w:val="0"/>
              <w:divBdr>
                <w:top w:val="none" w:sz="0" w:space="0" w:color="auto"/>
                <w:left w:val="none" w:sz="0" w:space="0" w:color="auto"/>
                <w:bottom w:val="none" w:sz="0" w:space="0" w:color="auto"/>
                <w:right w:val="none" w:sz="0" w:space="0" w:color="auto"/>
              </w:divBdr>
            </w:div>
            <w:div w:id="1442801931">
              <w:marLeft w:val="0"/>
              <w:marRight w:val="0"/>
              <w:marTop w:val="0"/>
              <w:marBottom w:val="0"/>
              <w:divBdr>
                <w:top w:val="none" w:sz="0" w:space="0" w:color="auto"/>
                <w:left w:val="none" w:sz="0" w:space="0" w:color="auto"/>
                <w:bottom w:val="none" w:sz="0" w:space="0" w:color="auto"/>
                <w:right w:val="none" w:sz="0" w:space="0" w:color="auto"/>
              </w:divBdr>
            </w:div>
            <w:div w:id="55248192">
              <w:marLeft w:val="0"/>
              <w:marRight w:val="0"/>
              <w:marTop w:val="0"/>
              <w:marBottom w:val="0"/>
              <w:divBdr>
                <w:top w:val="none" w:sz="0" w:space="0" w:color="auto"/>
                <w:left w:val="none" w:sz="0" w:space="0" w:color="auto"/>
                <w:bottom w:val="none" w:sz="0" w:space="0" w:color="auto"/>
                <w:right w:val="none" w:sz="0" w:space="0" w:color="auto"/>
              </w:divBdr>
            </w:div>
            <w:div w:id="1702972283">
              <w:marLeft w:val="0"/>
              <w:marRight w:val="0"/>
              <w:marTop w:val="0"/>
              <w:marBottom w:val="0"/>
              <w:divBdr>
                <w:top w:val="none" w:sz="0" w:space="0" w:color="auto"/>
                <w:left w:val="none" w:sz="0" w:space="0" w:color="auto"/>
                <w:bottom w:val="none" w:sz="0" w:space="0" w:color="auto"/>
                <w:right w:val="none" w:sz="0" w:space="0" w:color="auto"/>
              </w:divBdr>
            </w:div>
            <w:div w:id="1577350981">
              <w:marLeft w:val="0"/>
              <w:marRight w:val="0"/>
              <w:marTop w:val="0"/>
              <w:marBottom w:val="0"/>
              <w:divBdr>
                <w:top w:val="none" w:sz="0" w:space="0" w:color="auto"/>
                <w:left w:val="none" w:sz="0" w:space="0" w:color="auto"/>
                <w:bottom w:val="none" w:sz="0" w:space="0" w:color="auto"/>
                <w:right w:val="none" w:sz="0" w:space="0" w:color="auto"/>
              </w:divBdr>
            </w:div>
            <w:div w:id="979724568">
              <w:marLeft w:val="0"/>
              <w:marRight w:val="0"/>
              <w:marTop w:val="0"/>
              <w:marBottom w:val="0"/>
              <w:divBdr>
                <w:top w:val="none" w:sz="0" w:space="0" w:color="auto"/>
                <w:left w:val="none" w:sz="0" w:space="0" w:color="auto"/>
                <w:bottom w:val="none" w:sz="0" w:space="0" w:color="auto"/>
                <w:right w:val="none" w:sz="0" w:space="0" w:color="auto"/>
              </w:divBdr>
            </w:div>
            <w:div w:id="2013406733">
              <w:marLeft w:val="0"/>
              <w:marRight w:val="0"/>
              <w:marTop w:val="0"/>
              <w:marBottom w:val="0"/>
              <w:divBdr>
                <w:top w:val="none" w:sz="0" w:space="0" w:color="auto"/>
                <w:left w:val="none" w:sz="0" w:space="0" w:color="auto"/>
                <w:bottom w:val="none" w:sz="0" w:space="0" w:color="auto"/>
                <w:right w:val="none" w:sz="0" w:space="0" w:color="auto"/>
              </w:divBdr>
            </w:div>
            <w:div w:id="1688556943">
              <w:marLeft w:val="0"/>
              <w:marRight w:val="0"/>
              <w:marTop w:val="0"/>
              <w:marBottom w:val="0"/>
              <w:divBdr>
                <w:top w:val="none" w:sz="0" w:space="0" w:color="auto"/>
                <w:left w:val="none" w:sz="0" w:space="0" w:color="auto"/>
                <w:bottom w:val="none" w:sz="0" w:space="0" w:color="auto"/>
                <w:right w:val="none" w:sz="0" w:space="0" w:color="auto"/>
              </w:divBdr>
            </w:div>
            <w:div w:id="31460019">
              <w:marLeft w:val="0"/>
              <w:marRight w:val="0"/>
              <w:marTop w:val="0"/>
              <w:marBottom w:val="0"/>
              <w:divBdr>
                <w:top w:val="none" w:sz="0" w:space="0" w:color="auto"/>
                <w:left w:val="none" w:sz="0" w:space="0" w:color="auto"/>
                <w:bottom w:val="none" w:sz="0" w:space="0" w:color="auto"/>
                <w:right w:val="none" w:sz="0" w:space="0" w:color="auto"/>
              </w:divBdr>
            </w:div>
            <w:div w:id="123158827">
              <w:marLeft w:val="0"/>
              <w:marRight w:val="0"/>
              <w:marTop w:val="0"/>
              <w:marBottom w:val="0"/>
              <w:divBdr>
                <w:top w:val="none" w:sz="0" w:space="0" w:color="auto"/>
                <w:left w:val="none" w:sz="0" w:space="0" w:color="auto"/>
                <w:bottom w:val="none" w:sz="0" w:space="0" w:color="auto"/>
                <w:right w:val="none" w:sz="0" w:space="0" w:color="auto"/>
              </w:divBdr>
            </w:div>
            <w:div w:id="838348455">
              <w:marLeft w:val="0"/>
              <w:marRight w:val="0"/>
              <w:marTop w:val="0"/>
              <w:marBottom w:val="0"/>
              <w:divBdr>
                <w:top w:val="none" w:sz="0" w:space="0" w:color="auto"/>
                <w:left w:val="none" w:sz="0" w:space="0" w:color="auto"/>
                <w:bottom w:val="none" w:sz="0" w:space="0" w:color="auto"/>
                <w:right w:val="none" w:sz="0" w:space="0" w:color="auto"/>
              </w:divBdr>
            </w:div>
            <w:div w:id="1484085886">
              <w:marLeft w:val="0"/>
              <w:marRight w:val="0"/>
              <w:marTop w:val="0"/>
              <w:marBottom w:val="0"/>
              <w:divBdr>
                <w:top w:val="none" w:sz="0" w:space="0" w:color="auto"/>
                <w:left w:val="none" w:sz="0" w:space="0" w:color="auto"/>
                <w:bottom w:val="none" w:sz="0" w:space="0" w:color="auto"/>
                <w:right w:val="none" w:sz="0" w:space="0" w:color="auto"/>
              </w:divBdr>
            </w:div>
            <w:div w:id="829374326">
              <w:marLeft w:val="0"/>
              <w:marRight w:val="0"/>
              <w:marTop w:val="0"/>
              <w:marBottom w:val="0"/>
              <w:divBdr>
                <w:top w:val="none" w:sz="0" w:space="0" w:color="auto"/>
                <w:left w:val="none" w:sz="0" w:space="0" w:color="auto"/>
                <w:bottom w:val="none" w:sz="0" w:space="0" w:color="auto"/>
                <w:right w:val="none" w:sz="0" w:space="0" w:color="auto"/>
              </w:divBdr>
            </w:div>
            <w:div w:id="437993840">
              <w:marLeft w:val="0"/>
              <w:marRight w:val="0"/>
              <w:marTop w:val="0"/>
              <w:marBottom w:val="0"/>
              <w:divBdr>
                <w:top w:val="none" w:sz="0" w:space="0" w:color="auto"/>
                <w:left w:val="none" w:sz="0" w:space="0" w:color="auto"/>
                <w:bottom w:val="none" w:sz="0" w:space="0" w:color="auto"/>
                <w:right w:val="none" w:sz="0" w:space="0" w:color="auto"/>
              </w:divBdr>
            </w:div>
            <w:div w:id="128667948">
              <w:marLeft w:val="0"/>
              <w:marRight w:val="0"/>
              <w:marTop w:val="0"/>
              <w:marBottom w:val="0"/>
              <w:divBdr>
                <w:top w:val="none" w:sz="0" w:space="0" w:color="auto"/>
                <w:left w:val="none" w:sz="0" w:space="0" w:color="auto"/>
                <w:bottom w:val="none" w:sz="0" w:space="0" w:color="auto"/>
                <w:right w:val="none" w:sz="0" w:space="0" w:color="auto"/>
              </w:divBdr>
            </w:div>
            <w:div w:id="506750347">
              <w:marLeft w:val="0"/>
              <w:marRight w:val="0"/>
              <w:marTop w:val="0"/>
              <w:marBottom w:val="0"/>
              <w:divBdr>
                <w:top w:val="none" w:sz="0" w:space="0" w:color="auto"/>
                <w:left w:val="none" w:sz="0" w:space="0" w:color="auto"/>
                <w:bottom w:val="none" w:sz="0" w:space="0" w:color="auto"/>
                <w:right w:val="none" w:sz="0" w:space="0" w:color="auto"/>
              </w:divBdr>
            </w:div>
            <w:div w:id="837424922">
              <w:marLeft w:val="0"/>
              <w:marRight w:val="0"/>
              <w:marTop w:val="0"/>
              <w:marBottom w:val="0"/>
              <w:divBdr>
                <w:top w:val="none" w:sz="0" w:space="0" w:color="auto"/>
                <w:left w:val="none" w:sz="0" w:space="0" w:color="auto"/>
                <w:bottom w:val="none" w:sz="0" w:space="0" w:color="auto"/>
                <w:right w:val="none" w:sz="0" w:space="0" w:color="auto"/>
              </w:divBdr>
            </w:div>
            <w:div w:id="1365135510">
              <w:marLeft w:val="0"/>
              <w:marRight w:val="0"/>
              <w:marTop w:val="0"/>
              <w:marBottom w:val="0"/>
              <w:divBdr>
                <w:top w:val="none" w:sz="0" w:space="0" w:color="auto"/>
                <w:left w:val="none" w:sz="0" w:space="0" w:color="auto"/>
                <w:bottom w:val="none" w:sz="0" w:space="0" w:color="auto"/>
                <w:right w:val="none" w:sz="0" w:space="0" w:color="auto"/>
              </w:divBdr>
            </w:div>
            <w:div w:id="534466911">
              <w:marLeft w:val="0"/>
              <w:marRight w:val="0"/>
              <w:marTop w:val="0"/>
              <w:marBottom w:val="0"/>
              <w:divBdr>
                <w:top w:val="none" w:sz="0" w:space="0" w:color="auto"/>
                <w:left w:val="none" w:sz="0" w:space="0" w:color="auto"/>
                <w:bottom w:val="none" w:sz="0" w:space="0" w:color="auto"/>
                <w:right w:val="none" w:sz="0" w:space="0" w:color="auto"/>
              </w:divBdr>
            </w:div>
            <w:div w:id="1081415953">
              <w:marLeft w:val="0"/>
              <w:marRight w:val="0"/>
              <w:marTop w:val="0"/>
              <w:marBottom w:val="0"/>
              <w:divBdr>
                <w:top w:val="none" w:sz="0" w:space="0" w:color="auto"/>
                <w:left w:val="none" w:sz="0" w:space="0" w:color="auto"/>
                <w:bottom w:val="none" w:sz="0" w:space="0" w:color="auto"/>
                <w:right w:val="none" w:sz="0" w:space="0" w:color="auto"/>
              </w:divBdr>
            </w:div>
            <w:div w:id="834342063">
              <w:marLeft w:val="0"/>
              <w:marRight w:val="0"/>
              <w:marTop w:val="0"/>
              <w:marBottom w:val="0"/>
              <w:divBdr>
                <w:top w:val="none" w:sz="0" w:space="0" w:color="auto"/>
                <w:left w:val="none" w:sz="0" w:space="0" w:color="auto"/>
                <w:bottom w:val="none" w:sz="0" w:space="0" w:color="auto"/>
                <w:right w:val="none" w:sz="0" w:space="0" w:color="auto"/>
              </w:divBdr>
            </w:div>
            <w:div w:id="3210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1636">
      <w:bodyDiv w:val="1"/>
      <w:marLeft w:val="0"/>
      <w:marRight w:val="0"/>
      <w:marTop w:val="0"/>
      <w:marBottom w:val="0"/>
      <w:divBdr>
        <w:top w:val="none" w:sz="0" w:space="0" w:color="auto"/>
        <w:left w:val="none" w:sz="0" w:space="0" w:color="auto"/>
        <w:bottom w:val="none" w:sz="0" w:space="0" w:color="auto"/>
        <w:right w:val="none" w:sz="0" w:space="0" w:color="auto"/>
      </w:divBdr>
    </w:div>
    <w:div w:id="1152868204">
      <w:bodyDiv w:val="1"/>
      <w:marLeft w:val="0"/>
      <w:marRight w:val="0"/>
      <w:marTop w:val="0"/>
      <w:marBottom w:val="0"/>
      <w:divBdr>
        <w:top w:val="none" w:sz="0" w:space="0" w:color="auto"/>
        <w:left w:val="none" w:sz="0" w:space="0" w:color="auto"/>
        <w:bottom w:val="none" w:sz="0" w:space="0" w:color="auto"/>
        <w:right w:val="none" w:sz="0" w:space="0" w:color="auto"/>
      </w:divBdr>
      <w:divsChild>
        <w:div w:id="265307503">
          <w:marLeft w:val="0"/>
          <w:marRight w:val="0"/>
          <w:marTop w:val="0"/>
          <w:marBottom w:val="0"/>
          <w:divBdr>
            <w:top w:val="none" w:sz="0" w:space="0" w:color="auto"/>
            <w:left w:val="none" w:sz="0" w:space="0" w:color="auto"/>
            <w:bottom w:val="none" w:sz="0" w:space="0" w:color="auto"/>
            <w:right w:val="none" w:sz="0" w:space="0" w:color="auto"/>
          </w:divBdr>
          <w:divsChild>
            <w:div w:id="189033098">
              <w:marLeft w:val="0"/>
              <w:marRight w:val="0"/>
              <w:marTop w:val="0"/>
              <w:marBottom w:val="0"/>
              <w:divBdr>
                <w:top w:val="none" w:sz="0" w:space="0" w:color="auto"/>
                <w:left w:val="none" w:sz="0" w:space="0" w:color="auto"/>
                <w:bottom w:val="none" w:sz="0" w:space="0" w:color="auto"/>
                <w:right w:val="none" w:sz="0" w:space="0" w:color="auto"/>
              </w:divBdr>
            </w:div>
            <w:div w:id="1487667979">
              <w:marLeft w:val="0"/>
              <w:marRight w:val="0"/>
              <w:marTop w:val="0"/>
              <w:marBottom w:val="0"/>
              <w:divBdr>
                <w:top w:val="none" w:sz="0" w:space="0" w:color="auto"/>
                <w:left w:val="none" w:sz="0" w:space="0" w:color="auto"/>
                <w:bottom w:val="none" w:sz="0" w:space="0" w:color="auto"/>
                <w:right w:val="none" w:sz="0" w:space="0" w:color="auto"/>
              </w:divBdr>
            </w:div>
            <w:div w:id="1482622492">
              <w:marLeft w:val="0"/>
              <w:marRight w:val="0"/>
              <w:marTop w:val="0"/>
              <w:marBottom w:val="0"/>
              <w:divBdr>
                <w:top w:val="none" w:sz="0" w:space="0" w:color="auto"/>
                <w:left w:val="none" w:sz="0" w:space="0" w:color="auto"/>
                <w:bottom w:val="none" w:sz="0" w:space="0" w:color="auto"/>
                <w:right w:val="none" w:sz="0" w:space="0" w:color="auto"/>
              </w:divBdr>
            </w:div>
            <w:div w:id="1923251560">
              <w:marLeft w:val="0"/>
              <w:marRight w:val="0"/>
              <w:marTop w:val="0"/>
              <w:marBottom w:val="0"/>
              <w:divBdr>
                <w:top w:val="none" w:sz="0" w:space="0" w:color="auto"/>
                <w:left w:val="none" w:sz="0" w:space="0" w:color="auto"/>
                <w:bottom w:val="none" w:sz="0" w:space="0" w:color="auto"/>
                <w:right w:val="none" w:sz="0" w:space="0" w:color="auto"/>
              </w:divBdr>
            </w:div>
            <w:div w:id="497309047">
              <w:marLeft w:val="0"/>
              <w:marRight w:val="0"/>
              <w:marTop w:val="0"/>
              <w:marBottom w:val="0"/>
              <w:divBdr>
                <w:top w:val="none" w:sz="0" w:space="0" w:color="auto"/>
                <w:left w:val="none" w:sz="0" w:space="0" w:color="auto"/>
                <w:bottom w:val="none" w:sz="0" w:space="0" w:color="auto"/>
                <w:right w:val="none" w:sz="0" w:space="0" w:color="auto"/>
              </w:divBdr>
            </w:div>
            <w:div w:id="1637371475">
              <w:marLeft w:val="0"/>
              <w:marRight w:val="0"/>
              <w:marTop w:val="0"/>
              <w:marBottom w:val="0"/>
              <w:divBdr>
                <w:top w:val="none" w:sz="0" w:space="0" w:color="auto"/>
                <w:left w:val="none" w:sz="0" w:space="0" w:color="auto"/>
                <w:bottom w:val="none" w:sz="0" w:space="0" w:color="auto"/>
                <w:right w:val="none" w:sz="0" w:space="0" w:color="auto"/>
              </w:divBdr>
            </w:div>
            <w:div w:id="1543513114">
              <w:marLeft w:val="0"/>
              <w:marRight w:val="0"/>
              <w:marTop w:val="0"/>
              <w:marBottom w:val="0"/>
              <w:divBdr>
                <w:top w:val="none" w:sz="0" w:space="0" w:color="auto"/>
                <w:left w:val="none" w:sz="0" w:space="0" w:color="auto"/>
                <w:bottom w:val="none" w:sz="0" w:space="0" w:color="auto"/>
                <w:right w:val="none" w:sz="0" w:space="0" w:color="auto"/>
              </w:divBdr>
            </w:div>
            <w:div w:id="476804967">
              <w:marLeft w:val="0"/>
              <w:marRight w:val="0"/>
              <w:marTop w:val="0"/>
              <w:marBottom w:val="0"/>
              <w:divBdr>
                <w:top w:val="none" w:sz="0" w:space="0" w:color="auto"/>
                <w:left w:val="none" w:sz="0" w:space="0" w:color="auto"/>
                <w:bottom w:val="none" w:sz="0" w:space="0" w:color="auto"/>
                <w:right w:val="none" w:sz="0" w:space="0" w:color="auto"/>
              </w:divBdr>
            </w:div>
            <w:div w:id="1257522820">
              <w:marLeft w:val="0"/>
              <w:marRight w:val="0"/>
              <w:marTop w:val="0"/>
              <w:marBottom w:val="0"/>
              <w:divBdr>
                <w:top w:val="none" w:sz="0" w:space="0" w:color="auto"/>
                <w:left w:val="none" w:sz="0" w:space="0" w:color="auto"/>
                <w:bottom w:val="none" w:sz="0" w:space="0" w:color="auto"/>
                <w:right w:val="none" w:sz="0" w:space="0" w:color="auto"/>
              </w:divBdr>
            </w:div>
            <w:div w:id="1445148551">
              <w:marLeft w:val="0"/>
              <w:marRight w:val="0"/>
              <w:marTop w:val="0"/>
              <w:marBottom w:val="0"/>
              <w:divBdr>
                <w:top w:val="none" w:sz="0" w:space="0" w:color="auto"/>
                <w:left w:val="none" w:sz="0" w:space="0" w:color="auto"/>
                <w:bottom w:val="none" w:sz="0" w:space="0" w:color="auto"/>
                <w:right w:val="none" w:sz="0" w:space="0" w:color="auto"/>
              </w:divBdr>
            </w:div>
            <w:div w:id="15863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4124">
      <w:bodyDiv w:val="1"/>
      <w:marLeft w:val="0"/>
      <w:marRight w:val="0"/>
      <w:marTop w:val="0"/>
      <w:marBottom w:val="0"/>
      <w:divBdr>
        <w:top w:val="none" w:sz="0" w:space="0" w:color="auto"/>
        <w:left w:val="none" w:sz="0" w:space="0" w:color="auto"/>
        <w:bottom w:val="none" w:sz="0" w:space="0" w:color="auto"/>
        <w:right w:val="none" w:sz="0" w:space="0" w:color="auto"/>
      </w:divBdr>
      <w:divsChild>
        <w:div w:id="1806585593">
          <w:marLeft w:val="0"/>
          <w:marRight w:val="0"/>
          <w:marTop w:val="0"/>
          <w:marBottom w:val="0"/>
          <w:divBdr>
            <w:top w:val="none" w:sz="0" w:space="0" w:color="auto"/>
            <w:left w:val="none" w:sz="0" w:space="0" w:color="auto"/>
            <w:bottom w:val="none" w:sz="0" w:space="0" w:color="auto"/>
            <w:right w:val="none" w:sz="0" w:space="0" w:color="auto"/>
          </w:divBdr>
          <w:divsChild>
            <w:div w:id="318194852">
              <w:marLeft w:val="0"/>
              <w:marRight w:val="0"/>
              <w:marTop w:val="0"/>
              <w:marBottom w:val="0"/>
              <w:divBdr>
                <w:top w:val="none" w:sz="0" w:space="0" w:color="auto"/>
                <w:left w:val="none" w:sz="0" w:space="0" w:color="auto"/>
                <w:bottom w:val="none" w:sz="0" w:space="0" w:color="auto"/>
                <w:right w:val="none" w:sz="0" w:space="0" w:color="auto"/>
              </w:divBdr>
            </w:div>
            <w:div w:id="1926331350">
              <w:marLeft w:val="0"/>
              <w:marRight w:val="0"/>
              <w:marTop w:val="0"/>
              <w:marBottom w:val="0"/>
              <w:divBdr>
                <w:top w:val="none" w:sz="0" w:space="0" w:color="auto"/>
                <w:left w:val="none" w:sz="0" w:space="0" w:color="auto"/>
                <w:bottom w:val="none" w:sz="0" w:space="0" w:color="auto"/>
                <w:right w:val="none" w:sz="0" w:space="0" w:color="auto"/>
              </w:divBdr>
            </w:div>
            <w:div w:id="1816676288">
              <w:marLeft w:val="0"/>
              <w:marRight w:val="0"/>
              <w:marTop w:val="0"/>
              <w:marBottom w:val="0"/>
              <w:divBdr>
                <w:top w:val="none" w:sz="0" w:space="0" w:color="auto"/>
                <w:left w:val="none" w:sz="0" w:space="0" w:color="auto"/>
                <w:bottom w:val="none" w:sz="0" w:space="0" w:color="auto"/>
                <w:right w:val="none" w:sz="0" w:space="0" w:color="auto"/>
              </w:divBdr>
            </w:div>
            <w:div w:id="704453577">
              <w:marLeft w:val="0"/>
              <w:marRight w:val="0"/>
              <w:marTop w:val="0"/>
              <w:marBottom w:val="0"/>
              <w:divBdr>
                <w:top w:val="none" w:sz="0" w:space="0" w:color="auto"/>
                <w:left w:val="none" w:sz="0" w:space="0" w:color="auto"/>
                <w:bottom w:val="none" w:sz="0" w:space="0" w:color="auto"/>
                <w:right w:val="none" w:sz="0" w:space="0" w:color="auto"/>
              </w:divBdr>
            </w:div>
            <w:div w:id="2127843673">
              <w:marLeft w:val="0"/>
              <w:marRight w:val="0"/>
              <w:marTop w:val="0"/>
              <w:marBottom w:val="0"/>
              <w:divBdr>
                <w:top w:val="none" w:sz="0" w:space="0" w:color="auto"/>
                <w:left w:val="none" w:sz="0" w:space="0" w:color="auto"/>
                <w:bottom w:val="none" w:sz="0" w:space="0" w:color="auto"/>
                <w:right w:val="none" w:sz="0" w:space="0" w:color="auto"/>
              </w:divBdr>
            </w:div>
            <w:div w:id="1889299102">
              <w:marLeft w:val="0"/>
              <w:marRight w:val="0"/>
              <w:marTop w:val="0"/>
              <w:marBottom w:val="0"/>
              <w:divBdr>
                <w:top w:val="none" w:sz="0" w:space="0" w:color="auto"/>
                <w:left w:val="none" w:sz="0" w:space="0" w:color="auto"/>
                <w:bottom w:val="none" w:sz="0" w:space="0" w:color="auto"/>
                <w:right w:val="none" w:sz="0" w:space="0" w:color="auto"/>
              </w:divBdr>
            </w:div>
            <w:div w:id="1434982037">
              <w:marLeft w:val="0"/>
              <w:marRight w:val="0"/>
              <w:marTop w:val="0"/>
              <w:marBottom w:val="0"/>
              <w:divBdr>
                <w:top w:val="none" w:sz="0" w:space="0" w:color="auto"/>
                <w:left w:val="none" w:sz="0" w:space="0" w:color="auto"/>
                <w:bottom w:val="none" w:sz="0" w:space="0" w:color="auto"/>
                <w:right w:val="none" w:sz="0" w:space="0" w:color="auto"/>
              </w:divBdr>
            </w:div>
            <w:div w:id="1763523997">
              <w:marLeft w:val="0"/>
              <w:marRight w:val="0"/>
              <w:marTop w:val="0"/>
              <w:marBottom w:val="0"/>
              <w:divBdr>
                <w:top w:val="none" w:sz="0" w:space="0" w:color="auto"/>
                <w:left w:val="none" w:sz="0" w:space="0" w:color="auto"/>
                <w:bottom w:val="none" w:sz="0" w:space="0" w:color="auto"/>
                <w:right w:val="none" w:sz="0" w:space="0" w:color="auto"/>
              </w:divBdr>
            </w:div>
            <w:div w:id="1232734465">
              <w:marLeft w:val="0"/>
              <w:marRight w:val="0"/>
              <w:marTop w:val="0"/>
              <w:marBottom w:val="0"/>
              <w:divBdr>
                <w:top w:val="none" w:sz="0" w:space="0" w:color="auto"/>
                <w:left w:val="none" w:sz="0" w:space="0" w:color="auto"/>
                <w:bottom w:val="none" w:sz="0" w:space="0" w:color="auto"/>
                <w:right w:val="none" w:sz="0" w:space="0" w:color="auto"/>
              </w:divBdr>
            </w:div>
            <w:div w:id="1775442564">
              <w:marLeft w:val="0"/>
              <w:marRight w:val="0"/>
              <w:marTop w:val="0"/>
              <w:marBottom w:val="0"/>
              <w:divBdr>
                <w:top w:val="none" w:sz="0" w:space="0" w:color="auto"/>
                <w:left w:val="none" w:sz="0" w:space="0" w:color="auto"/>
                <w:bottom w:val="none" w:sz="0" w:space="0" w:color="auto"/>
                <w:right w:val="none" w:sz="0" w:space="0" w:color="auto"/>
              </w:divBdr>
            </w:div>
            <w:div w:id="931623580">
              <w:marLeft w:val="0"/>
              <w:marRight w:val="0"/>
              <w:marTop w:val="0"/>
              <w:marBottom w:val="0"/>
              <w:divBdr>
                <w:top w:val="none" w:sz="0" w:space="0" w:color="auto"/>
                <w:left w:val="none" w:sz="0" w:space="0" w:color="auto"/>
                <w:bottom w:val="none" w:sz="0" w:space="0" w:color="auto"/>
                <w:right w:val="none" w:sz="0" w:space="0" w:color="auto"/>
              </w:divBdr>
            </w:div>
            <w:div w:id="1684437893">
              <w:marLeft w:val="0"/>
              <w:marRight w:val="0"/>
              <w:marTop w:val="0"/>
              <w:marBottom w:val="0"/>
              <w:divBdr>
                <w:top w:val="none" w:sz="0" w:space="0" w:color="auto"/>
                <w:left w:val="none" w:sz="0" w:space="0" w:color="auto"/>
                <w:bottom w:val="none" w:sz="0" w:space="0" w:color="auto"/>
                <w:right w:val="none" w:sz="0" w:space="0" w:color="auto"/>
              </w:divBdr>
            </w:div>
            <w:div w:id="1552156902">
              <w:marLeft w:val="0"/>
              <w:marRight w:val="0"/>
              <w:marTop w:val="0"/>
              <w:marBottom w:val="0"/>
              <w:divBdr>
                <w:top w:val="none" w:sz="0" w:space="0" w:color="auto"/>
                <w:left w:val="none" w:sz="0" w:space="0" w:color="auto"/>
                <w:bottom w:val="none" w:sz="0" w:space="0" w:color="auto"/>
                <w:right w:val="none" w:sz="0" w:space="0" w:color="auto"/>
              </w:divBdr>
            </w:div>
            <w:div w:id="2071415138">
              <w:marLeft w:val="0"/>
              <w:marRight w:val="0"/>
              <w:marTop w:val="0"/>
              <w:marBottom w:val="0"/>
              <w:divBdr>
                <w:top w:val="none" w:sz="0" w:space="0" w:color="auto"/>
                <w:left w:val="none" w:sz="0" w:space="0" w:color="auto"/>
                <w:bottom w:val="none" w:sz="0" w:space="0" w:color="auto"/>
                <w:right w:val="none" w:sz="0" w:space="0" w:color="auto"/>
              </w:divBdr>
            </w:div>
            <w:div w:id="1416585924">
              <w:marLeft w:val="0"/>
              <w:marRight w:val="0"/>
              <w:marTop w:val="0"/>
              <w:marBottom w:val="0"/>
              <w:divBdr>
                <w:top w:val="none" w:sz="0" w:space="0" w:color="auto"/>
                <w:left w:val="none" w:sz="0" w:space="0" w:color="auto"/>
                <w:bottom w:val="none" w:sz="0" w:space="0" w:color="auto"/>
                <w:right w:val="none" w:sz="0" w:space="0" w:color="auto"/>
              </w:divBdr>
            </w:div>
            <w:div w:id="495729698">
              <w:marLeft w:val="0"/>
              <w:marRight w:val="0"/>
              <w:marTop w:val="0"/>
              <w:marBottom w:val="0"/>
              <w:divBdr>
                <w:top w:val="none" w:sz="0" w:space="0" w:color="auto"/>
                <w:left w:val="none" w:sz="0" w:space="0" w:color="auto"/>
                <w:bottom w:val="none" w:sz="0" w:space="0" w:color="auto"/>
                <w:right w:val="none" w:sz="0" w:space="0" w:color="auto"/>
              </w:divBdr>
            </w:div>
            <w:div w:id="1915580408">
              <w:marLeft w:val="0"/>
              <w:marRight w:val="0"/>
              <w:marTop w:val="0"/>
              <w:marBottom w:val="0"/>
              <w:divBdr>
                <w:top w:val="none" w:sz="0" w:space="0" w:color="auto"/>
                <w:left w:val="none" w:sz="0" w:space="0" w:color="auto"/>
                <w:bottom w:val="none" w:sz="0" w:space="0" w:color="auto"/>
                <w:right w:val="none" w:sz="0" w:space="0" w:color="auto"/>
              </w:divBdr>
            </w:div>
            <w:div w:id="455103062">
              <w:marLeft w:val="0"/>
              <w:marRight w:val="0"/>
              <w:marTop w:val="0"/>
              <w:marBottom w:val="0"/>
              <w:divBdr>
                <w:top w:val="none" w:sz="0" w:space="0" w:color="auto"/>
                <w:left w:val="none" w:sz="0" w:space="0" w:color="auto"/>
                <w:bottom w:val="none" w:sz="0" w:space="0" w:color="auto"/>
                <w:right w:val="none" w:sz="0" w:space="0" w:color="auto"/>
              </w:divBdr>
            </w:div>
            <w:div w:id="1463377910">
              <w:marLeft w:val="0"/>
              <w:marRight w:val="0"/>
              <w:marTop w:val="0"/>
              <w:marBottom w:val="0"/>
              <w:divBdr>
                <w:top w:val="none" w:sz="0" w:space="0" w:color="auto"/>
                <w:left w:val="none" w:sz="0" w:space="0" w:color="auto"/>
                <w:bottom w:val="none" w:sz="0" w:space="0" w:color="auto"/>
                <w:right w:val="none" w:sz="0" w:space="0" w:color="auto"/>
              </w:divBdr>
            </w:div>
            <w:div w:id="296301288">
              <w:marLeft w:val="0"/>
              <w:marRight w:val="0"/>
              <w:marTop w:val="0"/>
              <w:marBottom w:val="0"/>
              <w:divBdr>
                <w:top w:val="none" w:sz="0" w:space="0" w:color="auto"/>
                <w:left w:val="none" w:sz="0" w:space="0" w:color="auto"/>
                <w:bottom w:val="none" w:sz="0" w:space="0" w:color="auto"/>
                <w:right w:val="none" w:sz="0" w:space="0" w:color="auto"/>
              </w:divBdr>
            </w:div>
            <w:div w:id="2056201673">
              <w:marLeft w:val="0"/>
              <w:marRight w:val="0"/>
              <w:marTop w:val="0"/>
              <w:marBottom w:val="0"/>
              <w:divBdr>
                <w:top w:val="none" w:sz="0" w:space="0" w:color="auto"/>
                <w:left w:val="none" w:sz="0" w:space="0" w:color="auto"/>
                <w:bottom w:val="none" w:sz="0" w:space="0" w:color="auto"/>
                <w:right w:val="none" w:sz="0" w:space="0" w:color="auto"/>
              </w:divBdr>
            </w:div>
            <w:div w:id="457145666">
              <w:marLeft w:val="0"/>
              <w:marRight w:val="0"/>
              <w:marTop w:val="0"/>
              <w:marBottom w:val="0"/>
              <w:divBdr>
                <w:top w:val="none" w:sz="0" w:space="0" w:color="auto"/>
                <w:left w:val="none" w:sz="0" w:space="0" w:color="auto"/>
                <w:bottom w:val="none" w:sz="0" w:space="0" w:color="auto"/>
                <w:right w:val="none" w:sz="0" w:space="0" w:color="auto"/>
              </w:divBdr>
            </w:div>
            <w:div w:id="1954898027">
              <w:marLeft w:val="0"/>
              <w:marRight w:val="0"/>
              <w:marTop w:val="0"/>
              <w:marBottom w:val="0"/>
              <w:divBdr>
                <w:top w:val="none" w:sz="0" w:space="0" w:color="auto"/>
                <w:left w:val="none" w:sz="0" w:space="0" w:color="auto"/>
                <w:bottom w:val="none" w:sz="0" w:space="0" w:color="auto"/>
                <w:right w:val="none" w:sz="0" w:space="0" w:color="auto"/>
              </w:divBdr>
            </w:div>
            <w:div w:id="441152381">
              <w:marLeft w:val="0"/>
              <w:marRight w:val="0"/>
              <w:marTop w:val="0"/>
              <w:marBottom w:val="0"/>
              <w:divBdr>
                <w:top w:val="none" w:sz="0" w:space="0" w:color="auto"/>
                <w:left w:val="none" w:sz="0" w:space="0" w:color="auto"/>
                <w:bottom w:val="none" w:sz="0" w:space="0" w:color="auto"/>
                <w:right w:val="none" w:sz="0" w:space="0" w:color="auto"/>
              </w:divBdr>
            </w:div>
            <w:div w:id="484277771">
              <w:marLeft w:val="0"/>
              <w:marRight w:val="0"/>
              <w:marTop w:val="0"/>
              <w:marBottom w:val="0"/>
              <w:divBdr>
                <w:top w:val="none" w:sz="0" w:space="0" w:color="auto"/>
                <w:left w:val="none" w:sz="0" w:space="0" w:color="auto"/>
                <w:bottom w:val="none" w:sz="0" w:space="0" w:color="auto"/>
                <w:right w:val="none" w:sz="0" w:space="0" w:color="auto"/>
              </w:divBdr>
            </w:div>
            <w:div w:id="329868244">
              <w:marLeft w:val="0"/>
              <w:marRight w:val="0"/>
              <w:marTop w:val="0"/>
              <w:marBottom w:val="0"/>
              <w:divBdr>
                <w:top w:val="none" w:sz="0" w:space="0" w:color="auto"/>
                <w:left w:val="none" w:sz="0" w:space="0" w:color="auto"/>
                <w:bottom w:val="none" w:sz="0" w:space="0" w:color="auto"/>
                <w:right w:val="none" w:sz="0" w:space="0" w:color="auto"/>
              </w:divBdr>
            </w:div>
            <w:div w:id="1848015575">
              <w:marLeft w:val="0"/>
              <w:marRight w:val="0"/>
              <w:marTop w:val="0"/>
              <w:marBottom w:val="0"/>
              <w:divBdr>
                <w:top w:val="none" w:sz="0" w:space="0" w:color="auto"/>
                <w:left w:val="none" w:sz="0" w:space="0" w:color="auto"/>
                <w:bottom w:val="none" w:sz="0" w:space="0" w:color="auto"/>
                <w:right w:val="none" w:sz="0" w:space="0" w:color="auto"/>
              </w:divBdr>
            </w:div>
            <w:div w:id="1146358724">
              <w:marLeft w:val="0"/>
              <w:marRight w:val="0"/>
              <w:marTop w:val="0"/>
              <w:marBottom w:val="0"/>
              <w:divBdr>
                <w:top w:val="none" w:sz="0" w:space="0" w:color="auto"/>
                <w:left w:val="none" w:sz="0" w:space="0" w:color="auto"/>
                <w:bottom w:val="none" w:sz="0" w:space="0" w:color="auto"/>
                <w:right w:val="none" w:sz="0" w:space="0" w:color="auto"/>
              </w:divBdr>
            </w:div>
            <w:div w:id="1842428543">
              <w:marLeft w:val="0"/>
              <w:marRight w:val="0"/>
              <w:marTop w:val="0"/>
              <w:marBottom w:val="0"/>
              <w:divBdr>
                <w:top w:val="none" w:sz="0" w:space="0" w:color="auto"/>
                <w:left w:val="none" w:sz="0" w:space="0" w:color="auto"/>
                <w:bottom w:val="none" w:sz="0" w:space="0" w:color="auto"/>
                <w:right w:val="none" w:sz="0" w:space="0" w:color="auto"/>
              </w:divBdr>
            </w:div>
            <w:div w:id="1110658445">
              <w:marLeft w:val="0"/>
              <w:marRight w:val="0"/>
              <w:marTop w:val="0"/>
              <w:marBottom w:val="0"/>
              <w:divBdr>
                <w:top w:val="none" w:sz="0" w:space="0" w:color="auto"/>
                <w:left w:val="none" w:sz="0" w:space="0" w:color="auto"/>
                <w:bottom w:val="none" w:sz="0" w:space="0" w:color="auto"/>
                <w:right w:val="none" w:sz="0" w:space="0" w:color="auto"/>
              </w:divBdr>
            </w:div>
            <w:div w:id="1166483544">
              <w:marLeft w:val="0"/>
              <w:marRight w:val="0"/>
              <w:marTop w:val="0"/>
              <w:marBottom w:val="0"/>
              <w:divBdr>
                <w:top w:val="none" w:sz="0" w:space="0" w:color="auto"/>
                <w:left w:val="none" w:sz="0" w:space="0" w:color="auto"/>
                <w:bottom w:val="none" w:sz="0" w:space="0" w:color="auto"/>
                <w:right w:val="none" w:sz="0" w:space="0" w:color="auto"/>
              </w:divBdr>
            </w:div>
            <w:div w:id="1744403064">
              <w:marLeft w:val="0"/>
              <w:marRight w:val="0"/>
              <w:marTop w:val="0"/>
              <w:marBottom w:val="0"/>
              <w:divBdr>
                <w:top w:val="none" w:sz="0" w:space="0" w:color="auto"/>
                <w:left w:val="none" w:sz="0" w:space="0" w:color="auto"/>
                <w:bottom w:val="none" w:sz="0" w:space="0" w:color="auto"/>
                <w:right w:val="none" w:sz="0" w:space="0" w:color="auto"/>
              </w:divBdr>
            </w:div>
            <w:div w:id="104471659">
              <w:marLeft w:val="0"/>
              <w:marRight w:val="0"/>
              <w:marTop w:val="0"/>
              <w:marBottom w:val="0"/>
              <w:divBdr>
                <w:top w:val="none" w:sz="0" w:space="0" w:color="auto"/>
                <w:left w:val="none" w:sz="0" w:space="0" w:color="auto"/>
                <w:bottom w:val="none" w:sz="0" w:space="0" w:color="auto"/>
                <w:right w:val="none" w:sz="0" w:space="0" w:color="auto"/>
              </w:divBdr>
            </w:div>
            <w:div w:id="927426849">
              <w:marLeft w:val="0"/>
              <w:marRight w:val="0"/>
              <w:marTop w:val="0"/>
              <w:marBottom w:val="0"/>
              <w:divBdr>
                <w:top w:val="none" w:sz="0" w:space="0" w:color="auto"/>
                <w:left w:val="none" w:sz="0" w:space="0" w:color="auto"/>
                <w:bottom w:val="none" w:sz="0" w:space="0" w:color="auto"/>
                <w:right w:val="none" w:sz="0" w:space="0" w:color="auto"/>
              </w:divBdr>
            </w:div>
            <w:div w:id="945650678">
              <w:marLeft w:val="0"/>
              <w:marRight w:val="0"/>
              <w:marTop w:val="0"/>
              <w:marBottom w:val="0"/>
              <w:divBdr>
                <w:top w:val="none" w:sz="0" w:space="0" w:color="auto"/>
                <w:left w:val="none" w:sz="0" w:space="0" w:color="auto"/>
                <w:bottom w:val="none" w:sz="0" w:space="0" w:color="auto"/>
                <w:right w:val="none" w:sz="0" w:space="0" w:color="auto"/>
              </w:divBdr>
            </w:div>
            <w:div w:id="803545340">
              <w:marLeft w:val="0"/>
              <w:marRight w:val="0"/>
              <w:marTop w:val="0"/>
              <w:marBottom w:val="0"/>
              <w:divBdr>
                <w:top w:val="none" w:sz="0" w:space="0" w:color="auto"/>
                <w:left w:val="none" w:sz="0" w:space="0" w:color="auto"/>
                <w:bottom w:val="none" w:sz="0" w:space="0" w:color="auto"/>
                <w:right w:val="none" w:sz="0" w:space="0" w:color="auto"/>
              </w:divBdr>
            </w:div>
            <w:div w:id="1840729988">
              <w:marLeft w:val="0"/>
              <w:marRight w:val="0"/>
              <w:marTop w:val="0"/>
              <w:marBottom w:val="0"/>
              <w:divBdr>
                <w:top w:val="none" w:sz="0" w:space="0" w:color="auto"/>
                <w:left w:val="none" w:sz="0" w:space="0" w:color="auto"/>
                <w:bottom w:val="none" w:sz="0" w:space="0" w:color="auto"/>
                <w:right w:val="none" w:sz="0" w:space="0" w:color="auto"/>
              </w:divBdr>
            </w:div>
            <w:div w:id="289241074">
              <w:marLeft w:val="0"/>
              <w:marRight w:val="0"/>
              <w:marTop w:val="0"/>
              <w:marBottom w:val="0"/>
              <w:divBdr>
                <w:top w:val="none" w:sz="0" w:space="0" w:color="auto"/>
                <w:left w:val="none" w:sz="0" w:space="0" w:color="auto"/>
                <w:bottom w:val="none" w:sz="0" w:space="0" w:color="auto"/>
                <w:right w:val="none" w:sz="0" w:space="0" w:color="auto"/>
              </w:divBdr>
            </w:div>
            <w:div w:id="467282157">
              <w:marLeft w:val="0"/>
              <w:marRight w:val="0"/>
              <w:marTop w:val="0"/>
              <w:marBottom w:val="0"/>
              <w:divBdr>
                <w:top w:val="none" w:sz="0" w:space="0" w:color="auto"/>
                <w:left w:val="none" w:sz="0" w:space="0" w:color="auto"/>
                <w:bottom w:val="none" w:sz="0" w:space="0" w:color="auto"/>
                <w:right w:val="none" w:sz="0" w:space="0" w:color="auto"/>
              </w:divBdr>
            </w:div>
            <w:div w:id="703167223">
              <w:marLeft w:val="0"/>
              <w:marRight w:val="0"/>
              <w:marTop w:val="0"/>
              <w:marBottom w:val="0"/>
              <w:divBdr>
                <w:top w:val="none" w:sz="0" w:space="0" w:color="auto"/>
                <w:left w:val="none" w:sz="0" w:space="0" w:color="auto"/>
                <w:bottom w:val="none" w:sz="0" w:space="0" w:color="auto"/>
                <w:right w:val="none" w:sz="0" w:space="0" w:color="auto"/>
              </w:divBdr>
            </w:div>
            <w:div w:id="212622761">
              <w:marLeft w:val="0"/>
              <w:marRight w:val="0"/>
              <w:marTop w:val="0"/>
              <w:marBottom w:val="0"/>
              <w:divBdr>
                <w:top w:val="none" w:sz="0" w:space="0" w:color="auto"/>
                <w:left w:val="none" w:sz="0" w:space="0" w:color="auto"/>
                <w:bottom w:val="none" w:sz="0" w:space="0" w:color="auto"/>
                <w:right w:val="none" w:sz="0" w:space="0" w:color="auto"/>
              </w:divBdr>
            </w:div>
            <w:div w:id="1210728249">
              <w:marLeft w:val="0"/>
              <w:marRight w:val="0"/>
              <w:marTop w:val="0"/>
              <w:marBottom w:val="0"/>
              <w:divBdr>
                <w:top w:val="none" w:sz="0" w:space="0" w:color="auto"/>
                <w:left w:val="none" w:sz="0" w:space="0" w:color="auto"/>
                <w:bottom w:val="none" w:sz="0" w:space="0" w:color="auto"/>
                <w:right w:val="none" w:sz="0" w:space="0" w:color="auto"/>
              </w:divBdr>
            </w:div>
            <w:div w:id="3560105">
              <w:marLeft w:val="0"/>
              <w:marRight w:val="0"/>
              <w:marTop w:val="0"/>
              <w:marBottom w:val="0"/>
              <w:divBdr>
                <w:top w:val="none" w:sz="0" w:space="0" w:color="auto"/>
                <w:left w:val="none" w:sz="0" w:space="0" w:color="auto"/>
                <w:bottom w:val="none" w:sz="0" w:space="0" w:color="auto"/>
                <w:right w:val="none" w:sz="0" w:space="0" w:color="auto"/>
              </w:divBdr>
            </w:div>
            <w:div w:id="963852430">
              <w:marLeft w:val="0"/>
              <w:marRight w:val="0"/>
              <w:marTop w:val="0"/>
              <w:marBottom w:val="0"/>
              <w:divBdr>
                <w:top w:val="none" w:sz="0" w:space="0" w:color="auto"/>
                <w:left w:val="none" w:sz="0" w:space="0" w:color="auto"/>
                <w:bottom w:val="none" w:sz="0" w:space="0" w:color="auto"/>
                <w:right w:val="none" w:sz="0" w:space="0" w:color="auto"/>
              </w:divBdr>
            </w:div>
            <w:div w:id="1113089633">
              <w:marLeft w:val="0"/>
              <w:marRight w:val="0"/>
              <w:marTop w:val="0"/>
              <w:marBottom w:val="0"/>
              <w:divBdr>
                <w:top w:val="none" w:sz="0" w:space="0" w:color="auto"/>
                <w:left w:val="none" w:sz="0" w:space="0" w:color="auto"/>
                <w:bottom w:val="none" w:sz="0" w:space="0" w:color="auto"/>
                <w:right w:val="none" w:sz="0" w:space="0" w:color="auto"/>
              </w:divBdr>
            </w:div>
            <w:div w:id="1228682270">
              <w:marLeft w:val="0"/>
              <w:marRight w:val="0"/>
              <w:marTop w:val="0"/>
              <w:marBottom w:val="0"/>
              <w:divBdr>
                <w:top w:val="none" w:sz="0" w:space="0" w:color="auto"/>
                <w:left w:val="none" w:sz="0" w:space="0" w:color="auto"/>
                <w:bottom w:val="none" w:sz="0" w:space="0" w:color="auto"/>
                <w:right w:val="none" w:sz="0" w:space="0" w:color="auto"/>
              </w:divBdr>
            </w:div>
            <w:div w:id="1945376186">
              <w:marLeft w:val="0"/>
              <w:marRight w:val="0"/>
              <w:marTop w:val="0"/>
              <w:marBottom w:val="0"/>
              <w:divBdr>
                <w:top w:val="none" w:sz="0" w:space="0" w:color="auto"/>
                <w:left w:val="none" w:sz="0" w:space="0" w:color="auto"/>
                <w:bottom w:val="none" w:sz="0" w:space="0" w:color="auto"/>
                <w:right w:val="none" w:sz="0" w:space="0" w:color="auto"/>
              </w:divBdr>
            </w:div>
            <w:div w:id="2117603711">
              <w:marLeft w:val="0"/>
              <w:marRight w:val="0"/>
              <w:marTop w:val="0"/>
              <w:marBottom w:val="0"/>
              <w:divBdr>
                <w:top w:val="none" w:sz="0" w:space="0" w:color="auto"/>
                <w:left w:val="none" w:sz="0" w:space="0" w:color="auto"/>
                <w:bottom w:val="none" w:sz="0" w:space="0" w:color="auto"/>
                <w:right w:val="none" w:sz="0" w:space="0" w:color="auto"/>
              </w:divBdr>
            </w:div>
            <w:div w:id="1188133479">
              <w:marLeft w:val="0"/>
              <w:marRight w:val="0"/>
              <w:marTop w:val="0"/>
              <w:marBottom w:val="0"/>
              <w:divBdr>
                <w:top w:val="none" w:sz="0" w:space="0" w:color="auto"/>
                <w:left w:val="none" w:sz="0" w:space="0" w:color="auto"/>
                <w:bottom w:val="none" w:sz="0" w:space="0" w:color="auto"/>
                <w:right w:val="none" w:sz="0" w:space="0" w:color="auto"/>
              </w:divBdr>
            </w:div>
            <w:div w:id="1784110971">
              <w:marLeft w:val="0"/>
              <w:marRight w:val="0"/>
              <w:marTop w:val="0"/>
              <w:marBottom w:val="0"/>
              <w:divBdr>
                <w:top w:val="none" w:sz="0" w:space="0" w:color="auto"/>
                <w:left w:val="none" w:sz="0" w:space="0" w:color="auto"/>
                <w:bottom w:val="none" w:sz="0" w:space="0" w:color="auto"/>
                <w:right w:val="none" w:sz="0" w:space="0" w:color="auto"/>
              </w:divBdr>
            </w:div>
            <w:div w:id="404883954">
              <w:marLeft w:val="0"/>
              <w:marRight w:val="0"/>
              <w:marTop w:val="0"/>
              <w:marBottom w:val="0"/>
              <w:divBdr>
                <w:top w:val="none" w:sz="0" w:space="0" w:color="auto"/>
                <w:left w:val="none" w:sz="0" w:space="0" w:color="auto"/>
                <w:bottom w:val="none" w:sz="0" w:space="0" w:color="auto"/>
                <w:right w:val="none" w:sz="0" w:space="0" w:color="auto"/>
              </w:divBdr>
            </w:div>
            <w:div w:id="62417790">
              <w:marLeft w:val="0"/>
              <w:marRight w:val="0"/>
              <w:marTop w:val="0"/>
              <w:marBottom w:val="0"/>
              <w:divBdr>
                <w:top w:val="none" w:sz="0" w:space="0" w:color="auto"/>
                <w:left w:val="none" w:sz="0" w:space="0" w:color="auto"/>
                <w:bottom w:val="none" w:sz="0" w:space="0" w:color="auto"/>
                <w:right w:val="none" w:sz="0" w:space="0" w:color="auto"/>
              </w:divBdr>
            </w:div>
            <w:div w:id="1600138441">
              <w:marLeft w:val="0"/>
              <w:marRight w:val="0"/>
              <w:marTop w:val="0"/>
              <w:marBottom w:val="0"/>
              <w:divBdr>
                <w:top w:val="none" w:sz="0" w:space="0" w:color="auto"/>
                <w:left w:val="none" w:sz="0" w:space="0" w:color="auto"/>
                <w:bottom w:val="none" w:sz="0" w:space="0" w:color="auto"/>
                <w:right w:val="none" w:sz="0" w:space="0" w:color="auto"/>
              </w:divBdr>
            </w:div>
            <w:div w:id="639964480">
              <w:marLeft w:val="0"/>
              <w:marRight w:val="0"/>
              <w:marTop w:val="0"/>
              <w:marBottom w:val="0"/>
              <w:divBdr>
                <w:top w:val="none" w:sz="0" w:space="0" w:color="auto"/>
                <w:left w:val="none" w:sz="0" w:space="0" w:color="auto"/>
                <w:bottom w:val="none" w:sz="0" w:space="0" w:color="auto"/>
                <w:right w:val="none" w:sz="0" w:space="0" w:color="auto"/>
              </w:divBdr>
            </w:div>
            <w:div w:id="1170365509">
              <w:marLeft w:val="0"/>
              <w:marRight w:val="0"/>
              <w:marTop w:val="0"/>
              <w:marBottom w:val="0"/>
              <w:divBdr>
                <w:top w:val="none" w:sz="0" w:space="0" w:color="auto"/>
                <w:left w:val="none" w:sz="0" w:space="0" w:color="auto"/>
                <w:bottom w:val="none" w:sz="0" w:space="0" w:color="auto"/>
                <w:right w:val="none" w:sz="0" w:space="0" w:color="auto"/>
              </w:divBdr>
            </w:div>
            <w:div w:id="2013677565">
              <w:marLeft w:val="0"/>
              <w:marRight w:val="0"/>
              <w:marTop w:val="0"/>
              <w:marBottom w:val="0"/>
              <w:divBdr>
                <w:top w:val="none" w:sz="0" w:space="0" w:color="auto"/>
                <w:left w:val="none" w:sz="0" w:space="0" w:color="auto"/>
                <w:bottom w:val="none" w:sz="0" w:space="0" w:color="auto"/>
                <w:right w:val="none" w:sz="0" w:space="0" w:color="auto"/>
              </w:divBdr>
            </w:div>
            <w:div w:id="1234197050">
              <w:marLeft w:val="0"/>
              <w:marRight w:val="0"/>
              <w:marTop w:val="0"/>
              <w:marBottom w:val="0"/>
              <w:divBdr>
                <w:top w:val="none" w:sz="0" w:space="0" w:color="auto"/>
                <w:left w:val="none" w:sz="0" w:space="0" w:color="auto"/>
                <w:bottom w:val="none" w:sz="0" w:space="0" w:color="auto"/>
                <w:right w:val="none" w:sz="0" w:space="0" w:color="auto"/>
              </w:divBdr>
            </w:div>
            <w:div w:id="2012753375">
              <w:marLeft w:val="0"/>
              <w:marRight w:val="0"/>
              <w:marTop w:val="0"/>
              <w:marBottom w:val="0"/>
              <w:divBdr>
                <w:top w:val="none" w:sz="0" w:space="0" w:color="auto"/>
                <w:left w:val="none" w:sz="0" w:space="0" w:color="auto"/>
                <w:bottom w:val="none" w:sz="0" w:space="0" w:color="auto"/>
                <w:right w:val="none" w:sz="0" w:space="0" w:color="auto"/>
              </w:divBdr>
            </w:div>
            <w:div w:id="1271934960">
              <w:marLeft w:val="0"/>
              <w:marRight w:val="0"/>
              <w:marTop w:val="0"/>
              <w:marBottom w:val="0"/>
              <w:divBdr>
                <w:top w:val="none" w:sz="0" w:space="0" w:color="auto"/>
                <w:left w:val="none" w:sz="0" w:space="0" w:color="auto"/>
                <w:bottom w:val="none" w:sz="0" w:space="0" w:color="auto"/>
                <w:right w:val="none" w:sz="0" w:space="0" w:color="auto"/>
              </w:divBdr>
            </w:div>
            <w:div w:id="247354345">
              <w:marLeft w:val="0"/>
              <w:marRight w:val="0"/>
              <w:marTop w:val="0"/>
              <w:marBottom w:val="0"/>
              <w:divBdr>
                <w:top w:val="none" w:sz="0" w:space="0" w:color="auto"/>
                <w:left w:val="none" w:sz="0" w:space="0" w:color="auto"/>
                <w:bottom w:val="none" w:sz="0" w:space="0" w:color="auto"/>
                <w:right w:val="none" w:sz="0" w:space="0" w:color="auto"/>
              </w:divBdr>
            </w:div>
            <w:div w:id="1063674715">
              <w:marLeft w:val="0"/>
              <w:marRight w:val="0"/>
              <w:marTop w:val="0"/>
              <w:marBottom w:val="0"/>
              <w:divBdr>
                <w:top w:val="none" w:sz="0" w:space="0" w:color="auto"/>
                <w:left w:val="none" w:sz="0" w:space="0" w:color="auto"/>
                <w:bottom w:val="none" w:sz="0" w:space="0" w:color="auto"/>
                <w:right w:val="none" w:sz="0" w:space="0" w:color="auto"/>
              </w:divBdr>
            </w:div>
            <w:div w:id="1390569860">
              <w:marLeft w:val="0"/>
              <w:marRight w:val="0"/>
              <w:marTop w:val="0"/>
              <w:marBottom w:val="0"/>
              <w:divBdr>
                <w:top w:val="none" w:sz="0" w:space="0" w:color="auto"/>
                <w:left w:val="none" w:sz="0" w:space="0" w:color="auto"/>
                <w:bottom w:val="none" w:sz="0" w:space="0" w:color="auto"/>
                <w:right w:val="none" w:sz="0" w:space="0" w:color="auto"/>
              </w:divBdr>
            </w:div>
            <w:div w:id="520777472">
              <w:marLeft w:val="0"/>
              <w:marRight w:val="0"/>
              <w:marTop w:val="0"/>
              <w:marBottom w:val="0"/>
              <w:divBdr>
                <w:top w:val="none" w:sz="0" w:space="0" w:color="auto"/>
                <w:left w:val="none" w:sz="0" w:space="0" w:color="auto"/>
                <w:bottom w:val="none" w:sz="0" w:space="0" w:color="auto"/>
                <w:right w:val="none" w:sz="0" w:space="0" w:color="auto"/>
              </w:divBdr>
            </w:div>
            <w:div w:id="110325513">
              <w:marLeft w:val="0"/>
              <w:marRight w:val="0"/>
              <w:marTop w:val="0"/>
              <w:marBottom w:val="0"/>
              <w:divBdr>
                <w:top w:val="none" w:sz="0" w:space="0" w:color="auto"/>
                <w:left w:val="none" w:sz="0" w:space="0" w:color="auto"/>
                <w:bottom w:val="none" w:sz="0" w:space="0" w:color="auto"/>
                <w:right w:val="none" w:sz="0" w:space="0" w:color="auto"/>
              </w:divBdr>
            </w:div>
            <w:div w:id="1317950530">
              <w:marLeft w:val="0"/>
              <w:marRight w:val="0"/>
              <w:marTop w:val="0"/>
              <w:marBottom w:val="0"/>
              <w:divBdr>
                <w:top w:val="none" w:sz="0" w:space="0" w:color="auto"/>
                <w:left w:val="none" w:sz="0" w:space="0" w:color="auto"/>
                <w:bottom w:val="none" w:sz="0" w:space="0" w:color="auto"/>
                <w:right w:val="none" w:sz="0" w:space="0" w:color="auto"/>
              </w:divBdr>
            </w:div>
            <w:div w:id="2006322811">
              <w:marLeft w:val="0"/>
              <w:marRight w:val="0"/>
              <w:marTop w:val="0"/>
              <w:marBottom w:val="0"/>
              <w:divBdr>
                <w:top w:val="none" w:sz="0" w:space="0" w:color="auto"/>
                <w:left w:val="none" w:sz="0" w:space="0" w:color="auto"/>
                <w:bottom w:val="none" w:sz="0" w:space="0" w:color="auto"/>
                <w:right w:val="none" w:sz="0" w:space="0" w:color="auto"/>
              </w:divBdr>
            </w:div>
            <w:div w:id="462583787">
              <w:marLeft w:val="0"/>
              <w:marRight w:val="0"/>
              <w:marTop w:val="0"/>
              <w:marBottom w:val="0"/>
              <w:divBdr>
                <w:top w:val="none" w:sz="0" w:space="0" w:color="auto"/>
                <w:left w:val="none" w:sz="0" w:space="0" w:color="auto"/>
                <w:bottom w:val="none" w:sz="0" w:space="0" w:color="auto"/>
                <w:right w:val="none" w:sz="0" w:space="0" w:color="auto"/>
              </w:divBdr>
            </w:div>
            <w:div w:id="712343256">
              <w:marLeft w:val="0"/>
              <w:marRight w:val="0"/>
              <w:marTop w:val="0"/>
              <w:marBottom w:val="0"/>
              <w:divBdr>
                <w:top w:val="none" w:sz="0" w:space="0" w:color="auto"/>
                <w:left w:val="none" w:sz="0" w:space="0" w:color="auto"/>
                <w:bottom w:val="none" w:sz="0" w:space="0" w:color="auto"/>
                <w:right w:val="none" w:sz="0" w:space="0" w:color="auto"/>
              </w:divBdr>
            </w:div>
            <w:div w:id="1163619361">
              <w:marLeft w:val="0"/>
              <w:marRight w:val="0"/>
              <w:marTop w:val="0"/>
              <w:marBottom w:val="0"/>
              <w:divBdr>
                <w:top w:val="none" w:sz="0" w:space="0" w:color="auto"/>
                <w:left w:val="none" w:sz="0" w:space="0" w:color="auto"/>
                <w:bottom w:val="none" w:sz="0" w:space="0" w:color="auto"/>
                <w:right w:val="none" w:sz="0" w:space="0" w:color="auto"/>
              </w:divBdr>
            </w:div>
            <w:div w:id="1737505237">
              <w:marLeft w:val="0"/>
              <w:marRight w:val="0"/>
              <w:marTop w:val="0"/>
              <w:marBottom w:val="0"/>
              <w:divBdr>
                <w:top w:val="none" w:sz="0" w:space="0" w:color="auto"/>
                <w:left w:val="none" w:sz="0" w:space="0" w:color="auto"/>
                <w:bottom w:val="none" w:sz="0" w:space="0" w:color="auto"/>
                <w:right w:val="none" w:sz="0" w:space="0" w:color="auto"/>
              </w:divBdr>
            </w:div>
            <w:div w:id="929655834">
              <w:marLeft w:val="0"/>
              <w:marRight w:val="0"/>
              <w:marTop w:val="0"/>
              <w:marBottom w:val="0"/>
              <w:divBdr>
                <w:top w:val="none" w:sz="0" w:space="0" w:color="auto"/>
                <w:left w:val="none" w:sz="0" w:space="0" w:color="auto"/>
                <w:bottom w:val="none" w:sz="0" w:space="0" w:color="auto"/>
                <w:right w:val="none" w:sz="0" w:space="0" w:color="auto"/>
              </w:divBdr>
            </w:div>
            <w:div w:id="1414857187">
              <w:marLeft w:val="0"/>
              <w:marRight w:val="0"/>
              <w:marTop w:val="0"/>
              <w:marBottom w:val="0"/>
              <w:divBdr>
                <w:top w:val="none" w:sz="0" w:space="0" w:color="auto"/>
                <w:left w:val="none" w:sz="0" w:space="0" w:color="auto"/>
                <w:bottom w:val="none" w:sz="0" w:space="0" w:color="auto"/>
                <w:right w:val="none" w:sz="0" w:space="0" w:color="auto"/>
              </w:divBdr>
            </w:div>
            <w:div w:id="1932394930">
              <w:marLeft w:val="0"/>
              <w:marRight w:val="0"/>
              <w:marTop w:val="0"/>
              <w:marBottom w:val="0"/>
              <w:divBdr>
                <w:top w:val="none" w:sz="0" w:space="0" w:color="auto"/>
                <w:left w:val="none" w:sz="0" w:space="0" w:color="auto"/>
                <w:bottom w:val="none" w:sz="0" w:space="0" w:color="auto"/>
                <w:right w:val="none" w:sz="0" w:space="0" w:color="auto"/>
              </w:divBdr>
            </w:div>
            <w:div w:id="432674343">
              <w:marLeft w:val="0"/>
              <w:marRight w:val="0"/>
              <w:marTop w:val="0"/>
              <w:marBottom w:val="0"/>
              <w:divBdr>
                <w:top w:val="none" w:sz="0" w:space="0" w:color="auto"/>
                <w:left w:val="none" w:sz="0" w:space="0" w:color="auto"/>
                <w:bottom w:val="none" w:sz="0" w:space="0" w:color="auto"/>
                <w:right w:val="none" w:sz="0" w:space="0" w:color="auto"/>
              </w:divBdr>
            </w:div>
            <w:div w:id="1738429188">
              <w:marLeft w:val="0"/>
              <w:marRight w:val="0"/>
              <w:marTop w:val="0"/>
              <w:marBottom w:val="0"/>
              <w:divBdr>
                <w:top w:val="none" w:sz="0" w:space="0" w:color="auto"/>
                <w:left w:val="none" w:sz="0" w:space="0" w:color="auto"/>
                <w:bottom w:val="none" w:sz="0" w:space="0" w:color="auto"/>
                <w:right w:val="none" w:sz="0" w:space="0" w:color="auto"/>
              </w:divBdr>
            </w:div>
            <w:div w:id="1576431810">
              <w:marLeft w:val="0"/>
              <w:marRight w:val="0"/>
              <w:marTop w:val="0"/>
              <w:marBottom w:val="0"/>
              <w:divBdr>
                <w:top w:val="none" w:sz="0" w:space="0" w:color="auto"/>
                <w:left w:val="none" w:sz="0" w:space="0" w:color="auto"/>
                <w:bottom w:val="none" w:sz="0" w:space="0" w:color="auto"/>
                <w:right w:val="none" w:sz="0" w:space="0" w:color="auto"/>
              </w:divBdr>
            </w:div>
            <w:div w:id="1541362288">
              <w:marLeft w:val="0"/>
              <w:marRight w:val="0"/>
              <w:marTop w:val="0"/>
              <w:marBottom w:val="0"/>
              <w:divBdr>
                <w:top w:val="none" w:sz="0" w:space="0" w:color="auto"/>
                <w:left w:val="none" w:sz="0" w:space="0" w:color="auto"/>
                <w:bottom w:val="none" w:sz="0" w:space="0" w:color="auto"/>
                <w:right w:val="none" w:sz="0" w:space="0" w:color="auto"/>
              </w:divBdr>
            </w:div>
            <w:div w:id="1120339738">
              <w:marLeft w:val="0"/>
              <w:marRight w:val="0"/>
              <w:marTop w:val="0"/>
              <w:marBottom w:val="0"/>
              <w:divBdr>
                <w:top w:val="none" w:sz="0" w:space="0" w:color="auto"/>
                <w:left w:val="none" w:sz="0" w:space="0" w:color="auto"/>
                <w:bottom w:val="none" w:sz="0" w:space="0" w:color="auto"/>
                <w:right w:val="none" w:sz="0" w:space="0" w:color="auto"/>
              </w:divBdr>
            </w:div>
            <w:div w:id="2081754737">
              <w:marLeft w:val="0"/>
              <w:marRight w:val="0"/>
              <w:marTop w:val="0"/>
              <w:marBottom w:val="0"/>
              <w:divBdr>
                <w:top w:val="none" w:sz="0" w:space="0" w:color="auto"/>
                <w:left w:val="none" w:sz="0" w:space="0" w:color="auto"/>
                <w:bottom w:val="none" w:sz="0" w:space="0" w:color="auto"/>
                <w:right w:val="none" w:sz="0" w:space="0" w:color="auto"/>
              </w:divBdr>
            </w:div>
            <w:div w:id="414203672">
              <w:marLeft w:val="0"/>
              <w:marRight w:val="0"/>
              <w:marTop w:val="0"/>
              <w:marBottom w:val="0"/>
              <w:divBdr>
                <w:top w:val="none" w:sz="0" w:space="0" w:color="auto"/>
                <w:left w:val="none" w:sz="0" w:space="0" w:color="auto"/>
                <w:bottom w:val="none" w:sz="0" w:space="0" w:color="auto"/>
                <w:right w:val="none" w:sz="0" w:space="0" w:color="auto"/>
              </w:divBdr>
            </w:div>
            <w:div w:id="386758349">
              <w:marLeft w:val="0"/>
              <w:marRight w:val="0"/>
              <w:marTop w:val="0"/>
              <w:marBottom w:val="0"/>
              <w:divBdr>
                <w:top w:val="none" w:sz="0" w:space="0" w:color="auto"/>
                <w:left w:val="none" w:sz="0" w:space="0" w:color="auto"/>
                <w:bottom w:val="none" w:sz="0" w:space="0" w:color="auto"/>
                <w:right w:val="none" w:sz="0" w:space="0" w:color="auto"/>
              </w:divBdr>
            </w:div>
            <w:div w:id="1126895510">
              <w:marLeft w:val="0"/>
              <w:marRight w:val="0"/>
              <w:marTop w:val="0"/>
              <w:marBottom w:val="0"/>
              <w:divBdr>
                <w:top w:val="none" w:sz="0" w:space="0" w:color="auto"/>
                <w:left w:val="none" w:sz="0" w:space="0" w:color="auto"/>
                <w:bottom w:val="none" w:sz="0" w:space="0" w:color="auto"/>
                <w:right w:val="none" w:sz="0" w:space="0" w:color="auto"/>
              </w:divBdr>
            </w:div>
            <w:div w:id="25329255">
              <w:marLeft w:val="0"/>
              <w:marRight w:val="0"/>
              <w:marTop w:val="0"/>
              <w:marBottom w:val="0"/>
              <w:divBdr>
                <w:top w:val="none" w:sz="0" w:space="0" w:color="auto"/>
                <w:left w:val="none" w:sz="0" w:space="0" w:color="auto"/>
                <w:bottom w:val="none" w:sz="0" w:space="0" w:color="auto"/>
                <w:right w:val="none" w:sz="0" w:space="0" w:color="auto"/>
              </w:divBdr>
            </w:div>
            <w:div w:id="1514031359">
              <w:marLeft w:val="0"/>
              <w:marRight w:val="0"/>
              <w:marTop w:val="0"/>
              <w:marBottom w:val="0"/>
              <w:divBdr>
                <w:top w:val="none" w:sz="0" w:space="0" w:color="auto"/>
                <w:left w:val="none" w:sz="0" w:space="0" w:color="auto"/>
                <w:bottom w:val="none" w:sz="0" w:space="0" w:color="auto"/>
                <w:right w:val="none" w:sz="0" w:space="0" w:color="auto"/>
              </w:divBdr>
            </w:div>
            <w:div w:id="131606609">
              <w:marLeft w:val="0"/>
              <w:marRight w:val="0"/>
              <w:marTop w:val="0"/>
              <w:marBottom w:val="0"/>
              <w:divBdr>
                <w:top w:val="none" w:sz="0" w:space="0" w:color="auto"/>
                <w:left w:val="none" w:sz="0" w:space="0" w:color="auto"/>
                <w:bottom w:val="none" w:sz="0" w:space="0" w:color="auto"/>
                <w:right w:val="none" w:sz="0" w:space="0" w:color="auto"/>
              </w:divBdr>
            </w:div>
            <w:div w:id="1098909143">
              <w:marLeft w:val="0"/>
              <w:marRight w:val="0"/>
              <w:marTop w:val="0"/>
              <w:marBottom w:val="0"/>
              <w:divBdr>
                <w:top w:val="none" w:sz="0" w:space="0" w:color="auto"/>
                <w:left w:val="none" w:sz="0" w:space="0" w:color="auto"/>
                <w:bottom w:val="none" w:sz="0" w:space="0" w:color="auto"/>
                <w:right w:val="none" w:sz="0" w:space="0" w:color="auto"/>
              </w:divBdr>
            </w:div>
            <w:div w:id="444541759">
              <w:marLeft w:val="0"/>
              <w:marRight w:val="0"/>
              <w:marTop w:val="0"/>
              <w:marBottom w:val="0"/>
              <w:divBdr>
                <w:top w:val="none" w:sz="0" w:space="0" w:color="auto"/>
                <w:left w:val="none" w:sz="0" w:space="0" w:color="auto"/>
                <w:bottom w:val="none" w:sz="0" w:space="0" w:color="auto"/>
                <w:right w:val="none" w:sz="0" w:space="0" w:color="auto"/>
              </w:divBdr>
            </w:div>
            <w:div w:id="322586033">
              <w:marLeft w:val="0"/>
              <w:marRight w:val="0"/>
              <w:marTop w:val="0"/>
              <w:marBottom w:val="0"/>
              <w:divBdr>
                <w:top w:val="none" w:sz="0" w:space="0" w:color="auto"/>
                <w:left w:val="none" w:sz="0" w:space="0" w:color="auto"/>
                <w:bottom w:val="none" w:sz="0" w:space="0" w:color="auto"/>
                <w:right w:val="none" w:sz="0" w:space="0" w:color="auto"/>
              </w:divBdr>
            </w:div>
            <w:div w:id="647786609">
              <w:marLeft w:val="0"/>
              <w:marRight w:val="0"/>
              <w:marTop w:val="0"/>
              <w:marBottom w:val="0"/>
              <w:divBdr>
                <w:top w:val="none" w:sz="0" w:space="0" w:color="auto"/>
                <w:left w:val="none" w:sz="0" w:space="0" w:color="auto"/>
                <w:bottom w:val="none" w:sz="0" w:space="0" w:color="auto"/>
                <w:right w:val="none" w:sz="0" w:space="0" w:color="auto"/>
              </w:divBdr>
            </w:div>
            <w:div w:id="1031229140">
              <w:marLeft w:val="0"/>
              <w:marRight w:val="0"/>
              <w:marTop w:val="0"/>
              <w:marBottom w:val="0"/>
              <w:divBdr>
                <w:top w:val="none" w:sz="0" w:space="0" w:color="auto"/>
                <w:left w:val="none" w:sz="0" w:space="0" w:color="auto"/>
                <w:bottom w:val="none" w:sz="0" w:space="0" w:color="auto"/>
                <w:right w:val="none" w:sz="0" w:space="0" w:color="auto"/>
              </w:divBdr>
            </w:div>
            <w:div w:id="744493347">
              <w:marLeft w:val="0"/>
              <w:marRight w:val="0"/>
              <w:marTop w:val="0"/>
              <w:marBottom w:val="0"/>
              <w:divBdr>
                <w:top w:val="none" w:sz="0" w:space="0" w:color="auto"/>
                <w:left w:val="none" w:sz="0" w:space="0" w:color="auto"/>
                <w:bottom w:val="none" w:sz="0" w:space="0" w:color="auto"/>
                <w:right w:val="none" w:sz="0" w:space="0" w:color="auto"/>
              </w:divBdr>
            </w:div>
            <w:div w:id="41441283">
              <w:marLeft w:val="0"/>
              <w:marRight w:val="0"/>
              <w:marTop w:val="0"/>
              <w:marBottom w:val="0"/>
              <w:divBdr>
                <w:top w:val="none" w:sz="0" w:space="0" w:color="auto"/>
                <w:left w:val="none" w:sz="0" w:space="0" w:color="auto"/>
                <w:bottom w:val="none" w:sz="0" w:space="0" w:color="auto"/>
                <w:right w:val="none" w:sz="0" w:space="0" w:color="auto"/>
              </w:divBdr>
            </w:div>
            <w:div w:id="2090349542">
              <w:marLeft w:val="0"/>
              <w:marRight w:val="0"/>
              <w:marTop w:val="0"/>
              <w:marBottom w:val="0"/>
              <w:divBdr>
                <w:top w:val="none" w:sz="0" w:space="0" w:color="auto"/>
                <w:left w:val="none" w:sz="0" w:space="0" w:color="auto"/>
                <w:bottom w:val="none" w:sz="0" w:space="0" w:color="auto"/>
                <w:right w:val="none" w:sz="0" w:space="0" w:color="auto"/>
              </w:divBdr>
            </w:div>
            <w:div w:id="125591302">
              <w:marLeft w:val="0"/>
              <w:marRight w:val="0"/>
              <w:marTop w:val="0"/>
              <w:marBottom w:val="0"/>
              <w:divBdr>
                <w:top w:val="none" w:sz="0" w:space="0" w:color="auto"/>
                <w:left w:val="none" w:sz="0" w:space="0" w:color="auto"/>
                <w:bottom w:val="none" w:sz="0" w:space="0" w:color="auto"/>
                <w:right w:val="none" w:sz="0" w:space="0" w:color="auto"/>
              </w:divBdr>
            </w:div>
            <w:div w:id="321130718">
              <w:marLeft w:val="0"/>
              <w:marRight w:val="0"/>
              <w:marTop w:val="0"/>
              <w:marBottom w:val="0"/>
              <w:divBdr>
                <w:top w:val="none" w:sz="0" w:space="0" w:color="auto"/>
                <w:left w:val="none" w:sz="0" w:space="0" w:color="auto"/>
                <w:bottom w:val="none" w:sz="0" w:space="0" w:color="auto"/>
                <w:right w:val="none" w:sz="0" w:space="0" w:color="auto"/>
              </w:divBdr>
            </w:div>
            <w:div w:id="710762185">
              <w:marLeft w:val="0"/>
              <w:marRight w:val="0"/>
              <w:marTop w:val="0"/>
              <w:marBottom w:val="0"/>
              <w:divBdr>
                <w:top w:val="none" w:sz="0" w:space="0" w:color="auto"/>
                <w:left w:val="none" w:sz="0" w:space="0" w:color="auto"/>
                <w:bottom w:val="none" w:sz="0" w:space="0" w:color="auto"/>
                <w:right w:val="none" w:sz="0" w:space="0" w:color="auto"/>
              </w:divBdr>
            </w:div>
            <w:div w:id="1943103927">
              <w:marLeft w:val="0"/>
              <w:marRight w:val="0"/>
              <w:marTop w:val="0"/>
              <w:marBottom w:val="0"/>
              <w:divBdr>
                <w:top w:val="none" w:sz="0" w:space="0" w:color="auto"/>
                <w:left w:val="none" w:sz="0" w:space="0" w:color="auto"/>
                <w:bottom w:val="none" w:sz="0" w:space="0" w:color="auto"/>
                <w:right w:val="none" w:sz="0" w:space="0" w:color="auto"/>
              </w:divBdr>
            </w:div>
            <w:div w:id="772087895">
              <w:marLeft w:val="0"/>
              <w:marRight w:val="0"/>
              <w:marTop w:val="0"/>
              <w:marBottom w:val="0"/>
              <w:divBdr>
                <w:top w:val="none" w:sz="0" w:space="0" w:color="auto"/>
                <w:left w:val="none" w:sz="0" w:space="0" w:color="auto"/>
                <w:bottom w:val="none" w:sz="0" w:space="0" w:color="auto"/>
                <w:right w:val="none" w:sz="0" w:space="0" w:color="auto"/>
              </w:divBdr>
            </w:div>
            <w:div w:id="1031153765">
              <w:marLeft w:val="0"/>
              <w:marRight w:val="0"/>
              <w:marTop w:val="0"/>
              <w:marBottom w:val="0"/>
              <w:divBdr>
                <w:top w:val="none" w:sz="0" w:space="0" w:color="auto"/>
                <w:left w:val="none" w:sz="0" w:space="0" w:color="auto"/>
                <w:bottom w:val="none" w:sz="0" w:space="0" w:color="auto"/>
                <w:right w:val="none" w:sz="0" w:space="0" w:color="auto"/>
              </w:divBdr>
            </w:div>
            <w:div w:id="1002898692">
              <w:marLeft w:val="0"/>
              <w:marRight w:val="0"/>
              <w:marTop w:val="0"/>
              <w:marBottom w:val="0"/>
              <w:divBdr>
                <w:top w:val="none" w:sz="0" w:space="0" w:color="auto"/>
                <w:left w:val="none" w:sz="0" w:space="0" w:color="auto"/>
                <w:bottom w:val="none" w:sz="0" w:space="0" w:color="auto"/>
                <w:right w:val="none" w:sz="0" w:space="0" w:color="auto"/>
              </w:divBdr>
            </w:div>
            <w:div w:id="2109156104">
              <w:marLeft w:val="0"/>
              <w:marRight w:val="0"/>
              <w:marTop w:val="0"/>
              <w:marBottom w:val="0"/>
              <w:divBdr>
                <w:top w:val="none" w:sz="0" w:space="0" w:color="auto"/>
                <w:left w:val="none" w:sz="0" w:space="0" w:color="auto"/>
                <w:bottom w:val="none" w:sz="0" w:space="0" w:color="auto"/>
                <w:right w:val="none" w:sz="0" w:space="0" w:color="auto"/>
              </w:divBdr>
            </w:div>
            <w:div w:id="1419643121">
              <w:marLeft w:val="0"/>
              <w:marRight w:val="0"/>
              <w:marTop w:val="0"/>
              <w:marBottom w:val="0"/>
              <w:divBdr>
                <w:top w:val="none" w:sz="0" w:space="0" w:color="auto"/>
                <w:left w:val="none" w:sz="0" w:space="0" w:color="auto"/>
                <w:bottom w:val="none" w:sz="0" w:space="0" w:color="auto"/>
                <w:right w:val="none" w:sz="0" w:space="0" w:color="auto"/>
              </w:divBdr>
            </w:div>
            <w:div w:id="590744203">
              <w:marLeft w:val="0"/>
              <w:marRight w:val="0"/>
              <w:marTop w:val="0"/>
              <w:marBottom w:val="0"/>
              <w:divBdr>
                <w:top w:val="none" w:sz="0" w:space="0" w:color="auto"/>
                <w:left w:val="none" w:sz="0" w:space="0" w:color="auto"/>
                <w:bottom w:val="none" w:sz="0" w:space="0" w:color="auto"/>
                <w:right w:val="none" w:sz="0" w:space="0" w:color="auto"/>
              </w:divBdr>
            </w:div>
            <w:div w:id="2067874239">
              <w:marLeft w:val="0"/>
              <w:marRight w:val="0"/>
              <w:marTop w:val="0"/>
              <w:marBottom w:val="0"/>
              <w:divBdr>
                <w:top w:val="none" w:sz="0" w:space="0" w:color="auto"/>
                <w:left w:val="none" w:sz="0" w:space="0" w:color="auto"/>
                <w:bottom w:val="none" w:sz="0" w:space="0" w:color="auto"/>
                <w:right w:val="none" w:sz="0" w:space="0" w:color="auto"/>
              </w:divBdr>
            </w:div>
            <w:div w:id="1631009638">
              <w:marLeft w:val="0"/>
              <w:marRight w:val="0"/>
              <w:marTop w:val="0"/>
              <w:marBottom w:val="0"/>
              <w:divBdr>
                <w:top w:val="none" w:sz="0" w:space="0" w:color="auto"/>
                <w:left w:val="none" w:sz="0" w:space="0" w:color="auto"/>
                <w:bottom w:val="none" w:sz="0" w:space="0" w:color="auto"/>
                <w:right w:val="none" w:sz="0" w:space="0" w:color="auto"/>
              </w:divBdr>
            </w:div>
            <w:div w:id="1565025343">
              <w:marLeft w:val="0"/>
              <w:marRight w:val="0"/>
              <w:marTop w:val="0"/>
              <w:marBottom w:val="0"/>
              <w:divBdr>
                <w:top w:val="none" w:sz="0" w:space="0" w:color="auto"/>
                <w:left w:val="none" w:sz="0" w:space="0" w:color="auto"/>
                <w:bottom w:val="none" w:sz="0" w:space="0" w:color="auto"/>
                <w:right w:val="none" w:sz="0" w:space="0" w:color="auto"/>
              </w:divBdr>
            </w:div>
            <w:div w:id="1747074204">
              <w:marLeft w:val="0"/>
              <w:marRight w:val="0"/>
              <w:marTop w:val="0"/>
              <w:marBottom w:val="0"/>
              <w:divBdr>
                <w:top w:val="none" w:sz="0" w:space="0" w:color="auto"/>
                <w:left w:val="none" w:sz="0" w:space="0" w:color="auto"/>
                <w:bottom w:val="none" w:sz="0" w:space="0" w:color="auto"/>
                <w:right w:val="none" w:sz="0" w:space="0" w:color="auto"/>
              </w:divBdr>
            </w:div>
            <w:div w:id="907884435">
              <w:marLeft w:val="0"/>
              <w:marRight w:val="0"/>
              <w:marTop w:val="0"/>
              <w:marBottom w:val="0"/>
              <w:divBdr>
                <w:top w:val="none" w:sz="0" w:space="0" w:color="auto"/>
                <w:left w:val="none" w:sz="0" w:space="0" w:color="auto"/>
                <w:bottom w:val="none" w:sz="0" w:space="0" w:color="auto"/>
                <w:right w:val="none" w:sz="0" w:space="0" w:color="auto"/>
              </w:divBdr>
            </w:div>
            <w:div w:id="134182290">
              <w:marLeft w:val="0"/>
              <w:marRight w:val="0"/>
              <w:marTop w:val="0"/>
              <w:marBottom w:val="0"/>
              <w:divBdr>
                <w:top w:val="none" w:sz="0" w:space="0" w:color="auto"/>
                <w:left w:val="none" w:sz="0" w:space="0" w:color="auto"/>
                <w:bottom w:val="none" w:sz="0" w:space="0" w:color="auto"/>
                <w:right w:val="none" w:sz="0" w:space="0" w:color="auto"/>
              </w:divBdr>
            </w:div>
            <w:div w:id="521090371">
              <w:marLeft w:val="0"/>
              <w:marRight w:val="0"/>
              <w:marTop w:val="0"/>
              <w:marBottom w:val="0"/>
              <w:divBdr>
                <w:top w:val="none" w:sz="0" w:space="0" w:color="auto"/>
                <w:left w:val="none" w:sz="0" w:space="0" w:color="auto"/>
                <w:bottom w:val="none" w:sz="0" w:space="0" w:color="auto"/>
                <w:right w:val="none" w:sz="0" w:space="0" w:color="auto"/>
              </w:divBdr>
            </w:div>
            <w:div w:id="1421022650">
              <w:marLeft w:val="0"/>
              <w:marRight w:val="0"/>
              <w:marTop w:val="0"/>
              <w:marBottom w:val="0"/>
              <w:divBdr>
                <w:top w:val="none" w:sz="0" w:space="0" w:color="auto"/>
                <w:left w:val="none" w:sz="0" w:space="0" w:color="auto"/>
                <w:bottom w:val="none" w:sz="0" w:space="0" w:color="auto"/>
                <w:right w:val="none" w:sz="0" w:space="0" w:color="auto"/>
              </w:divBdr>
            </w:div>
            <w:div w:id="88087967">
              <w:marLeft w:val="0"/>
              <w:marRight w:val="0"/>
              <w:marTop w:val="0"/>
              <w:marBottom w:val="0"/>
              <w:divBdr>
                <w:top w:val="none" w:sz="0" w:space="0" w:color="auto"/>
                <w:left w:val="none" w:sz="0" w:space="0" w:color="auto"/>
                <w:bottom w:val="none" w:sz="0" w:space="0" w:color="auto"/>
                <w:right w:val="none" w:sz="0" w:space="0" w:color="auto"/>
              </w:divBdr>
            </w:div>
            <w:div w:id="1578204605">
              <w:marLeft w:val="0"/>
              <w:marRight w:val="0"/>
              <w:marTop w:val="0"/>
              <w:marBottom w:val="0"/>
              <w:divBdr>
                <w:top w:val="none" w:sz="0" w:space="0" w:color="auto"/>
                <w:left w:val="none" w:sz="0" w:space="0" w:color="auto"/>
                <w:bottom w:val="none" w:sz="0" w:space="0" w:color="auto"/>
                <w:right w:val="none" w:sz="0" w:space="0" w:color="auto"/>
              </w:divBdr>
            </w:div>
            <w:div w:id="1673794402">
              <w:marLeft w:val="0"/>
              <w:marRight w:val="0"/>
              <w:marTop w:val="0"/>
              <w:marBottom w:val="0"/>
              <w:divBdr>
                <w:top w:val="none" w:sz="0" w:space="0" w:color="auto"/>
                <w:left w:val="none" w:sz="0" w:space="0" w:color="auto"/>
                <w:bottom w:val="none" w:sz="0" w:space="0" w:color="auto"/>
                <w:right w:val="none" w:sz="0" w:space="0" w:color="auto"/>
              </w:divBdr>
            </w:div>
            <w:div w:id="464011408">
              <w:marLeft w:val="0"/>
              <w:marRight w:val="0"/>
              <w:marTop w:val="0"/>
              <w:marBottom w:val="0"/>
              <w:divBdr>
                <w:top w:val="none" w:sz="0" w:space="0" w:color="auto"/>
                <w:left w:val="none" w:sz="0" w:space="0" w:color="auto"/>
                <w:bottom w:val="none" w:sz="0" w:space="0" w:color="auto"/>
                <w:right w:val="none" w:sz="0" w:space="0" w:color="auto"/>
              </w:divBdr>
            </w:div>
            <w:div w:id="1836920050">
              <w:marLeft w:val="0"/>
              <w:marRight w:val="0"/>
              <w:marTop w:val="0"/>
              <w:marBottom w:val="0"/>
              <w:divBdr>
                <w:top w:val="none" w:sz="0" w:space="0" w:color="auto"/>
                <w:left w:val="none" w:sz="0" w:space="0" w:color="auto"/>
                <w:bottom w:val="none" w:sz="0" w:space="0" w:color="auto"/>
                <w:right w:val="none" w:sz="0" w:space="0" w:color="auto"/>
              </w:divBdr>
            </w:div>
            <w:div w:id="1654407175">
              <w:marLeft w:val="0"/>
              <w:marRight w:val="0"/>
              <w:marTop w:val="0"/>
              <w:marBottom w:val="0"/>
              <w:divBdr>
                <w:top w:val="none" w:sz="0" w:space="0" w:color="auto"/>
                <w:left w:val="none" w:sz="0" w:space="0" w:color="auto"/>
                <w:bottom w:val="none" w:sz="0" w:space="0" w:color="auto"/>
                <w:right w:val="none" w:sz="0" w:space="0" w:color="auto"/>
              </w:divBdr>
            </w:div>
            <w:div w:id="2018997369">
              <w:marLeft w:val="0"/>
              <w:marRight w:val="0"/>
              <w:marTop w:val="0"/>
              <w:marBottom w:val="0"/>
              <w:divBdr>
                <w:top w:val="none" w:sz="0" w:space="0" w:color="auto"/>
                <w:left w:val="none" w:sz="0" w:space="0" w:color="auto"/>
                <w:bottom w:val="none" w:sz="0" w:space="0" w:color="auto"/>
                <w:right w:val="none" w:sz="0" w:space="0" w:color="auto"/>
              </w:divBdr>
            </w:div>
            <w:div w:id="1633713424">
              <w:marLeft w:val="0"/>
              <w:marRight w:val="0"/>
              <w:marTop w:val="0"/>
              <w:marBottom w:val="0"/>
              <w:divBdr>
                <w:top w:val="none" w:sz="0" w:space="0" w:color="auto"/>
                <w:left w:val="none" w:sz="0" w:space="0" w:color="auto"/>
                <w:bottom w:val="none" w:sz="0" w:space="0" w:color="auto"/>
                <w:right w:val="none" w:sz="0" w:space="0" w:color="auto"/>
              </w:divBdr>
            </w:div>
            <w:div w:id="2029601056">
              <w:marLeft w:val="0"/>
              <w:marRight w:val="0"/>
              <w:marTop w:val="0"/>
              <w:marBottom w:val="0"/>
              <w:divBdr>
                <w:top w:val="none" w:sz="0" w:space="0" w:color="auto"/>
                <w:left w:val="none" w:sz="0" w:space="0" w:color="auto"/>
                <w:bottom w:val="none" w:sz="0" w:space="0" w:color="auto"/>
                <w:right w:val="none" w:sz="0" w:space="0" w:color="auto"/>
              </w:divBdr>
            </w:div>
            <w:div w:id="2090955000">
              <w:marLeft w:val="0"/>
              <w:marRight w:val="0"/>
              <w:marTop w:val="0"/>
              <w:marBottom w:val="0"/>
              <w:divBdr>
                <w:top w:val="none" w:sz="0" w:space="0" w:color="auto"/>
                <w:left w:val="none" w:sz="0" w:space="0" w:color="auto"/>
                <w:bottom w:val="none" w:sz="0" w:space="0" w:color="auto"/>
                <w:right w:val="none" w:sz="0" w:space="0" w:color="auto"/>
              </w:divBdr>
            </w:div>
            <w:div w:id="1929607357">
              <w:marLeft w:val="0"/>
              <w:marRight w:val="0"/>
              <w:marTop w:val="0"/>
              <w:marBottom w:val="0"/>
              <w:divBdr>
                <w:top w:val="none" w:sz="0" w:space="0" w:color="auto"/>
                <w:left w:val="none" w:sz="0" w:space="0" w:color="auto"/>
                <w:bottom w:val="none" w:sz="0" w:space="0" w:color="auto"/>
                <w:right w:val="none" w:sz="0" w:space="0" w:color="auto"/>
              </w:divBdr>
            </w:div>
            <w:div w:id="356465922">
              <w:marLeft w:val="0"/>
              <w:marRight w:val="0"/>
              <w:marTop w:val="0"/>
              <w:marBottom w:val="0"/>
              <w:divBdr>
                <w:top w:val="none" w:sz="0" w:space="0" w:color="auto"/>
                <w:left w:val="none" w:sz="0" w:space="0" w:color="auto"/>
                <w:bottom w:val="none" w:sz="0" w:space="0" w:color="auto"/>
                <w:right w:val="none" w:sz="0" w:space="0" w:color="auto"/>
              </w:divBdr>
            </w:div>
            <w:div w:id="28452482">
              <w:marLeft w:val="0"/>
              <w:marRight w:val="0"/>
              <w:marTop w:val="0"/>
              <w:marBottom w:val="0"/>
              <w:divBdr>
                <w:top w:val="none" w:sz="0" w:space="0" w:color="auto"/>
                <w:left w:val="none" w:sz="0" w:space="0" w:color="auto"/>
                <w:bottom w:val="none" w:sz="0" w:space="0" w:color="auto"/>
                <w:right w:val="none" w:sz="0" w:space="0" w:color="auto"/>
              </w:divBdr>
            </w:div>
            <w:div w:id="1505435748">
              <w:marLeft w:val="0"/>
              <w:marRight w:val="0"/>
              <w:marTop w:val="0"/>
              <w:marBottom w:val="0"/>
              <w:divBdr>
                <w:top w:val="none" w:sz="0" w:space="0" w:color="auto"/>
                <w:left w:val="none" w:sz="0" w:space="0" w:color="auto"/>
                <w:bottom w:val="none" w:sz="0" w:space="0" w:color="auto"/>
                <w:right w:val="none" w:sz="0" w:space="0" w:color="auto"/>
              </w:divBdr>
            </w:div>
            <w:div w:id="837159170">
              <w:marLeft w:val="0"/>
              <w:marRight w:val="0"/>
              <w:marTop w:val="0"/>
              <w:marBottom w:val="0"/>
              <w:divBdr>
                <w:top w:val="none" w:sz="0" w:space="0" w:color="auto"/>
                <w:left w:val="none" w:sz="0" w:space="0" w:color="auto"/>
                <w:bottom w:val="none" w:sz="0" w:space="0" w:color="auto"/>
                <w:right w:val="none" w:sz="0" w:space="0" w:color="auto"/>
              </w:divBdr>
            </w:div>
            <w:div w:id="153766063">
              <w:marLeft w:val="0"/>
              <w:marRight w:val="0"/>
              <w:marTop w:val="0"/>
              <w:marBottom w:val="0"/>
              <w:divBdr>
                <w:top w:val="none" w:sz="0" w:space="0" w:color="auto"/>
                <w:left w:val="none" w:sz="0" w:space="0" w:color="auto"/>
                <w:bottom w:val="none" w:sz="0" w:space="0" w:color="auto"/>
                <w:right w:val="none" w:sz="0" w:space="0" w:color="auto"/>
              </w:divBdr>
            </w:div>
            <w:div w:id="1891652956">
              <w:marLeft w:val="0"/>
              <w:marRight w:val="0"/>
              <w:marTop w:val="0"/>
              <w:marBottom w:val="0"/>
              <w:divBdr>
                <w:top w:val="none" w:sz="0" w:space="0" w:color="auto"/>
                <w:left w:val="none" w:sz="0" w:space="0" w:color="auto"/>
                <w:bottom w:val="none" w:sz="0" w:space="0" w:color="auto"/>
                <w:right w:val="none" w:sz="0" w:space="0" w:color="auto"/>
              </w:divBdr>
            </w:div>
            <w:div w:id="1039473893">
              <w:marLeft w:val="0"/>
              <w:marRight w:val="0"/>
              <w:marTop w:val="0"/>
              <w:marBottom w:val="0"/>
              <w:divBdr>
                <w:top w:val="none" w:sz="0" w:space="0" w:color="auto"/>
                <w:left w:val="none" w:sz="0" w:space="0" w:color="auto"/>
                <w:bottom w:val="none" w:sz="0" w:space="0" w:color="auto"/>
                <w:right w:val="none" w:sz="0" w:space="0" w:color="auto"/>
              </w:divBdr>
            </w:div>
            <w:div w:id="345795088">
              <w:marLeft w:val="0"/>
              <w:marRight w:val="0"/>
              <w:marTop w:val="0"/>
              <w:marBottom w:val="0"/>
              <w:divBdr>
                <w:top w:val="none" w:sz="0" w:space="0" w:color="auto"/>
                <w:left w:val="none" w:sz="0" w:space="0" w:color="auto"/>
                <w:bottom w:val="none" w:sz="0" w:space="0" w:color="auto"/>
                <w:right w:val="none" w:sz="0" w:space="0" w:color="auto"/>
              </w:divBdr>
            </w:div>
            <w:div w:id="455759154">
              <w:marLeft w:val="0"/>
              <w:marRight w:val="0"/>
              <w:marTop w:val="0"/>
              <w:marBottom w:val="0"/>
              <w:divBdr>
                <w:top w:val="none" w:sz="0" w:space="0" w:color="auto"/>
                <w:left w:val="none" w:sz="0" w:space="0" w:color="auto"/>
                <w:bottom w:val="none" w:sz="0" w:space="0" w:color="auto"/>
                <w:right w:val="none" w:sz="0" w:space="0" w:color="auto"/>
              </w:divBdr>
            </w:div>
            <w:div w:id="71129363">
              <w:marLeft w:val="0"/>
              <w:marRight w:val="0"/>
              <w:marTop w:val="0"/>
              <w:marBottom w:val="0"/>
              <w:divBdr>
                <w:top w:val="none" w:sz="0" w:space="0" w:color="auto"/>
                <w:left w:val="none" w:sz="0" w:space="0" w:color="auto"/>
                <w:bottom w:val="none" w:sz="0" w:space="0" w:color="auto"/>
                <w:right w:val="none" w:sz="0" w:space="0" w:color="auto"/>
              </w:divBdr>
            </w:div>
            <w:div w:id="1388259795">
              <w:marLeft w:val="0"/>
              <w:marRight w:val="0"/>
              <w:marTop w:val="0"/>
              <w:marBottom w:val="0"/>
              <w:divBdr>
                <w:top w:val="none" w:sz="0" w:space="0" w:color="auto"/>
                <w:left w:val="none" w:sz="0" w:space="0" w:color="auto"/>
                <w:bottom w:val="none" w:sz="0" w:space="0" w:color="auto"/>
                <w:right w:val="none" w:sz="0" w:space="0" w:color="auto"/>
              </w:divBdr>
            </w:div>
            <w:div w:id="425349693">
              <w:marLeft w:val="0"/>
              <w:marRight w:val="0"/>
              <w:marTop w:val="0"/>
              <w:marBottom w:val="0"/>
              <w:divBdr>
                <w:top w:val="none" w:sz="0" w:space="0" w:color="auto"/>
                <w:left w:val="none" w:sz="0" w:space="0" w:color="auto"/>
                <w:bottom w:val="none" w:sz="0" w:space="0" w:color="auto"/>
                <w:right w:val="none" w:sz="0" w:space="0" w:color="auto"/>
              </w:divBdr>
            </w:div>
            <w:div w:id="340932508">
              <w:marLeft w:val="0"/>
              <w:marRight w:val="0"/>
              <w:marTop w:val="0"/>
              <w:marBottom w:val="0"/>
              <w:divBdr>
                <w:top w:val="none" w:sz="0" w:space="0" w:color="auto"/>
                <w:left w:val="none" w:sz="0" w:space="0" w:color="auto"/>
                <w:bottom w:val="none" w:sz="0" w:space="0" w:color="auto"/>
                <w:right w:val="none" w:sz="0" w:space="0" w:color="auto"/>
              </w:divBdr>
            </w:div>
            <w:div w:id="1810125907">
              <w:marLeft w:val="0"/>
              <w:marRight w:val="0"/>
              <w:marTop w:val="0"/>
              <w:marBottom w:val="0"/>
              <w:divBdr>
                <w:top w:val="none" w:sz="0" w:space="0" w:color="auto"/>
                <w:left w:val="none" w:sz="0" w:space="0" w:color="auto"/>
                <w:bottom w:val="none" w:sz="0" w:space="0" w:color="auto"/>
                <w:right w:val="none" w:sz="0" w:space="0" w:color="auto"/>
              </w:divBdr>
            </w:div>
            <w:div w:id="1992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0662">
      <w:bodyDiv w:val="1"/>
      <w:marLeft w:val="0"/>
      <w:marRight w:val="0"/>
      <w:marTop w:val="0"/>
      <w:marBottom w:val="0"/>
      <w:divBdr>
        <w:top w:val="none" w:sz="0" w:space="0" w:color="auto"/>
        <w:left w:val="none" w:sz="0" w:space="0" w:color="auto"/>
        <w:bottom w:val="none" w:sz="0" w:space="0" w:color="auto"/>
        <w:right w:val="none" w:sz="0" w:space="0" w:color="auto"/>
      </w:divBdr>
      <w:divsChild>
        <w:div w:id="1104957371">
          <w:marLeft w:val="0"/>
          <w:marRight w:val="0"/>
          <w:marTop w:val="0"/>
          <w:marBottom w:val="0"/>
          <w:divBdr>
            <w:top w:val="none" w:sz="0" w:space="0" w:color="auto"/>
            <w:left w:val="none" w:sz="0" w:space="0" w:color="auto"/>
            <w:bottom w:val="none" w:sz="0" w:space="0" w:color="auto"/>
            <w:right w:val="none" w:sz="0" w:space="0" w:color="auto"/>
          </w:divBdr>
          <w:divsChild>
            <w:div w:id="1974629058">
              <w:marLeft w:val="0"/>
              <w:marRight w:val="0"/>
              <w:marTop w:val="0"/>
              <w:marBottom w:val="0"/>
              <w:divBdr>
                <w:top w:val="none" w:sz="0" w:space="0" w:color="auto"/>
                <w:left w:val="none" w:sz="0" w:space="0" w:color="auto"/>
                <w:bottom w:val="none" w:sz="0" w:space="0" w:color="auto"/>
                <w:right w:val="none" w:sz="0" w:space="0" w:color="auto"/>
              </w:divBdr>
            </w:div>
            <w:div w:id="687800970">
              <w:marLeft w:val="0"/>
              <w:marRight w:val="0"/>
              <w:marTop w:val="0"/>
              <w:marBottom w:val="0"/>
              <w:divBdr>
                <w:top w:val="none" w:sz="0" w:space="0" w:color="auto"/>
                <w:left w:val="none" w:sz="0" w:space="0" w:color="auto"/>
                <w:bottom w:val="none" w:sz="0" w:space="0" w:color="auto"/>
                <w:right w:val="none" w:sz="0" w:space="0" w:color="auto"/>
              </w:divBdr>
            </w:div>
            <w:div w:id="1637252927">
              <w:marLeft w:val="0"/>
              <w:marRight w:val="0"/>
              <w:marTop w:val="0"/>
              <w:marBottom w:val="0"/>
              <w:divBdr>
                <w:top w:val="none" w:sz="0" w:space="0" w:color="auto"/>
                <w:left w:val="none" w:sz="0" w:space="0" w:color="auto"/>
                <w:bottom w:val="none" w:sz="0" w:space="0" w:color="auto"/>
                <w:right w:val="none" w:sz="0" w:space="0" w:color="auto"/>
              </w:divBdr>
            </w:div>
            <w:div w:id="795411146">
              <w:marLeft w:val="0"/>
              <w:marRight w:val="0"/>
              <w:marTop w:val="0"/>
              <w:marBottom w:val="0"/>
              <w:divBdr>
                <w:top w:val="none" w:sz="0" w:space="0" w:color="auto"/>
                <w:left w:val="none" w:sz="0" w:space="0" w:color="auto"/>
                <w:bottom w:val="none" w:sz="0" w:space="0" w:color="auto"/>
                <w:right w:val="none" w:sz="0" w:space="0" w:color="auto"/>
              </w:divBdr>
            </w:div>
            <w:div w:id="2051178195">
              <w:marLeft w:val="0"/>
              <w:marRight w:val="0"/>
              <w:marTop w:val="0"/>
              <w:marBottom w:val="0"/>
              <w:divBdr>
                <w:top w:val="none" w:sz="0" w:space="0" w:color="auto"/>
                <w:left w:val="none" w:sz="0" w:space="0" w:color="auto"/>
                <w:bottom w:val="none" w:sz="0" w:space="0" w:color="auto"/>
                <w:right w:val="none" w:sz="0" w:space="0" w:color="auto"/>
              </w:divBdr>
            </w:div>
            <w:div w:id="124276847">
              <w:marLeft w:val="0"/>
              <w:marRight w:val="0"/>
              <w:marTop w:val="0"/>
              <w:marBottom w:val="0"/>
              <w:divBdr>
                <w:top w:val="none" w:sz="0" w:space="0" w:color="auto"/>
                <w:left w:val="none" w:sz="0" w:space="0" w:color="auto"/>
                <w:bottom w:val="none" w:sz="0" w:space="0" w:color="auto"/>
                <w:right w:val="none" w:sz="0" w:space="0" w:color="auto"/>
              </w:divBdr>
            </w:div>
            <w:div w:id="1313217403">
              <w:marLeft w:val="0"/>
              <w:marRight w:val="0"/>
              <w:marTop w:val="0"/>
              <w:marBottom w:val="0"/>
              <w:divBdr>
                <w:top w:val="none" w:sz="0" w:space="0" w:color="auto"/>
                <w:left w:val="none" w:sz="0" w:space="0" w:color="auto"/>
                <w:bottom w:val="none" w:sz="0" w:space="0" w:color="auto"/>
                <w:right w:val="none" w:sz="0" w:space="0" w:color="auto"/>
              </w:divBdr>
            </w:div>
            <w:div w:id="1317758555">
              <w:marLeft w:val="0"/>
              <w:marRight w:val="0"/>
              <w:marTop w:val="0"/>
              <w:marBottom w:val="0"/>
              <w:divBdr>
                <w:top w:val="none" w:sz="0" w:space="0" w:color="auto"/>
                <w:left w:val="none" w:sz="0" w:space="0" w:color="auto"/>
                <w:bottom w:val="none" w:sz="0" w:space="0" w:color="auto"/>
                <w:right w:val="none" w:sz="0" w:space="0" w:color="auto"/>
              </w:divBdr>
            </w:div>
            <w:div w:id="1362852907">
              <w:marLeft w:val="0"/>
              <w:marRight w:val="0"/>
              <w:marTop w:val="0"/>
              <w:marBottom w:val="0"/>
              <w:divBdr>
                <w:top w:val="none" w:sz="0" w:space="0" w:color="auto"/>
                <w:left w:val="none" w:sz="0" w:space="0" w:color="auto"/>
                <w:bottom w:val="none" w:sz="0" w:space="0" w:color="auto"/>
                <w:right w:val="none" w:sz="0" w:space="0" w:color="auto"/>
              </w:divBdr>
            </w:div>
            <w:div w:id="521674904">
              <w:marLeft w:val="0"/>
              <w:marRight w:val="0"/>
              <w:marTop w:val="0"/>
              <w:marBottom w:val="0"/>
              <w:divBdr>
                <w:top w:val="none" w:sz="0" w:space="0" w:color="auto"/>
                <w:left w:val="none" w:sz="0" w:space="0" w:color="auto"/>
                <w:bottom w:val="none" w:sz="0" w:space="0" w:color="auto"/>
                <w:right w:val="none" w:sz="0" w:space="0" w:color="auto"/>
              </w:divBdr>
            </w:div>
            <w:div w:id="1908688263">
              <w:marLeft w:val="0"/>
              <w:marRight w:val="0"/>
              <w:marTop w:val="0"/>
              <w:marBottom w:val="0"/>
              <w:divBdr>
                <w:top w:val="none" w:sz="0" w:space="0" w:color="auto"/>
                <w:left w:val="none" w:sz="0" w:space="0" w:color="auto"/>
                <w:bottom w:val="none" w:sz="0" w:space="0" w:color="auto"/>
                <w:right w:val="none" w:sz="0" w:space="0" w:color="auto"/>
              </w:divBdr>
            </w:div>
            <w:div w:id="1900942653">
              <w:marLeft w:val="0"/>
              <w:marRight w:val="0"/>
              <w:marTop w:val="0"/>
              <w:marBottom w:val="0"/>
              <w:divBdr>
                <w:top w:val="none" w:sz="0" w:space="0" w:color="auto"/>
                <w:left w:val="none" w:sz="0" w:space="0" w:color="auto"/>
                <w:bottom w:val="none" w:sz="0" w:space="0" w:color="auto"/>
                <w:right w:val="none" w:sz="0" w:space="0" w:color="auto"/>
              </w:divBdr>
            </w:div>
            <w:div w:id="1532575676">
              <w:marLeft w:val="0"/>
              <w:marRight w:val="0"/>
              <w:marTop w:val="0"/>
              <w:marBottom w:val="0"/>
              <w:divBdr>
                <w:top w:val="none" w:sz="0" w:space="0" w:color="auto"/>
                <w:left w:val="none" w:sz="0" w:space="0" w:color="auto"/>
                <w:bottom w:val="none" w:sz="0" w:space="0" w:color="auto"/>
                <w:right w:val="none" w:sz="0" w:space="0" w:color="auto"/>
              </w:divBdr>
            </w:div>
            <w:div w:id="792023606">
              <w:marLeft w:val="0"/>
              <w:marRight w:val="0"/>
              <w:marTop w:val="0"/>
              <w:marBottom w:val="0"/>
              <w:divBdr>
                <w:top w:val="none" w:sz="0" w:space="0" w:color="auto"/>
                <w:left w:val="none" w:sz="0" w:space="0" w:color="auto"/>
                <w:bottom w:val="none" w:sz="0" w:space="0" w:color="auto"/>
                <w:right w:val="none" w:sz="0" w:space="0" w:color="auto"/>
              </w:divBdr>
            </w:div>
            <w:div w:id="223608917">
              <w:marLeft w:val="0"/>
              <w:marRight w:val="0"/>
              <w:marTop w:val="0"/>
              <w:marBottom w:val="0"/>
              <w:divBdr>
                <w:top w:val="none" w:sz="0" w:space="0" w:color="auto"/>
                <w:left w:val="none" w:sz="0" w:space="0" w:color="auto"/>
                <w:bottom w:val="none" w:sz="0" w:space="0" w:color="auto"/>
                <w:right w:val="none" w:sz="0" w:space="0" w:color="auto"/>
              </w:divBdr>
            </w:div>
            <w:div w:id="1001278900">
              <w:marLeft w:val="0"/>
              <w:marRight w:val="0"/>
              <w:marTop w:val="0"/>
              <w:marBottom w:val="0"/>
              <w:divBdr>
                <w:top w:val="none" w:sz="0" w:space="0" w:color="auto"/>
                <w:left w:val="none" w:sz="0" w:space="0" w:color="auto"/>
                <w:bottom w:val="none" w:sz="0" w:space="0" w:color="auto"/>
                <w:right w:val="none" w:sz="0" w:space="0" w:color="auto"/>
              </w:divBdr>
            </w:div>
            <w:div w:id="599725759">
              <w:marLeft w:val="0"/>
              <w:marRight w:val="0"/>
              <w:marTop w:val="0"/>
              <w:marBottom w:val="0"/>
              <w:divBdr>
                <w:top w:val="none" w:sz="0" w:space="0" w:color="auto"/>
                <w:left w:val="none" w:sz="0" w:space="0" w:color="auto"/>
                <w:bottom w:val="none" w:sz="0" w:space="0" w:color="auto"/>
                <w:right w:val="none" w:sz="0" w:space="0" w:color="auto"/>
              </w:divBdr>
            </w:div>
            <w:div w:id="947542099">
              <w:marLeft w:val="0"/>
              <w:marRight w:val="0"/>
              <w:marTop w:val="0"/>
              <w:marBottom w:val="0"/>
              <w:divBdr>
                <w:top w:val="none" w:sz="0" w:space="0" w:color="auto"/>
                <w:left w:val="none" w:sz="0" w:space="0" w:color="auto"/>
                <w:bottom w:val="none" w:sz="0" w:space="0" w:color="auto"/>
                <w:right w:val="none" w:sz="0" w:space="0" w:color="auto"/>
              </w:divBdr>
            </w:div>
            <w:div w:id="246965793">
              <w:marLeft w:val="0"/>
              <w:marRight w:val="0"/>
              <w:marTop w:val="0"/>
              <w:marBottom w:val="0"/>
              <w:divBdr>
                <w:top w:val="none" w:sz="0" w:space="0" w:color="auto"/>
                <w:left w:val="none" w:sz="0" w:space="0" w:color="auto"/>
                <w:bottom w:val="none" w:sz="0" w:space="0" w:color="auto"/>
                <w:right w:val="none" w:sz="0" w:space="0" w:color="auto"/>
              </w:divBdr>
            </w:div>
            <w:div w:id="349649265">
              <w:marLeft w:val="0"/>
              <w:marRight w:val="0"/>
              <w:marTop w:val="0"/>
              <w:marBottom w:val="0"/>
              <w:divBdr>
                <w:top w:val="none" w:sz="0" w:space="0" w:color="auto"/>
                <w:left w:val="none" w:sz="0" w:space="0" w:color="auto"/>
                <w:bottom w:val="none" w:sz="0" w:space="0" w:color="auto"/>
                <w:right w:val="none" w:sz="0" w:space="0" w:color="auto"/>
              </w:divBdr>
            </w:div>
            <w:div w:id="1042482429">
              <w:marLeft w:val="0"/>
              <w:marRight w:val="0"/>
              <w:marTop w:val="0"/>
              <w:marBottom w:val="0"/>
              <w:divBdr>
                <w:top w:val="none" w:sz="0" w:space="0" w:color="auto"/>
                <w:left w:val="none" w:sz="0" w:space="0" w:color="auto"/>
                <w:bottom w:val="none" w:sz="0" w:space="0" w:color="auto"/>
                <w:right w:val="none" w:sz="0" w:space="0" w:color="auto"/>
              </w:divBdr>
            </w:div>
            <w:div w:id="1874265711">
              <w:marLeft w:val="0"/>
              <w:marRight w:val="0"/>
              <w:marTop w:val="0"/>
              <w:marBottom w:val="0"/>
              <w:divBdr>
                <w:top w:val="none" w:sz="0" w:space="0" w:color="auto"/>
                <w:left w:val="none" w:sz="0" w:space="0" w:color="auto"/>
                <w:bottom w:val="none" w:sz="0" w:space="0" w:color="auto"/>
                <w:right w:val="none" w:sz="0" w:space="0" w:color="auto"/>
              </w:divBdr>
            </w:div>
            <w:div w:id="1362899962">
              <w:marLeft w:val="0"/>
              <w:marRight w:val="0"/>
              <w:marTop w:val="0"/>
              <w:marBottom w:val="0"/>
              <w:divBdr>
                <w:top w:val="none" w:sz="0" w:space="0" w:color="auto"/>
                <w:left w:val="none" w:sz="0" w:space="0" w:color="auto"/>
                <w:bottom w:val="none" w:sz="0" w:space="0" w:color="auto"/>
                <w:right w:val="none" w:sz="0" w:space="0" w:color="auto"/>
              </w:divBdr>
            </w:div>
            <w:div w:id="3516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0955">
      <w:bodyDiv w:val="1"/>
      <w:marLeft w:val="0"/>
      <w:marRight w:val="0"/>
      <w:marTop w:val="0"/>
      <w:marBottom w:val="0"/>
      <w:divBdr>
        <w:top w:val="none" w:sz="0" w:space="0" w:color="auto"/>
        <w:left w:val="none" w:sz="0" w:space="0" w:color="auto"/>
        <w:bottom w:val="none" w:sz="0" w:space="0" w:color="auto"/>
        <w:right w:val="none" w:sz="0" w:space="0" w:color="auto"/>
      </w:divBdr>
      <w:divsChild>
        <w:div w:id="2007319318">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407846862">
      <w:bodyDiv w:val="1"/>
      <w:marLeft w:val="0"/>
      <w:marRight w:val="0"/>
      <w:marTop w:val="0"/>
      <w:marBottom w:val="0"/>
      <w:divBdr>
        <w:top w:val="none" w:sz="0" w:space="0" w:color="auto"/>
        <w:left w:val="none" w:sz="0" w:space="0" w:color="auto"/>
        <w:bottom w:val="none" w:sz="0" w:space="0" w:color="auto"/>
        <w:right w:val="none" w:sz="0" w:space="0" w:color="auto"/>
      </w:divBdr>
    </w:div>
    <w:div w:id="1482842232">
      <w:bodyDiv w:val="1"/>
      <w:marLeft w:val="0"/>
      <w:marRight w:val="0"/>
      <w:marTop w:val="0"/>
      <w:marBottom w:val="0"/>
      <w:divBdr>
        <w:top w:val="none" w:sz="0" w:space="0" w:color="auto"/>
        <w:left w:val="none" w:sz="0" w:space="0" w:color="auto"/>
        <w:bottom w:val="none" w:sz="0" w:space="0" w:color="auto"/>
        <w:right w:val="none" w:sz="0" w:space="0" w:color="auto"/>
      </w:divBdr>
      <w:divsChild>
        <w:div w:id="548032520">
          <w:marLeft w:val="0"/>
          <w:marRight w:val="0"/>
          <w:marTop w:val="0"/>
          <w:marBottom w:val="0"/>
          <w:divBdr>
            <w:top w:val="none" w:sz="0" w:space="0" w:color="auto"/>
            <w:left w:val="none" w:sz="0" w:space="0" w:color="auto"/>
            <w:bottom w:val="none" w:sz="0" w:space="0" w:color="auto"/>
            <w:right w:val="none" w:sz="0" w:space="0" w:color="auto"/>
          </w:divBdr>
          <w:divsChild>
            <w:div w:id="1777754770">
              <w:marLeft w:val="0"/>
              <w:marRight w:val="0"/>
              <w:marTop w:val="0"/>
              <w:marBottom w:val="0"/>
              <w:divBdr>
                <w:top w:val="none" w:sz="0" w:space="0" w:color="auto"/>
                <w:left w:val="none" w:sz="0" w:space="0" w:color="auto"/>
                <w:bottom w:val="none" w:sz="0" w:space="0" w:color="auto"/>
                <w:right w:val="none" w:sz="0" w:space="0" w:color="auto"/>
              </w:divBdr>
            </w:div>
            <w:div w:id="437601885">
              <w:marLeft w:val="0"/>
              <w:marRight w:val="0"/>
              <w:marTop w:val="0"/>
              <w:marBottom w:val="0"/>
              <w:divBdr>
                <w:top w:val="none" w:sz="0" w:space="0" w:color="auto"/>
                <w:left w:val="none" w:sz="0" w:space="0" w:color="auto"/>
                <w:bottom w:val="none" w:sz="0" w:space="0" w:color="auto"/>
                <w:right w:val="none" w:sz="0" w:space="0" w:color="auto"/>
              </w:divBdr>
            </w:div>
            <w:div w:id="47120528">
              <w:marLeft w:val="0"/>
              <w:marRight w:val="0"/>
              <w:marTop w:val="0"/>
              <w:marBottom w:val="0"/>
              <w:divBdr>
                <w:top w:val="none" w:sz="0" w:space="0" w:color="auto"/>
                <w:left w:val="none" w:sz="0" w:space="0" w:color="auto"/>
                <w:bottom w:val="none" w:sz="0" w:space="0" w:color="auto"/>
                <w:right w:val="none" w:sz="0" w:space="0" w:color="auto"/>
              </w:divBdr>
            </w:div>
            <w:div w:id="584263296">
              <w:marLeft w:val="0"/>
              <w:marRight w:val="0"/>
              <w:marTop w:val="0"/>
              <w:marBottom w:val="0"/>
              <w:divBdr>
                <w:top w:val="none" w:sz="0" w:space="0" w:color="auto"/>
                <w:left w:val="none" w:sz="0" w:space="0" w:color="auto"/>
                <w:bottom w:val="none" w:sz="0" w:space="0" w:color="auto"/>
                <w:right w:val="none" w:sz="0" w:space="0" w:color="auto"/>
              </w:divBdr>
            </w:div>
            <w:div w:id="2093352678">
              <w:marLeft w:val="0"/>
              <w:marRight w:val="0"/>
              <w:marTop w:val="0"/>
              <w:marBottom w:val="0"/>
              <w:divBdr>
                <w:top w:val="none" w:sz="0" w:space="0" w:color="auto"/>
                <w:left w:val="none" w:sz="0" w:space="0" w:color="auto"/>
                <w:bottom w:val="none" w:sz="0" w:space="0" w:color="auto"/>
                <w:right w:val="none" w:sz="0" w:space="0" w:color="auto"/>
              </w:divBdr>
            </w:div>
            <w:div w:id="625350145">
              <w:marLeft w:val="0"/>
              <w:marRight w:val="0"/>
              <w:marTop w:val="0"/>
              <w:marBottom w:val="0"/>
              <w:divBdr>
                <w:top w:val="none" w:sz="0" w:space="0" w:color="auto"/>
                <w:left w:val="none" w:sz="0" w:space="0" w:color="auto"/>
                <w:bottom w:val="none" w:sz="0" w:space="0" w:color="auto"/>
                <w:right w:val="none" w:sz="0" w:space="0" w:color="auto"/>
              </w:divBdr>
            </w:div>
            <w:div w:id="960036909">
              <w:marLeft w:val="0"/>
              <w:marRight w:val="0"/>
              <w:marTop w:val="0"/>
              <w:marBottom w:val="0"/>
              <w:divBdr>
                <w:top w:val="none" w:sz="0" w:space="0" w:color="auto"/>
                <w:left w:val="none" w:sz="0" w:space="0" w:color="auto"/>
                <w:bottom w:val="none" w:sz="0" w:space="0" w:color="auto"/>
                <w:right w:val="none" w:sz="0" w:space="0" w:color="auto"/>
              </w:divBdr>
            </w:div>
            <w:div w:id="1102142193">
              <w:marLeft w:val="0"/>
              <w:marRight w:val="0"/>
              <w:marTop w:val="0"/>
              <w:marBottom w:val="0"/>
              <w:divBdr>
                <w:top w:val="none" w:sz="0" w:space="0" w:color="auto"/>
                <w:left w:val="none" w:sz="0" w:space="0" w:color="auto"/>
                <w:bottom w:val="none" w:sz="0" w:space="0" w:color="auto"/>
                <w:right w:val="none" w:sz="0" w:space="0" w:color="auto"/>
              </w:divBdr>
            </w:div>
            <w:div w:id="1719012969">
              <w:marLeft w:val="0"/>
              <w:marRight w:val="0"/>
              <w:marTop w:val="0"/>
              <w:marBottom w:val="0"/>
              <w:divBdr>
                <w:top w:val="none" w:sz="0" w:space="0" w:color="auto"/>
                <w:left w:val="none" w:sz="0" w:space="0" w:color="auto"/>
                <w:bottom w:val="none" w:sz="0" w:space="0" w:color="auto"/>
                <w:right w:val="none" w:sz="0" w:space="0" w:color="auto"/>
              </w:divBdr>
            </w:div>
            <w:div w:id="1810240658">
              <w:marLeft w:val="0"/>
              <w:marRight w:val="0"/>
              <w:marTop w:val="0"/>
              <w:marBottom w:val="0"/>
              <w:divBdr>
                <w:top w:val="none" w:sz="0" w:space="0" w:color="auto"/>
                <w:left w:val="none" w:sz="0" w:space="0" w:color="auto"/>
                <w:bottom w:val="none" w:sz="0" w:space="0" w:color="auto"/>
                <w:right w:val="none" w:sz="0" w:space="0" w:color="auto"/>
              </w:divBdr>
            </w:div>
            <w:div w:id="1120414166">
              <w:marLeft w:val="0"/>
              <w:marRight w:val="0"/>
              <w:marTop w:val="0"/>
              <w:marBottom w:val="0"/>
              <w:divBdr>
                <w:top w:val="none" w:sz="0" w:space="0" w:color="auto"/>
                <w:left w:val="none" w:sz="0" w:space="0" w:color="auto"/>
                <w:bottom w:val="none" w:sz="0" w:space="0" w:color="auto"/>
                <w:right w:val="none" w:sz="0" w:space="0" w:color="auto"/>
              </w:divBdr>
            </w:div>
            <w:div w:id="64647010">
              <w:marLeft w:val="0"/>
              <w:marRight w:val="0"/>
              <w:marTop w:val="0"/>
              <w:marBottom w:val="0"/>
              <w:divBdr>
                <w:top w:val="none" w:sz="0" w:space="0" w:color="auto"/>
                <w:left w:val="none" w:sz="0" w:space="0" w:color="auto"/>
                <w:bottom w:val="none" w:sz="0" w:space="0" w:color="auto"/>
                <w:right w:val="none" w:sz="0" w:space="0" w:color="auto"/>
              </w:divBdr>
            </w:div>
            <w:div w:id="577399262">
              <w:marLeft w:val="0"/>
              <w:marRight w:val="0"/>
              <w:marTop w:val="0"/>
              <w:marBottom w:val="0"/>
              <w:divBdr>
                <w:top w:val="none" w:sz="0" w:space="0" w:color="auto"/>
                <w:left w:val="none" w:sz="0" w:space="0" w:color="auto"/>
                <w:bottom w:val="none" w:sz="0" w:space="0" w:color="auto"/>
                <w:right w:val="none" w:sz="0" w:space="0" w:color="auto"/>
              </w:divBdr>
            </w:div>
            <w:div w:id="594365859">
              <w:marLeft w:val="0"/>
              <w:marRight w:val="0"/>
              <w:marTop w:val="0"/>
              <w:marBottom w:val="0"/>
              <w:divBdr>
                <w:top w:val="none" w:sz="0" w:space="0" w:color="auto"/>
                <w:left w:val="none" w:sz="0" w:space="0" w:color="auto"/>
                <w:bottom w:val="none" w:sz="0" w:space="0" w:color="auto"/>
                <w:right w:val="none" w:sz="0" w:space="0" w:color="auto"/>
              </w:divBdr>
            </w:div>
            <w:div w:id="246160430">
              <w:marLeft w:val="0"/>
              <w:marRight w:val="0"/>
              <w:marTop w:val="0"/>
              <w:marBottom w:val="0"/>
              <w:divBdr>
                <w:top w:val="none" w:sz="0" w:space="0" w:color="auto"/>
                <w:left w:val="none" w:sz="0" w:space="0" w:color="auto"/>
                <w:bottom w:val="none" w:sz="0" w:space="0" w:color="auto"/>
                <w:right w:val="none" w:sz="0" w:space="0" w:color="auto"/>
              </w:divBdr>
            </w:div>
            <w:div w:id="234360103">
              <w:marLeft w:val="0"/>
              <w:marRight w:val="0"/>
              <w:marTop w:val="0"/>
              <w:marBottom w:val="0"/>
              <w:divBdr>
                <w:top w:val="none" w:sz="0" w:space="0" w:color="auto"/>
                <w:left w:val="none" w:sz="0" w:space="0" w:color="auto"/>
                <w:bottom w:val="none" w:sz="0" w:space="0" w:color="auto"/>
                <w:right w:val="none" w:sz="0" w:space="0" w:color="auto"/>
              </w:divBdr>
            </w:div>
            <w:div w:id="567420338">
              <w:marLeft w:val="0"/>
              <w:marRight w:val="0"/>
              <w:marTop w:val="0"/>
              <w:marBottom w:val="0"/>
              <w:divBdr>
                <w:top w:val="none" w:sz="0" w:space="0" w:color="auto"/>
                <w:left w:val="none" w:sz="0" w:space="0" w:color="auto"/>
                <w:bottom w:val="none" w:sz="0" w:space="0" w:color="auto"/>
                <w:right w:val="none" w:sz="0" w:space="0" w:color="auto"/>
              </w:divBdr>
            </w:div>
            <w:div w:id="711226828">
              <w:marLeft w:val="0"/>
              <w:marRight w:val="0"/>
              <w:marTop w:val="0"/>
              <w:marBottom w:val="0"/>
              <w:divBdr>
                <w:top w:val="none" w:sz="0" w:space="0" w:color="auto"/>
                <w:left w:val="none" w:sz="0" w:space="0" w:color="auto"/>
                <w:bottom w:val="none" w:sz="0" w:space="0" w:color="auto"/>
                <w:right w:val="none" w:sz="0" w:space="0" w:color="auto"/>
              </w:divBdr>
            </w:div>
            <w:div w:id="1214657795">
              <w:marLeft w:val="0"/>
              <w:marRight w:val="0"/>
              <w:marTop w:val="0"/>
              <w:marBottom w:val="0"/>
              <w:divBdr>
                <w:top w:val="none" w:sz="0" w:space="0" w:color="auto"/>
                <w:left w:val="none" w:sz="0" w:space="0" w:color="auto"/>
                <w:bottom w:val="none" w:sz="0" w:space="0" w:color="auto"/>
                <w:right w:val="none" w:sz="0" w:space="0" w:color="auto"/>
              </w:divBdr>
            </w:div>
            <w:div w:id="1415854154">
              <w:marLeft w:val="0"/>
              <w:marRight w:val="0"/>
              <w:marTop w:val="0"/>
              <w:marBottom w:val="0"/>
              <w:divBdr>
                <w:top w:val="none" w:sz="0" w:space="0" w:color="auto"/>
                <w:left w:val="none" w:sz="0" w:space="0" w:color="auto"/>
                <w:bottom w:val="none" w:sz="0" w:space="0" w:color="auto"/>
                <w:right w:val="none" w:sz="0" w:space="0" w:color="auto"/>
              </w:divBdr>
            </w:div>
            <w:div w:id="294993857">
              <w:marLeft w:val="0"/>
              <w:marRight w:val="0"/>
              <w:marTop w:val="0"/>
              <w:marBottom w:val="0"/>
              <w:divBdr>
                <w:top w:val="none" w:sz="0" w:space="0" w:color="auto"/>
                <w:left w:val="none" w:sz="0" w:space="0" w:color="auto"/>
                <w:bottom w:val="none" w:sz="0" w:space="0" w:color="auto"/>
                <w:right w:val="none" w:sz="0" w:space="0" w:color="auto"/>
              </w:divBdr>
            </w:div>
            <w:div w:id="1709337103">
              <w:marLeft w:val="0"/>
              <w:marRight w:val="0"/>
              <w:marTop w:val="0"/>
              <w:marBottom w:val="0"/>
              <w:divBdr>
                <w:top w:val="none" w:sz="0" w:space="0" w:color="auto"/>
                <w:left w:val="none" w:sz="0" w:space="0" w:color="auto"/>
                <w:bottom w:val="none" w:sz="0" w:space="0" w:color="auto"/>
                <w:right w:val="none" w:sz="0" w:space="0" w:color="auto"/>
              </w:divBdr>
            </w:div>
            <w:div w:id="1908033007">
              <w:marLeft w:val="0"/>
              <w:marRight w:val="0"/>
              <w:marTop w:val="0"/>
              <w:marBottom w:val="0"/>
              <w:divBdr>
                <w:top w:val="none" w:sz="0" w:space="0" w:color="auto"/>
                <w:left w:val="none" w:sz="0" w:space="0" w:color="auto"/>
                <w:bottom w:val="none" w:sz="0" w:space="0" w:color="auto"/>
                <w:right w:val="none" w:sz="0" w:space="0" w:color="auto"/>
              </w:divBdr>
            </w:div>
            <w:div w:id="1854221490">
              <w:marLeft w:val="0"/>
              <w:marRight w:val="0"/>
              <w:marTop w:val="0"/>
              <w:marBottom w:val="0"/>
              <w:divBdr>
                <w:top w:val="none" w:sz="0" w:space="0" w:color="auto"/>
                <w:left w:val="none" w:sz="0" w:space="0" w:color="auto"/>
                <w:bottom w:val="none" w:sz="0" w:space="0" w:color="auto"/>
                <w:right w:val="none" w:sz="0" w:space="0" w:color="auto"/>
              </w:divBdr>
            </w:div>
            <w:div w:id="12044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2226">
      <w:bodyDiv w:val="1"/>
      <w:marLeft w:val="0"/>
      <w:marRight w:val="0"/>
      <w:marTop w:val="0"/>
      <w:marBottom w:val="0"/>
      <w:divBdr>
        <w:top w:val="none" w:sz="0" w:space="0" w:color="auto"/>
        <w:left w:val="none" w:sz="0" w:space="0" w:color="auto"/>
        <w:bottom w:val="none" w:sz="0" w:space="0" w:color="auto"/>
        <w:right w:val="none" w:sz="0" w:space="0" w:color="auto"/>
      </w:divBdr>
    </w:div>
    <w:div w:id="1549755457">
      <w:bodyDiv w:val="1"/>
      <w:marLeft w:val="0"/>
      <w:marRight w:val="0"/>
      <w:marTop w:val="0"/>
      <w:marBottom w:val="0"/>
      <w:divBdr>
        <w:top w:val="none" w:sz="0" w:space="0" w:color="auto"/>
        <w:left w:val="none" w:sz="0" w:space="0" w:color="auto"/>
        <w:bottom w:val="none" w:sz="0" w:space="0" w:color="auto"/>
        <w:right w:val="none" w:sz="0" w:space="0" w:color="auto"/>
      </w:divBdr>
      <w:divsChild>
        <w:div w:id="698119652">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598249516">
      <w:bodyDiv w:val="1"/>
      <w:marLeft w:val="0"/>
      <w:marRight w:val="0"/>
      <w:marTop w:val="0"/>
      <w:marBottom w:val="0"/>
      <w:divBdr>
        <w:top w:val="none" w:sz="0" w:space="0" w:color="auto"/>
        <w:left w:val="none" w:sz="0" w:space="0" w:color="auto"/>
        <w:bottom w:val="none" w:sz="0" w:space="0" w:color="auto"/>
        <w:right w:val="none" w:sz="0" w:space="0" w:color="auto"/>
      </w:divBdr>
      <w:divsChild>
        <w:div w:id="683626567">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654873739">
      <w:bodyDiv w:val="1"/>
      <w:marLeft w:val="0"/>
      <w:marRight w:val="0"/>
      <w:marTop w:val="0"/>
      <w:marBottom w:val="0"/>
      <w:divBdr>
        <w:top w:val="none" w:sz="0" w:space="0" w:color="auto"/>
        <w:left w:val="none" w:sz="0" w:space="0" w:color="auto"/>
        <w:bottom w:val="none" w:sz="0" w:space="0" w:color="auto"/>
        <w:right w:val="none" w:sz="0" w:space="0" w:color="auto"/>
      </w:divBdr>
    </w:div>
    <w:div w:id="1673265452">
      <w:bodyDiv w:val="1"/>
      <w:marLeft w:val="0"/>
      <w:marRight w:val="0"/>
      <w:marTop w:val="0"/>
      <w:marBottom w:val="0"/>
      <w:divBdr>
        <w:top w:val="none" w:sz="0" w:space="0" w:color="auto"/>
        <w:left w:val="none" w:sz="0" w:space="0" w:color="auto"/>
        <w:bottom w:val="none" w:sz="0" w:space="0" w:color="auto"/>
        <w:right w:val="none" w:sz="0" w:space="0" w:color="auto"/>
      </w:divBdr>
      <w:divsChild>
        <w:div w:id="1241215203">
          <w:marLeft w:val="0"/>
          <w:marRight w:val="0"/>
          <w:marTop w:val="0"/>
          <w:marBottom w:val="0"/>
          <w:divBdr>
            <w:top w:val="none" w:sz="0" w:space="0" w:color="auto"/>
            <w:left w:val="none" w:sz="0" w:space="0" w:color="auto"/>
            <w:bottom w:val="none" w:sz="0" w:space="0" w:color="auto"/>
            <w:right w:val="none" w:sz="0" w:space="0" w:color="auto"/>
          </w:divBdr>
          <w:divsChild>
            <w:div w:id="1283653734">
              <w:marLeft w:val="0"/>
              <w:marRight w:val="0"/>
              <w:marTop w:val="0"/>
              <w:marBottom w:val="0"/>
              <w:divBdr>
                <w:top w:val="none" w:sz="0" w:space="0" w:color="auto"/>
                <w:left w:val="none" w:sz="0" w:space="0" w:color="auto"/>
                <w:bottom w:val="none" w:sz="0" w:space="0" w:color="auto"/>
                <w:right w:val="none" w:sz="0" w:space="0" w:color="auto"/>
              </w:divBdr>
            </w:div>
            <w:div w:id="1156727131">
              <w:marLeft w:val="0"/>
              <w:marRight w:val="0"/>
              <w:marTop w:val="0"/>
              <w:marBottom w:val="0"/>
              <w:divBdr>
                <w:top w:val="none" w:sz="0" w:space="0" w:color="auto"/>
                <w:left w:val="none" w:sz="0" w:space="0" w:color="auto"/>
                <w:bottom w:val="none" w:sz="0" w:space="0" w:color="auto"/>
                <w:right w:val="none" w:sz="0" w:space="0" w:color="auto"/>
              </w:divBdr>
            </w:div>
            <w:div w:id="1715349564">
              <w:marLeft w:val="0"/>
              <w:marRight w:val="0"/>
              <w:marTop w:val="0"/>
              <w:marBottom w:val="0"/>
              <w:divBdr>
                <w:top w:val="none" w:sz="0" w:space="0" w:color="auto"/>
                <w:left w:val="none" w:sz="0" w:space="0" w:color="auto"/>
                <w:bottom w:val="none" w:sz="0" w:space="0" w:color="auto"/>
                <w:right w:val="none" w:sz="0" w:space="0" w:color="auto"/>
              </w:divBdr>
            </w:div>
            <w:div w:id="169488545">
              <w:marLeft w:val="0"/>
              <w:marRight w:val="0"/>
              <w:marTop w:val="0"/>
              <w:marBottom w:val="0"/>
              <w:divBdr>
                <w:top w:val="none" w:sz="0" w:space="0" w:color="auto"/>
                <w:left w:val="none" w:sz="0" w:space="0" w:color="auto"/>
                <w:bottom w:val="none" w:sz="0" w:space="0" w:color="auto"/>
                <w:right w:val="none" w:sz="0" w:space="0" w:color="auto"/>
              </w:divBdr>
            </w:div>
            <w:div w:id="375083217">
              <w:marLeft w:val="0"/>
              <w:marRight w:val="0"/>
              <w:marTop w:val="0"/>
              <w:marBottom w:val="0"/>
              <w:divBdr>
                <w:top w:val="none" w:sz="0" w:space="0" w:color="auto"/>
                <w:left w:val="none" w:sz="0" w:space="0" w:color="auto"/>
                <w:bottom w:val="none" w:sz="0" w:space="0" w:color="auto"/>
                <w:right w:val="none" w:sz="0" w:space="0" w:color="auto"/>
              </w:divBdr>
            </w:div>
            <w:div w:id="273484980">
              <w:marLeft w:val="0"/>
              <w:marRight w:val="0"/>
              <w:marTop w:val="0"/>
              <w:marBottom w:val="0"/>
              <w:divBdr>
                <w:top w:val="none" w:sz="0" w:space="0" w:color="auto"/>
                <w:left w:val="none" w:sz="0" w:space="0" w:color="auto"/>
                <w:bottom w:val="none" w:sz="0" w:space="0" w:color="auto"/>
                <w:right w:val="none" w:sz="0" w:space="0" w:color="auto"/>
              </w:divBdr>
            </w:div>
            <w:div w:id="1595942014">
              <w:marLeft w:val="0"/>
              <w:marRight w:val="0"/>
              <w:marTop w:val="0"/>
              <w:marBottom w:val="0"/>
              <w:divBdr>
                <w:top w:val="none" w:sz="0" w:space="0" w:color="auto"/>
                <w:left w:val="none" w:sz="0" w:space="0" w:color="auto"/>
                <w:bottom w:val="none" w:sz="0" w:space="0" w:color="auto"/>
                <w:right w:val="none" w:sz="0" w:space="0" w:color="auto"/>
              </w:divBdr>
            </w:div>
            <w:div w:id="2142578808">
              <w:marLeft w:val="0"/>
              <w:marRight w:val="0"/>
              <w:marTop w:val="0"/>
              <w:marBottom w:val="0"/>
              <w:divBdr>
                <w:top w:val="none" w:sz="0" w:space="0" w:color="auto"/>
                <w:left w:val="none" w:sz="0" w:space="0" w:color="auto"/>
                <w:bottom w:val="none" w:sz="0" w:space="0" w:color="auto"/>
                <w:right w:val="none" w:sz="0" w:space="0" w:color="auto"/>
              </w:divBdr>
            </w:div>
            <w:div w:id="234316759">
              <w:marLeft w:val="0"/>
              <w:marRight w:val="0"/>
              <w:marTop w:val="0"/>
              <w:marBottom w:val="0"/>
              <w:divBdr>
                <w:top w:val="none" w:sz="0" w:space="0" w:color="auto"/>
                <w:left w:val="none" w:sz="0" w:space="0" w:color="auto"/>
                <w:bottom w:val="none" w:sz="0" w:space="0" w:color="auto"/>
                <w:right w:val="none" w:sz="0" w:space="0" w:color="auto"/>
              </w:divBdr>
            </w:div>
            <w:div w:id="1611089205">
              <w:marLeft w:val="0"/>
              <w:marRight w:val="0"/>
              <w:marTop w:val="0"/>
              <w:marBottom w:val="0"/>
              <w:divBdr>
                <w:top w:val="none" w:sz="0" w:space="0" w:color="auto"/>
                <w:left w:val="none" w:sz="0" w:space="0" w:color="auto"/>
                <w:bottom w:val="none" w:sz="0" w:space="0" w:color="auto"/>
                <w:right w:val="none" w:sz="0" w:space="0" w:color="auto"/>
              </w:divBdr>
            </w:div>
            <w:div w:id="648021863">
              <w:marLeft w:val="0"/>
              <w:marRight w:val="0"/>
              <w:marTop w:val="0"/>
              <w:marBottom w:val="0"/>
              <w:divBdr>
                <w:top w:val="none" w:sz="0" w:space="0" w:color="auto"/>
                <w:left w:val="none" w:sz="0" w:space="0" w:color="auto"/>
                <w:bottom w:val="none" w:sz="0" w:space="0" w:color="auto"/>
                <w:right w:val="none" w:sz="0" w:space="0" w:color="auto"/>
              </w:divBdr>
            </w:div>
            <w:div w:id="204565649">
              <w:marLeft w:val="0"/>
              <w:marRight w:val="0"/>
              <w:marTop w:val="0"/>
              <w:marBottom w:val="0"/>
              <w:divBdr>
                <w:top w:val="none" w:sz="0" w:space="0" w:color="auto"/>
                <w:left w:val="none" w:sz="0" w:space="0" w:color="auto"/>
                <w:bottom w:val="none" w:sz="0" w:space="0" w:color="auto"/>
                <w:right w:val="none" w:sz="0" w:space="0" w:color="auto"/>
              </w:divBdr>
            </w:div>
            <w:div w:id="467823125">
              <w:marLeft w:val="0"/>
              <w:marRight w:val="0"/>
              <w:marTop w:val="0"/>
              <w:marBottom w:val="0"/>
              <w:divBdr>
                <w:top w:val="none" w:sz="0" w:space="0" w:color="auto"/>
                <w:left w:val="none" w:sz="0" w:space="0" w:color="auto"/>
                <w:bottom w:val="none" w:sz="0" w:space="0" w:color="auto"/>
                <w:right w:val="none" w:sz="0" w:space="0" w:color="auto"/>
              </w:divBdr>
            </w:div>
            <w:div w:id="1117942699">
              <w:marLeft w:val="0"/>
              <w:marRight w:val="0"/>
              <w:marTop w:val="0"/>
              <w:marBottom w:val="0"/>
              <w:divBdr>
                <w:top w:val="none" w:sz="0" w:space="0" w:color="auto"/>
                <w:left w:val="none" w:sz="0" w:space="0" w:color="auto"/>
                <w:bottom w:val="none" w:sz="0" w:space="0" w:color="auto"/>
                <w:right w:val="none" w:sz="0" w:space="0" w:color="auto"/>
              </w:divBdr>
            </w:div>
            <w:div w:id="603076614">
              <w:marLeft w:val="0"/>
              <w:marRight w:val="0"/>
              <w:marTop w:val="0"/>
              <w:marBottom w:val="0"/>
              <w:divBdr>
                <w:top w:val="none" w:sz="0" w:space="0" w:color="auto"/>
                <w:left w:val="none" w:sz="0" w:space="0" w:color="auto"/>
                <w:bottom w:val="none" w:sz="0" w:space="0" w:color="auto"/>
                <w:right w:val="none" w:sz="0" w:space="0" w:color="auto"/>
              </w:divBdr>
            </w:div>
            <w:div w:id="1175266048">
              <w:marLeft w:val="0"/>
              <w:marRight w:val="0"/>
              <w:marTop w:val="0"/>
              <w:marBottom w:val="0"/>
              <w:divBdr>
                <w:top w:val="none" w:sz="0" w:space="0" w:color="auto"/>
                <w:left w:val="none" w:sz="0" w:space="0" w:color="auto"/>
                <w:bottom w:val="none" w:sz="0" w:space="0" w:color="auto"/>
                <w:right w:val="none" w:sz="0" w:space="0" w:color="auto"/>
              </w:divBdr>
            </w:div>
            <w:div w:id="1125584450">
              <w:marLeft w:val="0"/>
              <w:marRight w:val="0"/>
              <w:marTop w:val="0"/>
              <w:marBottom w:val="0"/>
              <w:divBdr>
                <w:top w:val="none" w:sz="0" w:space="0" w:color="auto"/>
                <w:left w:val="none" w:sz="0" w:space="0" w:color="auto"/>
                <w:bottom w:val="none" w:sz="0" w:space="0" w:color="auto"/>
                <w:right w:val="none" w:sz="0" w:space="0" w:color="auto"/>
              </w:divBdr>
            </w:div>
            <w:div w:id="1964118326">
              <w:marLeft w:val="0"/>
              <w:marRight w:val="0"/>
              <w:marTop w:val="0"/>
              <w:marBottom w:val="0"/>
              <w:divBdr>
                <w:top w:val="none" w:sz="0" w:space="0" w:color="auto"/>
                <w:left w:val="none" w:sz="0" w:space="0" w:color="auto"/>
                <w:bottom w:val="none" w:sz="0" w:space="0" w:color="auto"/>
                <w:right w:val="none" w:sz="0" w:space="0" w:color="auto"/>
              </w:divBdr>
            </w:div>
            <w:div w:id="1352877538">
              <w:marLeft w:val="0"/>
              <w:marRight w:val="0"/>
              <w:marTop w:val="0"/>
              <w:marBottom w:val="0"/>
              <w:divBdr>
                <w:top w:val="none" w:sz="0" w:space="0" w:color="auto"/>
                <w:left w:val="none" w:sz="0" w:space="0" w:color="auto"/>
                <w:bottom w:val="none" w:sz="0" w:space="0" w:color="auto"/>
                <w:right w:val="none" w:sz="0" w:space="0" w:color="auto"/>
              </w:divBdr>
            </w:div>
            <w:div w:id="453790638">
              <w:marLeft w:val="0"/>
              <w:marRight w:val="0"/>
              <w:marTop w:val="0"/>
              <w:marBottom w:val="0"/>
              <w:divBdr>
                <w:top w:val="none" w:sz="0" w:space="0" w:color="auto"/>
                <w:left w:val="none" w:sz="0" w:space="0" w:color="auto"/>
                <w:bottom w:val="none" w:sz="0" w:space="0" w:color="auto"/>
                <w:right w:val="none" w:sz="0" w:space="0" w:color="auto"/>
              </w:divBdr>
            </w:div>
            <w:div w:id="1656840466">
              <w:marLeft w:val="0"/>
              <w:marRight w:val="0"/>
              <w:marTop w:val="0"/>
              <w:marBottom w:val="0"/>
              <w:divBdr>
                <w:top w:val="none" w:sz="0" w:space="0" w:color="auto"/>
                <w:left w:val="none" w:sz="0" w:space="0" w:color="auto"/>
                <w:bottom w:val="none" w:sz="0" w:space="0" w:color="auto"/>
                <w:right w:val="none" w:sz="0" w:space="0" w:color="auto"/>
              </w:divBdr>
            </w:div>
            <w:div w:id="444739120">
              <w:marLeft w:val="0"/>
              <w:marRight w:val="0"/>
              <w:marTop w:val="0"/>
              <w:marBottom w:val="0"/>
              <w:divBdr>
                <w:top w:val="none" w:sz="0" w:space="0" w:color="auto"/>
                <w:left w:val="none" w:sz="0" w:space="0" w:color="auto"/>
                <w:bottom w:val="none" w:sz="0" w:space="0" w:color="auto"/>
                <w:right w:val="none" w:sz="0" w:space="0" w:color="auto"/>
              </w:divBdr>
            </w:div>
            <w:div w:id="26495988">
              <w:marLeft w:val="0"/>
              <w:marRight w:val="0"/>
              <w:marTop w:val="0"/>
              <w:marBottom w:val="0"/>
              <w:divBdr>
                <w:top w:val="none" w:sz="0" w:space="0" w:color="auto"/>
                <w:left w:val="none" w:sz="0" w:space="0" w:color="auto"/>
                <w:bottom w:val="none" w:sz="0" w:space="0" w:color="auto"/>
                <w:right w:val="none" w:sz="0" w:space="0" w:color="auto"/>
              </w:divBdr>
            </w:div>
            <w:div w:id="1985575032">
              <w:marLeft w:val="0"/>
              <w:marRight w:val="0"/>
              <w:marTop w:val="0"/>
              <w:marBottom w:val="0"/>
              <w:divBdr>
                <w:top w:val="none" w:sz="0" w:space="0" w:color="auto"/>
                <w:left w:val="none" w:sz="0" w:space="0" w:color="auto"/>
                <w:bottom w:val="none" w:sz="0" w:space="0" w:color="auto"/>
                <w:right w:val="none" w:sz="0" w:space="0" w:color="auto"/>
              </w:divBdr>
            </w:div>
            <w:div w:id="1065109087">
              <w:marLeft w:val="0"/>
              <w:marRight w:val="0"/>
              <w:marTop w:val="0"/>
              <w:marBottom w:val="0"/>
              <w:divBdr>
                <w:top w:val="none" w:sz="0" w:space="0" w:color="auto"/>
                <w:left w:val="none" w:sz="0" w:space="0" w:color="auto"/>
                <w:bottom w:val="none" w:sz="0" w:space="0" w:color="auto"/>
                <w:right w:val="none" w:sz="0" w:space="0" w:color="auto"/>
              </w:divBdr>
            </w:div>
            <w:div w:id="1514874795">
              <w:marLeft w:val="0"/>
              <w:marRight w:val="0"/>
              <w:marTop w:val="0"/>
              <w:marBottom w:val="0"/>
              <w:divBdr>
                <w:top w:val="none" w:sz="0" w:space="0" w:color="auto"/>
                <w:left w:val="none" w:sz="0" w:space="0" w:color="auto"/>
                <w:bottom w:val="none" w:sz="0" w:space="0" w:color="auto"/>
                <w:right w:val="none" w:sz="0" w:space="0" w:color="auto"/>
              </w:divBdr>
            </w:div>
            <w:div w:id="1430539756">
              <w:marLeft w:val="0"/>
              <w:marRight w:val="0"/>
              <w:marTop w:val="0"/>
              <w:marBottom w:val="0"/>
              <w:divBdr>
                <w:top w:val="none" w:sz="0" w:space="0" w:color="auto"/>
                <w:left w:val="none" w:sz="0" w:space="0" w:color="auto"/>
                <w:bottom w:val="none" w:sz="0" w:space="0" w:color="auto"/>
                <w:right w:val="none" w:sz="0" w:space="0" w:color="auto"/>
              </w:divBdr>
            </w:div>
            <w:div w:id="1975476766">
              <w:marLeft w:val="0"/>
              <w:marRight w:val="0"/>
              <w:marTop w:val="0"/>
              <w:marBottom w:val="0"/>
              <w:divBdr>
                <w:top w:val="none" w:sz="0" w:space="0" w:color="auto"/>
                <w:left w:val="none" w:sz="0" w:space="0" w:color="auto"/>
                <w:bottom w:val="none" w:sz="0" w:space="0" w:color="auto"/>
                <w:right w:val="none" w:sz="0" w:space="0" w:color="auto"/>
              </w:divBdr>
            </w:div>
            <w:div w:id="1089275008">
              <w:marLeft w:val="0"/>
              <w:marRight w:val="0"/>
              <w:marTop w:val="0"/>
              <w:marBottom w:val="0"/>
              <w:divBdr>
                <w:top w:val="none" w:sz="0" w:space="0" w:color="auto"/>
                <w:left w:val="none" w:sz="0" w:space="0" w:color="auto"/>
                <w:bottom w:val="none" w:sz="0" w:space="0" w:color="auto"/>
                <w:right w:val="none" w:sz="0" w:space="0" w:color="auto"/>
              </w:divBdr>
            </w:div>
            <w:div w:id="663239442">
              <w:marLeft w:val="0"/>
              <w:marRight w:val="0"/>
              <w:marTop w:val="0"/>
              <w:marBottom w:val="0"/>
              <w:divBdr>
                <w:top w:val="none" w:sz="0" w:space="0" w:color="auto"/>
                <w:left w:val="none" w:sz="0" w:space="0" w:color="auto"/>
                <w:bottom w:val="none" w:sz="0" w:space="0" w:color="auto"/>
                <w:right w:val="none" w:sz="0" w:space="0" w:color="auto"/>
              </w:divBdr>
            </w:div>
            <w:div w:id="1123379203">
              <w:marLeft w:val="0"/>
              <w:marRight w:val="0"/>
              <w:marTop w:val="0"/>
              <w:marBottom w:val="0"/>
              <w:divBdr>
                <w:top w:val="none" w:sz="0" w:space="0" w:color="auto"/>
                <w:left w:val="none" w:sz="0" w:space="0" w:color="auto"/>
                <w:bottom w:val="none" w:sz="0" w:space="0" w:color="auto"/>
                <w:right w:val="none" w:sz="0" w:space="0" w:color="auto"/>
              </w:divBdr>
            </w:div>
            <w:div w:id="1916628302">
              <w:marLeft w:val="0"/>
              <w:marRight w:val="0"/>
              <w:marTop w:val="0"/>
              <w:marBottom w:val="0"/>
              <w:divBdr>
                <w:top w:val="none" w:sz="0" w:space="0" w:color="auto"/>
                <w:left w:val="none" w:sz="0" w:space="0" w:color="auto"/>
                <w:bottom w:val="none" w:sz="0" w:space="0" w:color="auto"/>
                <w:right w:val="none" w:sz="0" w:space="0" w:color="auto"/>
              </w:divBdr>
            </w:div>
            <w:div w:id="1661616533">
              <w:marLeft w:val="0"/>
              <w:marRight w:val="0"/>
              <w:marTop w:val="0"/>
              <w:marBottom w:val="0"/>
              <w:divBdr>
                <w:top w:val="none" w:sz="0" w:space="0" w:color="auto"/>
                <w:left w:val="none" w:sz="0" w:space="0" w:color="auto"/>
                <w:bottom w:val="none" w:sz="0" w:space="0" w:color="auto"/>
                <w:right w:val="none" w:sz="0" w:space="0" w:color="auto"/>
              </w:divBdr>
            </w:div>
            <w:div w:id="157111065">
              <w:marLeft w:val="0"/>
              <w:marRight w:val="0"/>
              <w:marTop w:val="0"/>
              <w:marBottom w:val="0"/>
              <w:divBdr>
                <w:top w:val="none" w:sz="0" w:space="0" w:color="auto"/>
                <w:left w:val="none" w:sz="0" w:space="0" w:color="auto"/>
                <w:bottom w:val="none" w:sz="0" w:space="0" w:color="auto"/>
                <w:right w:val="none" w:sz="0" w:space="0" w:color="auto"/>
              </w:divBdr>
            </w:div>
            <w:div w:id="40714652">
              <w:marLeft w:val="0"/>
              <w:marRight w:val="0"/>
              <w:marTop w:val="0"/>
              <w:marBottom w:val="0"/>
              <w:divBdr>
                <w:top w:val="none" w:sz="0" w:space="0" w:color="auto"/>
                <w:left w:val="none" w:sz="0" w:space="0" w:color="auto"/>
                <w:bottom w:val="none" w:sz="0" w:space="0" w:color="auto"/>
                <w:right w:val="none" w:sz="0" w:space="0" w:color="auto"/>
              </w:divBdr>
            </w:div>
            <w:div w:id="511533316">
              <w:marLeft w:val="0"/>
              <w:marRight w:val="0"/>
              <w:marTop w:val="0"/>
              <w:marBottom w:val="0"/>
              <w:divBdr>
                <w:top w:val="none" w:sz="0" w:space="0" w:color="auto"/>
                <w:left w:val="none" w:sz="0" w:space="0" w:color="auto"/>
                <w:bottom w:val="none" w:sz="0" w:space="0" w:color="auto"/>
                <w:right w:val="none" w:sz="0" w:space="0" w:color="auto"/>
              </w:divBdr>
            </w:div>
            <w:div w:id="1977635068">
              <w:marLeft w:val="0"/>
              <w:marRight w:val="0"/>
              <w:marTop w:val="0"/>
              <w:marBottom w:val="0"/>
              <w:divBdr>
                <w:top w:val="none" w:sz="0" w:space="0" w:color="auto"/>
                <w:left w:val="none" w:sz="0" w:space="0" w:color="auto"/>
                <w:bottom w:val="none" w:sz="0" w:space="0" w:color="auto"/>
                <w:right w:val="none" w:sz="0" w:space="0" w:color="auto"/>
              </w:divBdr>
            </w:div>
            <w:div w:id="1935437846">
              <w:marLeft w:val="0"/>
              <w:marRight w:val="0"/>
              <w:marTop w:val="0"/>
              <w:marBottom w:val="0"/>
              <w:divBdr>
                <w:top w:val="none" w:sz="0" w:space="0" w:color="auto"/>
                <w:left w:val="none" w:sz="0" w:space="0" w:color="auto"/>
                <w:bottom w:val="none" w:sz="0" w:space="0" w:color="auto"/>
                <w:right w:val="none" w:sz="0" w:space="0" w:color="auto"/>
              </w:divBdr>
            </w:div>
            <w:div w:id="732511128">
              <w:marLeft w:val="0"/>
              <w:marRight w:val="0"/>
              <w:marTop w:val="0"/>
              <w:marBottom w:val="0"/>
              <w:divBdr>
                <w:top w:val="none" w:sz="0" w:space="0" w:color="auto"/>
                <w:left w:val="none" w:sz="0" w:space="0" w:color="auto"/>
                <w:bottom w:val="none" w:sz="0" w:space="0" w:color="auto"/>
                <w:right w:val="none" w:sz="0" w:space="0" w:color="auto"/>
              </w:divBdr>
            </w:div>
            <w:div w:id="1513762824">
              <w:marLeft w:val="0"/>
              <w:marRight w:val="0"/>
              <w:marTop w:val="0"/>
              <w:marBottom w:val="0"/>
              <w:divBdr>
                <w:top w:val="none" w:sz="0" w:space="0" w:color="auto"/>
                <w:left w:val="none" w:sz="0" w:space="0" w:color="auto"/>
                <w:bottom w:val="none" w:sz="0" w:space="0" w:color="auto"/>
                <w:right w:val="none" w:sz="0" w:space="0" w:color="auto"/>
              </w:divBdr>
            </w:div>
            <w:div w:id="1222905260">
              <w:marLeft w:val="0"/>
              <w:marRight w:val="0"/>
              <w:marTop w:val="0"/>
              <w:marBottom w:val="0"/>
              <w:divBdr>
                <w:top w:val="none" w:sz="0" w:space="0" w:color="auto"/>
                <w:left w:val="none" w:sz="0" w:space="0" w:color="auto"/>
                <w:bottom w:val="none" w:sz="0" w:space="0" w:color="auto"/>
                <w:right w:val="none" w:sz="0" w:space="0" w:color="auto"/>
              </w:divBdr>
            </w:div>
            <w:div w:id="121264941">
              <w:marLeft w:val="0"/>
              <w:marRight w:val="0"/>
              <w:marTop w:val="0"/>
              <w:marBottom w:val="0"/>
              <w:divBdr>
                <w:top w:val="none" w:sz="0" w:space="0" w:color="auto"/>
                <w:left w:val="none" w:sz="0" w:space="0" w:color="auto"/>
                <w:bottom w:val="none" w:sz="0" w:space="0" w:color="auto"/>
                <w:right w:val="none" w:sz="0" w:space="0" w:color="auto"/>
              </w:divBdr>
            </w:div>
            <w:div w:id="1848204567">
              <w:marLeft w:val="0"/>
              <w:marRight w:val="0"/>
              <w:marTop w:val="0"/>
              <w:marBottom w:val="0"/>
              <w:divBdr>
                <w:top w:val="none" w:sz="0" w:space="0" w:color="auto"/>
                <w:left w:val="none" w:sz="0" w:space="0" w:color="auto"/>
                <w:bottom w:val="none" w:sz="0" w:space="0" w:color="auto"/>
                <w:right w:val="none" w:sz="0" w:space="0" w:color="auto"/>
              </w:divBdr>
            </w:div>
            <w:div w:id="1374698801">
              <w:marLeft w:val="0"/>
              <w:marRight w:val="0"/>
              <w:marTop w:val="0"/>
              <w:marBottom w:val="0"/>
              <w:divBdr>
                <w:top w:val="none" w:sz="0" w:space="0" w:color="auto"/>
                <w:left w:val="none" w:sz="0" w:space="0" w:color="auto"/>
                <w:bottom w:val="none" w:sz="0" w:space="0" w:color="auto"/>
                <w:right w:val="none" w:sz="0" w:space="0" w:color="auto"/>
              </w:divBdr>
            </w:div>
            <w:div w:id="379864823">
              <w:marLeft w:val="0"/>
              <w:marRight w:val="0"/>
              <w:marTop w:val="0"/>
              <w:marBottom w:val="0"/>
              <w:divBdr>
                <w:top w:val="none" w:sz="0" w:space="0" w:color="auto"/>
                <w:left w:val="none" w:sz="0" w:space="0" w:color="auto"/>
                <w:bottom w:val="none" w:sz="0" w:space="0" w:color="auto"/>
                <w:right w:val="none" w:sz="0" w:space="0" w:color="auto"/>
              </w:divBdr>
            </w:div>
            <w:div w:id="314648217">
              <w:marLeft w:val="0"/>
              <w:marRight w:val="0"/>
              <w:marTop w:val="0"/>
              <w:marBottom w:val="0"/>
              <w:divBdr>
                <w:top w:val="none" w:sz="0" w:space="0" w:color="auto"/>
                <w:left w:val="none" w:sz="0" w:space="0" w:color="auto"/>
                <w:bottom w:val="none" w:sz="0" w:space="0" w:color="auto"/>
                <w:right w:val="none" w:sz="0" w:space="0" w:color="auto"/>
              </w:divBdr>
            </w:div>
            <w:div w:id="1197086727">
              <w:marLeft w:val="0"/>
              <w:marRight w:val="0"/>
              <w:marTop w:val="0"/>
              <w:marBottom w:val="0"/>
              <w:divBdr>
                <w:top w:val="none" w:sz="0" w:space="0" w:color="auto"/>
                <w:left w:val="none" w:sz="0" w:space="0" w:color="auto"/>
                <w:bottom w:val="none" w:sz="0" w:space="0" w:color="auto"/>
                <w:right w:val="none" w:sz="0" w:space="0" w:color="auto"/>
              </w:divBdr>
            </w:div>
            <w:div w:id="1641959149">
              <w:marLeft w:val="0"/>
              <w:marRight w:val="0"/>
              <w:marTop w:val="0"/>
              <w:marBottom w:val="0"/>
              <w:divBdr>
                <w:top w:val="none" w:sz="0" w:space="0" w:color="auto"/>
                <w:left w:val="none" w:sz="0" w:space="0" w:color="auto"/>
                <w:bottom w:val="none" w:sz="0" w:space="0" w:color="auto"/>
                <w:right w:val="none" w:sz="0" w:space="0" w:color="auto"/>
              </w:divBdr>
            </w:div>
            <w:div w:id="26371531">
              <w:marLeft w:val="0"/>
              <w:marRight w:val="0"/>
              <w:marTop w:val="0"/>
              <w:marBottom w:val="0"/>
              <w:divBdr>
                <w:top w:val="none" w:sz="0" w:space="0" w:color="auto"/>
                <w:left w:val="none" w:sz="0" w:space="0" w:color="auto"/>
                <w:bottom w:val="none" w:sz="0" w:space="0" w:color="auto"/>
                <w:right w:val="none" w:sz="0" w:space="0" w:color="auto"/>
              </w:divBdr>
            </w:div>
            <w:div w:id="1339044358">
              <w:marLeft w:val="0"/>
              <w:marRight w:val="0"/>
              <w:marTop w:val="0"/>
              <w:marBottom w:val="0"/>
              <w:divBdr>
                <w:top w:val="none" w:sz="0" w:space="0" w:color="auto"/>
                <w:left w:val="none" w:sz="0" w:space="0" w:color="auto"/>
                <w:bottom w:val="none" w:sz="0" w:space="0" w:color="auto"/>
                <w:right w:val="none" w:sz="0" w:space="0" w:color="auto"/>
              </w:divBdr>
            </w:div>
            <w:div w:id="532573045">
              <w:marLeft w:val="0"/>
              <w:marRight w:val="0"/>
              <w:marTop w:val="0"/>
              <w:marBottom w:val="0"/>
              <w:divBdr>
                <w:top w:val="none" w:sz="0" w:space="0" w:color="auto"/>
                <w:left w:val="none" w:sz="0" w:space="0" w:color="auto"/>
                <w:bottom w:val="none" w:sz="0" w:space="0" w:color="auto"/>
                <w:right w:val="none" w:sz="0" w:space="0" w:color="auto"/>
              </w:divBdr>
            </w:div>
            <w:div w:id="25526248">
              <w:marLeft w:val="0"/>
              <w:marRight w:val="0"/>
              <w:marTop w:val="0"/>
              <w:marBottom w:val="0"/>
              <w:divBdr>
                <w:top w:val="none" w:sz="0" w:space="0" w:color="auto"/>
                <w:left w:val="none" w:sz="0" w:space="0" w:color="auto"/>
                <w:bottom w:val="none" w:sz="0" w:space="0" w:color="auto"/>
                <w:right w:val="none" w:sz="0" w:space="0" w:color="auto"/>
              </w:divBdr>
            </w:div>
            <w:div w:id="507331557">
              <w:marLeft w:val="0"/>
              <w:marRight w:val="0"/>
              <w:marTop w:val="0"/>
              <w:marBottom w:val="0"/>
              <w:divBdr>
                <w:top w:val="none" w:sz="0" w:space="0" w:color="auto"/>
                <w:left w:val="none" w:sz="0" w:space="0" w:color="auto"/>
                <w:bottom w:val="none" w:sz="0" w:space="0" w:color="auto"/>
                <w:right w:val="none" w:sz="0" w:space="0" w:color="auto"/>
              </w:divBdr>
            </w:div>
            <w:div w:id="1380351742">
              <w:marLeft w:val="0"/>
              <w:marRight w:val="0"/>
              <w:marTop w:val="0"/>
              <w:marBottom w:val="0"/>
              <w:divBdr>
                <w:top w:val="none" w:sz="0" w:space="0" w:color="auto"/>
                <w:left w:val="none" w:sz="0" w:space="0" w:color="auto"/>
                <w:bottom w:val="none" w:sz="0" w:space="0" w:color="auto"/>
                <w:right w:val="none" w:sz="0" w:space="0" w:color="auto"/>
              </w:divBdr>
            </w:div>
            <w:div w:id="284773074">
              <w:marLeft w:val="0"/>
              <w:marRight w:val="0"/>
              <w:marTop w:val="0"/>
              <w:marBottom w:val="0"/>
              <w:divBdr>
                <w:top w:val="none" w:sz="0" w:space="0" w:color="auto"/>
                <w:left w:val="none" w:sz="0" w:space="0" w:color="auto"/>
                <w:bottom w:val="none" w:sz="0" w:space="0" w:color="auto"/>
                <w:right w:val="none" w:sz="0" w:space="0" w:color="auto"/>
              </w:divBdr>
            </w:div>
            <w:div w:id="18301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2100">
      <w:bodyDiv w:val="1"/>
      <w:marLeft w:val="0"/>
      <w:marRight w:val="0"/>
      <w:marTop w:val="0"/>
      <w:marBottom w:val="0"/>
      <w:divBdr>
        <w:top w:val="none" w:sz="0" w:space="0" w:color="auto"/>
        <w:left w:val="none" w:sz="0" w:space="0" w:color="auto"/>
        <w:bottom w:val="none" w:sz="0" w:space="0" w:color="auto"/>
        <w:right w:val="none" w:sz="0" w:space="0" w:color="auto"/>
      </w:divBdr>
      <w:divsChild>
        <w:div w:id="1718966137">
          <w:marLeft w:val="0"/>
          <w:marRight w:val="0"/>
          <w:marTop w:val="0"/>
          <w:marBottom w:val="0"/>
          <w:divBdr>
            <w:top w:val="none" w:sz="0" w:space="0" w:color="auto"/>
            <w:left w:val="none" w:sz="0" w:space="0" w:color="auto"/>
            <w:bottom w:val="none" w:sz="0" w:space="0" w:color="auto"/>
            <w:right w:val="none" w:sz="0" w:space="0" w:color="auto"/>
          </w:divBdr>
          <w:divsChild>
            <w:div w:id="925262681">
              <w:marLeft w:val="0"/>
              <w:marRight w:val="0"/>
              <w:marTop w:val="0"/>
              <w:marBottom w:val="0"/>
              <w:divBdr>
                <w:top w:val="none" w:sz="0" w:space="0" w:color="auto"/>
                <w:left w:val="none" w:sz="0" w:space="0" w:color="auto"/>
                <w:bottom w:val="none" w:sz="0" w:space="0" w:color="auto"/>
                <w:right w:val="none" w:sz="0" w:space="0" w:color="auto"/>
              </w:divBdr>
            </w:div>
            <w:div w:id="1888376899">
              <w:marLeft w:val="0"/>
              <w:marRight w:val="0"/>
              <w:marTop w:val="0"/>
              <w:marBottom w:val="0"/>
              <w:divBdr>
                <w:top w:val="none" w:sz="0" w:space="0" w:color="auto"/>
                <w:left w:val="none" w:sz="0" w:space="0" w:color="auto"/>
                <w:bottom w:val="none" w:sz="0" w:space="0" w:color="auto"/>
                <w:right w:val="none" w:sz="0" w:space="0" w:color="auto"/>
              </w:divBdr>
            </w:div>
            <w:div w:id="459762233">
              <w:marLeft w:val="0"/>
              <w:marRight w:val="0"/>
              <w:marTop w:val="0"/>
              <w:marBottom w:val="0"/>
              <w:divBdr>
                <w:top w:val="none" w:sz="0" w:space="0" w:color="auto"/>
                <w:left w:val="none" w:sz="0" w:space="0" w:color="auto"/>
                <w:bottom w:val="none" w:sz="0" w:space="0" w:color="auto"/>
                <w:right w:val="none" w:sz="0" w:space="0" w:color="auto"/>
              </w:divBdr>
            </w:div>
            <w:div w:id="9184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060">
      <w:bodyDiv w:val="1"/>
      <w:marLeft w:val="0"/>
      <w:marRight w:val="0"/>
      <w:marTop w:val="0"/>
      <w:marBottom w:val="0"/>
      <w:divBdr>
        <w:top w:val="none" w:sz="0" w:space="0" w:color="auto"/>
        <w:left w:val="none" w:sz="0" w:space="0" w:color="auto"/>
        <w:bottom w:val="none" w:sz="0" w:space="0" w:color="auto"/>
        <w:right w:val="none" w:sz="0" w:space="0" w:color="auto"/>
      </w:divBdr>
      <w:divsChild>
        <w:div w:id="1915116046">
          <w:marLeft w:val="0"/>
          <w:marRight w:val="0"/>
          <w:marTop w:val="0"/>
          <w:marBottom w:val="0"/>
          <w:divBdr>
            <w:top w:val="none" w:sz="0" w:space="0" w:color="auto"/>
            <w:left w:val="none" w:sz="0" w:space="0" w:color="auto"/>
            <w:bottom w:val="none" w:sz="0" w:space="0" w:color="auto"/>
            <w:right w:val="none" w:sz="0" w:space="0" w:color="auto"/>
          </w:divBdr>
          <w:divsChild>
            <w:div w:id="1434478443">
              <w:marLeft w:val="0"/>
              <w:marRight w:val="0"/>
              <w:marTop w:val="0"/>
              <w:marBottom w:val="0"/>
              <w:divBdr>
                <w:top w:val="none" w:sz="0" w:space="0" w:color="auto"/>
                <w:left w:val="none" w:sz="0" w:space="0" w:color="auto"/>
                <w:bottom w:val="none" w:sz="0" w:space="0" w:color="auto"/>
                <w:right w:val="none" w:sz="0" w:space="0" w:color="auto"/>
              </w:divBdr>
            </w:div>
            <w:div w:id="486556059">
              <w:marLeft w:val="0"/>
              <w:marRight w:val="0"/>
              <w:marTop w:val="0"/>
              <w:marBottom w:val="0"/>
              <w:divBdr>
                <w:top w:val="none" w:sz="0" w:space="0" w:color="auto"/>
                <w:left w:val="none" w:sz="0" w:space="0" w:color="auto"/>
                <w:bottom w:val="none" w:sz="0" w:space="0" w:color="auto"/>
                <w:right w:val="none" w:sz="0" w:space="0" w:color="auto"/>
              </w:divBdr>
            </w:div>
            <w:div w:id="1706905749">
              <w:marLeft w:val="0"/>
              <w:marRight w:val="0"/>
              <w:marTop w:val="0"/>
              <w:marBottom w:val="0"/>
              <w:divBdr>
                <w:top w:val="none" w:sz="0" w:space="0" w:color="auto"/>
                <w:left w:val="none" w:sz="0" w:space="0" w:color="auto"/>
                <w:bottom w:val="none" w:sz="0" w:space="0" w:color="auto"/>
                <w:right w:val="none" w:sz="0" w:space="0" w:color="auto"/>
              </w:divBdr>
            </w:div>
            <w:div w:id="1930962406">
              <w:marLeft w:val="0"/>
              <w:marRight w:val="0"/>
              <w:marTop w:val="0"/>
              <w:marBottom w:val="0"/>
              <w:divBdr>
                <w:top w:val="none" w:sz="0" w:space="0" w:color="auto"/>
                <w:left w:val="none" w:sz="0" w:space="0" w:color="auto"/>
                <w:bottom w:val="none" w:sz="0" w:space="0" w:color="auto"/>
                <w:right w:val="none" w:sz="0" w:space="0" w:color="auto"/>
              </w:divBdr>
            </w:div>
            <w:div w:id="238683507">
              <w:marLeft w:val="0"/>
              <w:marRight w:val="0"/>
              <w:marTop w:val="0"/>
              <w:marBottom w:val="0"/>
              <w:divBdr>
                <w:top w:val="none" w:sz="0" w:space="0" w:color="auto"/>
                <w:left w:val="none" w:sz="0" w:space="0" w:color="auto"/>
                <w:bottom w:val="none" w:sz="0" w:space="0" w:color="auto"/>
                <w:right w:val="none" w:sz="0" w:space="0" w:color="auto"/>
              </w:divBdr>
            </w:div>
            <w:div w:id="695279507">
              <w:marLeft w:val="0"/>
              <w:marRight w:val="0"/>
              <w:marTop w:val="0"/>
              <w:marBottom w:val="0"/>
              <w:divBdr>
                <w:top w:val="none" w:sz="0" w:space="0" w:color="auto"/>
                <w:left w:val="none" w:sz="0" w:space="0" w:color="auto"/>
                <w:bottom w:val="none" w:sz="0" w:space="0" w:color="auto"/>
                <w:right w:val="none" w:sz="0" w:space="0" w:color="auto"/>
              </w:divBdr>
            </w:div>
            <w:div w:id="1281185390">
              <w:marLeft w:val="0"/>
              <w:marRight w:val="0"/>
              <w:marTop w:val="0"/>
              <w:marBottom w:val="0"/>
              <w:divBdr>
                <w:top w:val="none" w:sz="0" w:space="0" w:color="auto"/>
                <w:left w:val="none" w:sz="0" w:space="0" w:color="auto"/>
                <w:bottom w:val="none" w:sz="0" w:space="0" w:color="auto"/>
                <w:right w:val="none" w:sz="0" w:space="0" w:color="auto"/>
              </w:divBdr>
            </w:div>
            <w:div w:id="1451628946">
              <w:marLeft w:val="0"/>
              <w:marRight w:val="0"/>
              <w:marTop w:val="0"/>
              <w:marBottom w:val="0"/>
              <w:divBdr>
                <w:top w:val="none" w:sz="0" w:space="0" w:color="auto"/>
                <w:left w:val="none" w:sz="0" w:space="0" w:color="auto"/>
                <w:bottom w:val="none" w:sz="0" w:space="0" w:color="auto"/>
                <w:right w:val="none" w:sz="0" w:space="0" w:color="auto"/>
              </w:divBdr>
            </w:div>
            <w:div w:id="241840338">
              <w:marLeft w:val="0"/>
              <w:marRight w:val="0"/>
              <w:marTop w:val="0"/>
              <w:marBottom w:val="0"/>
              <w:divBdr>
                <w:top w:val="none" w:sz="0" w:space="0" w:color="auto"/>
                <w:left w:val="none" w:sz="0" w:space="0" w:color="auto"/>
                <w:bottom w:val="none" w:sz="0" w:space="0" w:color="auto"/>
                <w:right w:val="none" w:sz="0" w:space="0" w:color="auto"/>
              </w:divBdr>
            </w:div>
            <w:div w:id="19480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8300">
      <w:bodyDiv w:val="1"/>
      <w:marLeft w:val="0"/>
      <w:marRight w:val="0"/>
      <w:marTop w:val="0"/>
      <w:marBottom w:val="0"/>
      <w:divBdr>
        <w:top w:val="none" w:sz="0" w:space="0" w:color="auto"/>
        <w:left w:val="none" w:sz="0" w:space="0" w:color="auto"/>
        <w:bottom w:val="none" w:sz="0" w:space="0" w:color="auto"/>
        <w:right w:val="none" w:sz="0" w:space="0" w:color="auto"/>
      </w:divBdr>
      <w:divsChild>
        <w:div w:id="1963148612">
          <w:marLeft w:val="0"/>
          <w:marRight w:val="0"/>
          <w:marTop w:val="0"/>
          <w:marBottom w:val="0"/>
          <w:divBdr>
            <w:top w:val="none" w:sz="0" w:space="0" w:color="auto"/>
            <w:left w:val="none" w:sz="0" w:space="0" w:color="auto"/>
            <w:bottom w:val="none" w:sz="0" w:space="0" w:color="auto"/>
            <w:right w:val="none" w:sz="0" w:space="0" w:color="auto"/>
          </w:divBdr>
          <w:divsChild>
            <w:div w:id="1503666047">
              <w:marLeft w:val="0"/>
              <w:marRight w:val="0"/>
              <w:marTop w:val="0"/>
              <w:marBottom w:val="0"/>
              <w:divBdr>
                <w:top w:val="none" w:sz="0" w:space="0" w:color="auto"/>
                <w:left w:val="none" w:sz="0" w:space="0" w:color="auto"/>
                <w:bottom w:val="none" w:sz="0" w:space="0" w:color="auto"/>
                <w:right w:val="none" w:sz="0" w:space="0" w:color="auto"/>
              </w:divBdr>
            </w:div>
            <w:div w:id="1427120030">
              <w:marLeft w:val="0"/>
              <w:marRight w:val="0"/>
              <w:marTop w:val="0"/>
              <w:marBottom w:val="0"/>
              <w:divBdr>
                <w:top w:val="none" w:sz="0" w:space="0" w:color="auto"/>
                <w:left w:val="none" w:sz="0" w:space="0" w:color="auto"/>
                <w:bottom w:val="none" w:sz="0" w:space="0" w:color="auto"/>
                <w:right w:val="none" w:sz="0" w:space="0" w:color="auto"/>
              </w:divBdr>
            </w:div>
            <w:div w:id="2000379370">
              <w:marLeft w:val="0"/>
              <w:marRight w:val="0"/>
              <w:marTop w:val="0"/>
              <w:marBottom w:val="0"/>
              <w:divBdr>
                <w:top w:val="none" w:sz="0" w:space="0" w:color="auto"/>
                <w:left w:val="none" w:sz="0" w:space="0" w:color="auto"/>
                <w:bottom w:val="none" w:sz="0" w:space="0" w:color="auto"/>
                <w:right w:val="none" w:sz="0" w:space="0" w:color="auto"/>
              </w:divBdr>
            </w:div>
            <w:div w:id="1842046168">
              <w:marLeft w:val="0"/>
              <w:marRight w:val="0"/>
              <w:marTop w:val="0"/>
              <w:marBottom w:val="0"/>
              <w:divBdr>
                <w:top w:val="none" w:sz="0" w:space="0" w:color="auto"/>
                <w:left w:val="none" w:sz="0" w:space="0" w:color="auto"/>
                <w:bottom w:val="none" w:sz="0" w:space="0" w:color="auto"/>
                <w:right w:val="none" w:sz="0" w:space="0" w:color="auto"/>
              </w:divBdr>
            </w:div>
            <w:div w:id="1369800630">
              <w:marLeft w:val="0"/>
              <w:marRight w:val="0"/>
              <w:marTop w:val="0"/>
              <w:marBottom w:val="0"/>
              <w:divBdr>
                <w:top w:val="none" w:sz="0" w:space="0" w:color="auto"/>
                <w:left w:val="none" w:sz="0" w:space="0" w:color="auto"/>
                <w:bottom w:val="none" w:sz="0" w:space="0" w:color="auto"/>
                <w:right w:val="none" w:sz="0" w:space="0" w:color="auto"/>
              </w:divBdr>
            </w:div>
            <w:div w:id="189026852">
              <w:marLeft w:val="0"/>
              <w:marRight w:val="0"/>
              <w:marTop w:val="0"/>
              <w:marBottom w:val="0"/>
              <w:divBdr>
                <w:top w:val="none" w:sz="0" w:space="0" w:color="auto"/>
                <w:left w:val="none" w:sz="0" w:space="0" w:color="auto"/>
                <w:bottom w:val="none" w:sz="0" w:space="0" w:color="auto"/>
                <w:right w:val="none" w:sz="0" w:space="0" w:color="auto"/>
              </w:divBdr>
            </w:div>
            <w:div w:id="1177577438">
              <w:marLeft w:val="0"/>
              <w:marRight w:val="0"/>
              <w:marTop w:val="0"/>
              <w:marBottom w:val="0"/>
              <w:divBdr>
                <w:top w:val="none" w:sz="0" w:space="0" w:color="auto"/>
                <w:left w:val="none" w:sz="0" w:space="0" w:color="auto"/>
                <w:bottom w:val="none" w:sz="0" w:space="0" w:color="auto"/>
                <w:right w:val="none" w:sz="0" w:space="0" w:color="auto"/>
              </w:divBdr>
            </w:div>
            <w:div w:id="1237471225">
              <w:marLeft w:val="0"/>
              <w:marRight w:val="0"/>
              <w:marTop w:val="0"/>
              <w:marBottom w:val="0"/>
              <w:divBdr>
                <w:top w:val="none" w:sz="0" w:space="0" w:color="auto"/>
                <w:left w:val="none" w:sz="0" w:space="0" w:color="auto"/>
                <w:bottom w:val="none" w:sz="0" w:space="0" w:color="auto"/>
                <w:right w:val="none" w:sz="0" w:space="0" w:color="auto"/>
              </w:divBdr>
            </w:div>
            <w:div w:id="433288668">
              <w:marLeft w:val="0"/>
              <w:marRight w:val="0"/>
              <w:marTop w:val="0"/>
              <w:marBottom w:val="0"/>
              <w:divBdr>
                <w:top w:val="none" w:sz="0" w:space="0" w:color="auto"/>
                <w:left w:val="none" w:sz="0" w:space="0" w:color="auto"/>
                <w:bottom w:val="none" w:sz="0" w:space="0" w:color="auto"/>
                <w:right w:val="none" w:sz="0" w:space="0" w:color="auto"/>
              </w:divBdr>
            </w:div>
            <w:div w:id="782068913">
              <w:marLeft w:val="0"/>
              <w:marRight w:val="0"/>
              <w:marTop w:val="0"/>
              <w:marBottom w:val="0"/>
              <w:divBdr>
                <w:top w:val="none" w:sz="0" w:space="0" w:color="auto"/>
                <w:left w:val="none" w:sz="0" w:space="0" w:color="auto"/>
                <w:bottom w:val="none" w:sz="0" w:space="0" w:color="auto"/>
                <w:right w:val="none" w:sz="0" w:space="0" w:color="auto"/>
              </w:divBdr>
            </w:div>
            <w:div w:id="1902903524">
              <w:marLeft w:val="0"/>
              <w:marRight w:val="0"/>
              <w:marTop w:val="0"/>
              <w:marBottom w:val="0"/>
              <w:divBdr>
                <w:top w:val="none" w:sz="0" w:space="0" w:color="auto"/>
                <w:left w:val="none" w:sz="0" w:space="0" w:color="auto"/>
                <w:bottom w:val="none" w:sz="0" w:space="0" w:color="auto"/>
                <w:right w:val="none" w:sz="0" w:space="0" w:color="auto"/>
              </w:divBdr>
            </w:div>
            <w:div w:id="659236435">
              <w:marLeft w:val="0"/>
              <w:marRight w:val="0"/>
              <w:marTop w:val="0"/>
              <w:marBottom w:val="0"/>
              <w:divBdr>
                <w:top w:val="none" w:sz="0" w:space="0" w:color="auto"/>
                <w:left w:val="none" w:sz="0" w:space="0" w:color="auto"/>
                <w:bottom w:val="none" w:sz="0" w:space="0" w:color="auto"/>
                <w:right w:val="none" w:sz="0" w:space="0" w:color="auto"/>
              </w:divBdr>
            </w:div>
            <w:div w:id="1226452002">
              <w:marLeft w:val="0"/>
              <w:marRight w:val="0"/>
              <w:marTop w:val="0"/>
              <w:marBottom w:val="0"/>
              <w:divBdr>
                <w:top w:val="none" w:sz="0" w:space="0" w:color="auto"/>
                <w:left w:val="none" w:sz="0" w:space="0" w:color="auto"/>
                <w:bottom w:val="none" w:sz="0" w:space="0" w:color="auto"/>
                <w:right w:val="none" w:sz="0" w:space="0" w:color="auto"/>
              </w:divBdr>
            </w:div>
            <w:div w:id="466901424">
              <w:marLeft w:val="0"/>
              <w:marRight w:val="0"/>
              <w:marTop w:val="0"/>
              <w:marBottom w:val="0"/>
              <w:divBdr>
                <w:top w:val="none" w:sz="0" w:space="0" w:color="auto"/>
                <w:left w:val="none" w:sz="0" w:space="0" w:color="auto"/>
                <w:bottom w:val="none" w:sz="0" w:space="0" w:color="auto"/>
                <w:right w:val="none" w:sz="0" w:space="0" w:color="auto"/>
              </w:divBdr>
            </w:div>
            <w:div w:id="1684820582">
              <w:marLeft w:val="0"/>
              <w:marRight w:val="0"/>
              <w:marTop w:val="0"/>
              <w:marBottom w:val="0"/>
              <w:divBdr>
                <w:top w:val="none" w:sz="0" w:space="0" w:color="auto"/>
                <w:left w:val="none" w:sz="0" w:space="0" w:color="auto"/>
                <w:bottom w:val="none" w:sz="0" w:space="0" w:color="auto"/>
                <w:right w:val="none" w:sz="0" w:space="0" w:color="auto"/>
              </w:divBdr>
            </w:div>
            <w:div w:id="909802769">
              <w:marLeft w:val="0"/>
              <w:marRight w:val="0"/>
              <w:marTop w:val="0"/>
              <w:marBottom w:val="0"/>
              <w:divBdr>
                <w:top w:val="none" w:sz="0" w:space="0" w:color="auto"/>
                <w:left w:val="none" w:sz="0" w:space="0" w:color="auto"/>
                <w:bottom w:val="none" w:sz="0" w:space="0" w:color="auto"/>
                <w:right w:val="none" w:sz="0" w:space="0" w:color="auto"/>
              </w:divBdr>
            </w:div>
            <w:div w:id="781414953">
              <w:marLeft w:val="0"/>
              <w:marRight w:val="0"/>
              <w:marTop w:val="0"/>
              <w:marBottom w:val="0"/>
              <w:divBdr>
                <w:top w:val="none" w:sz="0" w:space="0" w:color="auto"/>
                <w:left w:val="none" w:sz="0" w:space="0" w:color="auto"/>
                <w:bottom w:val="none" w:sz="0" w:space="0" w:color="auto"/>
                <w:right w:val="none" w:sz="0" w:space="0" w:color="auto"/>
              </w:divBdr>
            </w:div>
            <w:div w:id="912356178">
              <w:marLeft w:val="0"/>
              <w:marRight w:val="0"/>
              <w:marTop w:val="0"/>
              <w:marBottom w:val="0"/>
              <w:divBdr>
                <w:top w:val="none" w:sz="0" w:space="0" w:color="auto"/>
                <w:left w:val="none" w:sz="0" w:space="0" w:color="auto"/>
                <w:bottom w:val="none" w:sz="0" w:space="0" w:color="auto"/>
                <w:right w:val="none" w:sz="0" w:space="0" w:color="auto"/>
              </w:divBdr>
            </w:div>
            <w:div w:id="857354603">
              <w:marLeft w:val="0"/>
              <w:marRight w:val="0"/>
              <w:marTop w:val="0"/>
              <w:marBottom w:val="0"/>
              <w:divBdr>
                <w:top w:val="none" w:sz="0" w:space="0" w:color="auto"/>
                <w:left w:val="none" w:sz="0" w:space="0" w:color="auto"/>
                <w:bottom w:val="none" w:sz="0" w:space="0" w:color="auto"/>
                <w:right w:val="none" w:sz="0" w:space="0" w:color="auto"/>
              </w:divBdr>
            </w:div>
            <w:div w:id="2040549564">
              <w:marLeft w:val="0"/>
              <w:marRight w:val="0"/>
              <w:marTop w:val="0"/>
              <w:marBottom w:val="0"/>
              <w:divBdr>
                <w:top w:val="none" w:sz="0" w:space="0" w:color="auto"/>
                <w:left w:val="none" w:sz="0" w:space="0" w:color="auto"/>
                <w:bottom w:val="none" w:sz="0" w:space="0" w:color="auto"/>
                <w:right w:val="none" w:sz="0" w:space="0" w:color="auto"/>
              </w:divBdr>
            </w:div>
            <w:div w:id="1816608426">
              <w:marLeft w:val="0"/>
              <w:marRight w:val="0"/>
              <w:marTop w:val="0"/>
              <w:marBottom w:val="0"/>
              <w:divBdr>
                <w:top w:val="none" w:sz="0" w:space="0" w:color="auto"/>
                <w:left w:val="none" w:sz="0" w:space="0" w:color="auto"/>
                <w:bottom w:val="none" w:sz="0" w:space="0" w:color="auto"/>
                <w:right w:val="none" w:sz="0" w:space="0" w:color="auto"/>
              </w:divBdr>
            </w:div>
            <w:div w:id="403842908">
              <w:marLeft w:val="0"/>
              <w:marRight w:val="0"/>
              <w:marTop w:val="0"/>
              <w:marBottom w:val="0"/>
              <w:divBdr>
                <w:top w:val="none" w:sz="0" w:space="0" w:color="auto"/>
                <w:left w:val="none" w:sz="0" w:space="0" w:color="auto"/>
                <w:bottom w:val="none" w:sz="0" w:space="0" w:color="auto"/>
                <w:right w:val="none" w:sz="0" w:space="0" w:color="auto"/>
              </w:divBdr>
            </w:div>
            <w:div w:id="270018912">
              <w:marLeft w:val="0"/>
              <w:marRight w:val="0"/>
              <w:marTop w:val="0"/>
              <w:marBottom w:val="0"/>
              <w:divBdr>
                <w:top w:val="none" w:sz="0" w:space="0" w:color="auto"/>
                <w:left w:val="none" w:sz="0" w:space="0" w:color="auto"/>
                <w:bottom w:val="none" w:sz="0" w:space="0" w:color="auto"/>
                <w:right w:val="none" w:sz="0" w:space="0" w:color="auto"/>
              </w:divBdr>
            </w:div>
            <w:div w:id="1812598064">
              <w:marLeft w:val="0"/>
              <w:marRight w:val="0"/>
              <w:marTop w:val="0"/>
              <w:marBottom w:val="0"/>
              <w:divBdr>
                <w:top w:val="none" w:sz="0" w:space="0" w:color="auto"/>
                <w:left w:val="none" w:sz="0" w:space="0" w:color="auto"/>
                <w:bottom w:val="none" w:sz="0" w:space="0" w:color="auto"/>
                <w:right w:val="none" w:sz="0" w:space="0" w:color="auto"/>
              </w:divBdr>
            </w:div>
            <w:div w:id="365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4583">
      <w:bodyDiv w:val="1"/>
      <w:marLeft w:val="0"/>
      <w:marRight w:val="0"/>
      <w:marTop w:val="0"/>
      <w:marBottom w:val="0"/>
      <w:divBdr>
        <w:top w:val="none" w:sz="0" w:space="0" w:color="auto"/>
        <w:left w:val="none" w:sz="0" w:space="0" w:color="auto"/>
        <w:bottom w:val="none" w:sz="0" w:space="0" w:color="auto"/>
        <w:right w:val="none" w:sz="0" w:space="0" w:color="auto"/>
      </w:divBdr>
      <w:divsChild>
        <w:div w:id="9727033">
          <w:marLeft w:val="0"/>
          <w:marRight w:val="0"/>
          <w:marTop w:val="0"/>
          <w:marBottom w:val="0"/>
          <w:divBdr>
            <w:top w:val="none" w:sz="0" w:space="0" w:color="auto"/>
            <w:left w:val="none" w:sz="0" w:space="0" w:color="auto"/>
            <w:bottom w:val="none" w:sz="0" w:space="0" w:color="auto"/>
            <w:right w:val="none" w:sz="0" w:space="0" w:color="auto"/>
          </w:divBdr>
          <w:divsChild>
            <w:div w:id="594745671">
              <w:marLeft w:val="0"/>
              <w:marRight w:val="0"/>
              <w:marTop w:val="0"/>
              <w:marBottom w:val="0"/>
              <w:divBdr>
                <w:top w:val="none" w:sz="0" w:space="0" w:color="auto"/>
                <w:left w:val="none" w:sz="0" w:space="0" w:color="auto"/>
                <w:bottom w:val="none" w:sz="0" w:space="0" w:color="auto"/>
                <w:right w:val="none" w:sz="0" w:space="0" w:color="auto"/>
              </w:divBdr>
            </w:div>
            <w:div w:id="1308824432">
              <w:marLeft w:val="0"/>
              <w:marRight w:val="0"/>
              <w:marTop w:val="0"/>
              <w:marBottom w:val="0"/>
              <w:divBdr>
                <w:top w:val="none" w:sz="0" w:space="0" w:color="auto"/>
                <w:left w:val="none" w:sz="0" w:space="0" w:color="auto"/>
                <w:bottom w:val="none" w:sz="0" w:space="0" w:color="auto"/>
                <w:right w:val="none" w:sz="0" w:space="0" w:color="auto"/>
              </w:divBdr>
            </w:div>
            <w:div w:id="784732395">
              <w:marLeft w:val="0"/>
              <w:marRight w:val="0"/>
              <w:marTop w:val="0"/>
              <w:marBottom w:val="0"/>
              <w:divBdr>
                <w:top w:val="none" w:sz="0" w:space="0" w:color="auto"/>
                <w:left w:val="none" w:sz="0" w:space="0" w:color="auto"/>
                <w:bottom w:val="none" w:sz="0" w:space="0" w:color="auto"/>
                <w:right w:val="none" w:sz="0" w:space="0" w:color="auto"/>
              </w:divBdr>
            </w:div>
            <w:div w:id="4110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9905">
      <w:bodyDiv w:val="1"/>
      <w:marLeft w:val="0"/>
      <w:marRight w:val="0"/>
      <w:marTop w:val="0"/>
      <w:marBottom w:val="0"/>
      <w:divBdr>
        <w:top w:val="none" w:sz="0" w:space="0" w:color="auto"/>
        <w:left w:val="none" w:sz="0" w:space="0" w:color="auto"/>
        <w:bottom w:val="none" w:sz="0" w:space="0" w:color="auto"/>
        <w:right w:val="none" w:sz="0" w:space="0" w:color="auto"/>
      </w:divBdr>
      <w:divsChild>
        <w:div w:id="400173896">
          <w:marLeft w:val="0"/>
          <w:marRight w:val="0"/>
          <w:marTop w:val="0"/>
          <w:marBottom w:val="0"/>
          <w:divBdr>
            <w:top w:val="none" w:sz="0" w:space="0" w:color="auto"/>
            <w:left w:val="none" w:sz="0" w:space="0" w:color="auto"/>
            <w:bottom w:val="none" w:sz="0" w:space="0" w:color="auto"/>
            <w:right w:val="none" w:sz="0" w:space="0" w:color="auto"/>
          </w:divBdr>
          <w:divsChild>
            <w:div w:id="17414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7065">
      <w:bodyDiv w:val="1"/>
      <w:marLeft w:val="0"/>
      <w:marRight w:val="0"/>
      <w:marTop w:val="0"/>
      <w:marBottom w:val="0"/>
      <w:divBdr>
        <w:top w:val="none" w:sz="0" w:space="0" w:color="auto"/>
        <w:left w:val="none" w:sz="0" w:space="0" w:color="auto"/>
        <w:bottom w:val="none" w:sz="0" w:space="0" w:color="auto"/>
        <w:right w:val="none" w:sz="0" w:space="0" w:color="auto"/>
      </w:divBdr>
      <w:divsChild>
        <w:div w:id="619461509">
          <w:marLeft w:val="0"/>
          <w:marRight w:val="0"/>
          <w:marTop w:val="0"/>
          <w:marBottom w:val="0"/>
          <w:divBdr>
            <w:top w:val="none" w:sz="0" w:space="0" w:color="auto"/>
            <w:left w:val="none" w:sz="0" w:space="0" w:color="auto"/>
            <w:bottom w:val="none" w:sz="0" w:space="0" w:color="auto"/>
            <w:right w:val="none" w:sz="0" w:space="0" w:color="auto"/>
          </w:divBdr>
          <w:divsChild>
            <w:div w:id="235480793">
              <w:marLeft w:val="0"/>
              <w:marRight w:val="0"/>
              <w:marTop w:val="0"/>
              <w:marBottom w:val="0"/>
              <w:divBdr>
                <w:top w:val="none" w:sz="0" w:space="0" w:color="auto"/>
                <w:left w:val="none" w:sz="0" w:space="0" w:color="auto"/>
                <w:bottom w:val="none" w:sz="0" w:space="0" w:color="auto"/>
                <w:right w:val="none" w:sz="0" w:space="0" w:color="auto"/>
              </w:divBdr>
            </w:div>
            <w:div w:id="1892496620">
              <w:marLeft w:val="0"/>
              <w:marRight w:val="0"/>
              <w:marTop w:val="0"/>
              <w:marBottom w:val="0"/>
              <w:divBdr>
                <w:top w:val="none" w:sz="0" w:space="0" w:color="auto"/>
                <w:left w:val="none" w:sz="0" w:space="0" w:color="auto"/>
                <w:bottom w:val="none" w:sz="0" w:space="0" w:color="auto"/>
                <w:right w:val="none" w:sz="0" w:space="0" w:color="auto"/>
              </w:divBdr>
            </w:div>
            <w:div w:id="1200704540">
              <w:marLeft w:val="0"/>
              <w:marRight w:val="0"/>
              <w:marTop w:val="0"/>
              <w:marBottom w:val="0"/>
              <w:divBdr>
                <w:top w:val="none" w:sz="0" w:space="0" w:color="auto"/>
                <w:left w:val="none" w:sz="0" w:space="0" w:color="auto"/>
                <w:bottom w:val="none" w:sz="0" w:space="0" w:color="auto"/>
                <w:right w:val="none" w:sz="0" w:space="0" w:color="auto"/>
              </w:divBdr>
            </w:div>
            <w:div w:id="1937447054">
              <w:marLeft w:val="0"/>
              <w:marRight w:val="0"/>
              <w:marTop w:val="0"/>
              <w:marBottom w:val="0"/>
              <w:divBdr>
                <w:top w:val="none" w:sz="0" w:space="0" w:color="auto"/>
                <w:left w:val="none" w:sz="0" w:space="0" w:color="auto"/>
                <w:bottom w:val="none" w:sz="0" w:space="0" w:color="auto"/>
                <w:right w:val="none" w:sz="0" w:space="0" w:color="auto"/>
              </w:divBdr>
            </w:div>
            <w:div w:id="233200480">
              <w:marLeft w:val="0"/>
              <w:marRight w:val="0"/>
              <w:marTop w:val="0"/>
              <w:marBottom w:val="0"/>
              <w:divBdr>
                <w:top w:val="none" w:sz="0" w:space="0" w:color="auto"/>
                <w:left w:val="none" w:sz="0" w:space="0" w:color="auto"/>
                <w:bottom w:val="none" w:sz="0" w:space="0" w:color="auto"/>
                <w:right w:val="none" w:sz="0" w:space="0" w:color="auto"/>
              </w:divBdr>
            </w:div>
            <w:div w:id="135874158">
              <w:marLeft w:val="0"/>
              <w:marRight w:val="0"/>
              <w:marTop w:val="0"/>
              <w:marBottom w:val="0"/>
              <w:divBdr>
                <w:top w:val="none" w:sz="0" w:space="0" w:color="auto"/>
                <w:left w:val="none" w:sz="0" w:space="0" w:color="auto"/>
                <w:bottom w:val="none" w:sz="0" w:space="0" w:color="auto"/>
                <w:right w:val="none" w:sz="0" w:space="0" w:color="auto"/>
              </w:divBdr>
            </w:div>
            <w:div w:id="83889748">
              <w:marLeft w:val="0"/>
              <w:marRight w:val="0"/>
              <w:marTop w:val="0"/>
              <w:marBottom w:val="0"/>
              <w:divBdr>
                <w:top w:val="none" w:sz="0" w:space="0" w:color="auto"/>
                <w:left w:val="none" w:sz="0" w:space="0" w:color="auto"/>
                <w:bottom w:val="none" w:sz="0" w:space="0" w:color="auto"/>
                <w:right w:val="none" w:sz="0" w:space="0" w:color="auto"/>
              </w:divBdr>
            </w:div>
            <w:div w:id="717168625">
              <w:marLeft w:val="0"/>
              <w:marRight w:val="0"/>
              <w:marTop w:val="0"/>
              <w:marBottom w:val="0"/>
              <w:divBdr>
                <w:top w:val="none" w:sz="0" w:space="0" w:color="auto"/>
                <w:left w:val="none" w:sz="0" w:space="0" w:color="auto"/>
                <w:bottom w:val="none" w:sz="0" w:space="0" w:color="auto"/>
                <w:right w:val="none" w:sz="0" w:space="0" w:color="auto"/>
              </w:divBdr>
            </w:div>
            <w:div w:id="28528775">
              <w:marLeft w:val="0"/>
              <w:marRight w:val="0"/>
              <w:marTop w:val="0"/>
              <w:marBottom w:val="0"/>
              <w:divBdr>
                <w:top w:val="none" w:sz="0" w:space="0" w:color="auto"/>
                <w:left w:val="none" w:sz="0" w:space="0" w:color="auto"/>
                <w:bottom w:val="none" w:sz="0" w:space="0" w:color="auto"/>
                <w:right w:val="none" w:sz="0" w:space="0" w:color="auto"/>
              </w:divBdr>
            </w:div>
            <w:div w:id="2091779424">
              <w:marLeft w:val="0"/>
              <w:marRight w:val="0"/>
              <w:marTop w:val="0"/>
              <w:marBottom w:val="0"/>
              <w:divBdr>
                <w:top w:val="none" w:sz="0" w:space="0" w:color="auto"/>
                <w:left w:val="none" w:sz="0" w:space="0" w:color="auto"/>
                <w:bottom w:val="none" w:sz="0" w:space="0" w:color="auto"/>
                <w:right w:val="none" w:sz="0" w:space="0" w:color="auto"/>
              </w:divBdr>
            </w:div>
            <w:div w:id="1239441037">
              <w:marLeft w:val="0"/>
              <w:marRight w:val="0"/>
              <w:marTop w:val="0"/>
              <w:marBottom w:val="0"/>
              <w:divBdr>
                <w:top w:val="none" w:sz="0" w:space="0" w:color="auto"/>
                <w:left w:val="none" w:sz="0" w:space="0" w:color="auto"/>
                <w:bottom w:val="none" w:sz="0" w:space="0" w:color="auto"/>
                <w:right w:val="none" w:sz="0" w:space="0" w:color="auto"/>
              </w:divBdr>
            </w:div>
            <w:div w:id="1838300330">
              <w:marLeft w:val="0"/>
              <w:marRight w:val="0"/>
              <w:marTop w:val="0"/>
              <w:marBottom w:val="0"/>
              <w:divBdr>
                <w:top w:val="none" w:sz="0" w:space="0" w:color="auto"/>
                <w:left w:val="none" w:sz="0" w:space="0" w:color="auto"/>
                <w:bottom w:val="none" w:sz="0" w:space="0" w:color="auto"/>
                <w:right w:val="none" w:sz="0" w:space="0" w:color="auto"/>
              </w:divBdr>
            </w:div>
            <w:div w:id="1626690930">
              <w:marLeft w:val="0"/>
              <w:marRight w:val="0"/>
              <w:marTop w:val="0"/>
              <w:marBottom w:val="0"/>
              <w:divBdr>
                <w:top w:val="none" w:sz="0" w:space="0" w:color="auto"/>
                <w:left w:val="none" w:sz="0" w:space="0" w:color="auto"/>
                <w:bottom w:val="none" w:sz="0" w:space="0" w:color="auto"/>
                <w:right w:val="none" w:sz="0" w:space="0" w:color="auto"/>
              </w:divBdr>
            </w:div>
            <w:div w:id="249774698">
              <w:marLeft w:val="0"/>
              <w:marRight w:val="0"/>
              <w:marTop w:val="0"/>
              <w:marBottom w:val="0"/>
              <w:divBdr>
                <w:top w:val="none" w:sz="0" w:space="0" w:color="auto"/>
                <w:left w:val="none" w:sz="0" w:space="0" w:color="auto"/>
                <w:bottom w:val="none" w:sz="0" w:space="0" w:color="auto"/>
                <w:right w:val="none" w:sz="0" w:space="0" w:color="auto"/>
              </w:divBdr>
            </w:div>
            <w:div w:id="141195384">
              <w:marLeft w:val="0"/>
              <w:marRight w:val="0"/>
              <w:marTop w:val="0"/>
              <w:marBottom w:val="0"/>
              <w:divBdr>
                <w:top w:val="none" w:sz="0" w:space="0" w:color="auto"/>
                <w:left w:val="none" w:sz="0" w:space="0" w:color="auto"/>
                <w:bottom w:val="none" w:sz="0" w:space="0" w:color="auto"/>
                <w:right w:val="none" w:sz="0" w:space="0" w:color="auto"/>
              </w:divBdr>
            </w:div>
            <w:div w:id="841966760">
              <w:marLeft w:val="0"/>
              <w:marRight w:val="0"/>
              <w:marTop w:val="0"/>
              <w:marBottom w:val="0"/>
              <w:divBdr>
                <w:top w:val="none" w:sz="0" w:space="0" w:color="auto"/>
                <w:left w:val="none" w:sz="0" w:space="0" w:color="auto"/>
                <w:bottom w:val="none" w:sz="0" w:space="0" w:color="auto"/>
                <w:right w:val="none" w:sz="0" w:space="0" w:color="auto"/>
              </w:divBdr>
            </w:div>
            <w:div w:id="913662454">
              <w:marLeft w:val="0"/>
              <w:marRight w:val="0"/>
              <w:marTop w:val="0"/>
              <w:marBottom w:val="0"/>
              <w:divBdr>
                <w:top w:val="none" w:sz="0" w:space="0" w:color="auto"/>
                <w:left w:val="none" w:sz="0" w:space="0" w:color="auto"/>
                <w:bottom w:val="none" w:sz="0" w:space="0" w:color="auto"/>
                <w:right w:val="none" w:sz="0" w:space="0" w:color="auto"/>
              </w:divBdr>
            </w:div>
            <w:div w:id="966660913">
              <w:marLeft w:val="0"/>
              <w:marRight w:val="0"/>
              <w:marTop w:val="0"/>
              <w:marBottom w:val="0"/>
              <w:divBdr>
                <w:top w:val="none" w:sz="0" w:space="0" w:color="auto"/>
                <w:left w:val="none" w:sz="0" w:space="0" w:color="auto"/>
                <w:bottom w:val="none" w:sz="0" w:space="0" w:color="auto"/>
                <w:right w:val="none" w:sz="0" w:space="0" w:color="auto"/>
              </w:divBdr>
            </w:div>
            <w:div w:id="1388215419">
              <w:marLeft w:val="0"/>
              <w:marRight w:val="0"/>
              <w:marTop w:val="0"/>
              <w:marBottom w:val="0"/>
              <w:divBdr>
                <w:top w:val="none" w:sz="0" w:space="0" w:color="auto"/>
                <w:left w:val="none" w:sz="0" w:space="0" w:color="auto"/>
                <w:bottom w:val="none" w:sz="0" w:space="0" w:color="auto"/>
                <w:right w:val="none" w:sz="0" w:space="0" w:color="auto"/>
              </w:divBdr>
            </w:div>
            <w:div w:id="963929675">
              <w:marLeft w:val="0"/>
              <w:marRight w:val="0"/>
              <w:marTop w:val="0"/>
              <w:marBottom w:val="0"/>
              <w:divBdr>
                <w:top w:val="none" w:sz="0" w:space="0" w:color="auto"/>
                <w:left w:val="none" w:sz="0" w:space="0" w:color="auto"/>
                <w:bottom w:val="none" w:sz="0" w:space="0" w:color="auto"/>
                <w:right w:val="none" w:sz="0" w:space="0" w:color="auto"/>
              </w:divBdr>
            </w:div>
            <w:div w:id="1647471532">
              <w:marLeft w:val="0"/>
              <w:marRight w:val="0"/>
              <w:marTop w:val="0"/>
              <w:marBottom w:val="0"/>
              <w:divBdr>
                <w:top w:val="none" w:sz="0" w:space="0" w:color="auto"/>
                <w:left w:val="none" w:sz="0" w:space="0" w:color="auto"/>
                <w:bottom w:val="none" w:sz="0" w:space="0" w:color="auto"/>
                <w:right w:val="none" w:sz="0" w:space="0" w:color="auto"/>
              </w:divBdr>
            </w:div>
            <w:div w:id="1078164238">
              <w:marLeft w:val="0"/>
              <w:marRight w:val="0"/>
              <w:marTop w:val="0"/>
              <w:marBottom w:val="0"/>
              <w:divBdr>
                <w:top w:val="none" w:sz="0" w:space="0" w:color="auto"/>
                <w:left w:val="none" w:sz="0" w:space="0" w:color="auto"/>
                <w:bottom w:val="none" w:sz="0" w:space="0" w:color="auto"/>
                <w:right w:val="none" w:sz="0" w:space="0" w:color="auto"/>
              </w:divBdr>
            </w:div>
            <w:div w:id="51733351">
              <w:marLeft w:val="0"/>
              <w:marRight w:val="0"/>
              <w:marTop w:val="0"/>
              <w:marBottom w:val="0"/>
              <w:divBdr>
                <w:top w:val="none" w:sz="0" w:space="0" w:color="auto"/>
                <w:left w:val="none" w:sz="0" w:space="0" w:color="auto"/>
                <w:bottom w:val="none" w:sz="0" w:space="0" w:color="auto"/>
                <w:right w:val="none" w:sz="0" w:space="0" w:color="auto"/>
              </w:divBdr>
            </w:div>
            <w:div w:id="38364856">
              <w:marLeft w:val="0"/>
              <w:marRight w:val="0"/>
              <w:marTop w:val="0"/>
              <w:marBottom w:val="0"/>
              <w:divBdr>
                <w:top w:val="none" w:sz="0" w:space="0" w:color="auto"/>
                <w:left w:val="none" w:sz="0" w:space="0" w:color="auto"/>
                <w:bottom w:val="none" w:sz="0" w:space="0" w:color="auto"/>
                <w:right w:val="none" w:sz="0" w:space="0" w:color="auto"/>
              </w:divBdr>
            </w:div>
            <w:div w:id="1071347323">
              <w:marLeft w:val="0"/>
              <w:marRight w:val="0"/>
              <w:marTop w:val="0"/>
              <w:marBottom w:val="0"/>
              <w:divBdr>
                <w:top w:val="none" w:sz="0" w:space="0" w:color="auto"/>
                <w:left w:val="none" w:sz="0" w:space="0" w:color="auto"/>
                <w:bottom w:val="none" w:sz="0" w:space="0" w:color="auto"/>
                <w:right w:val="none" w:sz="0" w:space="0" w:color="auto"/>
              </w:divBdr>
            </w:div>
            <w:div w:id="1929923979">
              <w:marLeft w:val="0"/>
              <w:marRight w:val="0"/>
              <w:marTop w:val="0"/>
              <w:marBottom w:val="0"/>
              <w:divBdr>
                <w:top w:val="none" w:sz="0" w:space="0" w:color="auto"/>
                <w:left w:val="none" w:sz="0" w:space="0" w:color="auto"/>
                <w:bottom w:val="none" w:sz="0" w:space="0" w:color="auto"/>
                <w:right w:val="none" w:sz="0" w:space="0" w:color="auto"/>
              </w:divBdr>
            </w:div>
            <w:div w:id="1666131298">
              <w:marLeft w:val="0"/>
              <w:marRight w:val="0"/>
              <w:marTop w:val="0"/>
              <w:marBottom w:val="0"/>
              <w:divBdr>
                <w:top w:val="none" w:sz="0" w:space="0" w:color="auto"/>
                <w:left w:val="none" w:sz="0" w:space="0" w:color="auto"/>
                <w:bottom w:val="none" w:sz="0" w:space="0" w:color="auto"/>
                <w:right w:val="none" w:sz="0" w:space="0" w:color="auto"/>
              </w:divBdr>
            </w:div>
            <w:div w:id="643395874">
              <w:marLeft w:val="0"/>
              <w:marRight w:val="0"/>
              <w:marTop w:val="0"/>
              <w:marBottom w:val="0"/>
              <w:divBdr>
                <w:top w:val="none" w:sz="0" w:space="0" w:color="auto"/>
                <w:left w:val="none" w:sz="0" w:space="0" w:color="auto"/>
                <w:bottom w:val="none" w:sz="0" w:space="0" w:color="auto"/>
                <w:right w:val="none" w:sz="0" w:space="0" w:color="auto"/>
              </w:divBdr>
            </w:div>
            <w:div w:id="1532842833">
              <w:marLeft w:val="0"/>
              <w:marRight w:val="0"/>
              <w:marTop w:val="0"/>
              <w:marBottom w:val="0"/>
              <w:divBdr>
                <w:top w:val="none" w:sz="0" w:space="0" w:color="auto"/>
                <w:left w:val="none" w:sz="0" w:space="0" w:color="auto"/>
                <w:bottom w:val="none" w:sz="0" w:space="0" w:color="auto"/>
                <w:right w:val="none" w:sz="0" w:space="0" w:color="auto"/>
              </w:divBdr>
            </w:div>
            <w:div w:id="1514147424">
              <w:marLeft w:val="0"/>
              <w:marRight w:val="0"/>
              <w:marTop w:val="0"/>
              <w:marBottom w:val="0"/>
              <w:divBdr>
                <w:top w:val="none" w:sz="0" w:space="0" w:color="auto"/>
                <w:left w:val="none" w:sz="0" w:space="0" w:color="auto"/>
                <w:bottom w:val="none" w:sz="0" w:space="0" w:color="auto"/>
                <w:right w:val="none" w:sz="0" w:space="0" w:color="auto"/>
              </w:divBdr>
            </w:div>
            <w:div w:id="241261941">
              <w:marLeft w:val="0"/>
              <w:marRight w:val="0"/>
              <w:marTop w:val="0"/>
              <w:marBottom w:val="0"/>
              <w:divBdr>
                <w:top w:val="none" w:sz="0" w:space="0" w:color="auto"/>
                <w:left w:val="none" w:sz="0" w:space="0" w:color="auto"/>
                <w:bottom w:val="none" w:sz="0" w:space="0" w:color="auto"/>
                <w:right w:val="none" w:sz="0" w:space="0" w:color="auto"/>
              </w:divBdr>
            </w:div>
            <w:div w:id="2026440909">
              <w:marLeft w:val="0"/>
              <w:marRight w:val="0"/>
              <w:marTop w:val="0"/>
              <w:marBottom w:val="0"/>
              <w:divBdr>
                <w:top w:val="none" w:sz="0" w:space="0" w:color="auto"/>
                <w:left w:val="none" w:sz="0" w:space="0" w:color="auto"/>
                <w:bottom w:val="none" w:sz="0" w:space="0" w:color="auto"/>
                <w:right w:val="none" w:sz="0" w:space="0" w:color="auto"/>
              </w:divBdr>
            </w:div>
            <w:div w:id="473639920">
              <w:marLeft w:val="0"/>
              <w:marRight w:val="0"/>
              <w:marTop w:val="0"/>
              <w:marBottom w:val="0"/>
              <w:divBdr>
                <w:top w:val="none" w:sz="0" w:space="0" w:color="auto"/>
                <w:left w:val="none" w:sz="0" w:space="0" w:color="auto"/>
                <w:bottom w:val="none" w:sz="0" w:space="0" w:color="auto"/>
                <w:right w:val="none" w:sz="0" w:space="0" w:color="auto"/>
              </w:divBdr>
            </w:div>
            <w:div w:id="636884530">
              <w:marLeft w:val="0"/>
              <w:marRight w:val="0"/>
              <w:marTop w:val="0"/>
              <w:marBottom w:val="0"/>
              <w:divBdr>
                <w:top w:val="none" w:sz="0" w:space="0" w:color="auto"/>
                <w:left w:val="none" w:sz="0" w:space="0" w:color="auto"/>
                <w:bottom w:val="none" w:sz="0" w:space="0" w:color="auto"/>
                <w:right w:val="none" w:sz="0" w:space="0" w:color="auto"/>
              </w:divBdr>
            </w:div>
            <w:div w:id="419566273">
              <w:marLeft w:val="0"/>
              <w:marRight w:val="0"/>
              <w:marTop w:val="0"/>
              <w:marBottom w:val="0"/>
              <w:divBdr>
                <w:top w:val="none" w:sz="0" w:space="0" w:color="auto"/>
                <w:left w:val="none" w:sz="0" w:space="0" w:color="auto"/>
                <w:bottom w:val="none" w:sz="0" w:space="0" w:color="auto"/>
                <w:right w:val="none" w:sz="0" w:space="0" w:color="auto"/>
              </w:divBdr>
            </w:div>
            <w:div w:id="57752128">
              <w:marLeft w:val="0"/>
              <w:marRight w:val="0"/>
              <w:marTop w:val="0"/>
              <w:marBottom w:val="0"/>
              <w:divBdr>
                <w:top w:val="none" w:sz="0" w:space="0" w:color="auto"/>
                <w:left w:val="none" w:sz="0" w:space="0" w:color="auto"/>
                <w:bottom w:val="none" w:sz="0" w:space="0" w:color="auto"/>
                <w:right w:val="none" w:sz="0" w:space="0" w:color="auto"/>
              </w:divBdr>
            </w:div>
            <w:div w:id="1083382268">
              <w:marLeft w:val="0"/>
              <w:marRight w:val="0"/>
              <w:marTop w:val="0"/>
              <w:marBottom w:val="0"/>
              <w:divBdr>
                <w:top w:val="none" w:sz="0" w:space="0" w:color="auto"/>
                <w:left w:val="none" w:sz="0" w:space="0" w:color="auto"/>
                <w:bottom w:val="none" w:sz="0" w:space="0" w:color="auto"/>
                <w:right w:val="none" w:sz="0" w:space="0" w:color="auto"/>
              </w:divBdr>
            </w:div>
            <w:div w:id="1594434548">
              <w:marLeft w:val="0"/>
              <w:marRight w:val="0"/>
              <w:marTop w:val="0"/>
              <w:marBottom w:val="0"/>
              <w:divBdr>
                <w:top w:val="none" w:sz="0" w:space="0" w:color="auto"/>
                <w:left w:val="none" w:sz="0" w:space="0" w:color="auto"/>
                <w:bottom w:val="none" w:sz="0" w:space="0" w:color="auto"/>
                <w:right w:val="none" w:sz="0" w:space="0" w:color="auto"/>
              </w:divBdr>
            </w:div>
            <w:div w:id="1491093795">
              <w:marLeft w:val="0"/>
              <w:marRight w:val="0"/>
              <w:marTop w:val="0"/>
              <w:marBottom w:val="0"/>
              <w:divBdr>
                <w:top w:val="none" w:sz="0" w:space="0" w:color="auto"/>
                <w:left w:val="none" w:sz="0" w:space="0" w:color="auto"/>
                <w:bottom w:val="none" w:sz="0" w:space="0" w:color="auto"/>
                <w:right w:val="none" w:sz="0" w:space="0" w:color="auto"/>
              </w:divBdr>
            </w:div>
            <w:div w:id="1356540675">
              <w:marLeft w:val="0"/>
              <w:marRight w:val="0"/>
              <w:marTop w:val="0"/>
              <w:marBottom w:val="0"/>
              <w:divBdr>
                <w:top w:val="none" w:sz="0" w:space="0" w:color="auto"/>
                <w:left w:val="none" w:sz="0" w:space="0" w:color="auto"/>
                <w:bottom w:val="none" w:sz="0" w:space="0" w:color="auto"/>
                <w:right w:val="none" w:sz="0" w:space="0" w:color="auto"/>
              </w:divBdr>
            </w:div>
            <w:div w:id="625083132">
              <w:marLeft w:val="0"/>
              <w:marRight w:val="0"/>
              <w:marTop w:val="0"/>
              <w:marBottom w:val="0"/>
              <w:divBdr>
                <w:top w:val="none" w:sz="0" w:space="0" w:color="auto"/>
                <w:left w:val="none" w:sz="0" w:space="0" w:color="auto"/>
                <w:bottom w:val="none" w:sz="0" w:space="0" w:color="auto"/>
                <w:right w:val="none" w:sz="0" w:space="0" w:color="auto"/>
              </w:divBdr>
            </w:div>
            <w:div w:id="135029175">
              <w:marLeft w:val="0"/>
              <w:marRight w:val="0"/>
              <w:marTop w:val="0"/>
              <w:marBottom w:val="0"/>
              <w:divBdr>
                <w:top w:val="none" w:sz="0" w:space="0" w:color="auto"/>
                <w:left w:val="none" w:sz="0" w:space="0" w:color="auto"/>
                <w:bottom w:val="none" w:sz="0" w:space="0" w:color="auto"/>
                <w:right w:val="none" w:sz="0" w:space="0" w:color="auto"/>
              </w:divBdr>
            </w:div>
            <w:div w:id="1363018293">
              <w:marLeft w:val="0"/>
              <w:marRight w:val="0"/>
              <w:marTop w:val="0"/>
              <w:marBottom w:val="0"/>
              <w:divBdr>
                <w:top w:val="none" w:sz="0" w:space="0" w:color="auto"/>
                <w:left w:val="none" w:sz="0" w:space="0" w:color="auto"/>
                <w:bottom w:val="none" w:sz="0" w:space="0" w:color="auto"/>
                <w:right w:val="none" w:sz="0" w:space="0" w:color="auto"/>
              </w:divBdr>
            </w:div>
            <w:div w:id="919872840">
              <w:marLeft w:val="0"/>
              <w:marRight w:val="0"/>
              <w:marTop w:val="0"/>
              <w:marBottom w:val="0"/>
              <w:divBdr>
                <w:top w:val="none" w:sz="0" w:space="0" w:color="auto"/>
                <w:left w:val="none" w:sz="0" w:space="0" w:color="auto"/>
                <w:bottom w:val="none" w:sz="0" w:space="0" w:color="auto"/>
                <w:right w:val="none" w:sz="0" w:space="0" w:color="auto"/>
              </w:divBdr>
            </w:div>
            <w:div w:id="1038968319">
              <w:marLeft w:val="0"/>
              <w:marRight w:val="0"/>
              <w:marTop w:val="0"/>
              <w:marBottom w:val="0"/>
              <w:divBdr>
                <w:top w:val="none" w:sz="0" w:space="0" w:color="auto"/>
                <w:left w:val="none" w:sz="0" w:space="0" w:color="auto"/>
                <w:bottom w:val="none" w:sz="0" w:space="0" w:color="auto"/>
                <w:right w:val="none" w:sz="0" w:space="0" w:color="auto"/>
              </w:divBdr>
            </w:div>
            <w:div w:id="403452043">
              <w:marLeft w:val="0"/>
              <w:marRight w:val="0"/>
              <w:marTop w:val="0"/>
              <w:marBottom w:val="0"/>
              <w:divBdr>
                <w:top w:val="none" w:sz="0" w:space="0" w:color="auto"/>
                <w:left w:val="none" w:sz="0" w:space="0" w:color="auto"/>
                <w:bottom w:val="none" w:sz="0" w:space="0" w:color="auto"/>
                <w:right w:val="none" w:sz="0" w:space="0" w:color="auto"/>
              </w:divBdr>
            </w:div>
            <w:div w:id="1827940280">
              <w:marLeft w:val="0"/>
              <w:marRight w:val="0"/>
              <w:marTop w:val="0"/>
              <w:marBottom w:val="0"/>
              <w:divBdr>
                <w:top w:val="none" w:sz="0" w:space="0" w:color="auto"/>
                <w:left w:val="none" w:sz="0" w:space="0" w:color="auto"/>
                <w:bottom w:val="none" w:sz="0" w:space="0" w:color="auto"/>
                <w:right w:val="none" w:sz="0" w:space="0" w:color="auto"/>
              </w:divBdr>
            </w:div>
            <w:div w:id="1566183589">
              <w:marLeft w:val="0"/>
              <w:marRight w:val="0"/>
              <w:marTop w:val="0"/>
              <w:marBottom w:val="0"/>
              <w:divBdr>
                <w:top w:val="none" w:sz="0" w:space="0" w:color="auto"/>
                <w:left w:val="none" w:sz="0" w:space="0" w:color="auto"/>
                <w:bottom w:val="none" w:sz="0" w:space="0" w:color="auto"/>
                <w:right w:val="none" w:sz="0" w:space="0" w:color="auto"/>
              </w:divBdr>
            </w:div>
            <w:div w:id="361438010">
              <w:marLeft w:val="0"/>
              <w:marRight w:val="0"/>
              <w:marTop w:val="0"/>
              <w:marBottom w:val="0"/>
              <w:divBdr>
                <w:top w:val="none" w:sz="0" w:space="0" w:color="auto"/>
                <w:left w:val="none" w:sz="0" w:space="0" w:color="auto"/>
                <w:bottom w:val="none" w:sz="0" w:space="0" w:color="auto"/>
                <w:right w:val="none" w:sz="0" w:space="0" w:color="auto"/>
              </w:divBdr>
            </w:div>
            <w:div w:id="258022618">
              <w:marLeft w:val="0"/>
              <w:marRight w:val="0"/>
              <w:marTop w:val="0"/>
              <w:marBottom w:val="0"/>
              <w:divBdr>
                <w:top w:val="none" w:sz="0" w:space="0" w:color="auto"/>
                <w:left w:val="none" w:sz="0" w:space="0" w:color="auto"/>
                <w:bottom w:val="none" w:sz="0" w:space="0" w:color="auto"/>
                <w:right w:val="none" w:sz="0" w:space="0" w:color="auto"/>
              </w:divBdr>
            </w:div>
            <w:div w:id="1726560100">
              <w:marLeft w:val="0"/>
              <w:marRight w:val="0"/>
              <w:marTop w:val="0"/>
              <w:marBottom w:val="0"/>
              <w:divBdr>
                <w:top w:val="none" w:sz="0" w:space="0" w:color="auto"/>
                <w:left w:val="none" w:sz="0" w:space="0" w:color="auto"/>
                <w:bottom w:val="none" w:sz="0" w:space="0" w:color="auto"/>
                <w:right w:val="none" w:sz="0" w:space="0" w:color="auto"/>
              </w:divBdr>
            </w:div>
            <w:div w:id="47922013">
              <w:marLeft w:val="0"/>
              <w:marRight w:val="0"/>
              <w:marTop w:val="0"/>
              <w:marBottom w:val="0"/>
              <w:divBdr>
                <w:top w:val="none" w:sz="0" w:space="0" w:color="auto"/>
                <w:left w:val="none" w:sz="0" w:space="0" w:color="auto"/>
                <w:bottom w:val="none" w:sz="0" w:space="0" w:color="auto"/>
                <w:right w:val="none" w:sz="0" w:space="0" w:color="auto"/>
              </w:divBdr>
            </w:div>
            <w:div w:id="79648280">
              <w:marLeft w:val="0"/>
              <w:marRight w:val="0"/>
              <w:marTop w:val="0"/>
              <w:marBottom w:val="0"/>
              <w:divBdr>
                <w:top w:val="none" w:sz="0" w:space="0" w:color="auto"/>
                <w:left w:val="none" w:sz="0" w:space="0" w:color="auto"/>
                <w:bottom w:val="none" w:sz="0" w:space="0" w:color="auto"/>
                <w:right w:val="none" w:sz="0" w:space="0" w:color="auto"/>
              </w:divBdr>
            </w:div>
            <w:div w:id="59603444">
              <w:marLeft w:val="0"/>
              <w:marRight w:val="0"/>
              <w:marTop w:val="0"/>
              <w:marBottom w:val="0"/>
              <w:divBdr>
                <w:top w:val="none" w:sz="0" w:space="0" w:color="auto"/>
                <w:left w:val="none" w:sz="0" w:space="0" w:color="auto"/>
                <w:bottom w:val="none" w:sz="0" w:space="0" w:color="auto"/>
                <w:right w:val="none" w:sz="0" w:space="0" w:color="auto"/>
              </w:divBdr>
            </w:div>
            <w:div w:id="720248422">
              <w:marLeft w:val="0"/>
              <w:marRight w:val="0"/>
              <w:marTop w:val="0"/>
              <w:marBottom w:val="0"/>
              <w:divBdr>
                <w:top w:val="none" w:sz="0" w:space="0" w:color="auto"/>
                <w:left w:val="none" w:sz="0" w:space="0" w:color="auto"/>
                <w:bottom w:val="none" w:sz="0" w:space="0" w:color="auto"/>
                <w:right w:val="none" w:sz="0" w:space="0" w:color="auto"/>
              </w:divBdr>
            </w:div>
            <w:div w:id="1001616942">
              <w:marLeft w:val="0"/>
              <w:marRight w:val="0"/>
              <w:marTop w:val="0"/>
              <w:marBottom w:val="0"/>
              <w:divBdr>
                <w:top w:val="none" w:sz="0" w:space="0" w:color="auto"/>
                <w:left w:val="none" w:sz="0" w:space="0" w:color="auto"/>
                <w:bottom w:val="none" w:sz="0" w:space="0" w:color="auto"/>
                <w:right w:val="none" w:sz="0" w:space="0" w:color="auto"/>
              </w:divBdr>
            </w:div>
            <w:div w:id="1945764797">
              <w:marLeft w:val="0"/>
              <w:marRight w:val="0"/>
              <w:marTop w:val="0"/>
              <w:marBottom w:val="0"/>
              <w:divBdr>
                <w:top w:val="none" w:sz="0" w:space="0" w:color="auto"/>
                <w:left w:val="none" w:sz="0" w:space="0" w:color="auto"/>
                <w:bottom w:val="none" w:sz="0" w:space="0" w:color="auto"/>
                <w:right w:val="none" w:sz="0" w:space="0" w:color="auto"/>
              </w:divBdr>
            </w:div>
            <w:div w:id="1791391564">
              <w:marLeft w:val="0"/>
              <w:marRight w:val="0"/>
              <w:marTop w:val="0"/>
              <w:marBottom w:val="0"/>
              <w:divBdr>
                <w:top w:val="none" w:sz="0" w:space="0" w:color="auto"/>
                <w:left w:val="none" w:sz="0" w:space="0" w:color="auto"/>
                <w:bottom w:val="none" w:sz="0" w:space="0" w:color="auto"/>
                <w:right w:val="none" w:sz="0" w:space="0" w:color="auto"/>
              </w:divBdr>
            </w:div>
            <w:div w:id="1056124123">
              <w:marLeft w:val="0"/>
              <w:marRight w:val="0"/>
              <w:marTop w:val="0"/>
              <w:marBottom w:val="0"/>
              <w:divBdr>
                <w:top w:val="none" w:sz="0" w:space="0" w:color="auto"/>
                <w:left w:val="none" w:sz="0" w:space="0" w:color="auto"/>
                <w:bottom w:val="none" w:sz="0" w:space="0" w:color="auto"/>
                <w:right w:val="none" w:sz="0" w:space="0" w:color="auto"/>
              </w:divBdr>
            </w:div>
            <w:div w:id="1502159101">
              <w:marLeft w:val="0"/>
              <w:marRight w:val="0"/>
              <w:marTop w:val="0"/>
              <w:marBottom w:val="0"/>
              <w:divBdr>
                <w:top w:val="none" w:sz="0" w:space="0" w:color="auto"/>
                <w:left w:val="none" w:sz="0" w:space="0" w:color="auto"/>
                <w:bottom w:val="none" w:sz="0" w:space="0" w:color="auto"/>
                <w:right w:val="none" w:sz="0" w:space="0" w:color="auto"/>
              </w:divBdr>
            </w:div>
            <w:div w:id="621114852">
              <w:marLeft w:val="0"/>
              <w:marRight w:val="0"/>
              <w:marTop w:val="0"/>
              <w:marBottom w:val="0"/>
              <w:divBdr>
                <w:top w:val="none" w:sz="0" w:space="0" w:color="auto"/>
                <w:left w:val="none" w:sz="0" w:space="0" w:color="auto"/>
                <w:bottom w:val="none" w:sz="0" w:space="0" w:color="auto"/>
                <w:right w:val="none" w:sz="0" w:space="0" w:color="auto"/>
              </w:divBdr>
            </w:div>
            <w:div w:id="1322469671">
              <w:marLeft w:val="0"/>
              <w:marRight w:val="0"/>
              <w:marTop w:val="0"/>
              <w:marBottom w:val="0"/>
              <w:divBdr>
                <w:top w:val="none" w:sz="0" w:space="0" w:color="auto"/>
                <w:left w:val="none" w:sz="0" w:space="0" w:color="auto"/>
                <w:bottom w:val="none" w:sz="0" w:space="0" w:color="auto"/>
                <w:right w:val="none" w:sz="0" w:space="0" w:color="auto"/>
              </w:divBdr>
            </w:div>
            <w:div w:id="177891062">
              <w:marLeft w:val="0"/>
              <w:marRight w:val="0"/>
              <w:marTop w:val="0"/>
              <w:marBottom w:val="0"/>
              <w:divBdr>
                <w:top w:val="none" w:sz="0" w:space="0" w:color="auto"/>
                <w:left w:val="none" w:sz="0" w:space="0" w:color="auto"/>
                <w:bottom w:val="none" w:sz="0" w:space="0" w:color="auto"/>
                <w:right w:val="none" w:sz="0" w:space="0" w:color="auto"/>
              </w:divBdr>
            </w:div>
            <w:div w:id="568229258">
              <w:marLeft w:val="0"/>
              <w:marRight w:val="0"/>
              <w:marTop w:val="0"/>
              <w:marBottom w:val="0"/>
              <w:divBdr>
                <w:top w:val="none" w:sz="0" w:space="0" w:color="auto"/>
                <w:left w:val="none" w:sz="0" w:space="0" w:color="auto"/>
                <w:bottom w:val="none" w:sz="0" w:space="0" w:color="auto"/>
                <w:right w:val="none" w:sz="0" w:space="0" w:color="auto"/>
              </w:divBdr>
            </w:div>
            <w:div w:id="1447653809">
              <w:marLeft w:val="0"/>
              <w:marRight w:val="0"/>
              <w:marTop w:val="0"/>
              <w:marBottom w:val="0"/>
              <w:divBdr>
                <w:top w:val="none" w:sz="0" w:space="0" w:color="auto"/>
                <w:left w:val="none" w:sz="0" w:space="0" w:color="auto"/>
                <w:bottom w:val="none" w:sz="0" w:space="0" w:color="auto"/>
                <w:right w:val="none" w:sz="0" w:space="0" w:color="auto"/>
              </w:divBdr>
            </w:div>
            <w:div w:id="960771935">
              <w:marLeft w:val="0"/>
              <w:marRight w:val="0"/>
              <w:marTop w:val="0"/>
              <w:marBottom w:val="0"/>
              <w:divBdr>
                <w:top w:val="none" w:sz="0" w:space="0" w:color="auto"/>
                <w:left w:val="none" w:sz="0" w:space="0" w:color="auto"/>
                <w:bottom w:val="none" w:sz="0" w:space="0" w:color="auto"/>
                <w:right w:val="none" w:sz="0" w:space="0" w:color="auto"/>
              </w:divBdr>
            </w:div>
            <w:div w:id="1610509648">
              <w:marLeft w:val="0"/>
              <w:marRight w:val="0"/>
              <w:marTop w:val="0"/>
              <w:marBottom w:val="0"/>
              <w:divBdr>
                <w:top w:val="none" w:sz="0" w:space="0" w:color="auto"/>
                <w:left w:val="none" w:sz="0" w:space="0" w:color="auto"/>
                <w:bottom w:val="none" w:sz="0" w:space="0" w:color="auto"/>
                <w:right w:val="none" w:sz="0" w:space="0" w:color="auto"/>
              </w:divBdr>
            </w:div>
            <w:div w:id="780228608">
              <w:marLeft w:val="0"/>
              <w:marRight w:val="0"/>
              <w:marTop w:val="0"/>
              <w:marBottom w:val="0"/>
              <w:divBdr>
                <w:top w:val="none" w:sz="0" w:space="0" w:color="auto"/>
                <w:left w:val="none" w:sz="0" w:space="0" w:color="auto"/>
                <w:bottom w:val="none" w:sz="0" w:space="0" w:color="auto"/>
                <w:right w:val="none" w:sz="0" w:space="0" w:color="auto"/>
              </w:divBdr>
            </w:div>
            <w:div w:id="447893268">
              <w:marLeft w:val="0"/>
              <w:marRight w:val="0"/>
              <w:marTop w:val="0"/>
              <w:marBottom w:val="0"/>
              <w:divBdr>
                <w:top w:val="none" w:sz="0" w:space="0" w:color="auto"/>
                <w:left w:val="none" w:sz="0" w:space="0" w:color="auto"/>
                <w:bottom w:val="none" w:sz="0" w:space="0" w:color="auto"/>
                <w:right w:val="none" w:sz="0" w:space="0" w:color="auto"/>
              </w:divBdr>
            </w:div>
            <w:div w:id="1621374451">
              <w:marLeft w:val="0"/>
              <w:marRight w:val="0"/>
              <w:marTop w:val="0"/>
              <w:marBottom w:val="0"/>
              <w:divBdr>
                <w:top w:val="none" w:sz="0" w:space="0" w:color="auto"/>
                <w:left w:val="none" w:sz="0" w:space="0" w:color="auto"/>
                <w:bottom w:val="none" w:sz="0" w:space="0" w:color="auto"/>
                <w:right w:val="none" w:sz="0" w:space="0" w:color="auto"/>
              </w:divBdr>
            </w:div>
            <w:div w:id="999694449">
              <w:marLeft w:val="0"/>
              <w:marRight w:val="0"/>
              <w:marTop w:val="0"/>
              <w:marBottom w:val="0"/>
              <w:divBdr>
                <w:top w:val="none" w:sz="0" w:space="0" w:color="auto"/>
                <w:left w:val="none" w:sz="0" w:space="0" w:color="auto"/>
                <w:bottom w:val="none" w:sz="0" w:space="0" w:color="auto"/>
                <w:right w:val="none" w:sz="0" w:space="0" w:color="auto"/>
              </w:divBdr>
            </w:div>
            <w:div w:id="686907764">
              <w:marLeft w:val="0"/>
              <w:marRight w:val="0"/>
              <w:marTop w:val="0"/>
              <w:marBottom w:val="0"/>
              <w:divBdr>
                <w:top w:val="none" w:sz="0" w:space="0" w:color="auto"/>
                <w:left w:val="none" w:sz="0" w:space="0" w:color="auto"/>
                <w:bottom w:val="none" w:sz="0" w:space="0" w:color="auto"/>
                <w:right w:val="none" w:sz="0" w:space="0" w:color="auto"/>
              </w:divBdr>
            </w:div>
            <w:div w:id="1381975105">
              <w:marLeft w:val="0"/>
              <w:marRight w:val="0"/>
              <w:marTop w:val="0"/>
              <w:marBottom w:val="0"/>
              <w:divBdr>
                <w:top w:val="none" w:sz="0" w:space="0" w:color="auto"/>
                <w:left w:val="none" w:sz="0" w:space="0" w:color="auto"/>
                <w:bottom w:val="none" w:sz="0" w:space="0" w:color="auto"/>
                <w:right w:val="none" w:sz="0" w:space="0" w:color="auto"/>
              </w:divBdr>
            </w:div>
            <w:div w:id="61947931">
              <w:marLeft w:val="0"/>
              <w:marRight w:val="0"/>
              <w:marTop w:val="0"/>
              <w:marBottom w:val="0"/>
              <w:divBdr>
                <w:top w:val="none" w:sz="0" w:space="0" w:color="auto"/>
                <w:left w:val="none" w:sz="0" w:space="0" w:color="auto"/>
                <w:bottom w:val="none" w:sz="0" w:space="0" w:color="auto"/>
                <w:right w:val="none" w:sz="0" w:space="0" w:color="auto"/>
              </w:divBdr>
            </w:div>
            <w:div w:id="1886677457">
              <w:marLeft w:val="0"/>
              <w:marRight w:val="0"/>
              <w:marTop w:val="0"/>
              <w:marBottom w:val="0"/>
              <w:divBdr>
                <w:top w:val="none" w:sz="0" w:space="0" w:color="auto"/>
                <w:left w:val="none" w:sz="0" w:space="0" w:color="auto"/>
                <w:bottom w:val="none" w:sz="0" w:space="0" w:color="auto"/>
                <w:right w:val="none" w:sz="0" w:space="0" w:color="auto"/>
              </w:divBdr>
            </w:div>
            <w:div w:id="279607046">
              <w:marLeft w:val="0"/>
              <w:marRight w:val="0"/>
              <w:marTop w:val="0"/>
              <w:marBottom w:val="0"/>
              <w:divBdr>
                <w:top w:val="none" w:sz="0" w:space="0" w:color="auto"/>
                <w:left w:val="none" w:sz="0" w:space="0" w:color="auto"/>
                <w:bottom w:val="none" w:sz="0" w:space="0" w:color="auto"/>
                <w:right w:val="none" w:sz="0" w:space="0" w:color="auto"/>
              </w:divBdr>
            </w:div>
            <w:div w:id="1317951779">
              <w:marLeft w:val="0"/>
              <w:marRight w:val="0"/>
              <w:marTop w:val="0"/>
              <w:marBottom w:val="0"/>
              <w:divBdr>
                <w:top w:val="none" w:sz="0" w:space="0" w:color="auto"/>
                <w:left w:val="none" w:sz="0" w:space="0" w:color="auto"/>
                <w:bottom w:val="none" w:sz="0" w:space="0" w:color="auto"/>
                <w:right w:val="none" w:sz="0" w:space="0" w:color="auto"/>
              </w:divBdr>
            </w:div>
            <w:div w:id="789015866">
              <w:marLeft w:val="0"/>
              <w:marRight w:val="0"/>
              <w:marTop w:val="0"/>
              <w:marBottom w:val="0"/>
              <w:divBdr>
                <w:top w:val="none" w:sz="0" w:space="0" w:color="auto"/>
                <w:left w:val="none" w:sz="0" w:space="0" w:color="auto"/>
                <w:bottom w:val="none" w:sz="0" w:space="0" w:color="auto"/>
                <w:right w:val="none" w:sz="0" w:space="0" w:color="auto"/>
              </w:divBdr>
            </w:div>
            <w:div w:id="1901210098">
              <w:marLeft w:val="0"/>
              <w:marRight w:val="0"/>
              <w:marTop w:val="0"/>
              <w:marBottom w:val="0"/>
              <w:divBdr>
                <w:top w:val="none" w:sz="0" w:space="0" w:color="auto"/>
                <w:left w:val="none" w:sz="0" w:space="0" w:color="auto"/>
                <w:bottom w:val="none" w:sz="0" w:space="0" w:color="auto"/>
                <w:right w:val="none" w:sz="0" w:space="0" w:color="auto"/>
              </w:divBdr>
            </w:div>
            <w:div w:id="1256210816">
              <w:marLeft w:val="0"/>
              <w:marRight w:val="0"/>
              <w:marTop w:val="0"/>
              <w:marBottom w:val="0"/>
              <w:divBdr>
                <w:top w:val="none" w:sz="0" w:space="0" w:color="auto"/>
                <w:left w:val="none" w:sz="0" w:space="0" w:color="auto"/>
                <w:bottom w:val="none" w:sz="0" w:space="0" w:color="auto"/>
                <w:right w:val="none" w:sz="0" w:space="0" w:color="auto"/>
              </w:divBdr>
            </w:div>
            <w:div w:id="1739287339">
              <w:marLeft w:val="0"/>
              <w:marRight w:val="0"/>
              <w:marTop w:val="0"/>
              <w:marBottom w:val="0"/>
              <w:divBdr>
                <w:top w:val="none" w:sz="0" w:space="0" w:color="auto"/>
                <w:left w:val="none" w:sz="0" w:space="0" w:color="auto"/>
                <w:bottom w:val="none" w:sz="0" w:space="0" w:color="auto"/>
                <w:right w:val="none" w:sz="0" w:space="0" w:color="auto"/>
              </w:divBdr>
            </w:div>
            <w:div w:id="60491140">
              <w:marLeft w:val="0"/>
              <w:marRight w:val="0"/>
              <w:marTop w:val="0"/>
              <w:marBottom w:val="0"/>
              <w:divBdr>
                <w:top w:val="none" w:sz="0" w:space="0" w:color="auto"/>
                <w:left w:val="none" w:sz="0" w:space="0" w:color="auto"/>
                <w:bottom w:val="none" w:sz="0" w:space="0" w:color="auto"/>
                <w:right w:val="none" w:sz="0" w:space="0" w:color="auto"/>
              </w:divBdr>
            </w:div>
            <w:div w:id="748961568">
              <w:marLeft w:val="0"/>
              <w:marRight w:val="0"/>
              <w:marTop w:val="0"/>
              <w:marBottom w:val="0"/>
              <w:divBdr>
                <w:top w:val="none" w:sz="0" w:space="0" w:color="auto"/>
                <w:left w:val="none" w:sz="0" w:space="0" w:color="auto"/>
                <w:bottom w:val="none" w:sz="0" w:space="0" w:color="auto"/>
                <w:right w:val="none" w:sz="0" w:space="0" w:color="auto"/>
              </w:divBdr>
            </w:div>
            <w:div w:id="1118186074">
              <w:marLeft w:val="0"/>
              <w:marRight w:val="0"/>
              <w:marTop w:val="0"/>
              <w:marBottom w:val="0"/>
              <w:divBdr>
                <w:top w:val="none" w:sz="0" w:space="0" w:color="auto"/>
                <w:left w:val="none" w:sz="0" w:space="0" w:color="auto"/>
                <w:bottom w:val="none" w:sz="0" w:space="0" w:color="auto"/>
                <w:right w:val="none" w:sz="0" w:space="0" w:color="auto"/>
              </w:divBdr>
            </w:div>
            <w:div w:id="1292710190">
              <w:marLeft w:val="0"/>
              <w:marRight w:val="0"/>
              <w:marTop w:val="0"/>
              <w:marBottom w:val="0"/>
              <w:divBdr>
                <w:top w:val="none" w:sz="0" w:space="0" w:color="auto"/>
                <w:left w:val="none" w:sz="0" w:space="0" w:color="auto"/>
                <w:bottom w:val="none" w:sz="0" w:space="0" w:color="auto"/>
                <w:right w:val="none" w:sz="0" w:space="0" w:color="auto"/>
              </w:divBdr>
            </w:div>
            <w:div w:id="1490362756">
              <w:marLeft w:val="0"/>
              <w:marRight w:val="0"/>
              <w:marTop w:val="0"/>
              <w:marBottom w:val="0"/>
              <w:divBdr>
                <w:top w:val="none" w:sz="0" w:space="0" w:color="auto"/>
                <w:left w:val="none" w:sz="0" w:space="0" w:color="auto"/>
                <w:bottom w:val="none" w:sz="0" w:space="0" w:color="auto"/>
                <w:right w:val="none" w:sz="0" w:space="0" w:color="auto"/>
              </w:divBdr>
            </w:div>
            <w:div w:id="1342782364">
              <w:marLeft w:val="0"/>
              <w:marRight w:val="0"/>
              <w:marTop w:val="0"/>
              <w:marBottom w:val="0"/>
              <w:divBdr>
                <w:top w:val="none" w:sz="0" w:space="0" w:color="auto"/>
                <w:left w:val="none" w:sz="0" w:space="0" w:color="auto"/>
                <w:bottom w:val="none" w:sz="0" w:space="0" w:color="auto"/>
                <w:right w:val="none" w:sz="0" w:space="0" w:color="auto"/>
              </w:divBdr>
            </w:div>
            <w:div w:id="1545408711">
              <w:marLeft w:val="0"/>
              <w:marRight w:val="0"/>
              <w:marTop w:val="0"/>
              <w:marBottom w:val="0"/>
              <w:divBdr>
                <w:top w:val="none" w:sz="0" w:space="0" w:color="auto"/>
                <w:left w:val="none" w:sz="0" w:space="0" w:color="auto"/>
                <w:bottom w:val="none" w:sz="0" w:space="0" w:color="auto"/>
                <w:right w:val="none" w:sz="0" w:space="0" w:color="auto"/>
              </w:divBdr>
            </w:div>
            <w:div w:id="1027365662">
              <w:marLeft w:val="0"/>
              <w:marRight w:val="0"/>
              <w:marTop w:val="0"/>
              <w:marBottom w:val="0"/>
              <w:divBdr>
                <w:top w:val="none" w:sz="0" w:space="0" w:color="auto"/>
                <w:left w:val="none" w:sz="0" w:space="0" w:color="auto"/>
                <w:bottom w:val="none" w:sz="0" w:space="0" w:color="auto"/>
                <w:right w:val="none" w:sz="0" w:space="0" w:color="auto"/>
              </w:divBdr>
            </w:div>
            <w:div w:id="641229163">
              <w:marLeft w:val="0"/>
              <w:marRight w:val="0"/>
              <w:marTop w:val="0"/>
              <w:marBottom w:val="0"/>
              <w:divBdr>
                <w:top w:val="none" w:sz="0" w:space="0" w:color="auto"/>
                <w:left w:val="none" w:sz="0" w:space="0" w:color="auto"/>
                <w:bottom w:val="none" w:sz="0" w:space="0" w:color="auto"/>
                <w:right w:val="none" w:sz="0" w:space="0" w:color="auto"/>
              </w:divBdr>
            </w:div>
            <w:div w:id="1663193885">
              <w:marLeft w:val="0"/>
              <w:marRight w:val="0"/>
              <w:marTop w:val="0"/>
              <w:marBottom w:val="0"/>
              <w:divBdr>
                <w:top w:val="none" w:sz="0" w:space="0" w:color="auto"/>
                <w:left w:val="none" w:sz="0" w:space="0" w:color="auto"/>
                <w:bottom w:val="none" w:sz="0" w:space="0" w:color="auto"/>
                <w:right w:val="none" w:sz="0" w:space="0" w:color="auto"/>
              </w:divBdr>
            </w:div>
            <w:div w:id="763190548">
              <w:marLeft w:val="0"/>
              <w:marRight w:val="0"/>
              <w:marTop w:val="0"/>
              <w:marBottom w:val="0"/>
              <w:divBdr>
                <w:top w:val="none" w:sz="0" w:space="0" w:color="auto"/>
                <w:left w:val="none" w:sz="0" w:space="0" w:color="auto"/>
                <w:bottom w:val="none" w:sz="0" w:space="0" w:color="auto"/>
                <w:right w:val="none" w:sz="0" w:space="0" w:color="auto"/>
              </w:divBdr>
            </w:div>
            <w:div w:id="1565947303">
              <w:marLeft w:val="0"/>
              <w:marRight w:val="0"/>
              <w:marTop w:val="0"/>
              <w:marBottom w:val="0"/>
              <w:divBdr>
                <w:top w:val="none" w:sz="0" w:space="0" w:color="auto"/>
                <w:left w:val="none" w:sz="0" w:space="0" w:color="auto"/>
                <w:bottom w:val="none" w:sz="0" w:space="0" w:color="auto"/>
                <w:right w:val="none" w:sz="0" w:space="0" w:color="auto"/>
              </w:divBdr>
            </w:div>
            <w:div w:id="679620883">
              <w:marLeft w:val="0"/>
              <w:marRight w:val="0"/>
              <w:marTop w:val="0"/>
              <w:marBottom w:val="0"/>
              <w:divBdr>
                <w:top w:val="none" w:sz="0" w:space="0" w:color="auto"/>
                <w:left w:val="none" w:sz="0" w:space="0" w:color="auto"/>
                <w:bottom w:val="none" w:sz="0" w:space="0" w:color="auto"/>
                <w:right w:val="none" w:sz="0" w:space="0" w:color="auto"/>
              </w:divBdr>
            </w:div>
            <w:div w:id="907687413">
              <w:marLeft w:val="0"/>
              <w:marRight w:val="0"/>
              <w:marTop w:val="0"/>
              <w:marBottom w:val="0"/>
              <w:divBdr>
                <w:top w:val="none" w:sz="0" w:space="0" w:color="auto"/>
                <w:left w:val="none" w:sz="0" w:space="0" w:color="auto"/>
                <w:bottom w:val="none" w:sz="0" w:space="0" w:color="auto"/>
                <w:right w:val="none" w:sz="0" w:space="0" w:color="auto"/>
              </w:divBdr>
            </w:div>
            <w:div w:id="317929270">
              <w:marLeft w:val="0"/>
              <w:marRight w:val="0"/>
              <w:marTop w:val="0"/>
              <w:marBottom w:val="0"/>
              <w:divBdr>
                <w:top w:val="none" w:sz="0" w:space="0" w:color="auto"/>
                <w:left w:val="none" w:sz="0" w:space="0" w:color="auto"/>
                <w:bottom w:val="none" w:sz="0" w:space="0" w:color="auto"/>
                <w:right w:val="none" w:sz="0" w:space="0" w:color="auto"/>
              </w:divBdr>
            </w:div>
            <w:div w:id="634455656">
              <w:marLeft w:val="0"/>
              <w:marRight w:val="0"/>
              <w:marTop w:val="0"/>
              <w:marBottom w:val="0"/>
              <w:divBdr>
                <w:top w:val="none" w:sz="0" w:space="0" w:color="auto"/>
                <w:left w:val="none" w:sz="0" w:space="0" w:color="auto"/>
                <w:bottom w:val="none" w:sz="0" w:space="0" w:color="auto"/>
                <w:right w:val="none" w:sz="0" w:space="0" w:color="auto"/>
              </w:divBdr>
            </w:div>
            <w:div w:id="1056514369">
              <w:marLeft w:val="0"/>
              <w:marRight w:val="0"/>
              <w:marTop w:val="0"/>
              <w:marBottom w:val="0"/>
              <w:divBdr>
                <w:top w:val="none" w:sz="0" w:space="0" w:color="auto"/>
                <w:left w:val="none" w:sz="0" w:space="0" w:color="auto"/>
                <w:bottom w:val="none" w:sz="0" w:space="0" w:color="auto"/>
                <w:right w:val="none" w:sz="0" w:space="0" w:color="auto"/>
              </w:divBdr>
            </w:div>
            <w:div w:id="1152412134">
              <w:marLeft w:val="0"/>
              <w:marRight w:val="0"/>
              <w:marTop w:val="0"/>
              <w:marBottom w:val="0"/>
              <w:divBdr>
                <w:top w:val="none" w:sz="0" w:space="0" w:color="auto"/>
                <w:left w:val="none" w:sz="0" w:space="0" w:color="auto"/>
                <w:bottom w:val="none" w:sz="0" w:space="0" w:color="auto"/>
                <w:right w:val="none" w:sz="0" w:space="0" w:color="auto"/>
              </w:divBdr>
            </w:div>
            <w:div w:id="1423916120">
              <w:marLeft w:val="0"/>
              <w:marRight w:val="0"/>
              <w:marTop w:val="0"/>
              <w:marBottom w:val="0"/>
              <w:divBdr>
                <w:top w:val="none" w:sz="0" w:space="0" w:color="auto"/>
                <w:left w:val="none" w:sz="0" w:space="0" w:color="auto"/>
                <w:bottom w:val="none" w:sz="0" w:space="0" w:color="auto"/>
                <w:right w:val="none" w:sz="0" w:space="0" w:color="auto"/>
              </w:divBdr>
            </w:div>
            <w:div w:id="108671437">
              <w:marLeft w:val="0"/>
              <w:marRight w:val="0"/>
              <w:marTop w:val="0"/>
              <w:marBottom w:val="0"/>
              <w:divBdr>
                <w:top w:val="none" w:sz="0" w:space="0" w:color="auto"/>
                <w:left w:val="none" w:sz="0" w:space="0" w:color="auto"/>
                <w:bottom w:val="none" w:sz="0" w:space="0" w:color="auto"/>
                <w:right w:val="none" w:sz="0" w:space="0" w:color="auto"/>
              </w:divBdr>
            </w:div>
            <w:div w:id="461312970">
              <w:marLeft w:val="0"/>
              <w:marRight w:val="0"/>
              <w:marTop w:val="0"/>
              <w:marBottom w:val="0"/>
              <w:divBdr>
                <w:top w:val="none" w:sz="0" w:space="0" w:color="auto"/>
                <w:left w:val="none" w:sz="0" w:space="0" w:color="auto"/>
                <w:bottom w:val="none" w:sz="0" w:space="0" w:color="auto"/>
                <w:right w:val="none" w:sz="0" w:space="0" w:color="auto"/>
              </w:divBdr>
            </w:div>
            <w:div w:id="768621704">
              <w:marLeft w:val="0"/>
              <w:marRight w:val="0"/>
              <w:marTop w:val="0"/>
              <w:marBottom w:val="0"/>
              <w:divBdr>
                <w:top w:val="none" w:sz="0" w:space="0" w:color="auto"/>
                <w:left w:val="none" w:sz="0" w:space="0" w:color="auto"/>
                <w:bottom w:val="none" w:sz="0" w:space="0" w:color="auto"/>
                <w:right w:val="none" w:sz="0" w:space="0" w:color="auto"/>
              </w:divBdr>
            </w:div>
            <w:div w:id="1048340158">
              <w:marLeft w:val="0"/>
              <w:marRight w:val="0"/>
              <w:marTop w:val="0"/>
              <w:marBottom w:val="0"/>
              <w:divBdr>
                <w:top w:val="none" w:sz="0" w:space="0" w:color="auto"/>
                <w:left w:val="none" w:sz="0" w:space="0" w:color="auto"/>
                <w:bottom w:val="none" w:sz="0" w:space="0" w:color="auto"/>
                <w:right w:val="none" w:sz="0" w:space="0" w:color="auto"/>
              </w:divBdr>
            </w:div>
            <w:div w:id="742411864">
              <w:marLeft w:val="0"/>
              <w:marRight w:val="0"/>
              <w:marTop w:val="0"/>
              <w:marBottom w:val="0"/>
              <w:divBdr>
                <w:top w:val="none" w:sz="0" w:space="0" w:color="auto"/>
                <w:left w:val="none" w:sz="0" w:space="0" w:color="auto"/>
                <w:bottom w:val="none" w:sz="0" w:space="0" w:color="auto"/>
                <w:right w:val="none" w:sz="0" w:space="0" w:color="auto"/>
              </w:divBdr>
            </w:div>
            <w:div w:id="604457594">
              <w:marLeft w:val="0"/>
              <w:marRight w:val="0"/>
              <w:marTop w:val="0"/>
              <w:marBottom w:val="0"/>
              <w:divBdr>
                <w:top w:val="none" w:sz="0" w:space="0" w:color="auto"/>
                <w:left w:val="none" w:sz="0" w:space="0" w:color="auto"/>
                <w:bottom w:val="none" w:sz="0" w:space="0" w:color="auto"/>
                <w:right w:val="none" w:sz="0" w:space="0" w:color="auto"/>
              </w:divBdr>
            </w:div>
            <w:div w:id="1036348576">
              <w:marLeft w:val="0"/>
              <w:marRight w:val="0"/>
              <w:marTop w:val="0"/>
              <w:marBottom w:val="0"/>
              <w:divBdr>
                <w:top w:val="none" w:sz="0" w:space="0" w:color="auto"/>
                <w:left w:val="none" w:sz="0" w:space="0" w:color="auto"/>
                <w:bottom w:val="none" w:sz="0" w:space="0" w:color="auto"/>
                <w:right w:val="none" w:sz="0" w:space="0" w:color="auto"/>
              </w:divBdr>
            </w:div>
            <w:div w:id="1651249911">
              <w:marLeft w:val="0"/>
              <w:marRight w:val="0"/>
              <w:marTop w:val="0"/>
              <w:marBottom w:val="0"/>
              <w:divBdr>
                <w:top w:val="none" w:sz="0" w:space="0" w:color="auto"/>
                <w:left w:val="none" w:sz="0" w:space="0" w:color="auto"/>
                <w:bottom w:val="none" w:sz="0" w:space="0" w:color="auto"/>
                <w:right w:val="none" w:sz="0" w:space="0" w:color="auto"/>
              </w:divBdr>
            </w:div>
            <w:div w:id="438574433">
              <w:marLeft w:val="0"/>
              <w:marRight w:val="0"/>
              <w:marTop w:val="0"/>
              <w:marBottom w:val="0"/>
              <w:divBdr>
                <w:top w:val="none" w:sz="0" w:space="0" w:color="auto"/>
                <w:left w:val="none" w:sz="0" w:space="0" w:color="auto"/>
                <w:bottom w:val="none" w:sz="0" w:space="0" w:color="auto"/>
                <w:right w:val="none" w:sz="0" w:space="0" w:color="auto"/>
              </w:divBdr>
            </w:div>
            <w:div w:id="645551560">
              <w:marLeft w:val="0"/>
              <w:marRight w:val="0"/>
              <w:marTop w:val="0"/>
              <w:marBottom w:val="0"/>
              <w:divBdr>
                <w:top w:val="none" w:sz="0" w:space="0" w:color="auto"/>
                <w:left w:val="none" w:sz="0" w:space="0" w:color="auto"/>
                <w:bottom w:val="none" w:sz="0" w:space="0" w:color="auto"/>
                <w:right w:val="none" w:sz="0" w:space="0" w:color="auto"/>
              </w:divBdr>
            </w:div>
            <w:div w:id="1948659608">
              <w:marLeft w:val="0"/>
              <w:marRight w:val="0"/>
              <w:marTop w:val="0"/>
              <w:marBottom w:val="0"/>
              <w:divBdr>
                <w:top w:val="none" w:sz="0" w:space="0" w:color="auto"/>
                <w:left w:val="none" w:sz="0" w:space="0" w:color="auto"/>
                <w:bottom w:val="none" w:sz="0" w:space="0" w:color="auto"/>
                <w:right w:val="none" w:sz="0" w:space="0" w:color="auto"/>
              </w:divBdr>
            </w:div>
            <w:div w:id="2117021517">
              <w:marLeft w:val="0"/>
              <w:marRight w:val="0"/>
              <w:marTop w:val="0"/>
              <w:marBottom w:val="0"/>
              <w:divBdr>
                <w:top w:val="none" w:sz="0" w:space="0" w:color="auto"/>
                <w:left w:val="none" w:sz="0" w:space="0" w:color="auto"/>
                <w:bottom w:val="none" w:sz="0" w:space="0" w:color="auto"/>
                <w:right w:val="none" w:sz="0" w:space="0" w:color="auto"/>
              </w:divBdr>
            </w:div>
            <w:div w:id="1016619443">
              <w:marLeft w:val="0"/>
              <w:marRight w:val="0"/>
              <w:marTop w:val="0"/>
              <w:marBottom w:val="0"/>
              <w:divBdr>
                <w:top w:val="none" w:sz="0" w:space="0" w:color="auto"/>
                <w:left w:val="none" w:sz="0" w:space="0" w:color="auto"/>
                <w:bottom w:val="none" w:sz="0" w:space="0" w:color="auto"/>
                <w:right w:val="none" w:sz="0" w:space="0" w:color="auto"/>
              </w:divBdr>
            </w:div>
            <w:div w:id="648366259">
              <w:marLeft w:val="0"/>
              <w:marRight w:val="0"/>
              <w:marTop w:val="0"/>
              <w:marBottom w:val="0"/>
              <w:divBdr>
                <w:top w:val="none" w:sz="0" w:space="0" w:color="auto"/>
                <w:left w:val="none" w:sz="0" w:space="0" w:color="auto"/>
                <w:bottom w:val="none" w:sz="0" w:space="0" w:color="auto"/>
                <w:right w:val="none" w:sz="0" w:space="0" w:color="auto"/>
              </w:divBdr>
            </w:div>
            <w:div w:id="158737144">
              <w:marLeft w:val="0"/>
              <w:marRight w:val="0"/>
              <w:marTop w:val="0"/>
              <w:marBottom w:val="0"/>
              <w:divBdr>
                <w:top w:val="none" w:sz="0" w:space="0" w:color="auto"/>
                <w:left w:val="none" w:sz="0" w:space="0" w:color="auto"/>
                <w:bottom w:val="none" w:sz="0" w:space="0" w:color="auto"/>
                <w:right w:val="none" w:sz="0" w:space="0" w:color="auto"/>
              </w:divBdr>
            </w:div>
            <w:div w:id="635528792">
              <w:marLeft w:val="0"/>
              <w:marRight w:val="0"/>
              <w:marTop w:val="0"/>
              <w:marBottom w:val="0"/>
              <w:divBdr>
                <w:top w:val="none" w:sz="0" w:space="0" w:color="auto"/>
                <w:left w:val="none" w:sz="0" w:space="0" w:color="auto"/>
                <w:bottom w:val="none" w:sz="0" w:space="0" w:color="auto"/>
                <w:right w:val="none" w:sz="0" w:space="0" w:color="auto"/>
              </w:divBdr>
            </w:div>
            <w:div w:id="1938976453">
              <w:marLeft w:val="0"/>
              <w:marRight w:val="0"/>
              <w:marTop w:val="0"/>
              <w:marBottom w:val="0"/>
              <w:divBdr>
                <w:top w:val="none" w:sz="0" w:space="0" w:color="auto"/>
                <w:left w:val="none" w:sz="0" w:space="0" w:color="auto"/>
                <w:bottom w:val="none" w:sz="0" w:space="0" w:color="auto"/>
                <w:right w:val="none" w:sz="0" w:space="0" w:color="auto"/>
              </w:divBdr>
            </w:div>
            <w:div w:id="416445436">
              <w:marLeft w:val="0"/>
              <w:marRight w:val="0"/>
              <w:marTop w:val="0"/>
              <w:marBottom w:val="0"/>
              <w:divBdr>
                <w:top w:val="none" w:sz="0" w:space="0" w:color="auto"/>
                <w:left w:val="none" w:sz="0" w:space="0" w:color="auto"/>
                <w:bottom w:val="none" w:sz="0" w:space="0" w:color="auto"/>
                <w:right w:val="none" w:sz="0" w:space="0" w:color="auto"/>
              </w:divBdr>
            </w:div>
            <w:div w:id="1160465442">
              <w:marLeft w:val="0"/>
              <w:marRight w:val="0"/>
              <w:marTop w:val="0"/>
              <w:marBottom w:val="0"/>
              <w:divBdr>
                <w:top w:val="none" w:sz="0" w:space="0" w:color="auto"/>
                <w:left w:val="none" w:sz="0" w:space="0" w:color="auto"/>
                <w:bottom w:val="none" w:sz="0" w:space="0" w:color="auto"/>
                <w:right w:val="none" w:sz="0" w:space="0" w:color="auto"/>
              </w:divBdr>
            </w:div>
            <w:div w:id="1109467834">
              <w:marLeft w:val="0"/>
              <w:marRight w:val="0"/>
              <w:marTop w:val="0"/>
              <w:marBottom w:val="0"/>
              <w:divBdr>
                <w:top w:val="none" w:sz="0" w:space="0" w:color="auto"/>
                <w:left w:val="none" w:sz="0" w:space="0" w:color="auto"/>
                <w:bottom w:val="none" w:sz="0" w:space="0" w:color="auto"/>
                <w:right w:val="none" w:sz="0" w:space="0" w:color="auto"/>
              </w:divBdr>
            </w:div>
            <w:div w:id="1049186110">
              <w:marLeft w:val="0"/>
              <w:marRight w:val="0"/>
              <w:marTop w:val="0"/>
              <w:marBottom w:val="0"/>
              <w:divBdr>
                <w:top w:val="none" w:sz="0" w:space="0" w:color="auto"/>
                <w:left w:val="none" w:sz="0" w:space="0" w:color="auto"/>
                <w:bottom w:val="none" w:sz="0" w:space="0" w:color="auto"/>
                <w:right w:val="none" w:sz="0" w:space="0" w:color="auto"/>
              </w:divBdr>
            </w:div>
            <w:div w:id="757675906">
              <w:marLeft w:val="0"/>
              <w:marRight w:val="0"/>
              <w:marTop w:val="0"/>
              <w:marBottom w:val="0"/>
              <w:divBdr>
                <w:top w:val="none" w:sz="0" w:space="0" w:color="auto"/>
                <w:left w:val="none" w:sz="0" w:space="0" w:color="auto"/>
                <w:bottom w:val="none" w:sz="0" w:space="0" w:color="auto"/>
                <w:right w:val="none" w:sz="0" w:space="0" w:color="auto"/>
              </w:divBdr>
            </w:div>
            <w:div w:id="204604600">
              <w:marLeft w:val="0"/>
              <w:marRight w:val="0"/>
              <w:marTop w:val="0"/>
              <w:marBottom w:val="0"/>
              <w:divBdr>
                <w:top w:val="none" w:sz="0" w:space="0" w:color="auto"/>
                <w:left w:val="none" w:sz="0" w:space="0" w:color="auto"/>
                <w:bottom w:val="none" w:sz="0" w:space="0" w:color="auto"/>
                <w:right w:val="none" w:sz="0" w:space="0" w:color="auto"/>
              </w:divBdr>
            </w:div>
            <w:div w:id="446511386">
              <w:marLeft w:val="0"/>
              <w:marRight w:val="0"/>
              <w:marTop w:val="0"/>
              <w:marBottom w:val="0"/>
              <w:divBdr>
                <w:top w:val="none" w:sz="0" w:space="0" w:color="auto"/>
                <w:left w:val="none" w:sz="0" w:space="0" w:color="auto"/>
                <w:bottom w:val="none" w:sz="0" w:space="0" w:color="auto"/>
                <w:right w:val="none" w:sz="0" w:space="0" w:color="auto"/>
              </w:divBdr>
            </w:div>
            <w:div w:id="1108426393">
              <w:marLeft w:val="0"/>
              <w:marRight w:val="0"/>
              <w:marTop w:val="0"/>
              <w:marBottom w:val="0"/>
              <w:divBdr>
                <w:top w:val="none" w:sz="0" w:space="0" w:color="auto"/>
                <w:left w:val="none" w:sz="0" w:space="0" w:color="auto"/>
                <w:bottom w:val="none" w:sz="0" w:space="0" w:color="auto"/>
                <w:right w:val="none" w:sz="0" w:space="0" w:color="auto"/>
              </w:divBdr>
            </w:div>
            <w:div w:id="189808027">
              <w:marLeft w:val="0"/>
              <w:marRight w:val="0"/>
              <w:marTop w:val="0"/>
              <w:marBottom w:val="0"/>
              <w:divBdr>
                <w:top w:val="none" w:sz="0" w:space="0" w:color="auto"/>
                <w:left w:val="none" w:sz="0" w:space="0" w:color="auto"/>
                <w:bottom w:val="none" w:sz="0" w:space="0" w:color="auto"/>
                <w:right w:val="none" w:sz="0" w:space="0" w:color="auto"/>
              </w:divBdr>
            </w:div>
            <w:div w:id="1863856294">
              <w:marLeft w:val="0"/>
              <w:marRight w:val="0"/>
              <w:marTop w:val="0"/>
              <w:marBottom w:val="0"/>
              <w:divBdr>
                <w:top w:val="none" w:sz="0" w:space="0" w:color="auto"/>
                <w:left w:val="none" w:sz="0" w:space="0" w:color="auto"/>
                <w:bottom w:val="none" w:sz="0" w:space="0" w:color="auto"/>
                <w:right w:val="none" w:sz="0" w:space="0" w:color="auto"/>
              </w:divBdr>
            </w:div>
            <w:div w:id="1989894609">
              <w:marLeft w:val="0"/>
              <w:marRight w:val="0"/>
              <w:marTop w:val="0"/>
              <w:marBottom w:val="0"/>
              <w:divBdr>
                <w:top w:val="none" w:sz="0" w:space="0" w:color="auto"/>
                <w:left w:val="none" w:sz="0" w:space="0" w:color="auto"/>
                <w:bottom w:val="none" w:sz="0" w:space="0" w:color="auto"/>
                <w:right w:val="none" w:sz="0" w:space="0" w:color="auto"/>
              </w:divBdr>
            </w:div>
            <w:div w:id="1126505948">
              <w:marLeft w:val="0"/>
              <w:marRight w:val="0"/>
              <w:marTop w:val="0"/>
              <w:marBottom w:val="0"/>
              <w:divBdr>
                <w:top w:val="none" w:sz="0" w:space="0" w:color="auto"/>
                <w:left w:val="none" w:sz="0" w:space="0" w:color="auto"/>
                <w:bottom w:val="none" w:sz="0" w:space="0" w:color="auto"/>
                <w:right w:val="none" w:sz="0" w:space="0" w:color="auto"/>
              </w:divBdr>
            </w:div>
            <w:div w:id="513542381">
              <w:marLeft w:val="0"/>
              <w:marRight w:val="0"/>
              <w:marTop w:val="0"/>
              <w:marBottom w:val="0"/>
              <w:divBdr>
                <w:top w:val="none" w:sz="0" w:space="0" w:color="auto"/>
                <w:left w:val="none" w:sz="0" w:space="0" w:color="auto"/>
                <w:bottom w:val="none" w:sz="0" w:space="0" w:color="auto"/>
                <w:right w:val="none" w:sz="0" w:space="0" w:color="auto"/>
              </w:divBdr>
            </w:div>
            <w:div w:id="153568272">
              <w:marLeft w:val="0"/>
              <w:marRight w:val="0"/>
              <w:marTop w:val="0"/>
              <w:marBottom w:val="0"/>
              <w:divBdr>
                <w:top w:val="none" w:sz="0" w:space="0" w:color="auto"/>
                <w:left w:val="none" w:sz="0" w:space="0" w:color="auto"/>
                <w:bottom w:val="none" w:sz="0" w:space="0" w:color="auto"/>
                <w:right w:val="none" w:sz="0" w:space="0" w:color="auto"/>
              </w:divBdr>
            </w:div>
            <w:div w:id="658073873">
              <w:marLeft w:val="0"/>
              <w:marRight w:val="0"/>
              <w:marTop w:val="0"/>
              <w:marBottom w:val="0"/>
              <w:divBdr>
                <w:top w:val="none" w:sz="0" w:space="0" w:color="auto"/>
                <w:left w:val="none" w:sz="0" w:space="0" w:color="auto"/>
                <w:bottom w:val="none" w:sz="0" w:space="0" w:color="auto"/>
                <w:right w:val="none" w:sz="0" w:space="0" w:color="auto"/>
              </w:divBdr>
            </w:div>
            <w:div w:id="1565067370">
              <w:marLeft w:val="0"/>
              <w:marRight w:val="0"/>
              <w:marTop w:val="0"/>
              <w:marBottom w:val="0"/>
              <w:divBdr>
                <w:top w:val="none" w:sz="0" w:space="0" w:color="auto"/>
                <w:left w:val="none" w:sz="0" w:space="0" w:color="auto"/>
                <w:bottom w:val="none" w:sz="0" w:space="0" w:color="auto"/>
                <w:right w:val="none" w:sz="0" w:space="0" w:color="auto"/>
              </w:divBdr>
            </w:div>
            <w:div w:id="1291209587">
              <w:marLeft w:val="0"/>
              <w:marRight w:val="0"/>
              <w:marTop w:val="0"/>
              <w:marBottom w:val="0"/>
              <w:divBdr>
                <w:top w:val="none" w:sz="0" w:space="0" w:color="auto"/>
                <w:left w:val="none" w:sz="0" w:space="0" w:color="auto"/>
                <w:bottom w:val="none" w:sz="0" w:space="0" w:color="auto"/>
                <w:right w:val="none" w:sz="0" w:space="0" w:color="auto"/>
              </w:divBdr>
            </w:div>
            <w:div w:id="352999062">
              <w:marLeft w:val="0"/>
              <w:marRight w:val="0"/>
              <w:marTop w:val="0"/>
              <w:marBottom w:val="0"/>
              <w:divBdr>
                <w:top w:val="none" w:sz="0" w:space="0" w:color="auto"/>
                <w:left w:val="none" w:sz="0" w:space="0" w:color="auto"/>
                <w:bottom w:val="none" w:sz="0" w:space="0" w:color="auto"/>
                <w:right w:val="none" w:sz="0" w:space="0" w:color="auto"/>
              </w:divBdr>
            </w:div>
            <w:div w:id="1436053992">
              <w:marLeft w:val="0"/>
              <w:marRight w:val="0"/>
              <w:marTop w:val="0"/>
              <w:marBottom w:val="0"/>
              <w:divBdr>
                <w:top w:val="none" w:sz="0" w:space="0" w:color="auto"/>
                <w:left w:val="none" w:sz="0" w:space="0" w:color="auto"/>
                <w:bottom w:val="none" w:sz="0" w:space="0" w:color="auto"/>
                <w:right w:val="none" w:sz="0" w:space="0" w:color="auto"/>
              </w:divBdr>
            </w:div>
            <w:div w:id="18928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450">
      <w:bodyDiv w:val="1"/>
      <w:marLeft w:val="0"/>
      <w:marRight w:val="0"/>
      <w:marTop w:val="0"/>
      <w:marBottom w:val="0"/>
      <w:divBdr>
        <w:top w:val="none" w:sz="0" w:space="0" w:color="auto"/>
        <w:left w:val="none" w:sz="0" w:space="0" w:color="auto"/>
        <w:bottom w:val="none" w:sz="0" w:space="0" w:color="auto"/>
        <w:right w:val="none" w:sz="0" w:space="0" w:color="auto"/>
      </w:divBdr>
    </w:div>
    <w:div w:id="1959946045">
      <w:bodyDiv w:val="1"/>
      <w:marLeft w:val="0"/>
      <w:marRight w:val="0"/>
      <w:marTop w:val="0"/>
      <w:marBottom w:val="0"/>
      <w:divBdr>
        <w:top w:val="none" w:sz="0" w:space="0" w:color="auto"/>
        <w:left w:val="none" w:sz="0" w:space="0" w:color="auto"/>
        <w:bottom w:val="none" w:sz="0" w:space="0" w:color="auto"/>
        <w:right w:val="none" w:sz="0" w:space="0" w:color="auto"/>
      </w:divBdr>
      <w:divsChild>
        <w:div w:id="1162820205">
          <w:marLeft w:val="0"/>
          <w:marRight w:val="0"/>
          <w:marTop w:val="0"/>
          <w:marBottom w:val="0"/>
          <w:divBdr>
            <w:top w:val="none" w:sz="0" w:space="0" w:color="auto"/>
            <w:left w:val="none" w:sz="0" w:space="0" w:color="auto"/>
            <w:bottom w:val="none" w:sz="0" w:space="0" w:color="auto"/>
            <w:right w:val="none" w:sz="0" w:space="0" w:color="auto"/>
          </w:divBdr>
          <w:divsChild>
            <w:div w:id="814680072">
              <w:marLeft w:val="0"/>
              <w:marRight w:val="0"/>
              <w:marTop w:val="0"/>
              <w:marBottom w:val="0"/>
              <w:divBdr>
                <w:top w:val="none" w:sz="0" w:space="0" w:color="auto"/>
                <w:left w:val="none" w:sz="0" w:space="0" w:color="auto"/>
                <w:bottom w:val="none" w:sz="0" w:space="0" w:color="auto"/>
                <w:right w:val="none" w:sz="0" w:space="0" w:color="auto"/>
              </w:divBdr>
            </w:div>
            <w:div w:id="524246400">
              <w:marLeft w:val="0"/>
              <w:marRight w:val="0"/>
              <w:marTop w:val="0"/>
              <w:marBottom w:val="0"/>
              <w:divBdr>
                <w:top w:val="none" w:sz="0" w:space="0" w:color="auto"/>
                <w:left w:val="none" w:sz="0" w:space="0" w:color="auto"/>
                <w:bottom w:val="none" w:sz="0" w:space="0" w:color="auto"/>
                <w:right w:val="none" w:sz="0" w:space="0" w:color="auto"/>
              </w:divBdr>
            </w:div>
            <w:div w:id="565067835">
              <w:marLeft w:val="0"/>
              <w:marRight w:val="0"/>
              <w:marTop w:val="0"/>
              <w:marBottom w:val="0"/>
              <w:divBdr>
                <w:top w:val="none" w:sz="0" w:space="0" w:color="auto"/>
                <w:left w:val="none" w:sz="0" w:space="0" w:color="auto"/>
                <w:bottom w:val="none" w:sz="0" w:space="0" w:color="auto"/>
                <w:right w:val="none" w:sz="0" w:space="0" w:color="auto"/>
              </w:divBdr>
            </w:div>
            <w:div w:id="936792614">
              <w:marLeft w:val="0"/>
              <w:marRight w:val="0"/>
              <w:marTop w:val="0"/>
              <w:marBottom w:val="0"/>
              <w:divBdr>
                <w:top w:val="none" w:sz="0" w:space="0" w:color="auto"/>
                <w:left w:val="none" w:sz="0" w:space="0" w:color="auto"/>
                <w:bottom w:val="none" w:sz="0" w:space="0" w:color="auto"/>
                <w:right w:val="none" w:sz="0" w:space="0" w:color="auto"/>
              </w:divBdr>
            </w:div>
            <w:div w:id="443698434">
              <w:marLeft w:val="0"/>
              <w:marRight w:val="0"/>
              <w:marTop w:val="0"/>
              <w:marBottom w:val="0"/>
              <w:divBdr>
                <w:top w:val="none" w:sz="0" w:space="0" w:color="auto"/>
                <w:left w:val="none" w:sz="0" w:space="0" w:color="auto"/>
                <w:bottom w:val="none" w:sz="0" w:space="0" w:color="auto"/>
                <w:right w:val="none" w:sz="0" w:space="0" w:color="auto"/>
              </w:divBdr>
            </w:div>
            <w:div w:id="1790322015">
              <w:marLeft w:val="0"/>
              <w:marRight w:val="0"/>
              <w:marTop w:val="0"/>
              <w:marBottom w:val="0"/>
              <w:divBdr>
                <w:top w:val="none" w:sz="0" w:space="0" w:color="auto"/>
                <w:left w:val="none" w:sz="0" w:space="0" w:color="auto"/>
                <w:bottom w:val="none" w:sz="0" w:space="0" w:color="auto"/>
                <w:right w:val="none" w:sz="0" w:space="0" w:color="auto"/>
              </w:divBdr>
            </w:div>
            <w:div w:id="1171213270">
              <w:marLeft w:val="0"/>
              <w:marRight w:val="0"/>
              <w:marTop w:val="0"/>
              <w:marBottom w:val="0"/>
              <w:divBdr>
                <w:top w:val="none" w:sz="0" w:space="0" w:color="auto"/>
                <w:left w:val="none" w:sz="0" w:space="0" w:color="auto"/>
                <w:bottom w:val="none" w:sz="0" w:space="0" w:color="auto"/>
                <w:right w:val="none" w:sz="0" w:space="0" w:color="auto"/>
              </w:divBdr>
            </w:div>
            <w:div w:id="2125924236">
              <w:marLeft w:val="0"/>
              <w:marRight w:val="0"/>
              <w:marTop w:val="0"/>
              <w:marBottom w:val="0"/>
              <w:divBdr>
                <w:top w:val="none" w:sz="0" w:space="0" w:color="auto"/>
                <w:left w:val="none" w:sz="0" w:space="0" w:color="auto"/>
                <w:bottom w:val="none" w:sz="0" w:space="0" w:color="auto"/>
                <w:right w:val="none" w:sz="0" w:space="0" w:color="auto"/>
              </w:divBdr>
            </w:div>
            <w:div w:id="89670204">
              <w:marLeft w:val="0"/>
              <w:marRight w:val="0"/>
              <w:marTop w:val="0"/>
              <w:marBottom w:val="0"/>
              <w:divBdr>
                <w:top w:val="none" w:sz="0" w:space="0" w:color="auto"/>
                <w:left w:val="none" w:sz="0" w:space="0" w:color="auto"/>
                <w:bottom w:val="none" w:sz="0" w:space="0" w:color="auto"/>
                <w:right w:val="none" w:sz="0" w:space="0" w:color="auto"/>
              </w:divBdr>
            </w:div>
            <w:div w:id="150489775">
              <w:marLeft w:val="0"/>
              <w:marRight w:val="0"/>
              <w:marTop w:val="0"/>
              <w:marBottom w:val="0"/>
              <w:divBdr>
                <w:top w:val="none" w:sz="0" w:space="0" w:color="auto"/>
                <w:left w:val="none" w:sz="0" w:space="0" w:color="auto"/>
                <w:bottom w:val="none" w:sz="0" w:space="0" w:color="auto"/>
                <w:right w:val="none" w:sz="0" w:space="0" w:color="auto"/>
              </w:divBdr>
            </w:div>
            <w:div w:id="1287085500">
              <w:marLeft w:val="0"/>
              <w:marRight w:val="0"/>
              <w:marTop w:val="0"/>
              <w:marBottom w:val="0"/>
              <w:divBdr>
                <w:top w:val="none" w:sz="0" w:space="0" w:color="auto"/>
                <w:left w:val="none" w:sz="0" w:space="0" w:color="auto"/>
                <w:bottom w:val="none" w:sz="0" w:space="0" w:color="auto"/>
                <w:right w:val="none" w:sz="0" w:space="0" w:color="auto"/>
              </w:divBdr>
            </w:div>
            <w:div w:id="590048349">
              <w:marLeft w:val="0"/>
              <w:marRight w:val="0"/>
              <w:marTop w:val="0"/>
              <w:marBottom w:val="0"/>
              <w:divBdr>
                <w:top w:val="none" w:sz="0" w:space="0" w:color="auto"/>
                <w:left w:val="none" w:sz="0" w:space="0" w:color="auto"/>
                <w:bottom w:val="none" w:sz="0" w:space="0" w:color="auto"/>
                <w:right w:val="none" w:sz="0" w:space="0" w:color="auto"/>
              </w:divBdr>
            </w:div>
            <w:div w:id="1630280347">
              <w:marLeft w:val="0"/>
              <w:marRight w:val="0"/>
              <w:marTop w:val="0"/>
              <w:marBottom w:val="0"/>
              <w:divBdr>
                <w:top w:val="none" w:sz="0" w:space="0" w:color="auto"/>
                <w:left w:val="none" w:sz="0" w:space="0" w:color="auto"/>
                <w:bottom w:val="none" w:sz="0" w:space="0" w:color="auto"/>
                <w:right w:val="none" w:sz="0" w:space="0" w:color="auto"/>
              </w:divBdr>
            </w:div>
            <w:div w:id="899554604">
              <w:marLeft w:val="0"/>
              <w:marRight w:val="0"/>
              <w:marTop w:val="0"/>
              <w:marBottom w:val="0"/>
              <w:divBdr>
                <w:top w:val="none" w:sz="0" w:space="0" w:color="auto"/>
                <w:left w:val="none" w:sz="0" w:space="0" w:color="auto"/>
                <w:bottom w:val="none" w:sz="0" w:space="0" w:color="auto"/>
                <w:right w:val="none" w:sz="0" w:space="0" w:color="auto"/>
              </w:divBdr>
            </w:div>
            <w:div w:id="892159335">
              <w:marLeft w:val="0"/>
              <w:marRight w:val="0"/>
              <w:marTop w:val="0"/>
              <w:marBottom w:val="0"/>
              <w:divBdr>
                <w:top w:val="none" w:sz="0" w:space="0" w:color="auto"/>
                <w:left w:val="none" w:sz="0" w:space="0" w:color="auto"/>
                <w:bottom w:val="none" w:sz="0" w:space="0" w:color="auto"/>
                <w:right w:val="none" w:sz="0" w:space="0" w:color="auto"/>
              </w:divBdr>
            </w:div>
            <w:div w:id="397020815">
              <w:marLeft w:val="0"/>
              <w:marRight w:val="0"/>
              <w:marTop w:val="0"/>
              <w:marBottom w:val="0"/>
              <w:divBdr>
                <w:top w:val="none" w:sz="0" w:space="0" w:color="auto"/>
                <w:left w:val="none" w:sz="0" w:space="0" w:color="auto"/>
                <w:bottom w:val="none" w:sz="0" w:space="0" w:color="auto"/>
                <w:right w:val="none" w:sz="0" w:space="0" w:color="auto"/>
              </w:divBdr>
            </w:div>
            <w:div w:id="181480244">
              <w:marLeft w:val="0"/>
              <w:marRight w:val="0"/>
              <w:marTop w:val="0"/>
              <w:marBottom w:val="0"/>
              <w:divBdr>
                <w:top w:val="none" w:sz="0" w:space="0" w:color="auto"/>
                <w:left w:val="none" w:sz="0" w:space="0" w:color="auto"/>
                <w:bottom w:val="none" w:sz="0" w:space="0" w:color="auto"/>
                <w:right w:val="none" w:sz="0" w:space="0" w:color="auto"/>
              </w:divBdr>
            </w:div>
            <w:div w:id="1867212428">
              <w:marLeft w:val="0"/>
              <w:marRight w:val="0"/>
              <w:marTop w:val="0"/>
              <w:marBottom w:val="0"/>
              <w:divBdr>
                <w:top w:val="none" w:sz="0" w:space="0" w:color="auto"/>
                <w:left w:val="none" w:sz="0" w:space="0" w:color="auto"/>
                <w:bottom w:val="none" w:sz="0" w:space="0" w:color="auto"/>
                <w:right w:val="none" w:sz="0" w:space="0" w:color="auto"/>
              </w:divBdr>
            </w:div>
            <w:div w:id="627080775">
              <w:marLeft w:val="0"/>
              <w:marRight w:val="0"/>
              <w:marTop w:val="0"/>
              <w:marBottom w:val="0"/>
              <w:divBdr>
                <w:top w:val="none" w:sz="0" w:space="0" w:color="auto"/>
                <w:left w:val="none" w:sz="0" w:space="0" w:color="auto"/>
                <w:bottom w:val="none" w:sz="0" w:space="0" w:color="auto"/>
                <w:right w:val="none" w:sz="0" w:space="0" w:color="auto"/>
              </w:divBdr>
            </w:div>
            <w:div w:id="675809609">
              <w:marLeft w:val="0"/>
              <w:marRight w:val="0"/>
              <w:marTop w:val="0"/>
              <w:marBottom w:val="0"/>
              <w:divBdr>
                <w:top w:val="none" w:sz="0" w:space="0" w:color="auto"/>
                <w:left w:val="none" w:sz="0" w:space="0" w:color="auto"/>
                <w:bottom w:val="none" w:sz="0" w:space="0" w:color="auto"/>
                <w:right w:val="none" w:sz="0" w:space="0" w:color="auto"/>
              </w:divBdr>
            </w:div>
            <w:div w:id="785662771">
              <w:marLeft w:val="0"/>
              <w:marRight w:val="0"/>
              <w:marTop w:val="0"/>
              <w:marBottom w:val="0"/>
              <w:divBdr>
                <w:top w:val="none" w:sz="0" w:space="0" w:color="auto"/>
                <w:left w:val="none" w:sz="0" w:space="0" w:color="auto"/>
                <w:bottom w:val="none" w:sz="0" w:space="0" w:color="auto"/>
                <w:right w:val="none" w:sz="0" w:space="0" w:color="auto"/>
              </w:divBdr>
            </w:div>
            <w:div w:id="285358525">
              <w:marLeft w:val="0"/>
              <w:marRight w:val="0"/>
              <w:marTop w:val="0"/>
              <w:marBottom w:val="0"/>
              <w:divBdr>
                <w:top w:val="none" w:sz="0" w:space="0" w:color="auto"/>
                <w:left w:val="none" w:sz="0" w:space="0" w:color="auto"/>
                <w:bottom w:val="none" w:sz="0" w:space="0" w:color="auto"/>
                <w:right w:val="none" w:sz="0" w:space="0" w:color="auto"/>
              </w:divBdr>
            </w:div>
            <w:div w:id="642974395">
              <w:marLeft w:val="0"/>
              <w:marRight w:val="0"/>
              <w:marTop w:val="0"/>
              <w:marBottom w:val="0"/>
              <w:divBdr>
                <w:top w:val="none" w:sz="0" w:space="0" w:color="auto"/>
                <w:left w:val="none" w:sz="0" w:space="0" w:color="auto"/>
                <w:bottom w:val="none" w:sz="0" w:space="0" w:color="auto"/>
                <w:right w:val="none" w:sz="0" w:space="0" w:color="auto"/>
              </w:divBdr>
            </w:div>
            <w:div w:id="1413048204">
              <w:marLeft w:val="0"/>
              <w:marRight w:val="0"/>
              <w:marTop w:val="0"/>
              <w:marBottom w:val="0"/>
              <w:divBdr>
                <w:top w:val="none" w:sz="0" w:space="0" w:color="auto"/>
                <w:left w:val="none" w:sz="0" w:space="0" w:color="auto"/>
                <w:bottom w:val="none" w:sz="0" w:space="0" w:color="auto"/>
                <w:right w:val="none" w:sz="0" w:space="0" w:color="auto"/>
              </w:divBdr>
            </w:div>
            <w:div w:id="2102099347">
              <w:marLeft w:val="0"/>
              <w:marRight w:val="0"/>
              <w:marTop w:val="0"/>
              <w:marBottom w:val="0"/>
              <w:divBdr>
                <w:top w:val="none" w:sz="0" w:space="0" w:color="auto"/>
                <w:left w:val="none" w:sz="0" w:space="0" w:color="auto"/>
                <w:bottom w:val="none" w:sz="0" w:space="0" w:color="auto"/>
                <w:right w:val="none" w:sz="0" w:space="0" w:color="auto"/>
              </w:divBdr>
            </w:div>
            <w:div w:id="785850040">
              <w:marLeft w:val="0"/>
              <w:marRight w:val="0"/>
              <w:marTop w:val="0"/>
              <w:marBottom w:val="0"/>
              <w:divBdr>
                <w:top w:val="none" w:sz="0" w:space="0" w:color="auto"/>
                <w:left w:val="none" w:sz="0" w:space="0" w:color="auto"/>
                <w:bottom w:val="none" w:sz="0" w:space="0" w:color="auto"/>
                <w:right w:val="none" w:sz="0" w:space="0" w:color="auto"/>
              </w:divBdr>
            </w:div>
            <w:div w:id="2063864574">
              <w:marLeft w:val="0"/>
              <w:marRight w:val="0"/>
              <w:marTop w:val="0"/>
              <w:marBottom w:val="0"/>
              <w:divBdr>
                <w:top w:val="none" w:sz="0" w:space="0" w:color="auto"/>
                <w:left w:val="none" w:sz="0" w:space="0" w:color="auto"/>
                <w:bottom w:val="none" w:sz="0" w:space="0" w:color="auto"/>
                <w:right w:val="none" w:sz="0" w:space="0" w:color="auto"/>
              </w:divBdr>
            </w:div>
            <w:div w:id="872419876">
              <w:marLeft w:val="0"/>
              <w:marRight w:val="0"/>
              <w:marTop w:val="0"/>
              <w:marBottom w:val="0"/>
              <w:divBdr>
                <w:top w:val="none" w:sz="0" w:space="0" w:color="auto"/>
                <w:left w:val="none" w:sz="0" w:space="0" w:color="auto"/>
                <w:bottom w:val="none" w:sz="0" w:space="0" w:color="auto"/>
                <w:right w:val="none" w:sz="0" w:space="0" w:color="auto"/>
              </w:divBdr>
            </w:div>
            <w:div w:id="244843934">
              <w:marLeft w:val="0"/>
              <w:marRight w:val="0"/>
              <w:marTop w:val="0"/>
              <w:marBottom w:val="0"/>
              <w:divBdr>
                <w:top w:val="none" w:sz="0" w:space="0" w:color="auto"/>
                <w:left w:val="none" w:sz="0" w:space="0" w:color="auto"/>
                <w:bottom w:val="none" w:sz="0" w:space="0" w:color="auto"/>
                <w:right w:val="none" w:sz="0" w:space="0" w:color="auto"/>
              </w:divBdr>
            </w:div>
            <w:div w:id="2059359502">
              <w:marLeft w:val="0"/>
              <w:marRight w:val="0"/>
              <w:marTop w:val="0"/>
              <w:marBottom w:val="0"/>
              <w:divBdr>
                <w:top w:val="none" w:sz="0" w:space="0" w:color="auto"/>
                <w:left w:val="none" w:sz="0" w:space="0" w:color="auto"/>
                <w:bottom w:val="none" w:sz="0" w:space="0" w:color="auto"/>
                <w:right w:val="none" w:sz="0" w:space="0" w:color="auto"/>
              </w:divBdr>
            </w:div>
            <w:div w:id="624197059">
              <w:marLeft w:val="0"/>
              <w:marRight w:val="0"/>
              <w:marTop w:val="0"/>
              <w:marBottom w:val="0"/>
              <w:divBdr>
                <w:top w:val="none" w:sz="0" w:space="0" w:color="auto"/>
                <w:left w:val="none" w:sz="0" w:space="0" w:color="auto"/>
                <w:bottom w:val="none" w:sz="0" w:space="0" w:color="auto"/>
                <w:right w:val="none" w:sz="0" w:space="0" w:color="auto"/>
              </w:divBdr>
            </w:div>
            <w:div w:id="1245187917">
              <w:marLeft w:val="0"/>
              <w:marRight w:val="0"/>
              <w:marTop w:val="0"/>
              <w:marBottom w:val="0"/>
              <w:divBdr>
                <w:top w:val="none" w:sz="0" w:space="0" w:color="auto"/>
                <w:left w:val="none" w:sz="0" w:space="0" w:color="auto"/>
                <w:bottom w:val="none" w:sz="0" w:space="0" w:color="auto"/>
                <w:right w:val="none" w:sz="0" w:space="0" w:color="auto"/>
              </w:divBdr>
            </w:div>
            <w:div w:id="211120331">
              <w:marLeft w:val="0"/>
              <w:marRight w:val="0"/>
              <w:marTop w:val="0"/>
              <w:marBottom w:val="0"/>
              <w:divBdr>
                <w:top w:val="none" w:sz="0" w:space="0" w:color="auto"/>
                <w:left w:val="none" w:sz="0" w:space="0" w:color="auto"/>
                <w:bottom w:val="none" w:sz="0" w:space="0" w:color="auto"/>
                <w:right w:val="none" w:sz="0" w:space="0" w:color="auto"/>
              </w:divBdr>
            </w:div>
            <w:div w:id="1392849205">
              <w:marLeft w:val="0"/>
              <w:marRight w:val="0"/>
              <w:marTop w:val="0"/>
              <w:marBottom w:val="0"/>
              <w:divBdr>
                <w:top w:val="none" w:sz="0" w:space="0" w:color="auto"/>
                <w:left w:val="none" w:sz="0" w:space="0" w:color="auto"/>
                <w:bottom w:val="none" w:sz="0" w:space="0" w:color="auto"/>
                <w:right w:val="none" w:sz="0" w:space="0" w:color="auto"/>
              </w:divBdr>
            </w:div>
            <w:div w:id="1686403825">
              <w:marLeft w:val="0"/>
              <w:marRight w:val="0"/>
              <w:marTop w:val="0"/>
              <w:marBottom w:val="0"/>
              <w:divBdr>
                <w:top w:val="none" w:sz="0" w:space="0" w:color="auto"/>
                <w:left w:val="none" w:sz="0" w:space="0" w:color="auto"/>
                <w:bottom w:val="none" w:sz="0" w:space="0" w:color="auto"/>
                <w:right w:val="none" w:sz="0" w:space="0" w:color="auto"/>
              </w:divBdr>
            </w:div>
            <w:div w:id="547689985">
              <w:marLeft w:val="0"/>
              <w:marRight w:val="0"/>
              <w:marTop w:val="0"/>
              <w:marBottom w:val="0"/>
              <w:divBdr>
                <w:top w:val="none" w:sz="0" w:space="0" w:color="auto"/>
                <w:left w:val="none" w:sz="0" w:space="0" w:color="auto"/>
                <w:bottom w:val="none" w:sz="0" w:space="0" w:color="auto"/>
                <w:right w:val="none" w:sz="0" w:space="0" w:color="auto"/>
              </w:divBdr>
            </w:div>
            <w:div w:id="877937808">
              <w:marLeft w:val="0"/>
              <w:marRight w:val="0"/>
              <w:marTop w:val="0"/>
              <w:marBottom w:val="0"/>
              <w:divBdr>
                <w:top w:val="none" w:sz="0" w:space="0" w:color="auto"/>
                <w:left w:val="none" w:sz="0" w:space="0" w:color="auto"/>
                <w:bottom w:val="none" w:sz="0" w:space="0" w:color="auto"/>
                <w:right w:val="none" w:sz="0" w:space="0" w:color="auto"/>
              </w:divBdr>
            </w:div>
            <w:div w:id="1665818437">
              <w:marLeft w:val="0"/>
              <w:marRight w:val="0"/>
              <w:marTop w:val="0"/>
              <w:marBottom w:val="0"/>
              <w:divBdr>
                <w:top w:val="none" w:sz="0" w:space="0" w:color="auto"/>
                <w:left w:val="none" w:sz="0" w:space="0" w:color="auto"/>
                <w:bottom w:val="none" w:sz="0" w:space="0" w:color="auto"/>
                <w:right w:val="none" w:sz="0" w:space="0" w:color="auto"/>
              </w:divBdr>
            </w:div>
            <w:div w:id="1860044681">
              <w:marLeft w:val="0"/>
              <w:marRight w:val="0"/>
              <w:marTop w:val="0"/>
              <w:marBottom w:val="0"/>
              <w:divBdr>
                <w:top w:val="none" w:sz="0" w:space="0" w:color="auto"/>
                <w:left w:val="none" w:sz="0" w:space="0" w:color="auto"/>
                <w:bottom w:val="none" w:sz="0" w:space="0" w:color="auto"/>
                <w:right w:val="none" w:sz="0" w:space="0" w:color="auto"/>
              </w:divBdr>
            </w:div>
            <w:div w:id="503711463">
              <w:marLeft w:val="0"/>
              <w:marRight w:val="0"/>
              <w:marTop w:val="0"/>
              <w:marBottom w:val="0"/>
              <w:divBdr>
                <w:top w:val="none" w:sz="0" w:space="0" w:color="auto"/>
                <w:left w:val="none" w:sz="0" w:space="0" w:color="auto"/>
                <w:bottom w:val="none" w:sz="0" w:space="0" w:color="auto"/>
                <w:right w:val="none" w:sz="0" w:space="0" w:color="auto"/>
              </w:divBdr>
            </w:div>
            <w:div w:id="1317536039">
              <w:marLeft w:val="0"/>
              <w:marRight w:val="0"/>
              <w:marTop w:val="0"/>
              <w:marBottom w:val="0"/>
              <w:divBdr>
                <w:top w:val="none" w:sz="0" w:space="0" w:color="auto"/>
                <w:left w:val="none" w:sz="0" w:space="0" w:color="auto"/>
                <w:bottom w:val="none" w:sz="0" w:space="0" w:color="auto"/>
                <w:right w:val="none" w:sz="0" w:space="0" w:color="auto"/>
              </w:divBdr>
            </w:div>
            <w:div w:id="920257569">
              <w:marLeft w:val="0"/>
              <w:marRight w:val="0"/>
              <w:marTop w:val="0"/>
              <w:marBottom w:val="0"/>
              <w:divBdr>
                <w:top w:val="none" w:sz="0" w:space="0" w:color="auto"/>
                <w:left w:val="none" w:sz="0" w:space="0" w:color="auto"/>
                <w:bottom w:val="none" w:sz="0" w:space="0" w:color="auto"/>
                <w:right w:val="none" w:sz="0" w:space="0" w:color="auto"/>
              </w:divBdr>
            </w:div>
            <w:div w:id="1870141842">
              <w:marLeft w:val="0"/>
              <w:marRight w:val="0"/>
              <w:marTop w:val="0"/>
              <w:marBottom w:val="0"/>
              <w:divBdr>
                <w:top w:val="none" w:sz="0" w:space="0" w:color="auto"/>
                <w:left w:val="none" w:sz="0" w:space="0" w:color="auto"/>
                <w:bottom w:val="none" w:sz="0" w:space="0" w:color="auto"/>
                <w:right w:val="none" w:sz="0" w:space="0" w:color="auto"/>
              </w:divBdr>
            </w:div>
            <w:div w:id="2021420500">
              <w:marLeft w:val="0"/>
              <w:marRight w:val="0"/>
              <w:marTop w:val="0"/>
              <w:marBottom w:val="0"/>
              <w:divBdr>
                <w:top w:val="none" w:sz="0" w:space="0" w:color="auto"/>
                <w:left w:val="none" w:sz="0" w:space="0" w:color="auto"/>
                <w:bottom w:val="none" w:sz="0" w:space="0" w:color="auto"/>
                <w:right w:val="none" w:sz="0" w:space="0" w:color="auto"/>
              </w:divBdr>
            </w:div>
            <w:div w:id="2005208573">
              <w:marLeft w:val="0"/>
              <w:marRight w:val="0"/>
              <w:marTop w:val="0"/>
              <w:marBottom w:val="0"/>
              <w:divBdr>
                <w:top w:val="none" w:sz="0" w:space="0" w:color="auto"/>
                <w:left w:val="none" w:sz="0" w:space="0" w:color="auto"/>
                <w:bottom w:val="none" w:sz="0" w:space="0" w:color="auto"/>
                <w:right w:val="none" w:sz="0" w:space="0" w:color="auto"/>
              </w:divBdr>
            </w:div>
            <w:div w:id="585847457">
              <w:marLeft w:val="0"/>
              <w:marRight w:val="0"/>
              <w:marTop w:val="0"/>
              <w:marBottom w:val="0"/>
              <w:divBdr>
                <w:top w:val="none" w:sz="0" w:space="0" w:color="auto"/>
                <w:left w:val="none" w:sz="0" w:space="0" w:color="auto"/>
                <w:bottom w:val="none" w:sz="0" w:space="0" w:color="auto"/>
                <w:right w:val="none" w:sz="0" w:space="0" w:color="auto"/>
              </w:divBdr>
            </w:div>
            <w:div w:id="388579513">
              <w:marLeft w:val="0"/>
              <w:marRight w:val="0"/>
              <w:marTop w:val="0"/>
              <w:marBottom w:val="0"/>
              <w:divBdr>
                <w:top w:val="none" w:sz="0" w:space="0" w:color="auto"/>
                <w:left w:val="none" w:sz="0" w:space="0" w:color="auto"/>
                <w:bottom w:val="none" w:sz="0" w:space="0" w:color="auto"/>
                <w:right w:val="none" w:sz="0" w:space="0" w:color="auto"/>
              </w:divBdr>
            </w:div>
            <w:div w:id="467480683">
              <w:marLeft w:val="0"/>
              <w:marRight w:val="0"/>
              <w:marTop w:val="0"/>
              <w:marBottom w:val="0"/>
              <w:divBdr>
                <w:top w:val="none" w:sz="0" w:space="0" w:color="auto"/>
                <w:left w:val="none" w:sz="0" w:space="0" w:color="auto"/>
                <w:bottom w:val="none" w:sz="0" w:space="0" w:color="auto"/>
                <w:right w:val="none" w:sz="0" w:space="0" w:color="auto"/>
              </w:divBdr>
            </w:div>
            <w:div w:id="525169426">
              <w:marLeft w:val="0"/>
              <w:marRight w:val="0"/>
              <w:marTop w:val="0"/>
              <w:marBottom w:val="0"/>
              <w:divBdr>
                <w:top w:val="none" w:sz="0" w:space="0" w:color="auto"/>
                <w:left w:val="none" w:sz="0" w:space="0" w:color="auto"/>
                <w:bottom w:val="none" w:sz="0" w:space="0" w:color="auto"/>
                <w:right w:val="none" w:sz="0" w:space="0" w:color="auto"/>
              </w:divBdr>
            </w:div>
            <w:div w:id="372120707">
              <w:marLeft w:val="0"/>
              <w:marRight w:val="0"/>
              <w:marTop w:val="0"/>
              <w:marBottom w:val="0"/>
              <w:divBdr>
                <w:top w:val="none" w:sz="0" w:space="0" w:color="auto"/>
                <w:left w:val="none" w:sz="0" w:space="0" w:color="auto"/>
                <w:bottom w:val="none" w:sz="0" w:space="0" w:color="auto"/>
                <w:right w:val="none" w:sz="0" w:space="0" w:color="auto"/>
              </w:divBdr>
            </w:div>
            <w:div w:id="1272663318">
              <w:marLeft w:val="0"/>
              <w:marRight w:val="0"/>
              <w:marTop w:val="0"/>
              <w:marBottom w:val="0"/>
              <w:divBdr>
                <w:top w:val="none" w:sz="0" w:space="0" w:color="auto"/>
                <w:left w:val="none" w:sz="0" w:space="0" w:color="auto"/>
                <w:bottom w:val="none" w:sz="0" w:space="0" w:color="auto"/>
                <w:right w:val="none" w:sz="0" w:space="0" w:color="auto"/>
              </w:divBdr>
            </w:div>
            <w:div w:id="1991713148">
              <w:marLeft w:val="0"/>
              <w:marRight w:val="0"/>
              <w:marTop w:val="0"/>
              <w:marBottom w:val="0"/>
              <w:divBdr>
                <w:top w:val="none" w:sz="0" w:space="0" w:color="auto"/>
                <w:left w:val="none" w:sz="0" w:space="0" w:color="auto"/>
                <w:bottom w:val="none" w:sz="0" w:space="0" w:color="auto"/>
                <w:right w:val="none" w:sz="0" w:space="0" w:color="auto"/>
              </w:divBdr>
            </w:div>
            <w:div w:id="507990789">
              <w:marLeft w:val="0"/>
              <w:marRight w:val="0"/>
              <w:marTop w:val="0"/>
              <w:marBottom w:val="0"/>
              <w:divBdr>
                <w:top w:val="none" w:sz="0" w:space="0" w:color="auto"/>
                <w:left w:val="none" w:sz="0" w:space="0" w:color="auto"/>
                <w:bottom w:val="none" w:sz="0" w:space="0" w:color="auto"/>
                <w:right w:val="none" w:sz="0" w:space="0" w:color="auto"/>
              </w:divBdr>
            </w:div>
            <w:div w:id="6638020">
              <w:marLeft w:val="0"/>
              <w:marRight w:val="0"/>
              <w:marTop w:val="0"/>
              <w:marBottom w:val="0"/>
              <w:divBdr>
                <w:top w:val="none" w:sz="0" w:space="0" w:color="auto"/>
                <w:left w:val="none" w:sz="0" w:space="0" w:color="auto"/>
                <w:bottom w:val="none" w:sz="0" w:space="0" w:color="auto"/>
                <w:right w:val="none" w:sz="0" w:space="0" w:color="auto"/>
              </w:divBdr>
            </w:div>
            <w:div w:id="323509852">
              <w:marLeft w:val="0"/>
              <w:marRight w:val="0"/>
              <w:marTop w:val="0"/>
              <w:marBottom w:val="0"/>
              <w:divBdr>
                <w:top w:val="none" w:sz="0" w:space="0" w:color="auto"/>
                <w:left w:val="none" w:sz="0" w:space="0" w:color="auto"/>
                <w:bottom w:val="none" w:sz="0" w:space="0" w:color="auto"/>
                <w:right w:val="none" w:sz="0" w:space="0" w:color="auto"/>
              </w:divBdr>
            </w:div>
            <w:div w:id="2879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579">
      <w:bodyDiv w:val="1"/>
      <w:marLeft w:val="0"/>
      <w:marRight w:val="0"/>
      <w:marTop w:val="0"/>
      <w:marBottom w:val="0"/>
      <w:divBdr>
        <w:top w:val="none" w:sz="0" w:space="0" w:color="auto"/>
        <w:left w:val="none" w:sz="0" w:space="0" w:color="auto"/>
        <w:bottom w:val="none" w:sz="0" w:space="0" w:color="auto"/>
        <w:right w:val="none" w:sz="0" w:space="0" w:color="auto"/>
      </w:divBdr>
      <w:divsChild>
        <w:div w:id="1386493031">
          <w:marLeft w:val="0"/>
          <w:marRight w:val="0"/>
          <w:marTop w:val="0"/>
          <w:marBottom w:val="0"/>
          <w:divBdr>
            <w:top w:val="none" w:sz="0" w:space="0" w:color="auto"/>
            <w:left w:val="none" w:sz="0" w:space="0" w:color="auto"/>
            <w:bottom w:val="none" w:sz="0" w:space="0" w:color="auto"/>
            <w:right w:val="none" w:sz="0" w:space="0" w:color="auto"/>
          </w:divBdr>
          <w:divsChild>
            <w:div w:id="11093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7911">
      <w:bodyDiv w:val="1"/>
      <w:marLeft w:val="0"/>
      <w:marRight w:val="0"/>
      <w:marTop w:val="0"/>
      <w:marBottom w:val="0"/>
      <w:divBdr>
        <w:top w:val="none" w:sz="0" w:space="0" w:color="auto"/>
        <w:left w:val="none" w:sz="0" w:space="0" w:color="auto"/>
        <w:bottom w:val="none" w:sz="0" w:space="0" w:color="auto"/>
        <w:right w:val="none" w:sz="0" w:space="0" w:color="auto"/>
      </w:divBdr>
      <w:divsChild>
        <w:div w:id="661274415">
          <w:marLeft w:val="0"/>
          <w:marRight w:val="0"/>
          <w:marTop w:val="0"/>
          <w:marBottom w:val="0"/>
          <w:divBdr>
            <w:top w:val="none" w:sz="0" w:space="0" w:color="auto"/>
            <w:left w:val="none" w:sz="0" w:space="0" w:color="auto"/>
            <w:bottom w:val="none" w:sz="0" w:space="0" w:color="auto"/>
            <w:right w:val="none" w:sz="0" w:space="0" w:color="auto"/>
          </w:divBdr>
          <w:divsChild>
            <w:div w:id="657266936">
              <w:marLeft w:val="0"/>
              <w:marRight w:val="0"/>
              <w:marTop w:val="0"/>
              <w:marBottom w:val="0"/>
              <w:divBdr>
                <w:top w:val="none" w:sz="0" w:space="0" w:color="auto"/>
                <w:left w:val="none" w:sz="0" w:space="0" w:color="auto"/>
                <w:bottom w:val="none" w:sz="0" w:space="0" w:color="auto"/>
                <w:right w:val="none" w:sz="0" w:space="0" w:color="auto"/>
              </w:divBdr>
            </w:div>
            <w:div w:id="1771390246">
              <w:marLeft w:val="0"/>
              <w:marRight w:val="0"/>
              <w:marTop w:val="0"/>
              <w:marBottom w:val="0"/>
              <w:divBdr>
                <w:top w:val="none" w:sz="0" w:space="0" w:color="auto"/>
                <w:left w:val="none" w:sz="0" w:space="0" w:color="auto"/>
                <w:bottom w:val="none" w:sz="0" w:space="0" w:color="auto"/>
                <w:right w:val="none" w:sz="0" w:space="0" w:color="auto"/>
              </w:divBdr>
            </w:div>
            <w:div w:id="1699617805">
              <w:marLeft w:val="0"/>
              <w:marRight w:val="0"/>
              <w:marTop w:val="0"/>
              <w:marBottom w:val="0"/>
              <w:divBdr>
                <w:top w:val="none" w:sz="0" w:space="0" w:color="auto"/>
                <w:left w:val="none" w:sz="0" w:space="0" w:color="auto"/>
                <w:bottom w:val="none" w:sz="0" w:space="0" w:color="auto"/>
                <w:right w:val="none" w:sz="0" w:space="0" w:color="auto"/>
              </w:divBdr>
            </w:div>
            <w:div w:id="625088029">
              <w:marLeft w:val="0"/>
              <w:marRight w:val="0"/>
              <w:marTop w:val="0"/>
              <w:marBottom w:val="0"/>
              <w:divBdr>
                <w:top w:val="none" w:sz="0" w:space="0" w:color="auto"/>
                <w:left w:val="none" w:sz="0" w:space="0" w:color="auto"/>
                <w:bottom w:val="none" w:sz="0" w:space="0" w:color="auto"/>
                <w:right w:val="none" w:sz="0" w:space="0" w:color="auto"/>
              </w:divBdr>
            </w:div>
            <w:div w:id="14723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4028">
      <w:bodyDiv w:val="1"/>
      <w:marLeft w:val="0"/>
      <w:marRight w:val="0"/>
      <w:marTop w:val="0"/>
      <w:marBottom w:val="0"/>
      <w:divBdr>
        <w:top w:val="none" w:sz="0" w:space="0" w:color="auto"/>
        <w:left w:val="none" w:sz="0" w:space="0" w:color="auto"/>
        <w:bottom w:val="none" w:sz="0" w:space="0" w:color="auto"/>
        <w:right w:val="none" w:sz="0" w:space="0" w:color="auto"/>
      </w:divBdr>
      <w:divsChild>
        <w:div w:id="157506646">
          <w:marLeft w:val="0"/>
          <w:marRight w:val="0"/>
          <w:marTop w:val="0"/>
          <w:marBottom w:val="0"/>
          <w:divBdr>
            <w:top w:val="none" w:sz="0" w:space="0" w:color="auto"/>
            <w:left w:val="none" w:sz="0" w:space="0" w:color="auto"/>
            <w:bottom w:val="none" w:sz="0" w:space="0" w:color="auto"/>
            <w:right w:val="none" w:sz="0" w:space="0" w:color="auto"/>
          </w:divBdr>
          <w:divsChild>
            <w:div w:id="593324173">
              <w:marLeft w:val="0"/>
              <w:marRight w:val="0"/>
              <w:marTop w:val="0"/>
              <w:marBottom w:val="0"/>
              <w:divBdr>
                <w:top w:val="none" w:sz="0" w:space="0" w:color="auto"/>
                <w:left w:val="none" w:sz="0" w:space="0" w:color="auto"/>
                <w:bottom w:val="none" w:sz="0" w:space="0" w:color="auto"/>
                <w:right w:val="none" w:sz="0" w:space="0" w:color="auto"/>
              </w:divBdr>
            </w:div>
            <w:div w:id="262230164">
              <w:marLeft w:val="0"/>
              <w:marRight w:val="0"/>
              <w:marTop w:val="0"/>
              <w:marBottom w:val="0"/>
              <w:divBdr>
                <w:top w:val="none" w:sz="0" w:space="0" w:color="auto"/>
                <w:left w:val="none" w:sz="0" w:space="0" w:color="auto"/>
                <w:bottom w:val="none" w:sz="0" w:space="0" w:color="auto"/>
                <w:right w:val="none" w:sz="0" w:space="0" w:color="auto"/>
              </w:divBdr>
            </w:div>
            <w:div w:id="1401906623">
              <w:marLeft w:val="0"/>
              <w:marRight w:val="0"/>
              <w:marTop w:val="0"/>
              <w:marBottom w:val="0"/>
              <w:divBdr>
                <w:top w:val="none" w:sz="0" w:space="0" w:color="auto"/>
                <w:left w:val="none" w:sz="0" w:space="0" w:color="auto"/>
                <w:bottom w:val="none" w:sz="0" w:space="0" w:color="auto"/>
                <w:right w:val="none" w:sz="0" w:space="0" w:color="auto"/>
              </w:divBdr>
            </w:div>
            <w:div w:id="2049838932">
              <w:marLeft w:val="0"/>
              <w:marRight w:val="0"/>
              <w:marTop w:val="0"/>
              <w:marBottom w:val="0"/>
              <w:divBdr>
                <w:top w:val="none" w:sz="0" w:space="0" w:color="auto"/>
                <w:left w:val="none" w:sz="0" w:space="0" w:color="auto"/>
                <w:bottom w:val="none" w:sz="0" w:space="0" w:color="auto"/>
                <w:right w:val="none" w:sz="0" w:space="0" w:color="auto"/>
              </w:divBdr>
            </w:div>
            <w:div w:id="411783777">
              <w:marLeft w:val="0"/>
              <w:marRight w:val="0"/>
              <w:marTop w:val="0"/>
              <w:marBottom w:val="0"/>
              <w:divBdr>
                <w:top w:val="none" w:sz="0" w:space="0" w:color="auto"/>
                <w:left w:val="none" w:sz="0" w:space="0" w:color="auto"/>
                <w:bottom w:val="none" w:sz="0" w:space="0" w:color="auto"/>
                <w:right w:val="none" w:sz="0" w:space="0" w:color="auto"/>
              </w:divBdr>
            </w:div>
            <w:div w:id="1721173298">
              <w:marLeft w:val="0"/>
              <w:marRight w:val="0"/>
              <w:marTop w:val="0"/>
              <w:marBottom w:val="0"/>
              <w:divBdr>
                <w:top w:val="none" w:sz="0" w:space="0" w:color="auto"/>
                <w:left w:val="none" w:sz="0" w:space="0" w:color="auto"/>
                <w:bottom w:val="none" w:sz="0" w:space="0" w:color="auto"/>
                <w:right w:val="none" w:sz="0" w:space="0" w:color="auto"/>
              </w:divBdr>
            </w:div>
            <w:div w:id="1223517935">
              <w:marLeft w:val="0"/>
              <w:marRight w:val="0"/>
              <w:marTop w:val="0"/>
              <w:marBottom w:val="0"/>
              <w:divBdr>
                <w:top w:val="none" w:sz="0" w:space="0" w:color="auto"/>
                <w:left w:val="none" w:sz="0" w:space="0" w:color="auto"/>
                <w:bottom w:val="none" w:sz="0" w:space="0" w:color="auto"/>
                <w:right w:val="none" w:sz="0" w:space="0" w:color="auto"/>
              </w:divBdr>
            </w:div>
            <w:div w:id="2118599379">
              <w:marLeft w:val="0"/>
              <w:marRight w:val="0"/>
              <w:marTop w:val="0"/>
              <w:marBottom w:val="0"/>
              <w:divBdr>
                <w:top w:val="none" w:sz="0" w:space="0" w:color="auto"/>
                <w:left w:val="none" w:sz="0" w:space="0" w:color="auto"/>
                <w:bottom w:val="none" w:sz="0" w:space="0" w:color="auto"/>
                <w:right w:val="none" w:sz="0" w:space="0" w:color="auto"/>
              </w:divBdr>
            </w:div>
            <w:div w:id="1110394184">
              <w:marLeft w:val="0"/>
              <w:marRight w:val="0"/>
              <w:marTop w:val="0"/>
              <w:marBottom w:val="0"/>
              <w:divBdr>
                <w:top w:val="none" w:sz="0" w:space="0" w:color="auto"/>
                <w:left w:val="none" w:sz="0" w:space="0" w:color="auto"/>
                <w:bottom w:val="none" w:sz="0" w:space="0" w:color="auto"/>
                <w:right w:val="none" w:sz="0" w:space="0" w:color="auto"/>
              </w:divBdr>
            </w:div>
            <w:div w:id="2096708415">
              <w:marLeft w:val="0"/>
              <w:marRight w:val="0"/>
              <w:marTop w:val="0"/>
              <w:marBottom w:val="0"/>
              <w:divBdr>
                <w:top w:val="none" w:sz="0" w:space="0" w:color="auto"/>
                <w:left w:val="none" w:sz="0" w:space="0" w:color="auto"/>
                <w:bottom w:val="none" w:sz="0" w:space="0" w:color="auto"/>
                <w:right w:val="none" w:sz="0" w:space="0" w:color="auto"/>
              </w:divBdr>
            </w:div>
            <w:div w:id="166942438">
              <w:marLeft w:val="0"/>
              <w:marRight w:val="0"/>
              <w:marTop w:val="0"/>
              <w:marBottom w:val="0"/>
              <w:divBdr>
                <w:top w:val="none" w:sz="0" w:space="0" w:color="auto"/>
                <w:left w:val="none" w:sz="0" w:space="0" w:color="auto"/>
                <w:bottom w:val="none" w:sz="0" w:space="0" w:color="auto"/>
                <w:right w:val="none" w:sz="0" w:space="0" w:color="auto"/>
              </w:divBdr>
            </w:div>
            <w:div w:id="1382748307">
              <w:marLeft w:val="0"/>
              <w:marRight w:val="0"/>
              <w:marTop w:val="0"/>
              <w:marBottom w:val="0"/>
              <w:divBdr>
                <w:top w:val="none" w:sz="0" w:space="0" w:color="auto"/>
                <w:left w:val="none" w:sz="0" w:space="0" w:color="auto"/>
                <w:bottom w:val="none" w:sz="0" w:space="0" w:color="auto"/>
                <w:right w:val="none" w:sz="0" w:space="0" w:color="auto"/>
              </w:divBdr>
            </w:div>
            <w:div w:id="1882790446">
              <w:marLeft w:val="0"/>
              <w:marRight w:val="0"/>
              <w:marTop w:val="0"/>
              <w:marBottom w:val="0"/>
              <w:divBdr>
                <w:top w:val="none" w:sz="0" w:space="0" w:color="auto"/>
                <w:left w:val="none" w:sz="0" w:space="0" w:color="auto"/>
                <w:bottom w:val="none" w:sz="0" w:space="0" w:color="auto"/>
                <w:right w:val="none" w:sz="0" w:space="0" w:color="auto"/>
              </w:divBdr>
            </w:div>
            <w:div w:id="1636906629">
              <w:marLeft w:val="0"/>
              <w:marRight w:val="0"/>
              <w:marTop w:val="0"/>
              <w:marBottom w:val="0"/>
              <w:divBdr>
                <w:top w:val="none" w:sz="0" w:space="0" w:color="auto"/>
                <w:left w:val="none" w:sz="0" w:space="0" w:color="auto"/>
                <w:bottom w:val="none" w:sz="0" w:space="0" w:color="auto"/>
                <w:right w:val="none" w:sz="0" w:space="0" w:color="auto"/>
              </w:divBdr>
            </w:div>
            <w:div w:id="646980330">
              <w:marLeft w:val="0"/>
              <w:marRight w:val="0"/>
              <w:marTop w:val="0"/>
              <w:marBottom w:val="0"/>
              <w:divBdr>
                <w:top w:val="none" w:sz="0" w:space="0" w:color="auto"/>
                <w:left w:val="none" w:sz="0" w:space="0" w:color="auto"/>
                <w:bottom w:val="none" w:sz="0" w:space="0" w:color="auto"/>
                <w:right w:val="none" w:sz="0" w:space="0" w:color="auto"/>
              </w:divBdr>
            </w:div>
            <w:div w:id="248660066">
              <w:marLeft w:val="0"/>
              <w:marRight w:val="0"/>
              <w:marTop w:val="0"/>
              <w:marBottom w:val="0"/>
              <w:divBdr>
                <w:top w:val="none" w:sz="0" w:space="0" w:color="auto"/>
                <w:left w:val="none" w:sz="0" w:space="0" w:color="auto"/>
                <w:bottom w:val="none" w:sz="0" w:space="0" w:color="auto"/>
                <w:right w:val="none" w:sz="0" w:space="0" w:color="auto"/>
              </w:divBdr>
            </w:div>
            <w:div w:id="2112895756">
              <w:marLeft w:val="0"/>
              <w:marRight w:val="0"/>
              <w:marTop w:val="0"/>
              <w:marBottom w:val="0"/>
              <w:divBdr>
                <w:top w:val="none" w:sz="0" w:space="0" w:color="auto"/>
                <w:left w:val="none" w:sz="0" w:space="0" w:color="auto"/>
                <w:bottom w:val="none" w:sz="0" w:space="0" w:color="auto"/>
                <w:right w:val="none" w:sz="0" w:space="0" w:color="auto"/>
              </w:divBdr>
            </w:div>
            <w:div w:id="1518423757">
              <w:marLeft w:val="0"/>
              <w:marRight w:val="0"/>
              <w:marTop w:val="0"/>
              <w:marBottom w:val="0"/>
              <w:divBdr>
                <w:top w:val="none" w:sz="0" w:space="0" w:color="auto"/>
                <w:left w:val="none" w:sz="0" w:space="0" w:color="auto"/>
                <w:bottom w:val="none" w:sz="0" w:space="0" w:color="auto"/>
                <w:right w:val="none" w:sz="0" w:space="0" w:color="auto"/>
              </w:divBdr>
            </w:div>
            <w:div w:id="535964623">
              <w:marLeft w:val="0"/>
              <w:marRight w:val="0"/>
              <w:marTop w:val="0"/>
              <w:marBottom w:val="0"/>
              <w:divBdr>
                <w:top w:val="none" w:sz="0" w:space="0" w:color="auto"/>
                <w:left w:val="none" w:sz="0" w:space="0" w:color="auto"/>
                <w:bottom w:val="none" w:sz="0" w:space="0" w:color="auto"/>
                <w:right w:val="none" w:sz="0" w:space="0" w:color="auto"/>
              </w:divBdr>
            </w:div>
            <w:div w:id="1100031868">
              <w:marLeft w:val="0"/>
              <w:marRight w:val="0"/>
              <w:marTop w:val="0"/>
              <w:marBottom w:val="0"/>
              <w:divBdr>
                <w:top w:val="none" w:sz="0" w:space="0" w:color="auto"/>
                <w:left w:val="none" w:sz="0" w:space="0" w:color="auto"/>
                <w:bottom w:val="none" w:sz="0" w:space="0" w:color="auto"/>
                <w:right w:val="none" w:sz="0" w:space="0" w:color="auto"/>
              </w:divBdr>
            </w:div>
            <w:div w:id="1672485529">
              <w:marLeft w:val="0"/>
              <w:marRight w:val="0"/>
              <w:marTop w:val="0"/>
              <w:marBottom w:val="0"/>
              <w:divBdr>
                <w:top w:val="none" w:sz="0" w:space="0" w:color="auto"/>
                <w:left w:val="none" w:sz="0" w:space="0" w:color="auto"/>
                <w:bottom w:val="none" w:sz="0" w:space="0" w:color="auto"/>
                <w:right w:val="none" w:sz="0" w:space="0" w:color="auto"/>
              </w:divBdr>
            </w:div>
            <w:div w:id="1781997383">
              <w:marLeft w:val="0"/>
              <w:marRight w:val="0"/>
              <w:marTop w:val="0"/>
              <w:marBottom w:val="0"/>
              <w:divBdr>
                <w:top w:val="none" w:sz="0" w:space="0" w:color="auto"/>
                <w:left w:val="none" w:sz="0" w:space="0" w:color="auto"/>
                <w:bottom w:val="none" w:sz="0" w:space="0" w:color="auto"/>
                <w:right w:val="none" w:sz="0" w:space="0" w:color="auto"/>
              </w:divBdr>
            </w:div>
            <w:div w:id="21144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5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s\Documents\&#33258;&#23450;&#20041;%20Office%20&#27169;&#26495;\&#22810;&#324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多级标题.dotx</Template>
  <TotalTime>149</TotalTime>
  <Pages>35</Pages>
  <Words>3792</Words>
  <Characters>21616</Characters>
  <Application>Microsoft Office Word</Application>
  <DocSecurity>0</DocSecurity>
  <Lines>180</Lines>
  <Paragraphs>50</Paragraphs>
  <ScaleCrop>false</ScaleCrop>
  <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bnw</dc:creator>
  <cp:keywords/>
  <dc:description/>
  <cp:lastModifiedBy>雨腾 赵</cp:lastModifiedBy>
  <cp:revision>31</cp:revision>
  <dcterms:created xsi:type="dcterms:W3CDTF">2024-09-13T13:31:00Z</dcterms:created>
  <dcterms:modified xsi:type="dcterms:W3CDTF">2024-09-16T05:56:00Z</dcterms:modified>
</cp:coreProperties>
</file>